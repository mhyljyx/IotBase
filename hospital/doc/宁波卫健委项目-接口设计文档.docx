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4D282" w14:textId="77777777" w:rsidR="00C77235" w:rsidRPr="00BC3081" w:rsidRDefault="00C77235" w:rsidP="005B1FD0">
      <w:pPr>
        <w:spacing w:line="628" w:lineRule="exact"/>
        <w:ind w:firstLineChars="0" w:firstLine="0"/>
        <w:rPr>
          <w:sz w:val="20"/>
          <w:szCs w:val="20"/>
        </w:rPr>
      </w:pPr>
    </w:p>
    <w:p w14:paraId="373CC009" w14:textId="77777777" w:rsidR="00C77235" w:rsidRPr="00BC3081" w:rsidRDefault="00C77235" w:rsidP="00C77235">
      <w:pPr>
        <w:spacing w:line="89" w:lineRule="exact"/>
        <w:ind w:firstLine="480"/>
        <w:rPr>
          <w:szCs w:val="24"/>
        </w:rPr>
      </w:pPr>
    </w:p>
    <w:p w14:paraId="309FE7F2" w14:textId="77777777" w:rsidR="00C77235" w:rsidRPr="00BC3081" w:rsidRDefault="00C77235" w:rsidP="00C77235">
      <w:pPr>
        <w:spacing w:line="548" w:lineRule="exact"/>
        <w:ind w:firstLineChars="0" w:firstLine="0"/>
        <w:jc w:val="distribute"/>
        <w:rPr>
          <w:sz w:val="20"/>
          <w:szCs w:val="20"/>
        </w:rPr>
      </w:pPr>
      <w:r w:rsidRPr="00BC3081">
        <w:rPr>
          <w:rFonts w:cs="黑体"/>
          <w:sz w:val="48"/>
          <w:szCs w:val="48"/>
        </w:rPr>
        <w:t>杭州</w:t>
      </w:r>
      <w:proofErr w:type="gramStart"/>
      <w:r w:rsidRPr="00BC3081">
        <w:rPr>
          <w:rFonts w:cs="黑体"/>
          <w:sz w:val="48"/>
          <w:szCs w:val="48"/>
        </w:rPr>
        <w:t>海康威视系统</w:t>
      </w:r>
      <w:proofErr w:type="gramEnd"/>
      <w:r w:rsidRPr="00BC3081">
        <w:rPr>
          <w:rFonts w:cs="黑体"/>
          <w:sz w:val="48"/>
          <w:szCs w:val="48"/>
        </w:rPr>
        <w:t>技术有限公司</w:t>
      </w:r>
    </w:p>
    <w:p w14:paraId="0191FE1E" w14:textId="77777777" w:rsidR="00C77235" w:rsidRPr="00BC3081" w:rsidRDefault="00C77235" w:rsidP="00C77235">
      <w:pPr>
        <w:spacing w:line="86" w:lineRule="exact"/>
        <w:ind w:firstLine="480"/>
        <w:rPr>
          <w:szCs w:val="24"/>
        </w:rPr>
      </w:pPr>
    </w:p>
    <w:p w14:paraId="58CE7826" w14:textId="77777777" w:rsidR="00C77235" w:rsidRPr="00BC3081" w:rsidRDefault="00C77235" w:rsidP="00C77235">
      <w:pPr>
        <w:spacing w:line="20" w:lineRule="exact"/>
        <w:ind w:firstLine="480"/>
        <w:rPr>
          <w:szCs w:val="24"/>
        </w:rPr>
      </w:pPr>
    </w:p>
    <w:p w14:paraId="03E42CF1" w14:textId="77777777" w:rsidR="00C77235" w:rsidRPr="00BC3081" w:rsidRDefault="005B1FD0" w:rsidP="00C77235">
      <w:pPr>
        <w:spacing w:line="200" w:lineRule="exact"/>
        <w:ind w:firstLine="480"/>
        <w:rPr>
          <w:szCs w:val="24"/>
        </w:rPr>
      </w:pPr>
      <w:r w:rsidRPr="00BC308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B2A175B" wp14:editId="48CEE11D">
                <wp:simplePos x="0" y="0"/>
                <wp:positionH relativeFrom="column">
                  <wp:posOffset>-28974</wp:posOffset>
                </wp:positionH>
                <wp:positionV relativeFrom="paragraph">
                  <wp:posOffset>142433</wp:posOffset>
                </wp:positionV>
                <wp:extent cx="6188061" cy="0"/>
                <wp:effectExtent l="0" t="0" r="22860" b="1905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806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0B3311" id="Shape 3" o:spid="_x0000_s1026" style="position:absolute;left:0;text-align:lef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11.2pt" to="484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" o:allowincell="f" filled="t" strokeweight="1.25pt">
                <v:stroke joinstyle="miter"/>
                <o:lock v:ext="edit" shapetype="f"/>
              </v:line>
            </w:pict>
          </mc:Fallback>
        </mc:AlternateContent>
      </w:r>
    </w:p>
    <w:p w14:paraId="639CBE0A" w14:textId="77777777" w:rsidR="00C77235" w:rsidRPr="00BC3081" w:rsidRDefault="00C77235">
      <w:pPr>
        <w:widowControl/>
        <w:spacing w:line="240" w:lineRule="auto"/>
        <w:ind w:firstLineChars="0" w:firstLine="0"/>
        <w:jc w:val="left"/>
      </w:pPr>
    </w:p>
    <w:p w14:paraId="0F337115" w14:textId="77777777" w:rsidR="00C77235" w:rsidRPr="00BC3081" w:rsidRDefault="00C77235">
      <w:pPr>
        <w:widowControl/>
        <w:spacing w:line="240" w:lineRule="auto"/>
        <w:ind w:firstLineChars="0" w:firstLine="0"/>
        <w:jc w:val="left"/>
      </w:pPr>
    </w:p>
    <w:p w14:paraId="4385F83D" w14:textId="77777777" w:rsidR="00C77235" w:rsidRPr="00BC3081" w:rsidRDefault="00C77235">
      <w:pPr>
        <w:widowControl/>
        <w:spacing w:line="240" w:lineRule="auto"/>
        <w:ind w:firstLineChars="0" w:firstLine="0"/>
        <w:jc w:val="left"/>
      </w:pPr>
    </w:p>
    <w:p w14:paraId="05910C30" w14:textId="77777777" w:rsidR="005B1FD0" w:rsidRPr="00BC3081" w:rsidRDefault="005B1FD0">
      <w:pPr>
        <w:widowControl/>
        <w:spacing w:line="240" w:lineRule="auto"/>
        <w:ind w:firstLineChars="0" w:firstLine="0"/>
        <w:jc w:val="left"/>
      </w:pPr>
    </w:p>
    <w:p w14:paraId="288D409E" w14:textId="77777777" w:rsidR="005B1FD0" w:rsidRPr="00BC3081" w:rsidRDefault="005B1FD0">
      <w:pPr>
        <w:widowControl/>
        <w:spacing w:line="240" w:lineRule="auto"/>
        <w:ind w:firstLineChars="0" w:firstLine="0"/>
        <w:jc w:val="left"/>
      </w:pPr>
    </w:p>
    <w:p w14:paraId="4DF4A332" w14:textId="77777777" w:rsidR="005B1FD0" w:rsidRPr="00BC3081" w:rsidRDefault="005B1FD0">
      <w:pPr>
        <w:widowControl/>
        <w:spacing w:line="240" w:lineRule="auto"/>
        <w:ind w:firstLineChars="0" w:firstLine="0"/>
        <w:jc w:val="left"/>
      </w:pPr>
    </w:p>
    <w:p w14:paraId="3D259F0A" w14:textId="77777777" w:rsidR="005B1FD0" w:rsidRPr="00BC3081" w:rsidRDefault="005B1FD0">
      <w:pPr>
        <w:widowControl/>
        <w:spacing w:line="240" w:lineRule="auto"/>
        <w:ind w:firstLineChars="0" w:firstLine="0"/>
        <w:jc w:val="left"/>
      </w:pPr>
    </w:p>
    <w:p w14:paraId="67530F5B" w14:textId="77777777" w:rsidR="005B1FD0" w:rsidRPr="00BC3081" w:rsidRDefault="005B1FD0">
      <w:pPr>
        <w:widowControl/>
        <w:spacing w:line="240" w:lineRule="auto"/>
        <w:ind w:firstLineChars="0" w:firstLine="0"/>
        <w:jc w:val="left"/>
      </w:pPr>
    </w:p>
    <w:p w14:paraId="78811642" w14:textId="77777777" w:rsidR="00C77235" w:rsidRPr="00BC3081" w:rsidRDefault="00C77235">
      <w:pPr>
        <w:widowControl/>
        <w:spacing w:line="240" w:lineRule="auto"/>
        <w:ind w:firstLineChars="0" w:firstLine="0"/>
        <w:jc w:val="left"/>
      </w:pPr>
    </w:p>
    <w:p w14:paraId="0B3FDA04" w14:textId="77777777" w:rsidR="005B1FD0" w:rsidRPr="00BC3081" w:rsidRDefault="00E96B4D" w:rsidP="00E96B4D">
      <w:pPr>
        <w:widowControl/>
        <w:spacing w:line="240" w:lineRule="auto"/>
        <w:ind w:firstLineChars="0" w:firstLine="0"/>
        <w:jc w:val="center"/>
        <w:rPr>
          <w:rFonts w:cs="黑体"/>
          <w:b/>
          <w:spacing w:val="30"/>
          <w:sz w:val="52"/>
          <w:szCs w:val="44"/>
        </w:rPr>
      </w:pPr>
      <w:r w:rsidRPr="00BC3081">
        <w:rPr>
          <w:rFonts w:cs="黑体" w:hint="eastAsia"/>
          <w:b/>
          <w:spacing w:val="30"/>
          <w:sz w:val="52"/>
          <w:szCs w:val="44"/>
        </w:rPr>
        <w:t>宁波市</w:t>
      </w:r>
      <w:proofErr w:type="gramStart"/>
      <w:r w:rsidRPr="00BC3081">
        <w:rPr>
          <w:rFonts w:cs="黑体" w:hint="eastAsia"/>
          <w:b/>
          <w:spacing w:val="30"/>
          <w:sz w:val="52"/>
          <w:szCs w:val="44"/>
        </w:rPr>
        <w:t>卫健委系统</w:t>
      </w:r>
      <w:proofErr w:type="gramEnd"/>
    </w:p>
    <w:p w14:paraId="2B9B7EA1" w14:textId="77777777" w:rsidR="00331A3C" w:rsidRPr="00BC3081" w:rsidRDefault="00E96B4D" w:rsidP="00E96B4D">
      <w:pPr>
        <w:widowControl/>
        <w:spacing w:line="240" w:lineRule="auto"/>
        <w:ind w:firstLineChars="0" w:firstLine="0"/>
        <w:jc w:val="center"/>
        <w:rPr>
          <w:rFonts w:cs="黑体"/>
          <w:b/>
          <w:spacing w:val="30"/>
          <w:sz w:val="52"/>
          <w:szCs w:val="44"/>
        </w:rPr>
      </w:pPr>
      <w:r w:rsidRPr="00BC3081">
        <w:rPr>
          <w:rFonts w:cs="黑体" w:hint="eastAsia"/>
          <w:b/>
          <w:spacing w:val="30"/>
          <w:sz w:val="52"/>
          <w:szCs w:val="44"/>
        </w:rPr>
        <w:t>接口规范</w:t>
      </w:r>
    </w:p>
    <w:p w14:paraId="0755C2A7" w14:textId="77777777" w:rsidR="00331A3C" w:rsidRPr="00BC3081" w:rsidRDefault="00331A3C" w:rsidP="00C77235">
      <w:pPr>
        <w:widowControl/>
        <w:spacing w:line="240" w:lineRule="auto"/>
        <w:ind w:firstLineChars="0" w:firstLine="0"/>
        <w:jc w:val="right"/>
        <w:rPr>
          <w:rFonts w:cs="黑体"/>
          <w:sz w:val="44"/>
          <w:szCs w:val="44"/>
        </w:rPr>
      </w:pPr>
    </w:p>
    <w:p w14:paraId="0019442F" w14:textId="77777777" w:rsidR="00331A3C" w:rsidRPr="00BC3081" w:rsidRDefault="00331A3C" w:rsidP="00C77235">
      <w:pPr>
        <w:widowControl/>
        <w:spacing w:line="240" w:lineRule="auto"/>
        <w:ind w:firstLineChars="0" w:firstLine="0"/>
        <w:jc w:val="right"/>
        <w:rPr>
          <w:rFonts w:cs="黑体"/>
          <w:sz w:val="44"/>
          <w:szCs w:val="44"/>
        </w:rPr>
      </w:pPr>
    </w:p>
    <w:p w14:paraId="64596570" w14:textId="77777777" w:rsidR="00331A3C" w:rsidRPr="00BC3081" w:rsidRDefault="00331A3C" w:rsidP="00C77235">
      <w:pPr>
        <w:widowControl/>
        <w:spacing w:line="240" w:lineRule="auto"/>
        <w:ind w:firstLineChars="0" w:firstLine="0"/>
        <w:jc w:val="right"/>
      </w:pPr>
    </w:p>
    <w:p w14:paraId="54955387" w14:textId="77777777" w:rsidR="00331A3C" w:rsidRPr="00BC3081" w:rsidRDefault="00331A3C" w:rsidP="00C77235">
      <w:pPr>
        <w:widowControl/>
        <w:spacing w:line="240" w:lineRule="auto"/>
        <w:ind w:firstLineChars="0" w:firstLine="0"/>
        <w:jc w:val="right"/>
      </w:pPr>
    </w:p>
    <w:p w14:paraId="7FB24159" w14:textId="77777777" w:rsidR="00331A3C" w:rsidRPr="00BC3081" w:rsidRDefault="00331A3C" w:rsidP="00C77235">
      <w:pPr>
        <w:widowControl/>
        <w:spacing w:line="240" w:lineRule="auto"/>
        <w:ind w:firstLineChars="0" w:firstLine="0"/>
        <w:jc w:val="right"/>
      </w:pPr>
    </w:p>
    <w:p w14:paraId="7481F554" w14:textId="77777777" w:rsidR="00331A3C" w:rsidRPr="00BC3081" w:rsidRDefault="00331A3C" w:rsidP="00C77235">
      <w:pPr>
        <w:widowControl/>
        <w:spacing w:line="240" w:lineRule="auto"/>
        <w:ind w:firstLineChars="0" w:firstLine="0"/>
        <w:jc w:val="right"/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686"/>
      </w:tblGrid>
      <w:tr w:rsidR="00331A3C" w:rsidRPr="00BC3081" w14:paraId="777CB5C2" w14:textId="77777777" w:rsidTr="004E6CD2">
        <w:trPr>
          <w:trHeight w:val="332"/>
          <w:jc w:val="center"/>
        </w:trPr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38AD9D6A" w14:textId="77777777" w:rsidR="00331A3C" w:rsidRPr="00BC3081" w:rsidRDefault="00331A3C" w:rsidP="00331A3C">
            <w:pPr>
              <w:spacing w:line="240" w:lineRule="auto"/>
              <w:ind w:firstLineChars="0" w:firstLine="0"/>
              <w:jc w:val="left"/>
              <w:rPr>
                <w:szCs w:val="24"/>
              </w:rPr>
            </w:pPr>
            <w:r w:rsidRPr="00BC3081">
              <w:rPr>
                <w:rFonts w:cs="黑体"/>
                <w:sz w:val="21"/>
              </w:rPr>
              <w:t>密级级别：</w:t>
            </w:r>
            <w:r w:rsidRPr="00BC3081">
              <w:rPr>
                <w:rFonts w:cs="黑体"/>
                <w:sz w:val="21"/>
              </w:rPr>
              <w:t xml:space="preserve"> [</w:t>
            </w:r>
            <w:r w:rsidRPr="00BC3081">
              <w:rPr>
                <w:rFonts w:cs="黑体"/>
                <w:sz w:val="21"/>
              </w:rPr>
              <w:t>外部公开</w:t>
            </w:r>
            <w:r w:rsidRPr="00BC3081">
              <w:rPr>
                <w:rFonts w:cs="黑体"/>
                <w:sz w:val="21"/>
              </w:rPr>
              <w:t>]</w:t>
            </w:r>
          </w:p>
        </w:tc>
      </w:tr>
      <w:tr w:rsidR="00331A3C" w:rsidRPr="00BC3081" w14:paraId="25AF2BA6" w14:textId="77777777" w:rsidTr="004E6CD2">
        <w:trPr>
          <w:trHeight w:val="171"/>
          <w:jc w:val="center"/>
        </w:trPr>
        <w:tc>
          <w:tcPr>
            <w:tcW w:w="3686" w:type="dxa"/>
            <w:tcBorders>
              <w:left w:val="nil"/>
              <w:right w:val="nil"/>
            </w:tcBorders>
          </w:tcPr>
          <w:p w14:paraId="0655D3E8" w14:textId="77777777" w:rsidR="00331A3C" w:rsidRPr="00BC3081" w:rsidRDefault="00331A3C" w:rsidP="00A85876">
            <w:pPr>
              <w:spacing w:line="240" w:lineRule="auto"/>
              <w:ind w:firstLineChars="0" w:firstLine="0"/>
              <w:jc w:val="left"/>
              <w:rPr>
                <w:szCs w:val="24"/>
              </w:rPr>
            </w:pPr>
            <w:r w:rsidRPr="00BC3081">
              <w:rPr>
                <w:rFonts w:cs="黑体"/>
                <w:sz w:val="21"/>
              </w:rPr>
              <w:t>生效时间：</w:t>
            </w:r>
            <w:r w:rsidRPr="00BC3081">
              <w:rPr>
                <w:rFonts w:cs="黑体"/>
                <w:sz w:val="21"/>
              </w:rPr>
              <w:t xml:space="preserve"> 2022</w:t>
            </w:r>
            <w:r w:rsidRPr="00BC3081">
              <w:rPr>
                <w:rFonts w:cs="黑体"/>
                <w:sz w:val="21"/>
              </w:rPr>
              <w:t>年</w:t>
            </w:r>
            <w:r w:rsidRPr="00BC3081">
              <w:rPr>
                <w:rFonts w:cs="黑体"/>
                <w:sz w:val="21"/>
              </w:rPr>
              <w:t>0</w:t>
            </w:r>
            <w:r w:rsidR="00A85876" w:rsidRPr="00BC3081">
              <w:rPr>
                <w:rFonts w:cs="黑体"/>
                <w:sz w:val="21"/>
              </w:rPr>
              <w:t>7</w:t>
            </w:r>
            <w:r w:rsidRPr="00BC3081">
              <w:rPr>
                <w:rFonts w:cs="黑体"/>
                <w:sz w:val="21"/>
              </w:rPr>
              <w:t>月</w:t>
            </w:r>
            <w:r w:rsidR="00A85876" w:rsidRPr="00BC3081">
              <w:rPr>
                <w:rFonts w:cs="黑体"/>
                <w:sz w:val="21"/>
              </w:rPr>
              <w:t>26</w:t>
            </w:r>
            <w:r w:rsidRPr="00BC3081">
              <w:rPr>
                <w:rFonts w:cs="黑体"/>
                <w:sz w:val="21"/>
              </w:rPr>
              <w:t>日</w:t>
            </w:r>
          </w:p>
        </w:tc>
      </w:tr>
      <w:tr w:rsidR="00331A3C" w:rsidRPr="00BC3081" w14:paraId="0A161264" w14:textId="77777777" w:rsidTr="004E6CD2">
        <w:trPr>
          <w:trHeight w:val="433"/>
          <w:jc w:val="center"/>
        </w:trPr>
        <w:tc>
          <w:tcPr>
            <w:tcW w:w="3686" w:type="dxa"/>
            <w:tcBorders>
              <w:left w:val="nil"/>
              <w:right w:val="nil"/>
            </w:tcBorders>
          </w:tcPr>
          <w:p w14:paraId="4C2A33E7" w14:textId="77777777" w:rsidR="00331A3C" w:rsidRPr="00BC3081" w:rsidRDefault="00331A3C" w:rsidP="00331A3C">
            <w:pPr>
              <w:spacing w:line="240" w:lineRule="auto"/>
              <w:ind w:firstLineChars="0" w:firstLine="0"/>
              <w:jc w:val="left"/>
              <w:rPr>
                <w:rFonts w:cs="黑体"/>
                <w:sz w:val="21"/>
              </w:rPr>
            </w:pPr>
            <w:r w:rsidRPr="008360B7">
              <w:rPr>
                <w:rFonts w:cs="黑体"/>
                <w:spacing w:val="42"/>
                <w:sz w:val="21"/>
                <w:fitText w:val="840" w:id="-1494433536"/>
              </w:rPr>
              <w:t>保密</w:t>
            </w:r>
            <w:r w:rsidRPr="008360B7">
              <w:rPr>
                <w:rFonts w:cs="黑体"/>
                <w:sz w:val="21"/>
                <w:fitText w:val="840" w:id="-1494433536"/>
              </w:rPr>
              <w:t>期</w:t>
            </w:r>
            <w:r w:rsidRPr="00BC3081">
              <w:rPr>
                <w:rFonts w:cs="黑体"/>
                <w:sz w:val="21"/>
              </w:rPr>
              <w:t>：</w:t>
            </w:r>
            <w:r w:rsidRPr="00BC3081">
              <w:rPr>
                <w:rFonts w:cs="黑体"/>
                <w:sz w:val="21"/>
              </w:rPr>
              <w:t xml:space="preserve"> </w:t>
            </w:r>
            <w:r w:rsidRPr="00BC3081">
              <w:rPr>
                <w:rFonts w:cs="黑体"/>
                <w:sz w:val="21"/>
              </w:rPr>
              <w:t>无</w:t>
            </w:r>
            <w:r w:rsidRPr="00BC3081">
              <w:rPr>
                <w:rFonts w:cs="黑体" w:hint="eastAsia"/>
                <w:sz w:val="21"/>
              </w:rPr>
              <w:t xml:space="preserve"> </w:t>
            </w:r>
            <w:r w:rsidRPr="00BC3081">
              <w:rPr>
                <w:rFonts w:cs="黑体"/>
                <w:sz w:val="21"/>
              </w:rPr>
              <w:t xml:space="preserve"> </w:t>
            </w:r>
          </w:p>
        </w:tc>
      </w:tr>
    </w:tbl>
    <w:p w14:paraId="0BCC4845" w14:textId="77777777" w:rsidR="006101EA" w:rsidRPr="00BC3081" w:rsidRDefault="006101EA" w:rsidP="006101EA">
      <w:pPr>
        <w:spacing w:line="391" w:lineRule="exact"/>
        <w:ind w:firstLine="400"/>
        <w:rPr>
          <w:sz w:val="20"/>
          <w:szCs w:val="20"/>
        </w:rPr>
      </w:pPr>
    </w:p>
    <w:p w14:paraId="36FD2C8C" w14:textId="77777777" w:rsidR="005B1FD0" w:rsidRPr="00BC3081" w:rsidRDefault="005B1FD0" w:rsidP="006101EA">
      <w:pPr>
        <w:spacing w:line="391" w:lineRule="exact"/>
        <w:ind w:firstLine="400"/>
        <w:rPr>
          <w:sz w:val="20"/>
          <w:szCs w:val="20"/>
        </w:rPr>
      </w:pPr>
    </w:p>
    <w:p w14:paraId="29A2DA84" w14:textId="77777777" w:rsidR="009E6540" w:rsidRPr="00BC3081" w:rsidRDefault="009E6540" w:rsidP="006101EA">
      <w:pPr>
        <w:spacing w:line="391" w:lineRule="exact"/>
        <w:ind w:firstLine="400"/>
        <w:rPr>
          <w:sz w:val="20"/>
          <w:szCs w:val="20"/>
        </w:rPr>
      </w:pPr>
    </w:p>
    <w:p w14:paraId="67A5C3C1" w14:textId="77777777" w:rsidR="006101EA" w:rsidRPr="00BC3081" w:rsidRDefault="006101EA" w:rsidP="006101EA">
      <w:pPr>
        <w:spacing w:line="391" w:lineRule="exact"/>
        <w:ind w:firstLine="480"/>
        <w:rPr>
          <w:sz w:val="20"/>
          <w:szCs w:val="20"/>
        </w:rPr>
      </w:pPr>
      <w:r w:rsidRPr="00BC308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39EF478" wp14:editId="44157EC1">
                <wp:simplePos x="0" y="0"/>
                <wp:positionH relativeFrom="column">
                  <wp:posOffset>13557</wp:posOffset>
                </wp:positionH>
                <wp:positionV relativeFrom="paragraph">
                  <wp:posOffset>222442</wp:posOffset>
                </wp:positionV>
                <wp:extent cx="6145618" cy="0"/>
                <wp:effectExtent l="0" t="0" r="26670" b="19050"/>
                <wp:wrapNone/>
                <wp:docPr id="4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45618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B32EC6" id="Shape 3" o:spid="_x0000_s1026" style="position:absolute;left:0;text-align:lef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17.5pt" to="484.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" o:allowincell="f" filled="t" strokeweight="1.25pt">
                <v:stroke joinstyle="miter"/>
                <o:lock v:ext="edit" shapetype="f"/>
              </v:line>
            </w:pict>
          </mc:Fallback>
        </mc:AlternateContent>
      </w:r>
    </w:p>
    <w:p w14:paraId="5D53C018" w14:textId="77777777" w:rsidR="006101EA" w:rsidRPr="00BC3081" w:rsidRDefault="006101EA" w:rsidP="002F3847">
      <w:pPr>
        <w:tabs>
          <w:tab w:val="left" w:pos="7026"/>
        </w:tabs>
        <w:spacing w:line="411" w:lineRule="exact"/>
        <w:ind w:firstLineChars="0" w:firstLine="0"/>
        <w:jc w:val="center"/>
        <w:rPr>
          <w:sz w:val="20"/>
          <w:szCs w:val="20"/>
        </w:rPr>
      </w:pPr>
      <w:r w:rsidRPr="00BC3081">
        <w:rPr>
          <w:rFonts w:cs="宋体"/>
          <w:color w:val="auto"/>
          <w:sz w:val="36"/>
          <w:szCs w:val="36"/>
        </w:rPr>
        <w:t>杭州海康</w:t>
      </w:r>
      <w:proofErr w:type="gramStart"/>
      <w:r w:rsidRPr="00BC3081">
        <w:rPr>
          <w:rFonts w:cs="宋体"/>
          <w:color w:val="auto"/>
          <w:sz w:val="36"/>
          <w:szCs w:val="36"/>
        </w:rPr>
        <w:t>威视数字</w:t>
      </w:r>
      <w:proofErr w:type="gramEnd"/>
      <w:r w:rsidRPr="00BC3081">
        <w:rPr>
          <w:rFonts w:cs="宋体"/>
          <w:color w:val="auto"/>
          <w:sz w:val="36"/>
          <w:szCs w:val="36"/>
        </w:rPr>
        <w:t>技术股份有限公司</w:t>
      </w:r>
      <w:r w:rsidRPr="00BC3081">
        <w:rPr>
          <w:color w:val="auto"/>
          <w:sz w:val="20"/>
          <w:szCs w:val="20"/>
        </w:rPr>
        <w:tab/>
      </w:r>
      <w:r w:rsidRPr="00BC3081">
        <w:rPr>
          <w:rFonts w:cs="黑体"/>
          <w:color w:val="auto"/>
          <w:sz w:val="27"/>
          <w:szCs w:val="27"/>
        </w:rPr>
        <w:t>版权所有</w:t>
      </w:r>
    </w:p>
    <w:p w14:paraId="70FD31A8" w14:textId="77777777" w:rsidR="00171EB6" w:rsidRPr="00BC3081" w:rsidRDefault="00171EB6" w:rsidP="00C77235">
      <w:pPr>
        <w:widowControl/>
        <w:spacing w:line="240" w:lineRule="auto"/>
        <w:ind w:firstLineChars="0" w:firstLine="0"/>
        <w:jc w:val="right"/>
      </w:pPr>
      <w:r w:rsidRPr="00BC3081">
        <w:br w:type="page"/>
      </w:r>
    </w:p>
    <w:bookmarkStart w:id="0" w:name="_Ref107424788" w:displacedByCustomXml="next"/>
    <w:sdt>
      <w:sdtPr>
        <w:rPr>
          <w:rFonts w:ascii="Consolas" w:eastAsia="宋体" w:hAnsi="Consolas" w:cstheme="minorBidi"/>
          <w:color w:val="000000" w:themeColor="text1"/>
          <w:kern w:val="2"/>
          <w:sz w:val="24"/>
          <w:szCs w:val="21"/>
          <w:lang w:val="zh-CN"/>
        </w:rPr>
        <w:id w:val="-330838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66EB2C" w14:textId="77777777" w:rsidR="00D679BA" w:rsidRPr="002643F4" w:rsidRDefault="00D679BA" w:rsidP="002643F4">
          <w:pPr>
            <w:pStyle w:val="TOC"/>
            <w:numPr>
              <w:ilvl w:val="0"/>
              <w:numId w:val="0"/>
            </w:numPr>
            <w:spacing w:before="217" w:after="217"/>
            <w:jc w:val="center"/>
            <w:rPr>
              <w:rFonts w:ascii="宋体" w:eastAsia="宋体" w:hAnsi="宋体"/>
              <w:b/>
              <w:color w:val="000000" w:themeColor="text1"/>
            </w:rPr>
          </w:pPr>
          <w:r w:rsidRPr="002643F4">
            <w:rPr>
              <w:rFonts w:ascii="宋体" w:eastAsia="宋体" w:hAnsi="宋体"/>
              <w:b/>
              <w:color w:val="000000" w:themeColor="text1"/>
              <w:lang w:val="zh-CN"/>
            </w:rPr>
            <w:t>目录</w:t>
          </w:r>
        </w:p>
        <w:p w14:paraId="5FE43494" w14:textId="7C33F2A0" w:rsidR="00141019" w:rsidRDefault="0071139F">
          <w:pPr>
            <w:pStyle w:val="12"/>
            <w:tabs>
              <w:tab w:val="right" w:leader="dot" w:pos="9628"/>
            </w:tabs>
            <w:ind w:firstLine="480"/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1"/>
              <w:szCs w:val="22"/>
            </w:rPr>
          </w:pPr>
          <w:r w:rsidRPr="00BC3081">
            <w:rPr>
              <w:b w:val="0"/>
              <w:bCs w:val="0"/>
            </w:rPr>
            <w:fldChar w:fldCharType="begin"/>
          </w:r>
          <w:r w:rsidRPr="00BC3081">
            <w:rPr>
              <w:b w:val="0"/>
              <w:bCs w:val="0"/>
            </w:rPr>
            <w:instrText xml:space="preserve"> TOC \o "1-2" \h \z \u </w:instrText>
          </w:r>
          <w:r w:rsidRPr="00BC3081">
            <w:rPr>
              <w:b w:val="0"/>
              <w:bCs w:val="0"/>
            </w:rPr>
            <w:fldChar w:fldCharType="separate"/>
          </w:r>
          <w:hyperlink w:anchor="_Toc138245853" w:history="1">
            <w:r w:rsidR="00141019" w:rsidRPr="0052160C">
              <w:rPr>
                <w:rStyle w:val="aa"/>
                <w:noProof/>
              </w:rPr>
              <w:t xml:space="preserve">1. </w:t>
            </w:r>
            <w:r w:rsidR="00141019" w:rsidRPr="0052160C">
              <w:rPr>
                <w:rStyle w:val="aa"/>
                <w:noProof/>
              </w:rPr>
              <w:t>简介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_Toc138245853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4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50C1EEC0" w14:textId="22BE6543" w:rsidR="00141019" w:rsidRDefault="008465C8">
          <w:pPr>
            <w:pStyle w:val="12"/>
            <w:tabs>
              <w:tab w:val="right" w:leader="dot" w:pos="9628"/>
            </w:tabs>
            <w:ind w:firstLine="482"/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1"/>
              <w:szCs w:val="22"/>
            </w:rPr>
          </w:pPr>
          <w:hyperlink w:anchor="_Toc138245854" w:history="1">
            <w:r w:rsidR="00141019" w:rsidRPr="0052160C">
              <w:rPr>
                <w:rStyle w:val="aa"/>
                <w:noProof/>
              </w:rPr>
              <w:t xml:space="preserve">2. </w:t>
            </w:r>
            <w:r w:rsidR="00141019" w:rsidRPr="0052160C">
              <w:rPr>
                <w:rStyle w:val="aa"/>
                <w:noProof/>
              </w:rPr>
              <w:t>视频监控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_Toc138245854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4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3AF1258D" w14:textId="3CFFEBFA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55" w:history="1">
            <w:r w:rsidR="00141019" w:rsidRPr="0052160C">
              <w:rPr>
                <w:rStyle w:val="aa"/>
                <w:noProof/>
              </w:rPr>
              <w:t>2.1 国标GB/T28281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_Toc138245855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4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503A57FB" w14:textId="4A5474DF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56" w:history="1">
            <w:r w:rsidR="00141019" w:rsidRPr="0052160C">
              <w:rPr>
                <w:rStyle w:val="aa"/>
                <w:noProof/>
              </w:rPr>
              <w:t>2.2 数据传输方式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_Toc138245856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4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694E1624" w14:textId="61E7B31D" w:rsidR="00141019" w:rsidRDefault="008465C8">
          <w:pPr>
            <w:pStyle w:val="12"/>
            <w:tabs>
              <w:tab w:val="right" w:leader="dot" w:pos="9628"/>
            </w:tabs>
            <w:ind w:firstLine="482"/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1"/>
              <w:szCs w:val="22"/>
            </w:rPr>
          </w:pPr>
          <w:hyperlink w:anchor="_Toc138245857" w:history="1">
            <w:r w:rsidR="00141019" w:rsidRPr="0052160C">
              <w:rPr>
                <w:rStyle w:val="aa"/>
                <w:noProof/>
              </w:rPr>
              <w:t xml:space="preserve">3. </w:t>
            </w:r>
            <w:r w:rsidR="00141019" w:rsidRPr="0052160C">
              <w:rPr>
                <w:rStyle w:val="aa"/>
                <w:noProof/>
              </w:rPr>
              <w:t>人员出入口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_Toc138245857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5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73B45ABC" w14:textId="6DD599BA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58" w:history="1">
            <w:r w:rsidR="00141019" w:rsidRPr="0052160C">
              <w:rPr>
                <w:rStyle w:val="aa"/>
                <w:noProof/>
              </w:rPr>
              <w:t>3.1 URL格式说明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_Toc138245858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5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6909E192" w14:textId="73B89E0E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59" w:history="1">
            <w:r w:rsidR="00141019" w:rsidRPr="0052160C">
              <w:rPr>
                <w:rStyle w:val="aa"/>
                <w:noProof/>
              </w:rPr>
              <w:t>3.2 门禁点位信息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_Toc138245859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8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3B1F80DF" w14:textId="47DA7188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60" w:history="1">
            <w:r w:rsidR="00141019" w:rsidRPr="0052160C">
              <w:rPr>
                <w:rStyle w:val="aa"/>
                <w:noProof/>
              </w:rPr>
              <w:t>3.3 门禁报警事件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_Toc138245860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9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429FB4E4" w14:textId="28C0BC8C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61" w:history="1">
            <w:r w:rsidR="00141019" w:rsidRPr="0052160C">
              <w:rPr>
                <w:rStyle w:val="aa"/>
                <w:noProof/>
              </w:rPr>
              <w:t>3.4 门禁系统人员通行记录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_Toc138245861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11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03EB6C6B" w14:textId="0F00E0F3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62" w:history="1">
            <w:r w:rsidR="00141019" w:rsidRPr="0052160C">
              <w:rPr>
                <w:rStyle w:val="aa"/>
                <w:noProof/>
              </w:rPr>
              <w:t>3.5 报警消除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_Toc138245862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14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79AAF353" w14:textId="79D3E191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63" w:history="1">
            <w:r w:rsidR="00141019" w:rsidRPr="0052160C">
              <w:rPr>
                <w:rStyle w:val="aa"/>
                <w:noProof/>
              </w:rPr>
              <w:t>3.6 报警处置结果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_Toc138245863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15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2E45A8AC" w14:textId="09546F19" w:rsidR="00141019" w:rsidRDefault="008465C8">
          <w:pPr>
            <w:pStyle w:val="12"/>
            <w:tabs>
              <w:tab w:val="right" w:leader="dot" w:pos="9628"/>
            </w:tabs>
            <w:ind w:firstLine="482"/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1"/>
              <w:szCs w:val="22"/>
            </w:rPr>
          </w:pPr>
          <w:hyperlink w:anchor="_Toc138245864" w:history="1">
            <w:r w:rsidR="00141019" w:rsidRPr="0052160C">
              <w:rPr>
                <w:rStyle w:val="aa"/>
                <w:noProof/>
              </w:rPr>
              <w:t xml:space="preserve">4. </w:t>
            </w:r>
            <w:r w:rsidR="00141019" w:rsidRPr="0052160C">
              <w:rPr>
                <w:rStyle w:val="aa"/>
                <w:noProof/>
              </w:rPr>
              <w:t>入侵报警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_Toc138245864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17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41648927" w14:textId="50B58764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65" w:history="1">
            <w:r w:rsidR="00141019" w:rsidRPr="0052160C">
              <w:rPr>
                <w:rStyle w:val="aa"/>
                <w:noProof/>
              </w:rPr>
              <w:t>4.1 URL格式说明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_Toc138245865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17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48EE7FA0" w14:textId="222D069C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66" w:history="1">
            <w:r w:rsidR="00141019" w:rsidRPr="0052160C">
              <w:rPr>
                <w:rStyle w:val="aa"/>
                <w:noProof/>
              </w:rPr>
              <w:t>4.2 入侵报警点位数据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_Toc138245866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20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00A2EA88" w14:textId="30CB4D31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67" w:history="1">
            <w:r w:rsidR="00141019" w:rsidRPr="0052160C">
              <w:rPr>
                <w:rStyle w:val="aa"/>
                <w:noProof/>
              </w:rPr>
              <w:t>4.3 入侵报警点位状态数据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_Toc138245867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21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050C08E0" w14:textId="3DBEE2AB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68" w:history="1">
            <w:r w:rsidR="00141019" w:rsidRPr="0052160C">
              <w:rPr>
                <w:rStyle w:val="aa"/>
                <w:noProof/>
              </w:rPr>
              <w:t>4.4 入侵报警事件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_Toc138245868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23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39BD25F6" w14:textId="5A987184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69" w:history="1">
            <w:r w:rsidR="00141019" w:rsidRPr="0052160C">
              <w:rPr>
                <w:rStyle w:val="aa"/>
                <w:noProof/>
              </w:rPr>
              <w:t>4.5 报警消除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_Toc138245869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25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28661044" w14:textId="617531CB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70" w:history="1">
            <w:r w:rsidR="00141019" w:rsidRPr="0052160C">
              <w:rPr>
                <w:rStyle w:val="aa"/>
                <w:noProof/>
              </w:rPr>
              <w:t>4.6 报警处置结果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_Toc138245870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26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6E8AB646" w14:textId="27DDFA14" w:rsidR="00141019" w:rsidRDefault="008465C8">
          <w:pPr>
            <w:pStyle w:val="12"/>
            <w:tabs>
              <w:tab w:val="right" w:leader="dot" w:pos="9628"/>
            </w:tabs>
            <w:ind w:firstLine="482"/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1"/>
              <w:szCs w:val="22"/>
            </w:rPr>
          </w:pPr>
          <w:hyperlink w:anchor="_Toc138245871" w:history="1">
            <w:r w:rsidR="00141019" w:rsidRPr="0052160C">
              <w:rPr>
                <w:rStyle w:val="aa"/>
                <w:noProof/>
              </w:rPr>
              <w:t xml:space="preserve">5. </w:t>
            </w:r>
            <w:r w:rsidR="00141019" w:rsidRPr="0052160C">
              <w:rPr>
                <w:rStyle w:val="aa"/>
                <w:noProof/>
              </w:rPr>
              <w:t>紧急报警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_Toc138245871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27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5A7F96C3" w14:textId="624FB423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72" w:history="1">
            <w:r w:rsidR="00141019" w:rsidRPr="0052160C">
              <w:rPr>
                <w:rStyle w:val="aa"/>
                <w:noProof/>
              </w:rPr>
              <w:t>5.1 URL格式说明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_Toc138245872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27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6BC79014" w14:textId="1F0F3F0D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73" w:history="1">
            <w:r w:rsidR="00141019" w:rsidRPr="0052160C">
              <w:rPr>
                <w:rStyle w:val="aa"/>
                <w:noProof/>
              </w:rPr>
              <w:t>5.2 紧急报警点位数据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_Toc138245873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31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61EF35EA" w14:textId="37121822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74" w:history="1">
            <w:r w:rsidR="00141019" w:rsidRPr="0052160C">
              <w:rPr>
                <w:rStyle w:val="aa"/>
                <w:noProof/>
              </w:rPr>
              <w:t>5.3 紧急报警点位状态数据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_Toc138245874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32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30F44C84" w14:textId="5E2A59A9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75" w:history="1">
            <w:r w:rsidR="00141019" w:rsidRPr="0052160C">
              <w:rPr>
                <w:rStyle w:val="aa"/>
                <w:noProof/>
              </w:rPr>
              <w:t>5.4 紧急报警事件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_Toc138245875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34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27283D1F" w14:textId="204CDE1D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76" w:history="1">
            <w:r w:rsidR="00141019" w:rsidRPr="0052160C">
              <w:rPr>
                <w:rStyle w:val="aa"/>
                <w:noProof/>
              </w:rPr>
              <w:t>5.5 报警消除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_Toc138245876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35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4DBD8795" w14:textId="33F9F90C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77" w:history="1">
            <w:r w:rsidR="00141019" w:rsidRPr="0052160C">
              <w:rPr>
                <w:rStyle w:val="aa"/>
                <w:noProof/>
              </w:rPr>
              <w:t>5.6 报警处置结果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_Toc138245877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37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7B07373E" w14:textId="3E10E7C2" w:rsidR="00141019" w:rsidRDefault="008465C8">
          <w:pPr>
            <w:pStyle w:val="12"/>
            <w:tabs>
              <w:tab w:val="right" w:leader="dot" w:pos="9628"/>
            </w:tabs>
            <w:ind w:firstLine="482"/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1"/>
              <w:szCs w:val="22"/>
            </w:rPr>
          </w:pPr>
          <w:hyperlink w:anchor="_Toc138245878" w:history="1">
            <w:r w:rsidR="00141019" w:rsidRPr="0052160C">
              <w:rPr>
                <w:rStyle w:val="aa"/>
                <w:noProof/>
              </w:rPr>
              <w:t xml:space="preserve">6. </w:t>
            </w:r>
            <w:r w:rsidR="00141019" w:rsidRPr="0052160C">
              <w:rPr>
                <w:rStyle w:val="aa"/>
                <w:noProof/>
              </w:rPr>
              <w:t>电子巡查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_Toc138245878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38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5EDF36BD" w14:textId="46E899E5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79" w:history="1">
            <w:r w:rsidR="00141019" w:rsidRPr="0052160C">
              <w:rPr>
                <w:rStyle w:val="aa"/>
                <w:noProof/>
              </w:rPr>
              <w:t>6.1 URL格式说明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_Toc138245879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38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3443DC2F" w14:textId="6D892896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80" w:history="1">
            <w:r w:rsidR="00141019" w:rsidRPr="0052160C">
              <w:rPr>
                <w:rStyle w:val="aa"/>
                <w:noProof/>
              </w:rPr>
              <w:t>6.2 巡更点位数据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_Toc138245880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41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2A62C3A7" w14:textId="18259F99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81" w:history="1">
            <w:r w:rsidR="00141019" w:rsidRPr="0052160C">
              <w:rPr>
                <w:rStyle w:val="aa"/>
                <w:noProof/>
              </w:rPr>
              <w:t>6.3 巡更任务数据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_Toc138245881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43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29F8A992" w14:textId="4D167B18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82" w:history="1">
            <w:r w:rsidR="00141019" w:rsidRPr="0052160C">
              <w:rPr>
                <w:rStyle w:val="aa"/>
                <w:noProof/>
              </w:rPr>
              <w:t>6.4 巡更问题数据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_Toc138245882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46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438E1FF4" w14:textId="1E2D1049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83" w:history="1">
            <w:r w:rsidR="00141019" w:rsidRPr="0052160C">
              <w:rPr>
                <w:rStyle w:val="aa"/>
                <w:noProof/>
              </w:rPr>
              <w:t>6.5 问题整改结果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_Toc138245883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47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3E6CAC48" w14:textId="0CE95354" w:rsidR="00141019" w:rsidRDefault="008465C8">
          <w:pPr>
            <w:pStyle w:val="12"/>
            <w:tabs>
              <w:tab w:val="right" w:leader="dot" w:pos="9628"/>
            </w:tabs>
            <w:ind w:firstLine="482"/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1"/>
              <w:szCs w:val="22"/>
            </w:rPr>
          </w:pPr>
          <w:hyperlink w:anchor="_Toc138245884" w:history="1">
            <w:r w:rsidR="00141019" w:rsidRPr="0052160C">
              <w:rPr>
                <w:rStyle w:val="aa"/>
                <w:noProof/>
              </w:rPr>
              <w:t xml:space="preserve">7. </w:t>
            </w:r>
            <w:r w:rsidR="00141019" w:rsidRPr="0052160C">
              <w:rPr>
                <w:rStyle w:val="aa"/>
                <w:noProof/>
              </w:rPr>
              <w:t>动环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_Toc138245884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50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6A1A1B6C" w14:textId="0230B084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85" w:history="1">
            <w:r w:rsidR="00141019" w:rsidRPr="0052160C">
              <w:rPr>
                <w:rStyle w:val="aa"/>
                <w:noProof/>
              </w:rPr>
              <w:t>7.1 URL格式说明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_Toc138245885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50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069AF334" w14:textId="61F1619A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86" w:history="1">
            <w:r w:rsidR="00141019" w:rsidRPr="0052160C">
              <w:rPr>
                <w:rStyle w:val="aa"/>
                <w:noProof/>
              </w:rPr>
              <w:t>7.2 动环基础数据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_Toc138245886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53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0170B3C3" w14:textId="17B9BE92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87" w:history="1">
            <w:r w:rsidR="00141019" w:rsidRPr="0052160C">
              <w:rPr>
                <w:rStyle w:val="aa"/>
                <w:noProof/>
              </w:rPr>
              <w:t>7.3 动环环境量数据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_Toc138245887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54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5BACF736" w14:textId="39F7B0DF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88" w:history="1">
            <w:r w:rsidR="00141019" w:rsidRPr="0052160C">
              <w:rPr>
                <w:rStyle w:val="aa"/>
                <w:noProof/>
              </w:rPr>
              <w:t>7.4 动环报警事件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_Toc138245888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57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1594B560" w14:textId="5BB23A23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89" w:history="1">
            <w:r w:rsidR="00141019" w:rsidRPr="0052160C">
              <w:rPr>
                <w:rStyle w:val="aa"/>
                <w:noProof/>
              </w:rPr>
              <w:t>7.5 报警消除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_Toc138245889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59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04FEF241" w14:textId="26B2FAD5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90" w:history="1">
            <w:r w:rsidR="00141019" w:rsidRPr="0052160C">
              <w:rPr>
                <w:rStyle w:val="aa"/>
                <w:noProof/>
              </w:rPr>
              <w:t>7.6 报警处置结果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_Toc138245890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60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43A05AF0" w14:textId="14B20920" w:rsidR="00141019" w:rsidRDefault="008465C8">
          <w:pPr>
            <w:pStyle w:val="12"/>
            <w:tabs>
              <w:tab w:val="right" w:leader="dot" w:pos="9628"/>
            </w:tabs>
            <w:ind w:firstLine="482"/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1"/>
              <w:szCs w:val="22"/>
            </w:rPr>
          </w:pPr>
          <w:hyperlink w:anchor="_Toc138245891" w:history="1">
            <w:r w:rsidR="00141019" w:rsidRPr="0052160C">
              <w:rPr>
                <w:rStyle w:val="aa"/>
                <w:noProof/>
              </w:rPr>
              <w:t xml:space="preserve">8. </w:t>
            </w:r>
            <w:r w:rsidR="00141019" w:rsidRPr="0052160C">
              <w:rPr>
                <w:rStyle w:val="aa"/>
                <w:noProof/>
              </w:rPr>
              <w:t>安检管理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_Toc138245891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62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79CD9348" w14:textId="6C51C7C6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92" w:history="1">
            <w:r w:rsidR="00141019" w:rsidRPr="0052160C">
              <w:rPr>
                <w:rStyle w:val="aa"/>
                <w:noProof/>
              </w:rPr>
              <w:t>8.1 安检联网网关上下级协议对接说明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_Toc138245892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62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5E983926" w14:textId="7875751C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93" w:history="1">
            <w:r w:rsidR="00141019" w:rsidRPr="0052160C">
              <w:rPr>
                <w:rStyle w:val="aa"/>
                <w:noProof/>
              </w:rPr>
              <w:t>8.2 安检设备基础数据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_Toc138245893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67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10D55AB9" w14:textId="67063E1D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94" w:history="1">
            <w:r w:rsidR="00141019" w:rsidRPr="0052160C">
              <w:rPr>
                <w:rStyle w:val="aa"/>
                <w:noProof/>
              </w:rPr>
              <w:t>8.3 安检设备状态数据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_Toc138245894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69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64061E9B" w14:textId="2A0189C3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95" w:history="1">
            <w:r w:rsidR="00141019" w:rsidRPr="0052160C">
              <w:rPr>
                <w:rStyle w:val="aa"/>
                <w:noProof/>
              </w:rPr>
              <w:t>8.4 安检报警事件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_Toc138245895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70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59D11160" w14:textId="16AB703E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96" w:history="1">
            <w:r w:rsidR="00141019" w:rsidRPr="0052160C">
              <w:rPr>
                <w:rStyle w:val="aa"/>
                <w:noProof/>
              </w:rPr>
              <w:t>8.5 安检区站数据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_Toc138245896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72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44946D63" w14:textId="13EA81D6" w:rsidR="00141019" w:rsidRDefault="008465C8">
          <w:pPr>
            <w:pStyle w:val="12"/>
            <w:tabs>
              <w:tab w:val="right" w:leader="dot" w:pos="9628"/>
            </w:tabs>
            <w:ind w:firstLine="482"/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1"/>
              <w:szCs w:val="22"/>
            </w:rPr>
          </w:pPr>
          <w:hyperlink w:anchor="_Toc138245897" w:history="1">
            <w:r w:rsidR="00141019" w:rsidRPr="0052160C">
              <w:rPr>
                <w:rStyle w:val="aa"/>
                <w:noProof/>
              </w:rPr>
              <w:t xml:space="preserve">9. </w:t>
            </w:r>
            <w:r w:rsidR="00141019" w:rsidRPr="0052160C">
              <w:rPr>
                <w:rStyle w:val="aa"/>
                <w:noProof/>
              </w:rPr>
              <w:t>附录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_Toc138245897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74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0D353CD2" w14:textId="13EF4F36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98" w:history="1">
            <w:r w:rsidR="00141019" w:rsidRPr="0052160C">
              <w:rPr>
                <w:rStyle w:val="aa"/>
                <w:noProof/>
              </w:rPr>
              <w:t>9.1 常量说明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_Toc138245898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74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4E6AED33" w14:textId="2E29A8CA" w:rsidR="00141019" w:rsidRDefault="008465C8">
          <w:pPr>
            <w:pStyle w:val="21"/>
            <w:tabs>
              <w:tab w:val="right" w:leader="dot" w:pos="9628"/>
            </w:tabs>
            <w:ind w:firstLine="400"/>
            <w:rPr>
              <w:rFonts w:eastAsiaTheme="minorEastAsia" w:hAnsiTheme="minorHAnsi"/>
              <w:smallCaps w:val="0"/>
              <w:noProof/>
              <w:color w:val="auto"/>
              <w:sz w:val="21"/>
              <w:szCs w:val="22"/>
            </w:rPr>
          </w:pPr>
          <w:hyperlink w:anchor="_Toc138245899" w:history="1">
            <w:r w:rsidR="00141019" w:rsidRPr="0052160C">
              <w:rPr>
                <w:rStyle w:val="aa"/>
                <w:noProof/>
              </w:rPr>
              <w:t>9.2 事件报文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_Toc138245899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82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771A9E1B" w14:textId="11888BDB" w:rsidR="00141019" w:rsidRDefault="008465C8">
          <w:pPr>
            <w:pStyle w:val="12"/>
            <w:tabs>
              <w:tab w:val="right" w:leader="dot" w:pos="9628"/>
            </w:tabs>
            <w:ind w:firstLine="482"/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1"/>
              <w:szCs w:val="22"/>
            </w:rPr>
          </w:pPr>
          <w:hyperlink w:anchor="_Toc138245900" w:history="1">
            <w:r w:rsidR="00141019" w:rsidRPr="0052160C">
              <w:rPr>
                <w:rStyle w:val="aa"/>
                <w:noProof/>
              </w:rPr>
              <w:t xml:space="preserve">10. </w:t>
            </w:r>
            <w:r w:rsidR="00141019" w:rsidRPr="0052160C">
              <w:rPr>
                <w:rStyle w:val="aa"/>
                <w:noProof/>
              </w:rPr>
              <w:t>修订记录</w:t>
            </w:r>
            <w:r w:rsidR="00141019">
              <w:rPr>
                <w:noProof/>
                <w:webHidden/>
              </w:rPr>
              <w:tab/>
            </w:r>
            <w:r w:rsidR="00141019">
              <w:rPr>
                <w:noProof/>
                <w:webHidden/>
              </w:rPr>
              <w:fldChar w:fldCharType="begin"/>
            </w:r>
            <w:r w:rsidR="00141019">
              <w:rPr>
                <w:noProof/>
                <w:webHidden/>
              </w:rPr>
              <w:instrText xml:space="preserve"> PAGEREF _Toc138245900 \h </w:instrText>
            </w:r>
            <w:r w:rsidR="00141019">
              <w:rPr>
                <w:noProof/>
                <w:webHidden/>
              </w:rPr>
            </w:r>
            <w:r w:rsidR="00141019">
              <w:rPr>
                <w:noProof/>
                <w:webHidden/>
              </w:rPr>
              <w:fldChar w:fldCharType="separate"/>
            </w:r>
            <w:r w:rsidR="00141019">
              <w:rPr>
                <w:noProof/>
                <w:webHidden/>
              </w:rPr>
              <w:t>89</w:t>
            </w:r>
            <w:r w:rsidR="00141019">
              <w:rPr>
                <w:noProof/>
                <w:webHidden/>
              </w:rPr>
              <w:fldChar w:fldCharType="end"/>
            </w:r>
          </w:hyperlink>
        </w:p>
        <w:p w14:paraId="67CD015C" w14:textId="10491CD8" w:rsidR="00D679BA" w:rsidRPr="00BC3081" w:rsidRDefault="0071139F">
          <w:pPr>
            <w:ind w:firstLine="482"/>
          </w:pPr>
          <w:r w:rsidRPr="00BC3081">
            <w:rPr>
              <w:b/>
              <w:bCs/>
              <w:szCs w:val="20"/>
            </w:rPr>
            <w:fldChar w:fldCharType="end"/>
          </w:r>
        </w:p>
      </w:sdtContent>
    </w:sdt>
    <w:p w14:paraId="3EBA1817" w14:textId="77777777" w:rsidR="00D679BA" w:rsidRPr="00BC3081" w:rsidRDefault="00D679BA">
      <w:pPr>
        <w:widowControl/>
        <w:spacing w:line="240" w:lineRule="auto"/>
        <w:ind w:firstLineChars="0" w:firstLine="0"/>
        <w:jc w:val="left"/>
        <w:rPr>
          <w:b/>
          <w:bCs/>
          <w:sz w:val="32"/>
          <w:szCs w:val="32"/>
        </w:rPr>
      </w:pPr>
      <w:r w:rsidRPr="00BC3081">
        <w:rPr>
          <w:b/>
          <w:bCs/>
          <w:sz w:val="32"/>
          <w:szCs w:val="32"/>
        </w:rPr>
        <w:br w:type="page"/>
      </w:r>
    </w:p>
    <w:p w14:paraId="043AF2E4" w14:textId="77777777" w:rsidR="00CC721D" w:rsidRPr="00BC3081" w:rsidRDefault="00CC721D" w:rsidP="0004041E">
      <w:pPr>
        <w:pStyle w:val="1"/>
      </w:pPr>
      <w:bookmarkStart w:id="1" w:name="_Toc138245853"/>
      <w:bookmarkEnd w:id="0"/>
      <w:r w:rsidRPr="00BC3081">
        <w:rPr>
          <w:rFonts w:hint="eastAsia"/>
        </w:rPr>
        <w:lastRenderedPageBreak/>
        <w:t>简介</w:t>
      </w:r>
      <w:bookmarkEnd w:id="1"/>
    </w:p>
    <w:p w14:paraId="45E2B4AF" w14:textId="42A85858" w:rsidR="00544F92" w:rsidRDefault="00CC721D" w:rsidP="00544F92">
      <w:pPr>
        <w:ind w:firstLine="480"/>
      </w:pPr>
      <w:r w:rsidRPr="00BC3081">
        <w:rPr>
          <w:rFonts w:hint="eastAsia"/>
        </w:rPr>
        <w:t>本文档主要实现对数据联网接口的统一管理，</w:t>
      </w:r>
      <w:r w:rsidRPr="00BC3081">
        <w:rPr>
          <w:rFonts w:hint="eastAsia"/>
        </w:rPr>
        <w:t xml:space="preserve"> </w:t>
      </w:r>
      <w:r w:rsidRPr="00BC3081">
        <w:rPr>
          <w:rFonts w:hint="eastAsia"/>
        </w:rPr>
        <w:t>实现资源数据和事件数据的联网推送，基于组件开发的</w:t>
      </w:r>
      <w:r w:rsidRPr="00BC3081">
        <w:rPr>
          <w:rFonts w:hint="eastAsia"/>
        </w:rPr>
        <w:t>A</w:t>
      </w:r>
      <w:r w:rsidRPr="00BC3081">
        <w:t>PI</w:t>
      </w:r>
      <w:r w:rsidRPr="00BC3081">
        <w:rPr>
          <w:rFonts w:hint="eastAsia"/>
        </w:rPr>
        <w:t>接口，第三方厂家和开发者可以推送数据到组件中，实现联网传输。</w:t>
      </w:r>
    </w:p>
    <w:p w14:paraId="6135D758" w14:textId="50ECED04" w:rsidR="00544F92" w:rsidRDefault="00544F92" w:rsidP="0004041E">
      <w:pPr>
        <w:pStyle w:val="1"/>
      </w:pPr>
      <w:bookmarkStart w:id="2" w:name="_Toc138245854"/>
      <w:r>
        <w:rPr>
          <w:rFonts w:hint="eastAsia"/>
        </w:rPr>
        <w:t>视频监控</w:t>
      </w:r>
      <w:bookmarkEnd w:id="2"/>
    </w:p>
    <w:p w14:paraId="4F520089" w14:textId="0C6CDA39" w:rsidR="00544F92" w:rsidRPr="00BC3081" w:rsidRDefault="00544F92" w:rsidP="0004041E">
      <w:pPr>
        <w:pStyle w:val="2"/>
      </w:pPr>
      <w:bookmarkStart w:id="3" w:name="_Toc138245855"/>
      <w:r w:rsidRPr="00BC3081">
        <w:rPr>
          <w:rFonts w:hint="eastAsia"/>
        </w:rPr>
        <w:t>国标G</w:t>
      </w:r>
      <w:r w:rsidRPr="00BC3081">
        <w:t>B/T28281</w:t>
      </w:r>
      <w:bookmarkEnd w:id="3"/>
    </w:p>
    <w:p w14:paraId="23B5D828" w14:textId="77777777" w:rsidR="00544F92" w:rsidRPr="00BC3081" w:rsidRDefault="00544F92" w:rsidP="0004041E">
      <w:pPr>
        <w:pStyle w:val="3"/>
      </w:pPr>
      <w:r w:rsidRPr="00BC3081">
        <w:rPr>
          <w:rFonts w:hint="eastAsia"/>
        </w:rPr>
        <w:t>简介</w:t>
      </w:r>
    </w:p>
    <w:p w14:paraId="123240F0" w14:textId="77777777" w:rsidR="00544F92" w:rsidRPr="00BC3081" w:rsidRDefault="00544F92" w:rsidP="00544F92">
      <w:pPr>
        <w:ind w:firstLine="480"/>
      </w:pPr>
      <w:r w:rsidRPr="00BC3081">
        <w:t>GB/T28181</w:t>
      </w:r>
      <w:r w:rsidRPr="00BC3081">
        <w:t>全名是《安全防范视频监控联网系统</w:t>
      </w:r>
      <w:r w:rsidRPr="00BC3081">
        <w:t xml:space="preserve"> </w:t>
      </w:r>
      <w:r w:rsidRPr="00BC3081">
        <w:t>信息传输、交换、控制技术要求》。</w:t>
      </w:r>
    </w:p>
    <w:p w14:paraId="2CF1F8D4" w14:textId="77777777" w:rsidR="00544F92" w:rsidRPr="00BC3081" w:rsidRDefault="00544F92" w:rsidP="00544F92">
      <w:pPr>
        <w:ind w:firstLine="480"/>
      </w:pPr>
      <w:r w:rsidRPr="00BC3081">
        <w:t>中华人民共和国国家标准，是由公安部科技信息化局提出，由全国安全防范报警系统标准化技术委员会（</w:t>
      </w:r>
      <w:r w:rsidRPr="00BC3081">
        <w:t>SAC/TC100</w:t>
      </w:r>
      <w:r w:rsidRPr="00BC3081">
        <w:t>）归口，公安部一所，海康，大华，华三等多家单位共同起草。</w:t>
      </w:r>
    </w:p>
    <w:p w14:paraId="59E394FC" w14:textId="77777777" w:rsidR="00544F92" w:rsidRPr="00BC3081" w:rsidRDefault="00544F92" w:rsidP="00544F92">
      <w:pPr>
        <w:ind w:firstLine="480"/>
      </w:pPr>
      <w:r w:rsidRPr="00BC3081">
        <w:t>该标准规定了公共安全视频监控联网系统的互联结构，传输、交换、控制的基本要求和安全性要求，以及控制、传输流程和协议接口等技术要求。</w:t>
      </w:r>
    </w:p>
    <w:p w14:paraId="0AD77BB0" w14:textId="77777777" w:rsidR="00544F92" w:rsidRPr="00BC3081" w:rsidRDefault="00544F92" w:rsidP="00544F92">
      <w:pPr>
        <w:ind w:firstLine="480"/>
      </w:pPr>
      <w:r w:rsidRPr="00BC3081">
        <w:t>该标准适用于</w:t>
      </w:r>
      <w:proofErr w:type="gramStart"/>
      <w:r w:rsidRPr="00BC3081">
        <w:t>安全安全</w:t>
      </w:r>
      <w:proofErr w:type="gramEnd"/>
      <w:r w:rsidRPr="00BC3081">
        <w:t>视频监控联网系统的方案设计、系统检测、验收以及与之相关的设备研发、生产。</w:t>
      </w:r>
    </w:p>
    <w:p w14:paraId="6B967FA1" w14:textId="77777777" w:rsidR="00544F92" w:rsidRPr="00BC3081" w:rsidRDefault="00544F92" w:rsidP="0004041E">
      <w:pPr>
        <w:pStyle w:val="3"/>
      </w:pPr>
      <w:r w:rsidRPr="00BC3081">
        <w:rPr>
          <w:rFonts w:hint="eastAsia"/>
        </w:rPr>
        <w:t>作用</w:t>
      </w:r>
    </w:p>
    <w:p w14:paraId="07AB3C6D" w14:textId="640E5680" w:rsidR="00544F92" w:rsidRDefault="00544F92" w:rsidP="00544F92">
      <w:pPr>
        <w:ind w:firstLine="480"/>
      </w:pPr>
      <w:r w:rsidRPr="00BC3081">
        <w:t>GB/T28181</w:t>
      </w:r>
      <w:r w:rsidRPr="00BC3081">
        <w:t>提供了一套平台与平台之间、平台与设备之间的标准对接协议，解决了安防厂家各自一套</w:t>
      </w:r>
      <w:r w:rsidRPr="00BC3081">
        <w:t>SDK</w:t>
      </w:r>
      <w:r w:rsidRPr="00BC3081">
        <w:t>协议、各自为营的局面，统一了对接方式，提高了对接效率。</w:t>
      </w:r>
    </w:p>
    <w:p w14:paraId="7056B6AC" w14:textId="5A5FEC5E" w:rsidR="00544F92" w:rsidRDefault="00544F92" w:rsidP="0004041E">
      <w:pPr>
        <w:pStyle w:val="2"/>
      </w:pPr>
      <w:bookmarkStart w:id="4" w:name="_Toc138245856"/>
      <w:r>
        <w:rPr>
          <w:rFonts w:hint="eastAsia"/>
        </w:rPr>
        <w:t>数据传输方式</w:t>
      </w:r>
      <w:bookmarkEnd w:id="4"/>
    </w:p>
    <w:p w14:paraId="1D931326" w14:textId="77777777" w:rsidR="00E16A6C" w:rsidRDefault="00544F92" w:rsidP="00544F92">
      <w:pPr>
        <w:ind w:firstLine="480"/>
      </w:pPr>
      <w:r>
        <w:rPr>
          <w:rFonts w:hint="eastAsia"/>
        </w:rPr>
        <w:t>本项目使用海康视频联网网关组件（</w:t>
      </w:r>
      <w:r>
        <w:rPr>
          <w:rFonts w:hint="eastAsia"/>
        </w:rPr>
        <w:t>ncg</w:t>
      </w:r>
      <w:r w:rsidR="00E16A6C">
        <w:rPr>
          <w:rFonts w:hint="eastAsia"/>
        </w:rPr>
        <w:t>），实现以下功能：</w:t>
      </w:r>
    </w:p>
    <w:p w14:paraId="587D8ED8" w14:textId="139D96B3" w:rsidR="00544F92" w:rsidRDefault="00E16A6C" w:rsidP="00557042">
      <w:pPr>
        <w:pStyle w:val="a"/>
        <w:numPr>
          <w:ilvl w:val="0"/>
          <w:numId w:val="11"/>
        </w:numPr>
      </w:pPr>
      <w:r>
        <w:rPr>
          <w:rFonts w:hint="eastAsia"/>
        </w:rPr>
        <w:t>将医院平台的视频点位联网推送到卫</w:t>
      </w:r>
      <w:proofErr w:type="gramStart"/>
      <w:r>
        <w:rPr>
          <w:rFonts w:hint="eastAsia"/>
        </w:rPr>
        <w:t>健委平台</w:t>
      </w:r>
      <w:proofErr w:type="gramEnd"/>
      <w:r w:rsidR="00544F92" w:rsidRPr="00BC3081">
        <w:t>。</w:t>
      </w:r>
    </w:p>
    <w:p w14:paraId="1FAB179D" w14:textId="3EA6381E" w:rsidR="00E16A6C" w:rsidRDefault="00E16A6C" w:rsidP="00557042">
      <w:pPr>
        <w:pStyle w:val="a"/>
        <w:numPr>
          <w:ilvl w:val="0"/>
          <w:numId w:val="11"/>
        </w:numPr>
      </w:pPr>
      <w:r>
        <w:rPr>
          <w:rFonts w:hint="eastAsia"/>
        </w:rPr>
        <w:t>卫</w:t>
      </w:r>
      <w:proofErr w:type="gramStart"/>
      <w:r>
        <w:rPr>
          <w:rFonts w:hint="eastAsia"/>
        </w:rPr>
        <w:t>健委平台</w:t>
      </w:r>
      <w:proofErr w:type="gramEnd"/>
      <w:r>
        <w:rPr>
          <w:rFonts w:hint="eastAsia"/>
        </w:rPr>
        <w:t>通过</w:t>
      </w:r>
      <w:r w:rsidRPr="00E16A6C">
        <w:t>GB/T28281</w:t>
      </w:r>
      <w:r>
        <w:rPr>
          <w:rFonts w:hint="eastAsia"/>
        </w:rPr>
        <w:t>协议实现预览医院平台的监控点。</w:t>
      </w:r>
    </w:p>
    <w:p w14:paraId="15E4F57A" w14:textId="77777777" w:rsidR="00E1440D" w:rsidRDefault="00E1440D">
      <w:pPr>
        <w:widowControl/>
        <w:spacing w:line="240" w:lineRule="auto"/>
        <w:ind w:firstLineChars="0" w:firstLine="0"/>
        <w:jc w:val="left"/>
        <w:rPr>
          <w:rFonts w:ascii="宋体"/>
          <w:b/>
          <w:bCs/>
          <w:kern w:val="44"/>
          <w:sz w:val="32"/>
          <w:szCs w:val="44"/>
        </w:rPr>
      </w:pPr>
      <w:r>
        <w:br w:type="page"/>
      </w:r>
    </w:p>
    <w:p w14:paraId="6A7EB84E" w14:textId="77777777" w:rsidR="00E1440D" w:rsidRPr="00BC3081" w:rsidRDefault="00E1440D" w:rsidP="00E1440D">
      <w:pPr>
        <w:pStyle w:val="1"/>
        <w:numPr>
          <w:ilvl w:val="0"/>
          <w:numId w:val="5"/>
        </w:numPr>
        <w:ind w:left="0" w:firstLine="0"/>
        <w:rPr>
          <w:rFonts w:ascii="Consolas"/>
        </w:rPr>
      </w:pPr>
      <w:bookmarkStart w:id="5" w:name="_Toc110957214"/>
      <w:bookmarkStart w:id="6" w:name="_Toc138245857"/>
      <w:r w:rsidRPr="00BC3081">
        <w:rPr>
          <w:rFonts w:ascii="Consolas" w:hint="eastAsia"/>
        </w:rPr>
        <w:lastRenderedPageBreak/>
        <w:t>人员出入口</w:t>
      </w:r>
      <w:bookmarkEnd w:id="5"/>
      <w:bookmarkEnd w:id="6"/>
    </w:p>
    <w:p w14:paraId="1D127B69" w14:textId="77777777" w:rsidR="00E1440D" w:rsidRPr="00D50BA4" w:rsidRDefault="00E1440D" w:rsidP="00E1440D">
      <w:pPr>
        <w:pStyle w:val="2"/>
        <w:numPr>
          <w:ilvl w:val="1"/>
          <w:numId w:val="5"/>
        </w:numPr>
      </w:pPr>
      <w:bookmarkStart w:id="7" w:name="_Toc138245858"/>
      <w:bookmarkStart w:id="8" w:name="_Toc110957215"/>
      <w:r w:rsidRPr="00D50BA4">
        <w:rPr>
          <w:rFonts w:hint="eastAsia"/>
        </w:rPr>
        <w:t>U</w:t>
      </w:r>
      <w:r w:rsidRPr="00D50BA4">
        <w:t>RL</w:t>
      </w:r>
      <w:r w:rsidRPr="00D50BA4">
        <w:rPr>
          <w:rFonts w:hint="eastAsia"/>
        </w:rPr>
        <w:t>格式说明</w:t>
      </w:r>
      <w:bookmarkEnd w:id="7"/>
    </w:p>
    <w:p w14:paraId="69153B04" w14:textId="77777777" w:rsidR="00E1440D" w:rsidRPr="00BC3081" w:rsidRDefault="00E1440D" w:rsidP="00E1440D">
      <w:pPr>
        <w:ind w:firstLine="482"/>
      </w:pPr>
      <w:r w:rsidRPr="00BC3081">
        <w:rPr>
          <w:rFonts w:hint="eastAsia"/>
          <w:b/>
        </w:rPr>
        <w:t>url</w:t>
      </w:r>
      <w:r w:rsidRPr="00BC3081">
        <w:rPr>
          <w:rFonts w:hint="eastAsia"/>
          <w:b/>
        </w:rPr>
        <w:t>格式：</w:t>
      </w:r>
      <w:r>
        <w:rPr>
          <w:rFonts w:hint="eastAsia"/>
        </w:rPr>
        <w:t>http</w:t>
      </w:r>
      <w:r w:rsidRPr="00BC3081">
        <w:t>://{hostname}:{port}/uri</w:t>
      </w:r>
    </w:p>
    <w:p w14:paraId="6E85FA6B" w14:textId="77777777" w:rsidR="00E1440D" w:rsidRPr="00BC3081" w:rsidRDefault="00E1440D" w:rsidP="00E1440D">
      <w:pPr>
        <w:ind w:firstLine="482"/>
      </w:pPr>
      <w:r w:rsidRPr="00BC3081">
        <w:rPr>
          <w:rFonts w:hint="eastAsia"/>
          <w:b/>
        </w:rPr>
        <w:t>h</w:t>
      </w:r>
      <w:r w:rsidRPr="00BC3081">
        <w:rPr>
          <w:b/>
        </w:rPr>
        <w:t>ostname</w:t>
      </w:r>
      <w:r w:rsidRPr="00BC3081">
        <w:rPr>
          <w:rFonts w:hint="eastAsia"/>
          <w:b/>
        </w:rPr>
        <w:t>：</w:t>
      </w:r>
      <w:r>
        <w:rPr>
          <w:rFonts w:hint="eastAsia"/>
        </w:rPr>
        <w:t>平台的</w:t>
      </w:r>
      <w:r w:rsidRPr="00BC3081">
        <w:rPr>
          <w:rFonts w:hint="eastAsia"/>
        </w:rPr>
        <w:t>ip</w:t>
      </w:r>
      <w:r w:rsidRPr="00BC3081">
        <w:rPr>
          <w:rFonts w:hint="eastAsia"/>
        </w:rPr>
        <w:t>地址</w:t>
      </w:r>
    </w:p>
    <w:p w14:paraId="24E4BF47" w14:textId="77777777" w:rsidR="00E1440D" w:rsidRPr="00BC3081" w:rsidRDefault="00E1440D" w:rsidP="00E1440D">
      <w:pPr>
        <w:ind w:firstLine="482"/>
        <w:rPr>
          <w:b/>
        </w:rPr>
      </w:pPr>
      <w:r w:rsidRPr="00BC3081">
        <w:rPr>
          <w:b/>
        </w:rPr>
        <w:t>port</w:t>
      </w:r>
      <w:r w:rsidRPr="00BC3081">
        <w:rPr>
          <w:rFonts w:hint="eastAsia"/>
          <w:b/>
        </w:rPr>
        <w:t>：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端口</w:t>
      </w:r>
    </w:p>
    <w:p w14:paraId="768AC98D" w14:textId="77777777" w:rsidR="00E1440D" w:rsidRPr="00BC3081" w:rsidRDefault="00E1440D" w:rsidP="00E1440D">
      <w:pPr>
        <w:ind w:firstLine="482"/>
      </w:pPr>
      <w:r w:rsidRPr="00BC3081">
        <w:rPr>
          <w:b/>
        </w:rPr>
        <w:t>uri</w:t>
      </w:r>
      <w:r w:rsidRPr="00BC3081">
        <w:rPr>
          <w:rFonts w:hint="eastAsia"/>
          <w:b/>
        </w:rPr>
        <w:t>：</w:t>
      </w:r>
      <w:r w:rsidRPr="00BC3081">
        <w:rPr>
          <w:rFonts w:hint="eastAsia"/>
        </w:rPr>
        <w:t>A</w:t>
      </w:r>
      <w:r w:rsidRPr="00BC3081">
        <w:t>PI</w:t>
      </w:r>
      <w:r w:rsidRPr="00BC3081">
        <w:rPr>
          <w:rFonts w:hint="eastAsia"/>
        </w:rPr>
        <w:t>的</w:t>
      </w:r>
      <w:r w:rsidRPr="00BC3081">
        <w:rPr>
          <w:rFonts w:hint="eastAsia"/>
        </w:rPr>
        <w:t>uri</w:t>
      </w:r>
      <w:r w:rsidRPr="00BC3081">
        <w:rPr>
          <w:rFonts w:hint="eastAsia"/>
        </w:rPr>
        <w:t>，每个</w:t>
      </w:r>
      <w:r w:rsidRPr="00BC3081">
        <w:rPr>
          <w:rFonts w:hint="eastAsia"/>
        </w:rPr>
        <w:t>A</w:t>
      </w:r>
      <w:r w:rsidRPr="00BC3081">
        <w:t>PI</w:t>
      </w:r>
      <w:r w:rsidRPr="00BC3081">
        <w:rPr>
          <w:rFonts w:hint="eastAsia"/>
        </w:rPr>
        <w:t>都有唯一的</w:t>
      </w:r>
      <w:r w:rsidRPr="00BC3081">
        <w:rPr>
          <w:rFonts w:hint="eastAsia"/>
        </w:rPr>
        <w:t>uri</w:t>
      </w:r>
      <w:r w:rsidRPr="00BC3081">
        <w:rPr>
          <w:rFonts w:hint="eastAsia"/>
        </w:rPr>
        <w:t>，本文档中除了注册、保活接口外，业务接口统一使用</w:t>
      </w:r>
      <w:r w:rsidRPr="00BC3081">
        <w:t xml:space="preserve"> </w:t>
      </w:r>
      <w:r>
        <w:t>/VIID/</w:t>
      </w:r>
      <w:r w:rsidRPr="00BC3081">
        <w:t>D</w:t>
      </w:r>
      <w:r w:rsidRPr="00BC3081">
        <w:rPr>
          <w:rFonts w:hint="eastAsia"/>
        </w:rPr>
        <w:t>ata</w:t>
      </w:r>
      <w:r w:rsidRPr="00BC3081">
        <w:t>Transfer</w:t>
      </w:r>
      <w:r w:rsidRPr="00BC3081">
        <w:rPr>
          <w:rFonts w:hint="eastAsia"/>
        </w:rPr>
        <w:t>，根据</w:t>
      </w:r>
      <w:r w:rsidRPr="00BC3081">
        <w:rPr>
          <w:rFonts w:hint="eastAsia"/>
        </w:rPr>
        <w:t>Body</w:t>
      </w:r>
      <w:r w:rsidRPr="00BC3081">
        <w:rPr>
          <w:rFonts w:hint="eastAsia"/>
        </w:rPr>
        <w:t>中的接口名称区分接口。</w:t>
      </w:r>
    </w:p>
    <w:p w14:paraId="4563205B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注册消息</w:t>
      </w:r>
    </w:p>
    <w:tbl>
      <w:tblPr>
        <w:tblStyle w:val="ab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1440D" w:rsidRPr="00BC3081" w14:paraId="6C1D700D" w14:textId="77777777" w:rsidTr="00081A98">
        <w:tc>
          <w:tcPr>
            <w:tcW w:w="9628" w:type="dxa"/>
            <w:vAlign w:val="center"/>
          </w:tcPr>
          <w:p w14:paraId="06DD1FE6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请求类型和请求地址：</w:t>
            </w:r>
          </w:p>
        </w:tc>
      </w:tr>
      <w:tr w:rsidR="00E1440D" w:rsidRPr="00BC3081" w14:paraId="54910447" w14:textId="77777777" w:rsidTr="00081A98">
        <w:tc>
          <w:tcPr>
            <w:tcW w:w="9628" w:type="dxa"/>
            <w:vAlign w:val="center"/>
          </w:tcPr>
          <w:p w14:paraId="40609716" w14:textId="77777777" w:rsidR="00E1440D" w:rsidRPr="00BC3081" w:rsidRDefault="00E1440D" w:rsidP="00081A98">
            <w:pPr>
              <w:spacing w:line="240" w:lineRule="auto"/>
              <w:ind w:firstLine="42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</w:t>
            </w:r>
            <w:r w:rsidRPr="00BC3081">
              <w:rPr>
                <w:sz w:val="21"/>
                <w:szCs w:val="21"/>
              </w:rPr>
              <w:t>/VIID/S</w:t>
            </w:r>
            <w:r w:rsidRPr="00BC3081">
              <w:rPr>
                <w:rFonts w:hint="eastAsia"/>
                <w:sz w:val="21"/>
                <w:szCs w:val="21"/>
              </w:rPr>
              <w:t>ystem/</w:t>
            </w:r>
            <w:r w:rsidRPr="00BC3081">
              <w:rPr>
                <w:sz w:val="21"/>
                <w:szCs w:val="21"/>
              </w:rPr>
              <w:t>R</w:t>
            </w:r>
            <w:r w:rsidRPr="00BC3081">
              <w:rPr>
                <w:rFonts w:hint="eastAsia"/>
                <w:sz w:val="21"/>
                <w:szCs w:val="21"/>
              </w:rPr>
              <w:t>egister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E1440D" w:rsidRPr="00BC3081" w14:paraId="61DD7C15" w14:textId="77777777" w:rsidTr="00081A98">
        <w:tc>
          <w:tcPr>
            <w:tcW w:w="9628" w:type="dxa"/>
            <w:vAlign w:val="center"/>
          </w:tcPr>
          <w:p w14:paraId="5A5DF71A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第一次注册请求报文格式示例：</w:t>
            </w:r>
          </w:p>
        </w:tc>
      </w:tr>
      <w:tr w:rsidR="00E1440D" w:rsidRPr="00BC3081" w14:paraId="6BAE4D14" w14:textId="77777777" w:rsidTr="00081A98">
        <w:tc>
          <w:tcPr>
            <w:tcW w:w="9628" w:type="dxa"/>
            <w:vAlign w:val="center"/>
          </w:tcPr>
          <w:p w14:paraId="08EE1117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rPr>
                <w:b/>
                <w:sz w:val="21"/>
                <w:szCs w:val="21"/>
              </w:rPr>
            </w:pPr>
            <w:r w:rsidRPr="00BC3081">
              <w:rPr>
                <w:rFonts w:hint="eastAsia"/>
                <w:b/>
                <w:sz w:val="21"/>
                <w:szCs w:val="21"/>
              </w:rPr>
              <w:t>{</w:t>
            </w:r>
          </w:p>
          <w:p w14:paraId="30126291" w14:textId="77777777" w:rsidR="00E1440D" w:rsidRPr="00BC3081" w:rsidRDefault="00E1440D" w:rsidP="00081A98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"R</w:t>
            </w:r>
            <w:r w:rsidRPr="00BC3081">
              <w:rPr>
                <w:rFonts w:hint="eastAsia"/>
                <w:sz w:val="21"/>
                <w:szCs w:val="21"/>
              </w:rPr>
              <w:t>egister</w:t>
            </w:r>
            <w:r w:rsidRPr="00BC3081">
              <w:rPr>
                <w:sz w:val="21"/>
                <w:szCs w:val="21"/>
              </w:rPr>
              <w:t>O</w:t>
            </w:r>
            <w:r w:rsidRPr="00BC3081">
              <w:rPr>
                <w:rFonts w:hint="eastAsia"/>
                <w:sz w:val="21"/>
                <w:szCs w:val="21"/>
              </w:rPr>
              <w:t>bject</w:t>
            </w:r>
            <w:r w:rsidRPr="00BC3081">
              <w:rPr>
                <w:sz w:val="21"/>
                <w:szCs w:val="21"/>
              </w:rPr>
              <w:t>": {</w:t>
            </w:r>
          </w:p>
          <w:p w14:paraId="4C5C2BE4" w14:textId="77777777" w:rsidR="00E1440D" w:rsidRPr="00BC3081" w:rsidRDefault="00E1440D" w:rsidP="00081A98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"DeviceID": "33010800005040000001"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5B03AD">
              <w:rPr>
                <w:rFonts w:hint="eastAsia"/>
                <w:sz w:val="21"/>
                <w:szCs w:val="21"/>
              </w:rPr>
              <w:t>此处的</w:t>
            </w:r>
            <w:r w:rsidRPr="005B03AD">
              <w:rPr>
                <w:rFonts w:hint="eastAsia"/>
                <w:sz w:val="21"/>
                <w:szCs w:val="21"/>
              </w:rPr>
              <w:t>DeviceID</w:t>
            </w:r>
            <w:r w:rsidRPr="005B03AD">
              <w:rPr>
                <w:rFonts w:hint="eastAsia"/>
                <w:sz w:val="21"/>
                <w:szCs w:val="21"/>
              </w:rPr>
              <w:t>，是配置的下级域编码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070CB428" w14:textId="77777777" w:rsidR="00E1440D" w:rsidRPr="00BC3081" w:rsidRDefault="00E1440D" w:rsidP="00081A98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0D680C58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rPr>
                <w:b/>
              </w:rPr>
            </w:pPr>
            <w:r w:rsidRPr="00BC3081">
              <w:rPr>
                <w:b/>
                <w:sz w:val="21"/>
                <w:szCs w:val="21"/>
              </w:rPr>
              <w:t>}</w:t>
            </w:r>
          </w:p>
        </w:tc>
      </w:tr>
      <w:tr w:rsidR="00E1440D" w:rsidRPr="00BC3081" w14:paraId="7C98CF7B" w14:textId="77777777" w:rsidTr="00081A98">
        <w:tc>
          <w:tcPr>
            <w:tcW w:w="9628" w:type="dxa"/>
            <w:vAlign w:val="center"/>
          </w:tcPr>
          <w:p w14:paraId="18CFF28D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响应报文格式示例：</w:t>
            </w:r>
          </w:p>
        </w:tc>
      </w:tr>
      <w:tr w:rsidR="00E1440D" w:rsidRPr="00BC3081" w14:paraId="0E79BA43" w14:textId="77777777" w:rsidTr="00081A98">
        <w:tc>
          <w:tcPr>
            <w:tcW w:w="9628" w:type="dxa"/>
            <w:vAlign w:val="center"/>
          </w:tcPr>
          <w:p w14:paraId="0D5C8DBC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HTTP/1.1 401 Unauthorized </w:t>
            </w:r>
          </w:p>
          <w:p w14:paraId="32B61614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jc w:val="left"/>
              <w:rPr>
                <w:b/>
              </w:rPr>
            </w:pPr>
            <w:r w:rsidRPr="00BC3081">
              <w:rPr>
                <w:sz w:val="21"/>
                <w:szCs w:val="21"/>
              </w:rPr>
              <w:t>WWW-Authenticate:Digest realm="viid",qop="auth",nonce="4f403eeebdba494798825dfb4da5c490",opaque="6273a019b53747a2869862ceb8f71612"</w:t>
            </w:r>
          </w:p>
        </w:tc>
      </w:tr>
      <w:tr w:rsidR="00E1440D" w:rsidRPr="00BC3081" w14:paraId="538D202B" w14:textId="77777777" w:rsidTr="00081A98">
        <w:tc>
          <w:tcPr>
            <w:tcW w:w="9628" w:type="dxa"/>
            <w:vAlign w:val="center"/>
          </w:tcPr>
          <w:p w14:paraId="6EEB4A4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b/>
              </w:rPr>
              <w:t>第二次请求类型和请求地址：</w:t>
            </w:r>
          </w:p>
        </w:tc>
      </w:tr>
      <w:tr w:rsidR="00E1440D" w:rsidRPr="00BC3081" w14:paraId="7854E3AD" w14:textId="77777777" w:rsidTr="00081A98">
        <w:tc>
          <w:tcPr>
            <w:tcW w:w="9628" w:type="dxa"/>
            <w:vAlign w:val="center"/>
          </w:tcPr>
          <w:p w14:paraId="6817E90F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</w:t>
            </w:r>
            <w:r w:rsidRPr="00BC3081">
              <w:rPr>
                <w:sz w:val="21"/>
                <w:szCs w:val="21"/>
              </w:rPr>
              <w:t>/VIID/S</w:t>
            </w:r>
            <w:r w:rsidRPr="00BC3081">
              <w:rPr>
                <w:rFonts w:hint="eastAsia"/>
                <w:sz w:val="21"/>
                <w:szCs w:val="21"/>
              </w:rPr>
              <w:t>ystem/</w:t>
            </w:r>
            <w:r w:rsidRPr="00BC3081">
              <w:rPr>
                <w:sz w:val="21"/>
                <w:szCs w:val="21"/>
              </w:rPr>
              <w:t>R</w:t>
            </w:r>
            <w:r w:rsidRPr="00BC3081">
              <w:rPr>
                <w:rFonts w:hint="eastAsia"/>
                <w:sz w:val="21"/>
                <w:szCs w:val="21"/>
              </w:rPr>
              <w:t>egister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E1440D" w:rsidRPr="00BC3081" w14:paraId="213FF82C" w14:textId="77777777" w:rsidTr="00081A98">
        <w:tc>
          <w:tcPr>
            <w:tcW w:w="9628" w:type="dxa"/>
            <w:vAlign w:val="center"/>
          </w:tcPr>
          <w:p w14:paraId="6BAF4E05" w14:textId="77777777" w:rsidR="00E1440D" w:rsidRDefault="00E1440D" w:rsidP="00081A98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请求头：</w:t>
            </w:r>
          </w:p>
          <w:p w14:paraId="3F50FE7E" w14:textId="77777777" w:rsidR="00E1440D" w:rsidRPr="00125D7A" w:rsidRDefault="00E1440D" w:rsidP="00081A98">
            <w:pPr>
              <w:spacing w:line="240" w:lineRule="auto"/>
              <w:ind w:firstLineChars="0" w:firstLine="0"/>
            </w:pPr>
            <w:r w:rsidRPr="00125D7A">
              <w:rPr>
                <w:rFonts w:hint="eastAsia"/>
              </w:rPr>
              <w:t>（</w:t>
            </w:r>
            <w:r>
              <w:rPr>
                <w:rFonts w:hint="eastAsia"/>
              </w:rPr>
              <w:t>将第一次请求返回的请求头中的信息组装在第二次请求的请求头中，同时要传输平台配置的用户名和密码</w:t>
            </w:r>
            <w:r w:rsidRPr="00125D7A">
              <w:rPr>
                <w:rFonts w:hint="eastAsia"/>
              </w:rPr>
              <w:t>）</w:t>
            </w:r>
          </w:p>
        </w:tc>
      </w:tr>
      <w:tr w:rsidR="00E1440D" w:rsidRPr="00BC3081" w14:paraId="30C19BEC" w14:textId="77777777" w:rsidTr="00081A98">
        <w:tc>
          <w:tcPr>
            <w:tcW w:w="9628" w:type="dxa"/>
            <w:vAlign w:val="center"/>
          </w:tcPr>
          <w:p w14:paraId="2E208601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Authorization: Digest username="admin",realm="viid",nonce="4f403eeebdba494798825 dfb4da5c490",uri="/VIID/System/Register",qop="auth",nc="00000001",cnonce="0a4f113b",response="fb523850dea6c67c397755326bbcf0a3",opaque="6273a019b53747a286</w:t>
            </w:r>
            <w:r w:rsidRPr="00BC3081">
              <w:rPr>
                <w:sz w:val="21"/>
                <w:szCs w:val="21"/>
              </w:rPr>
              <w:lastRenderedPageBreak/>
              <w:t>9862ceb8f71612"</w:t>
            </w:r>
          </w:p>
        </w:tc>
      </w:tr>
      <w:tr w:rsidR="00E1440D" w:rsidRPr="00BC3081" w14:paraId="7D31CA60" w14:textId="77777777" w:rsidTr="00081A98">
        <w:tc>
          <w:tcPr>
            <w:tcW w:w="9628" w:type="dxa"/>
            <w:vAlign w:val="center"/>
          </w:tcPr>
          <w:p w14:paraId="0E87721F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lastRenderedPageBreak/>
              <w:t>请求报文格式示例：</w:t>
            </w:r>
          </w:p>
        </w:tc>
      </w:tr>
      <w:tr w:rsidR="00E1440D" w:rsidRPr="00BC3081" w14:paraId="29AA7CBD" w14:textId="77777777" w:rsidTr="00081A98">
        <w:tc>
          <w:tcPr>
            <w:tcW w:w="9628" w:type="dxa"/>
            <w:vAlign w:val="center"/>
          </w:tcPr>
          <w:p w14:paraId="7A2DD123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4ABD2D1E" w14:textId="77777777" w:rsidR="00E1440D" w:rsidRPr="00BC3081" w:rsidRDefault="00E1440D" w:rsidP="00081A98">
            <w:pPr>
              <w:spacing w:line="240" w:lineRule="auto"/>
              <w:ind w:leftChars="200" w:left="480" w:rightChars="100" w:right="24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"RegisterObject": { </w:t>
            </w:r>
          </w:p>
          <w:p w14:paraId="5678A60C" w14:textId="77777777" w:rsidR="00E1440D" w:rsidRPr="00BC3081" w:rsidRDefault="00E1440D" w:rsidP="00081A98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"DeviceID": "33010800005040000001"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5B03AD">
              <w:rPr>
                <w:rFonts w:hint="eastAsia"/>
                <w:sz w:val="21"/>
                <w:szCs w:val="21"/>
              </w:rPr>
              <w:t>此处的</w:t>
            </w:r>
            <w:r w:rsidRPr="005B03AD">
              <w:rPr>
                <w:rFonts w:hint="eastAsia"/>
                <w:sz w:val="21"/>
                <w:szCs w:val="21"/>
              </w:rPr>
              <w:t>DeviceID</w:t>
            </w:r>
            <w:r w:rsidRPr="005B03AD">
              <w:rPr>
                <w:rFonts w:hint="eastAsia"/>
                <w:sz w:val="21"/>
                <w:szCs w:val="21"/>
              </w:rPr>
              <w:t>，是配置的下级域编码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6D870581" w14:textId="77777777" w:rsidR="00E1440D" w:rsidRPr="00BC3081" w:rsidRDefault="00E1440D" w:rsidP="00081A98">
            <w:pPr>
              <w:spacing w:line="240" w:lineRule="auto"/>
              <w:ind w:leftChars="200" w:left="480" w:rightChars="100" w:right="24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6FEB1C53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  <w:tr w:rsidR="00E1440D" w:rsidRPr="00BC3081" w14:paraId="290DD156" w14:textId="77777777" w:rsidTr="00081A98">
        <w:tc>
          <w:tcPr>
            <w:tcW w:w="9628" w:type="dxa"/>
            <w:vAlign w:val="center"/>
          </w:tcPr>
          <w:p w14:paraId="0C801762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响应报文格式示例：</w:t>
            </w:r>
          </w:p>
        </w:tc>
      </w:tr>
      <w:tr w:rsidR="00E1440D" w:rsidRPr="00BC3081" w14:paraId="01C704B8" w14:textId="77777777" w:rsidTr="00081A98">
        <w:tc>
          <w:tcPr>
            <w:tcW w:w="9628" w:type="dxa"/>
            <w:vAlign w:val="center"/>
          </w:tcPr>
          <w:p w14:paraId="122495B4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208FDC7B" w14:textId="77777777" w:rsidR="00E1440D" w:rsidRPr="00BC3081" w:rsidRDefault="00E1440D" w:rsidP="00081A98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"ResponseStatusObject": { </w:t>
            </w:r>
          </w:p>
          <w:p w14:paraId="4A0A161A" w14:textId="77777777" w:rsidR="00E1440D" w:rsidRPr="00BC3081" w:rsidRDefault="00E1440D" w:rsidP="00081A98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"RequestURL": "/VIID/System/Register", </w:t>
            </w:r>
          </w:p>
          <w:p w14:paraId="7FFEBEDB" w14:textId="77777777" w:rsidR="00E1440D" w:rsidRPr="00BC3081" w:rsidRDefault="00E1440D" w:rsidP="00081A98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"StatusCode": "0", </w:t>
            </w:r>
          </w:p>
          <w:p w14:paraId="6AECC879" w14:textId="77777777" w:rsidR="00E1440D" w:rsidRPr="00BC3081" w:rsidRDefault="00E1440D" w:rsidP="00081A98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"StatusString": "success", </w:t>
            </w:r>
          </w:p>
          <w:p w14:paraId="18D3BFF9" w14:textId="77777777" w:rsidR="00E1440D" w:rsidRPr="00BC3081" w:rsidRDefault="00E1440D" w:rsidP="00081A98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"ID": null </w:t>
            </w:r>
          </w:p>
          <w:p w14:paraId="0E786A3C" w14:textId="77777777" w:rsidR="00E1440D" w:rsidRPr="00BC3081" w:rsidRDefault="00E1440D" w:rsidP="00081A98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} </w:t>
            </w:r>
          </w:p>
          <w:p w14:paraId="3C902ACE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</w:tbl>
    <w:p w14:paraId="4B0CBF31" w14:textId="77777777" w:rsidR="00E1440D" w:rsidRPr="00BC3081" w:rsidRDefault="00E1440D" w:rsidP="00E1440D">
      <w:pPr>
        <w:pStyle w:val="3"/>
        <w:numPr>
          <w:ilvl w:val="2"/>
          <w:numId w:val="5"/>
        </w:numPr>
        <w:rPr>
          <w:sz w:val="32"/>
          <w:szCs w:val="44"/>
        </w:rPr>
      </w:pPr>
      <w:r w:rsidRPr="00BC3081">
        <w:rPr>
          <w:rFonts w:hint="eastAsia"/>
        </w:rPr>
        <w:t>保活消息</w:t>
      </w:r>
    </w:p>
    <w:tbl>
      <w:tblPr>
        <w:tblStyle w:val="ab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1440D" w:rsidRPr="00BC3081" w14:paraId="45705B27" w14:textId="77777777" w:rsidTr="00081A98">
        <w:tc>
          <w:tcPr>
            <w:tcW w:w="9638" w:type="dxa"/>
            <w:vAlign w:val="center"/>
          </w:tcPr>
          <w:p w14:paraId="430F850F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请求类型和请求地址：</w:t>
            </w:r>
          </w:p>
        </w:tc>
      </w:tr>
      <w:tr w:rsidR="00E1440D" w:rsidRPr="00BC3081" w14:paraId="15371510" w14:textId="77777777" w:rsidTr="00081A98">
        <w:tc>
          <w:tcPr>
            <w:tcW w:w="9638" w:type="dxa"/>
            <w:vAlign w:val="center"/>
          </w:tcPr>
          <w:p w14:paraId="0265C4AF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</w:t>
            </w:r>
            <w:r w:rsidRPr="00BC3081">
              <w:rPr>
                <w:sz w:val="21"/>
                <w:szCs w:val="21"/>
              </w:rPr>
              <w:t>/VIID/S</w:t>
            </w:r>
            <w:r w:rsidRPr="00BC3081">
              <w:rPr>
                <w:rFonts w:hint="eastAsia"/>
                <w:sz w:val="21"/>
                <w:szCs w:val="21"/>
              </w:rPr>
              <w:t>ystem/</w:t>
            </w:r>
            <w:r w:rsidRPr="00BC3081">
              <w:rPr>
                <w:sz w:val="21"/>
                <w:szCs w:val="21"/>
              </w:rPr>
              <w:t>K</w:t>
            </w:r>
            <w:r w:rsidRPr="00BC3081">
              <w:rPr>
                <w:rFonts w:hint="eastAsia"/>
                <w:sz w:val="21"/>
                <w:szCs w:val="21"/>
              </w:rPr>
              <w:t>eepalive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E1440D" w:rsidRPr="00BC3081" w14:paraId="2F350194" w14:textId="77777777" w:rsidTr="00081A98">
        <w:tc>
          <w:tcPr>
            <w:tcW w:w="9638" w:type="dxa"/>
            <w:vAlign w:val="center"/>
          </w:tcPr>
          <w:p w14:paraId="7D2FD616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请求头：</w:t>
            </w:r>
          </w:p>
        </w:tc>
      </w:tr>
      <w:tr w:rsidR="00E1440D" w:rsidRPr="00BC3081" w14:paraId="761B7741" w14:textId="77777777" w:rsidTr="00081A98">
        <w:tc>
          <w:tcPr>
            <w:tcW w:w="9638" w:type="dxa"/>
            <w:vAlign w:val="center"/>
          </w:tcPr>
          <w:p w14:paraId="1F8A60B6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Authorization: Digest username="32", realm="acsncgVIIDExt", nonce="c2dea28e25cf4a5db592f0609</w:t>
            </w:r>
          </w:p>
          <w:p w14:paraId="1AACE6B5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2679109", uri="/VIID/System/Keepalive", response="9bebf49d585b3d8d5b66c09493990e09", opaque="7e6ad1b815af4ef58c4e6d793c89723d", qop=auth, nc=0000000209, cnonce="1a36e7ecf8514d5faf7111f9605b793f"</w:t>
            </w:r>
          </w:p>
        </w:tc>
      </w:tr>
      <w:tr w:rsidR="00E1440D" w:rsidRPr="00BC3081" w14:paraId="1EFF0F0E" w14:textId="77777777" w:rsidTr="00081A98">
        <w:tc>
          <w:tcPr>
            <w:tcW w:w="9638" w:type="dxa"/>
            <w:vAlign w:val="center"/>
          </w:tcPr>
          <w:p w14:paraId="16BB0016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请求报文格式示例：</w:t>
            </w:r>
          </w:p>
        </w:tc>
      </w:tr>
      <w:tr w:rsidR="00E1440D" w:rsidRPr="00BC3081" w14:paraId="3C7F9B18" w14:textId="77777777" w:rsidTr="00081A98">
        <w:tc>
          <w:tcPr>
            <w:tcW w:w="9638" w:type="dxa"/>
            <w:vAlign w:val="center"/>
          </w:tcPr>
          <w:p w14:paraId="39F1555E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7A64C359" w14:textId="77777777" w:rsidR="00E1440D" w:rsidRPr="00BC3081" w:rsidRDefault="00E1440D" w:rsidP="00081A98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"K</w:t>
            </w:r>
            <w:r w:rsidRPr="00BC3081">
              <w:rPr>
                <w:rFonts w:hint="eastAsia"/>
                <w:sz w:val="21"/>
                <w:szCs w:val="21"/>
              </w:rPr>
              <w:t>eepalive</w:t>
            </w:r>
            <w:r w:rsidRPr="00BC3081">
              <w:rPr>
                <w:sz w:val="21"/>
                <w:szCs w:val="21"/>
              </w:rPr>
              <w:t xml:space="preserve">Object": { </w:t>
            </w:r>
          </w:p>
          <w:p w14:paraId="06A72320" w14:textId="77777777" w:rsidR="00E1440D" w:rsidRPr="00BC3081" w:rsidRDefault="00E1440D" w:rsidP="00081A98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"DeviceID": "33010800005040000001"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5B03AD">
              <w:rPr>
                <w:rFonts w:hint="eastAsia"/>
                <w:sz w:val="21"/>
                <w:szCs w:val="21"/>
              </w:rPr>
              <w:t>此处的</w:t>
            </w:r>
            <w:r w:rsidRPr="005B03AD">
              <w:rPr>
                <w:rFonts w:hint="eastAsia"/>
                <w:sz w:val="21"/>
                <w:szCs w:val="21"/>
              </w:rPr>
              <w:t>DeviceID</w:t>
            </w:r>
            <w:r w:rsidRPr="005B03AD">
              <w:rPr>
                <w:rFonts w:hint="eastAsia"/>
                <w:sz w:val="21"/>
                <w:szCs w:val="21"/>
              </w:rPr>
              <w:t>，是配置的下级域编码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54FB246B" w14:textId="77777777" w:rsidR="00E1440D" w:rsidRPr="00BC3081" w:rsidRDefault="00E1440D" w:rsidP="00081A98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41B0F3A3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  <w:tr w:rsidR="00E1440D" w:rsidRPr="00BC3081" w14:paraId="382964D8" w14:textId="77777777" w:rsidTr="00081A98">
        <w:tc>
          <w:tcPr>
            <w:tcW w:w="9638" w:type="dxa"/>
            <w:vAlign w:val="center"/>
          </w:tcPr>
          <w:p w14:paraId="066DAA42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lastRenderedPageBreak/>
              <w:t>响应报文格式示例：</w:t>
            </w:r>
          </w:p>
        </w:tc>
      </w:tr>
      <w:tr w:rsidR="00E1440D" w:rsidRPr="00BC3081" w14:paraId="232FB479" w14:textId="77777777" w:rsidTr="00081A98">
        <w:tc>
          <w:tcPr>
            <w:tcW w:w="9638" w:type="dxa"/>
            <w:vAlign w:val="center"/>
          </w:tcPr>
          <w:p w14:paraId="270E7528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70B14C55" w14:textId="77777777" w:rsidR="00E1440D" w:rsidRPr="00BC3081" w:rsidRDefault="00E1440D" w:rsidP="00081A98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"ResponseStatusObject": { </w:t>
            </w:r>
          </w:p>
          <w:p w14:paraId="5CCA39AF" w14:textId="77777777" w:rsidR="00E1440D" w:rsidRPr="00BC3081" w:rsidRDefault="00E1440D" w:rsidP="00081A98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"RequestURL": "/VIID/System/K</w:t>
            </w:r>
            <w:r w:rsidRPr="00BC3081">
              <w:rPr>
                <w:rFonts w:hint="eastAsia"/>
                <w:sz w:val="21"/>
                <w:szCs w:val="21"/>
              </w:rPr>
              <w:t>eepalive</w:t>
            </w:r>
            <w:r w:rsidRPr="00BC3081">
              <w:rPr>
                <w:sz w:val="21"/>
                <w:szCs w:val="21"/>
              </w:rPr>
              <w:t xml:space="preserve">", </w:t>
            </w:r>
          </w:p>
          <w:p w14:paraId="5513E27D" w14:textId="77777777" w:rsidR="00E1440D" w:rsidRPr="00BC3081" w:rsidRDefault="00E1440D" w:rsidP="00081A98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"StatusCode": "0", </w:t>
            </w:r>
          </w:p>
          <w:p w14:paraId="76E4AF2C" w14:textId="77777777" w:rsidR="00E1440D" w:rsidRPr="00BC3081" w:rsidRDefault="00E1440D" w:rsidP="00081A98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"StatusString": "success", </w:t>
            </w:r>
          </w:p>
          <w:p w14:paraId="3E211C0D" w14:textId="77777777" w:rsidR="00E1440D" w:rsidRPr="00BC3081" w:rsidRDefault="00E1440D" w:rsidP="00081A98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"ID": null </w:t>
            </w:r>
          </w:p>
          <w:p w14:paraId="173DFC50" w14:textId="77777777" w:rsidR="00E1440D" w:rsidRPr="00BC3081" w:rsidRDefault="00E1440D" w:rsidP="00081A98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} </w:t>
            </w:r>
          </w:p>
          <w:p w14:paraId="40053785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</w:tbl>
    <w:p w14:paraId="782B408C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调用示例</w:t>
      </w:r>
    </w:p>
    <w:tbl>
      <w:tblPr>
        <w:tblStyle w:val="ab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1440D" w:rsidRPr="00BC3081" w14:paraId="0A1DE3B8" w14:textId="77777777" w:rsidTr="00081A98">
        <w:tc>
          <w:tcPr>
            <w:tcW w:w="9638" w:type="dxa"/>
            <w:vAlign w:val="center"/>
          </w:tcPr>
          <w:p w14:paraId="2E583CB6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请求类型和请求地址：</w:t>
            </w:r>
          </w:p>
        </w:tc>
      </w:tr>
      <w:tr w:rsidR="00E1440D" w:rsidRPr="00BC3081" w14:paraId="51103143" w14:textId="77777777" w:rsidTr="00081A98">
        <w:tc>
          <w:tcPr>
            <w:tcW w:w="9638" w:type="dxa"/>
            <w:vAlign w:val="center"/>
          </w:tcPr>
          <w:p w14:paraId="37B5B5E7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//10.33.40.91:80/VIID</w:t>
            </w:r>
            <w:r w:rsidRPr="00BC3081">
              <w:rPr>
                <w:sz w:val="21"/>
                <w:szCs w:val="21"/>
              </w:rPr>
              <w:t>/DataTransfer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E1440D" w:rsidRPr="00BC3081" w14:paraId="2DEC9330" w14:textId="77777777" w:rsidTr="00081A98">
        <w:tc>
          <w:tcPr>
            <w:tcW w:w="9638" w:type="dxa"/>
            <w:vAlign w:val="center"/>
          </w:tcPr>
          <w:p w14:paraId="753EC914" w14:textId="77777777" w:rsidR="00E1440D" w:rsidRDefault="00E1440D" w:rsidP="00081A98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请求头：</w:t>
            </w:r>
          </w:p>
          <w:p w14:paraId="04B4FA22" w14:textId="77777777" w:rsidR="00E1440D" w:rsidRPr="00DF77D7" w:rsidRDefault="00E1440D" w:rsidP="00081A98">
            <w:pPr>
              <w:spacing w:line="240" w:lineRule="auto"/>
              <w:ind w:firstLineChars="0" w:firstLine="0"/>
            </w:pPr>
            <w:r w:rsidRPr="00DF77D7">
              <w:rPr>
                <w:rFonts w:hint="eastAsia"/>
                <w:color w:val="FF0000"/>
              </w:rPr>
              <w:t>（所有推送数据的接口，都需要在请求</w:t>
            </w:r>
            <w:r w:rsidRPr="00DF77D7">
              <w:rPr>
                <w:rFonts w:hint="eastAsia"/>
                <w:color w:val="FF0000"/>
              </w:rPr>
              <w:t>header</w:t>
            </w:r>
            <w:r w:rsidRPr="00DF77D7">
              <w:rPr>
                <w:rFonts w:hint="eastAsia"/>
                <w:color w:val="FF0000"/>
              </w:rPr>
              <w:t>中加上</w:t>
            </w:r>
            <w:r w:rsidRPr="00DF77D7">
              <w:rPr>
                <w:color w:val="FF0000"/>
              </w:rPr>
              <w:t>U</w:t>
            </w:r>
            <w:r w:rsidRPr="00DF77D7">
              <w:rPr>
                <w:rFonts w:hint="eastAsia"/>
                <w:color w:val="FF0000"/>
              </w:rPr>
              <w:t>ser</w:t>
            </w:r>
            <w:r w:rsidRPr="00DF77D7">
              <w:rPr>
                <w:color w:val="FF0000"/>
              </w:rPr>
              <w:t>-I</w:t>
            </w:r>
            <w:r w:rsidRPr="00DF77D7">
              <w:rPr>
                <w:rFonts w:hint="eastAsia"/>
                <w:color w:val="FF0000"/>
              </w:rPr>
              <w:t>dentify</w:t>
            </w:r>
            <w:r w:rsidRPr="00DF77D7">
              <w:rPr>
                <w:rFonts w:hint="eastAsia"/>
                <w:color w:val="FF0000"/>
              </w:rPr>
              <w:t>，其对应的值就是采集系统编号）</w:t>
            </w:r>
          </w:p>
        </w:tc>
      </w:tr>
      <w:tr w:rsidR="00E1440D" w:rsidRPr="00BC3081" w14:paraId="488173F3" w14:textId="77777777" w:rsidTr="00081A98">
        <w:tc>
          <w:tcPr>
            <w:tcW w:w="9638" w:type="dxa"/>
            <w:vAlign w:val="center"/>
          </w:tcPr>
          <w:p w14:paraId="67D7720D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Authorization: Digest username="32", realm="acsncgVIIDExt", nonce="c2dea28e25cf4a5db592f06092679109", uri="/DataTransfer", response="9bebf49d585b3d8d5b66c09493990e09", opaque="7e6ad1b815af4ef58c4e6d793c89723d", qop=auth, nc=0000000209, cnonce="1a36e7ecf8514d5faf7111f9605b793f",</w:t>
            </w:r>
          </w:p>
          <w:p w14:paraId="4F3F3FDA" w14:textId="77777777" w:rsidR="00E1440D" w:rsidRPr="00BC3081" w:rsidRDefault="00E1440D" w:rsidP="00081A98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User-Identify: 33010800005040000001</w:t>
            </w:r>
          </w:p>
        </w:tc>
      </w:tr>
      <w:tr w:rsidR="00E1440D" w:rsidRPr="00BC3081" w14:paraId="16B0A58F" w14:textId="77777777" w:rsidTr="00081A98">
        <w:tc>
          <w:tcPr>
            <w:tcW w:w="9638" w:type="dxa"/>
            <w:vAlign w:val="center"/>
          </w:tcPr>
          <w:p w14:paraId="2949FE61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请求报文格式示例：</w:t>
            </w:r>
          </w:p>
        </w:tc>
      </w:tr>
      <w:tr w:rsidR="00E1440D" w:rsidRPr="00BC3081" w14:paraId="1109D69C" w14:textId="77777777" w:rsidTr="00081A98">
        <w:tc>
          <w:tcPr>
            <w:tcW w:w="9638" w:type="dxa"/>
            <w:vAlign w:val="center"/>
          </w:tcPr>
          <w:p w14:paraId="11CC1C05" w14:textId="77777777" w:rsidR="00E1440D" w:rsidRPr="00BC3081" w:rsidRDefault="00E1440D" w:rsidP="00081A98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5E5BA0B7" w14:textId="77777777" w:rsidR="00E1440D" w:rsidRPr="00BC3081" w:rsidRDefault="00E1440D" w:rsidP="00081A98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</w:t>
            </w:r>
            <w:r w:rsidRPr="00BC3081">
              <w:rPr>
                <w:rFonts w:hint="eastAsia"/>
                <w:sz w:val="21"/>
                <w:szCs w:val="21"/>
              </w:rPr>
              <w:t>inf</w:t>
            </w:r>
            <w:r w:rsidRPr="00BC3081">
              <w:rPr>
                <w:sz w:val="21"/>
                <w:szCs w:val="21"/>
              </w:rPr>
              <w:t>N</w:t>
            </w:r>
            <w:r w:rsidRPr="00BC3081">
              <w:rPr>
                <w:rFonts w:hint="eastAsia"/>
                <w:sz w:val="21"/>
                <w:szCs w:val="21"/>
              </w:rPr>
              <w:t>ame</w:t>
            </w:r>
            <w:r w:rsidRPr="00BC3081">
              <w:rPr>
                <w:sz w:val="21"/>
                <w:szCs w:val="21"/>
              </w:rPr>
              <w:t>": "doorStatusUpload",</w:t>
            </w:r>
          </w:p>
          <w:p w14:paraId="7C316F75" w14:textId="77777777" w:rsidR="00E1440D" w:rsidRPr="00BC3081" w:rsidRDefault="00E1440D" w:rsidP="00081A98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"msgId": "12321darwe",</w:t>
            </w:r>
          </w:p>
          <w:p w14:paraId="0F8DD9B0" w14:textId="77777777" w:rsidR="00E1440D" w:rsidRPr="00BC3081" w:rsidRDefault="00E1440D" w:rsidP="00081A98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"data": [</w:t>
            </w:r>
          </w:p>
          <w:p w14:paraId="4FE4E3EB" w14:textId="77777777" w:rsidR="00E1440D" w:rsidRPr="00BC3081" w:rsidRDefault="00E1440D" w:rsidP="00081A98">
            <w:pPr>
              <w:spacing w:line="400" w:lineRule="exact"/>
              <w:ind w:leftChars="200" w:left="480" w:firstLineChars="400" w:firstLine="84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1B0883F1" w14:textId="77777777" w:rsidR="00E1440D" w:rsidRPr="00BC3081" w:rsidRDefault="00E1440D" w:rsidP="00081A98">
            <w:pPr>
              <w:spacing w:line="400" w:lineRule="exact"/>
              <w:ind w:leftChars="200" w:left="480" w:firstLineChars="600" w:firstLine="126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indexCode</w:t>
            </w:r>
            <w:r w:rsidRPr="00BC3081">
              <w:rPr>
                <w:sz w:val="21"/>
                <w:szCs w:val="21"/>
              </w:rPr>
              <w:t>": "dsafsadfsdafas",</w:t>
            </w:r>
          </w:p>
          <w:p w14:paraId="30BA78A9" w14:textId="77777777" w:rsidR="00E1440D" w:rsidRPr="00BC3081" w:rsidRDefault="00E1440D" w:rsidP="00081A98">
            <w:pPr>
              <w:spacing w:line="400" w:lineRule="exact"/>
              <w:ind w:leftChars="200" w:left="480" w:firstLineChars="600" w:firstLine="126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</w:t>
            </w:r>
            <w:r w:rsidRPr="00BC3081">
              <w:rPr>
                <w:rFonts w:hint="eastAsia"/>
                <w:sz w:val="21"/>
                <w:szCs w:val="21"/>
              </w:rPr>
              <w:t>status</w:t>
            </w:r>
            <w:r w:rsidRPr="00BC3081">
              <w:rPr>
                <w:sz w:val="21"/>
                <w:szCs w:val="21"/>
              </w:rPr>
              <w:t>": 0</w:t>
            </w:r>
            <w:r w:rsidRPr="00BC3081">
              <w:rPr>
                <w:rFonts w:hint="eastAsia"/>
                <w:sz w:val="21"/>
                <w:szCs w:val="21"/>
              </w:rPr>
              <w:t>,</w:t>
            </w:r>
          </w:p>
          <w:p w14:paraId="7CB3C980" w14:textId="77777777" w:rsidR="00E1440D" w:rsidRPr="00BC3081" w:rsidRDefault="00E1440D" w:rsidP="00081A98">
            <w:pPr>
              <w:spacing w:line="400" w:lineRule="exact"/>
              <w:ind w:leftChars="200" w:left="480" w:firstLineChars="600" w:firstLine="126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"happenTime": "2022-05-03T17:30:08+08:00"</w:t>
            </w:r>
          </w:p>
          <w:p w14:paraId="1846391A" w14:textId="77777777" w:rsidR="00E1440D" w:rsidRPr="00BC3081" w:rsidRDefault="00E1440D" w:rsidP="00081A98">
            <w:pPr>
              <w:spacing w:line="400" w:lineRule="exact"/>
              <w:ind w:leftChars="200" w:left="480" w:firstLineChars="400" w:firstLine="84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590948D3" w14:textId="77777777" w:rsidR="00E1440D" w:rsidRPr="00BC3081" w:rsidRDefault="00E1440D" w:rsidP="00081A98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]</w:t>
            </w:r>
          </w:p>
          <w:p w14:paraId="543BB133" w14:textId="77777777" w:rsidR="00E1440D" w:rsidRPr="00BC3081" w:rsidRDefault="00E1440D" w:rsidP="00081A98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  <w:tr w:rsidR="00E1440D" w:rsidRPr="00BC3081" w14:paraId="200DAB48" w14:textId="77777777" w:rsidTr="00081A98">
        <w:tc>
          <w:tcPr>
            <w:tcW w:w="9638" w:type="dxa"/>
            <w:vAlign w:val="center"/>
          </w:tcPr>
          <w:p w14:paraId="417AD36C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lastRenderedPageBreak/>
              <w:t>响应报文格式示例：</w:t>
            </w:r>
          </w:p>
        </w:tc>
      </w:tr>
      <w:tr w:rsidR="00E1440D" w:rsidRPr="00BC3081" w14:paraId="4D5581D3" w14:textId="77777777" w:rsidTr="00081A98">
        <w:tc>
          <w:tcPr>
            <w:tcW w:w="9638" w:type="dxa"/>
            <w:vAlign w:val="center"/>
          </w:tcPr>
          <w:p w14:paraId="4770A2DA" w14:textId="77777777" w:rsidR="00E1440D" w:rsidRPr="00BC3081" w:rsidRDefault="00E1440D" w:rsidP="00081A98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472459CA" w14:textId="77777777" w:rsidR="00E1440D" w:rsidRPr="00BC3081" w:rsidRDefault="00E1440D" w:rsidP="00081A98">
            <w:pPr>
              <w:spacing w:line="400" w:lineRule="exact"/>
              <w:ind w:leftChars="400" w:left="96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"code": "0",</w:t>
            </w:r>
          </w:p>
          <w:p w14:paraId="589576FE" w14:textId="77777777" w:rsidR="00E1440D" w:rsidRPr="00BC3081" w:rsidRDefault="00E1440D" w:rsidP="00081A98">
            <w:pPr>
              <w:spacing w:line="400" w:lineRule="exact"/>
              <w:ind w:leftChars="400" w:left="96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"msg": "success",</w:t>
            </w:r>
          </w:p>
          <w:p w14:paraId="7902DB97" w14:textId="77777777" w:rsidR="00E1440D" w:rsidRPr="00BC3081" w:rsidRDefault="00E1440D" w:rsidP="00081A98">
            <w:pPr>
              <w:spacing w:line="400" w:lineRule="exact"/>
              <w:ind w:leftChars="400" w:left="96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"data": {</w:t>
            </w:r>
          </w:p>
          <w:p w14:paraId="7DAF3094" w14:textId="77777777" w:rsidR="00E1440D" w:rsidRPr="00BC3081" w:rsidRDefault="00E1440D" w:rsidP="00081A98">
            <w:pPr>
              <w:spacing w:line="400" w:lineRule="exact"/>
              <w:ind w:leftChars="600" w:left="144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"infName": "doorStatusUpload",</w:t>
            </w:r>
          </w:p>
          <w:p w14:paraId="44E7A05E" w14:textId="77777777" w:rsidR="00E1440D" w:rsidRPr="00BC3081" w:rsidRDefault="00E1440D" w:rsidP="00081A98">
            <w:pPr>
              <w:spacing w:line="400" w:lineRule="exact"/>
              <w:ind w:leftChars="600" w:left="144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"msgId": "12321darwe"</w:t>
            </w:r>
          </w:p>
          <w:p w14:paraId="050000B5" w14:textId="77777777" w:rsidR="00E1440D" w:rsidRPr="00BC3081" w:rsidRDefault="00E1440D" w:rsidP="00081A98">
            <w:pPr>
              <w:spacing w:line="400" w:lineRule="exact"/>
              <w:ind w:leftChars="400" w:left="96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6C27C8F6" w14:textId="77777777" w:rsidR="00E1440D" w:rsidRPr="00BC3081" w:rsidRDefault="00E1440D" w:rsidP="00081A98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</w:tbl>
    <w:p w14:paraId="1A718AA4" w14:textId="4458F078" w:rsidR="00E1440D" w:rsidRPr="00BC3081" w:rsidRDefault="00E1440D" w:rsidP="00E1440D">
      <w:pPr>
        <w:pStyle w:val="2"/>
        <w:numPr>
          <w:ilvl w:val="1"/>
          <w:numId w:val="5"/>
        </w:numPr>
      </w:pPr>
      <w:bookmarkStart w:id="9" w:name="_Toc138245859"/>
      <w:r w:rsidRPr="00BC3081">
        <w:rPr>
          <w:rFonts w:hint="eastAsia"/>
        </w:rPr>
        <w:t>门禁点位信息</w:t>
      </w:r>
      <w:bookmarkEnd w:id="8"/>
      <w:bookmarkEnd w:id="9"/>
    </w:p>
    <w:p w14:paraId="10E06430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接口功能定义</w:t>
      </w:r>
    </w:p>
    <w:p w14:paraId="0B70382B" w14:textId="77777777" w:rsidR="00E1440D" w:rsidRPr="00BC3081" w:rsidRDefault="00E1440D" w:rsidP="00E1440D">
      <w:pPr>
        <w:pStyle w:val="a"/>
        <w:ind w:left="0" w:firstLineChars="200" w:firstLine="480"/>
      </w:pPr>
      <w:r w:rsidRPr="00BC3081">
        <w:rPr>
          <w:rFonts w:hint="eastAsia"/>
        </w:rPr>
        <w:t>启动时，门禁点位信息数据上传到云平台</w:t>
      </w:r>
    </w:p>
    <w:p w14:paraId="6B277BF8" w14:textId="77777777" w:rsidR="00E1440D" w:rsidRPr="00BC3081" w:rsidRDefault="00E1440D" w:rsidP="00E1440D">
      <w:pPr>
        <w:pStyle w:val="a"/>
        <w:ind w:left="0" w:firstLineChars="200" w:firstLine="480"/>
      </w:pPr>
      <w:r w:rsidRPr="00BC3081">
        <w:rPr>
          <w:rFonts w:hint="eastAsia"/>
        </w:rPr>
        <w:t>门禁点</w:t>
      </w:r>
      <w:proofErr w:type="gramStart"/>
      <w:r w:rsidRPr="00BC3081">
        <w:rPr>
          <w:rFonts w:hint="eastAsia"/>
        </w:rPr>
        <w:t>位基础</w:t>
      </w:r>
      <w:proofErr w:type="gramEnd"/>
      <w:r w:rsidRPr="00BC3081">
        <w:rPr>
          <w:rFonts w:hint="eastAsia"/>
        </w:rPr>
        <w:t>信息数据变化时上传</w:t>
      </w:r>
    </w:p>
    <w:p w14:paraId="64CBDBB1" w14:textId="77777777" w:rsidR="00E1440D" w:rsidRPr="00BC3081" w:rsidRDefault="00E1440D" w:rsidP="00E1440D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 w:rsidRPr="00BC3081">
        <w:rPr>
          <w:rFonts w:hint="eastAsia"/>
        </w:rPr>
        <w:t>door</w:t>
      </w:r>
      <w:r w:rsidRPr="00BC3081">
        <w:t>I</w:t>
      </w:r>
      <w:r w:rsidRPr="00BC3081">
        <w:rPr>
          <w:rFonts w:hint="eastAsia"/>
        </w:rPr>
        <w:t>nfo</w:t>
      </w:r>
      <w:r w:rsidRPr="00BC3081">
        <w:t>U</w:t>
      </w:r>
      <w:r w:rsidRPr="00BC3081">
        <w:rPr>
          <w:rFonts w:hint="eastAsia"/>
        </w:rPr>
        <w:t>pload</w:t>
      </w:r>
    </w:p>
    <w:p w14:paraId="7BB80637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接口数据内容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391"/>
        <w:gridCol w:w="565"/>
        <w:gridCol w:w="1948"/>
        <w:gridCol w:w="1691"/>
        <w:gridCol w:w="1921"/>
        <w:gridCol w:w="2977"/>
      </w:tblGrid>
      <w:tr w:rsidR="00E1440D" w:rsidRPr="00BC3081" w14:paraId="43038112" w14:textId="77777777" w:rsidTr="00081A98">
        <w:tc>
          <w:tcPr>
            <w:tcW w:w="956" w:type="dxa"/>
            <w:gridSpan w:val="2"/>
            <w:vAlign w:val="center"/>
          </w:tcPr>
          <w:p w14:paraId="5DD361EB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1948" w:type="dxa"/>
            <w:vAlign w:val="center"/>
          </w:tcPr>
          <w:p w14:paraId="11604A9E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691" w:type="dxa"/>
            <w:vAlign w:val="center"/>
          </w:tcPr>
          <w:p w14:paraId="361B457F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921" w:type="dxa"/>
            <w:vAlign w:val="center"/>
          </w:tcPr>
          <w:p w14:paraId="4F45F885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2977" w:type="dxa"/>
            <w:vAlign w:val="center"/>
          </w:tcPr>
          <w:p w14:paraId="4A5BE8EC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E1440D" w:rsidRPr="00BC3081" w14:paraId="1B1C40E5" w14:textId="77777777" w:rsidTr="00081A98">
        <w:tc>
          <w:tcPr>
            <w:tcW w:w="956" w:type="dxa"/>
            <w:gridSpan w:val="2"/>
            <w:vAlign w:val="center"/>
          </w:tcPr>
          <w:p w14:paraId="787B797C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1948" w:type="dxa"/>
            <w:vAlign w:val="center"/>
          </w:tcPr>
          <w:p w14:paraId="33F0841B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691" w:type="dxa"/>
            <w:vAlign w:val="center"/>
          </w:tcPr>
          <w:p w14:paraId="2D08D59A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921" w:type="dxa"/>
            <w:vAlign w:val="center"/>
          </w:tcPr>
          <w:p w14:paraId="46F74DF6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2977" w:type="dxa"/>
            <w:vAlign w:val="center"/>
          </w:tcPr>
          <w:p w14:paraId="1876A81E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</w:rPr>
              <w:t>door</w:t>
            </w:r>
            <w:r w:rsidRPr="00BC3081">
              <w:t>I</w:t>
            </w:r>
            <w:r w:rsidRPr="00BC3081">
              <w:rPr>
                <w:rFonts w:hint="eastAsia"/>
              </w:rPr>
              <w:t>nfo</w:t>
            </w:r>
            <w:r w:rsidRPr="00BC3081">
              <w:t>U</w:t>
            </w:r>
            <w:r w:rsidRPr="00BC3081">
              <w:rPr>
                <w:rFonts w:hint="eastAsia"/>
              </w:rPr>
              <w:t>pload</w:t>
            </w:r>
          </w:p>
        </w:tc>
      </w:tr>
      <w:tr w:rsidR="00E1440D" w:rsidRPr="00BC3081" w14:paraId="68F0090E" w14:textId="77777777" w:rsidTr="00081A98">
        <w:tc>
          <w:tcPr>
            <w:tcW w:w="956" w:type="dxa"/>
            <w:gridSpan w:val="2"/>
            <w:vAlign w:val="center"/>
          </w:tcPr>
          <w:p w14:paraId="25F25B4C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1948" w:type="dxa"/>
            <w:vAlign w:val="center"/>
          </w:tcPr>
          <w:p w14:paraId="5DA53EBC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691" w:type="dxa"/>
            <w:vAlign w:val="center"/>
          </w:tcPr>
          <w:p w14:paraId="2764A11E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921" w:type="dxa"/>
            <w:vAlign w:val="center"/>
          </w:tcPr>
          <w:p w14:paraId="5A85C82D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977" w:type="dxa"/>
            <w:vAlign w:val="center"/>
          </w:tcPr>
          <w:p w14:paraId="595D3CBD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E1440D" w:rsidRPr="00BC3081" w14:paraId="2EDA98C6" w14:textId="77777777" w:rsidTr="00081A98">
        <w:tc>
          <w:tcPr>
            <w:tcW w:w="956" w:type="dxa"/>
            <w:gridSpan w:val="2"/>
            <w:vAlign w:val="center"/>
          </w:tcPr>
          <w:p w14:paraId="5B985B97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1948" w:type="dxa"/>
            <w:vAlign w:val="center"/>
          </w:tcPr>
          <w:p w14:paraId="7EFE933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691" w:type="dxa"/>
            <w:vAlign w:val="center"/>
          </w:tcPr>
          <w:p w14:paraId="076252EA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O</w:t>
            </w:r>
            <w:r w:rsidRPr="00BC3081">
              <w:rPr>
                <w:rFonts w:hint="eastAsia"/>
                <w:sz w:val="21"/>
              </w:rPr>
              <w:t>bject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1921" w:type="dxa"/>
            <w:vAlign w:val="center"/>
          </w:tcPr>
          <w:p w14:paraId="62139BD2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数据</w:t>
            </w:r>
          </w:p>
        </w:tc>
        <w:tc>
          <w:tcPr>
            <w:tcW w:w="2977" w:type="dxa"/>
            <w:vAlign w:val="center"/>
          </w:tcPr>
          <w:p w14:paraId="254DA5B3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356CB3D9" w14:textId="77777777" w:rsidTr="00081A98">
        <w:trPr>
          <w:trHeight w:val="283"/>
        </w:trPr>
        <w:tc>
          <w:tcPr>
            <w:tcW w:w="391" w:type="dxa"/>
            <w:vMerge w:val="restart"/>
            <w:vAlign w:val="center"/>
          </w:tcPr>
          <w:p w14:paraId="1323A81E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59F5459D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1</w:t>
            </w:r>
          </w:p>
        </w:tc>
        <w:tc>
          <w:tcPr>
            <w:tcW w:w="1948" w:type="dxa"/>
            <w:vAlign w:val="center"/>
          </w:tcPr>
          <w:p w14:paraId="317C7326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indexCode</w:t>
            </w:r>
          </w:p>
        </w:tc>
        <w:tc>
          <w:tcPr>
            <w:tcW w:w="1691" w:type="dxa"/>
            <w:vAlign w:val="center"/>
          </w:tcPr>
          <w:p w14:paraId="0E5A4DDA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921" w:type="dxa"/>
            <w:vAlign w:val="center"/>
          </w:tcPr>
          <w:p w14:paraId="39695DE4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设备唯一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977" w:type="dxa"/>
            <w:vAlign w:val="center"/>
          </w:tcPr>
          <w:p w14:paraId="1A43C86D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378FDF53" w14:textId="77777777" w:rsidTr="00081A98">
        <w:trPr>
          <w:trHeight w:val="283"/>
        </w:trPr>
        <w:tc>
          <w:tcPr>
            <w:tcW w:w="391" w:type="dxa"/>
            <w:vMerge/>
            <w:vAlign w:val="center"/>
          </w:tcPr>
          <w:p w14:paraId="263C52CB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7340E9BE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2</w:t>
            </w:r>
          </w:p>
        </w:tc>
        <w:tc>
          <w:tcPr>
            <w:tcW w:w="1948" w:type="dxa"/>
            <w:vAlign w:val="center"/>
          </w:tcPr>
          <w:p w14:paraId="1C54207A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name</w:t>
            </w:r>
          </w:p>
        </w:tc>
        <w:tc>
          <w:tcPr>
            <w:tcW w:w="1691" w:type="dxa"/>
            <w:vAlign w:val="center"/>
          </w:tcPr>
          <w:p w14:paraId="626EA4EF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921" w:type="dxa"/>
            <w:vAlign w:val="center"/>
          </w:tcPr>
          <w:p w14:paraId="49BA6301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设备名称</w:t>
            </w:r>
          </w:p>
        </w:tc>
        <w:tc>
          <w:tcPr>
            <w:tcW w:w="2977" w:type="dxa"/>
            <w:vAlign w:val="center"/>
          </w:tcPr>
          <w:p w14:paraId="0E74F2B6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3D7C4042" w14:textId="77777777" w:rsidTr="00081A98">
        <w:trPr>
          <w:trHeight w:val="283"/>
        </w:trPr>
        <w:tc>
          <w:tcPr>
            <w:tcW w:w="391" w:type="dxa"/>
            <w:vMerge/>
            <w:vAlign w:val="center"/>
          </w:tcPr>
          <w:p w14:paraId="25773744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698FE373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1948" w:type="dxa"/>
            <w:vAlign w:val="center"/>
          </w:tcPr>
          <w:p w14:paraId="50159203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691" w:type="dxa"/>
            <w:vAlign w:val="center"/>
          </w:tcPr>
          <w:p w14:paraId="668F51C2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921" w:type="dxa"/>
            <w:vAlign w:val="center"/>
          </w:tcPr>
          <w:p w14:paraId="2340630F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设备状态</w:t>
            </w:r>
          </w:p>
        </w:tc>
        <w:tc>
          <w:tcPr>
            <w:tcW w:w="2977" w:type="dxa"/>
          </w:tcPr>
          <w:p w14:paraId="7824F948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</w:t>
            </w:r>
            <w:r w:rsidRPr="00BC3081">
              <w:rPr>
                <w:rFonts w:hint="eastAsia"/>
                <w:sz w:val="21"/>
              </w:rPr>
              <w:t>：正常，</w:t>
            </w:r>
            <w:r w:rsidRPr="00BC3081">
              <w:rPr>
                <w:rFonts w:hint="eastAsia"/>
                <w:sz w:val="21"/>
              </w:rPr>
              <w:t>-</w:t>
            </w:r>
            <w:r w:rsidRPr="00BC3081">
              <w:rPr>
                <w:sz w:val="21"/>
              </w:rPr>
              <w:t>1</w:t>
            </w:r>
            <w:r w:rsidRPr="00BC3081">
              <w:rPr>
                <w:rFonts w:hint="eastAsia"/>
                <w:sz w:val="21"/>
              </w:rPr>
              <w:t>：删除</w:t>
            </w:r>
          </w:p>
        </w:tc>
      </w:tr>
    </w:tbl>
    <w:p w14:paraId="62B9FC9D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440D" w:rsidRPr="00BC3081" w14:paraId="29138599" w14:textId="77777777" w:rsidTr="00081A98">
        <w:tc>
          <w:tcPr>
            <w:tcW w:w="9628" w:type="dxa"/>
          </w:tcPr>
          <w:p w14:paraId="141D0EAB" w14:textId="77777777" w:rsidR="00E1440D" w:rsidRPr="00BC3081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39C884B9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"doorInfoUpload",</w:t>
            </w:r>
          </w:p>
          <w:p w14:paraId="5C987570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5FDE276C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"data": [</w:t>
            </w:r>
          </w:p>
          <w:p w14:paraId="689B3CFD" w14:textId="77777777" w:rsidR="00E1440D" w:rsidRPr="00BC3081" w:rsidRDefault="00E1440D" w:rsidP="00081A98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267F9F30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"indexCode": "c95cb46ce4b5497890a6c9d7a9ce5a63",</w:t>
            </w:r>
          </w:p>
          <w:p w14:paraId="090AAFC9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name</w:t>
            </w:r>
            <w:r w:rsidRPr="00BC3081">
              <w:rPr>
                <w:sz w:val="21"/>
              </w:rPr>
              <w:t>": "</w:t>
            </w:r>
            <w:r w:rsidRPr="00BC3081">
              <w:rPr>
                <w:rFonts w:hint="eastAsia"/>
                <w:sz w:val="21"/>
              </w:rPr>
              <w:t>53</w:t>
            </w:r>
            <w:r w:rsidRPr="00BC3081">
              <w:rPr>
                <w:rFonts w:hint="eastAsia"/>
                <w:sz w:val="21"/>
              </w:rPr>
              <w:t>门禁</w:t>
            </w:r>
            <w:r w:rsidRPr="00BC3081">
              <w:rPr>
                <w:rFonts w:hint="eastAsia"/>
                <w:sz w:val="21"/>
              </w:rPr>
              <w:t>_</w:t>
            </w:r>
            <w:r w:rsidRPr="00BC3081">
              <w:rPr>
                <w:rFonts w:hint="eastAsia"/>
                <w:sz w:val="21"/>
              </w:rPr>
              <w:t>门</w:t>
            </w:r>
            <w:r w:rsidRPr="00BC3081">
              <w:rPr>
                <w:rFonts w:hint="eastAsia"/>
                <w:sz w:val="21"/>
              </w:rPr>
              <w:t>_1</w:t>
            </w: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7A066019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lastRenderedPageBreak/>
              <w:t>"</w:t>
            </w:r>
            <w:r>
              <w:rPr>
                <w:sz w:val="21"/>
              </w:rPr>
              <w:t>status</w:t>
            </w:r>
            <w:r w:rsidRPr="00BC3081">
              <w:rPr>
                <w:sz w:val="21"/>
              </w:rPr>
              <w:t xml:space="preserve">": </w:t>
            </w:r>
            <w:r>
              <w:rPr>
                <w:sz w:val="21"/>
              </w:rPr>
              <w:t>0</w:t>
            </w:r>
          </w:p>
          <w:p w14:paraId="61A1941E" w14:textId="77777777" w:rsidR="00E1440D" w:rsidRPr="00BC3081" w:rsidRDefault="00E1440D" w:rsidP="00081A98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0EBC389D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65D4A039" w14:textId="77777777" w:rsidR="00E1440D" w:rsidRPr="00BC3081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6CF8FEB8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lastRenderedPageBreak/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E1440D" w:rsidRPr="00BC3081" w14:paraId="11ED8D30" w14:textId="77777777" w:rsidTr="00081A98">
        <w:tc>
          <w:tcPr>
            <w:tcW w:w="814" w:type="dxa"/>
            <w:gridSpan w:val="2"/>
            <w:vAlign w:val="center"/>
          </w:tcPr>
          <w:p w14:paraId="2750C544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60AC953F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57E68008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40CA8D32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35978C49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E1440D" w:rsidRPr="00BC3081" w14:paraId="35C5B334" w14:textId="77777777" w:rsidTr="00081A98">
        <w:tc>
          <w:tcPr>
            <w:tcW w:w="814" w:type="dxa"/>
            <w:gridSpan w:val="2"/>
            <w:vAlign w:val="center"/>
          </w:tcPr>
          <w:p w14:paraId="614E148C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0B771BD9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73741744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47AD77D3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64DAB7AF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E1440D" w:rsidRPr="00BC3081" w14:paraId="75B29C6F" w14:textId="77777777" w:rsidTr="00081A98">
        <w:tc>
          <w:tcPr>
            <w:tcW w:w="814" w:type="dxa"/>
            <w:gridSpan w:val="2"/>
            <w:vAlign w:val="center"/>
          </w:tcPr>
          <w:p w14:paraId="7C78AAAD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3C38B86B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6707A73A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2BA74B6A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4C04F833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46E9D797" w14:textId="77777777" w:rsidTr="00081A98">
        <w:tc>
          <w:tcPr>
            <w:tcW w:w="814" w:type="dxa"/>
            <w:gridSpan w:val="2"/>
            <w:vAlign w:val="center"/>
          </w:tcPr>
          <w:p w14:paraId="60283B58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027983E7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0AC5DBBC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638B7238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77A9C4A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016C09FE" w14:textId="77777777" w:rsidTr="00081A98">
        <w:tc>
          <w:tcPr>
            <w:tcW w:w="407" w:type="dxa"/>
            <w:vMerge w:val="restart"/>
            <w:vAlign w:val="center"/>
          </w:tcPr>
          <w:p w14:paraId="14009A31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76281793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7B1D5111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2EBC0452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7DFE7D1A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27123AF1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doorInfoUpload</w:t>
            </w:r>
          </w:p>
        </w:tc>
      </w:tr>
      <w:tr w:rsidR="00E1440D" w:rsidRPr="00BC3081" w14:paraId="0DC48E15" w14:textId="77777777" w:rsidTr="00081A98">
        <w:tc>
          <w:tcPr>
            <w:tcW w:w="407" w:type="dxa"/>
            <w:vMerge/>
            <w:vAlign w:val="center"/>
          </w:tcPr>
          <w:p w14:paraId="28C811F8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1E660F85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4C6E17AD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368F2C71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2DA8AC17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3ADEBB4F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488B80F0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440D" w:rsidRPr="00BC3081" w14:paraId="57ECB615" w14:textId="77777777" w:rsidTr="00081A98">
        <w:tc>
          <w:tcPr>
            <w:tcW w:w="9628" w:type="dxa"/>
          </w:tcPr>
          <w:p w14:paraId="2ADE51B4" w14:textId="77777777" w:rsidR="00E1440D" w:rsidRPr="00BC3081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2DF12A0D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17E70F63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16461A91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1A75D8BC" w14:textId="77777777" w:rsidR="00E1440D" w:rsidRPr="00BC3081" w:rsidRDefault="00E1440D" w:rsidP="00081A98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"doorInfoUpload",</w:t>
            </w:r>
          </w:p>
          <w:p w14:paraId="360876A5" w14:textId="77777777" w:rsidR="00E1440D" w:rsidRPr="00BC3081" w:rsidRDefault="00E1440D" w:rsidP="00081A98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7DBC6351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3F3B104A" w14:textId="77777777" w:rsidR="00E1440D" w:rsidRPr="00BC3081" w:rsidRDefault="00E1440D" w:rsidP="00081A98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2784B976" w14:textId="77777777" w:rsidR="00E1440D" w:rsidRPr="00BC3081" w:rsidRDefault="00E1440D" w:rsidP="00E1440D">
      <w:pPr>
        <w:pStyle w:val="2"/>
        <w:numPr>
          <w:ilvl w:val="1"/>
          <w:numId w:val="5"/>
        </w:numPr>
      </w:pPr>
      <w:bookmarkStart w:id="10" w:name="_Toc110957217"/>
      <w:bookmarkStart w:id="11" w:name="_Toc138245860"/>
      <w:r w:rsidRPr="00BC3081">
        <w:rPr>
          <w:rFonts w:hint="eastAsia"/>
        </w:rPr>
        <w:t>门禁报警事件</w:t>
      </w:r>
      <w:bookmarkEnd w:id="10"/>
      <w:bookmarkEnd w:id="11"/>
    </w:p>
    <w:p w14:paraId="29CBB218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接口功能定义</w:t>
      </w:r>
    </w:p>
    <w:p w14:paraId="067C0E7A" w14:textId="77777777" w:rsidR="00E1440D" w:rsidRPr="00BC3081" w:rsidRDefault="00E1440D" w:rsidP="00E1440D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 w:rsidRPr="00BC3081">
        <w:rPr>
          <w:rFonts w:hint="eastAsia"/>
        </w:rPr>
        <w:t>door</w:t>
      </w:r>
      <w:r w:rsidRPr="00BC3081">
        <w:t>E</w:t>
      </w:r>
      <w:r w:rsidRPr="00BC3081">
        <w:rPr>
          <w:rFonts w:hint="eastAsia"/>
        </w:rPr>
        <w:t>vent</w:t>
      </w:r>
      <w:r w:rsidRPr="00BC3081">
        <w:t>U</w:t>
      </w:r>
      <w:r w:rsidRPr="00BC3081">
        <w:rPr>
          <w:rFonts w:hint="eastAsia"/>
        </w:rPr>
        <w:t>pload</w:t>
      </w:r>
    </w:p>
    <w:p w14:paraId="604403EF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接口数据内容</w:t>
      </w:r>
    </w:p>
    <w:tbl>
      <w:tblPr>
        <w:tblStyle w:val="ab"/>
        <w:tblW w:w="10343" w:type="dxa"/>
        <w:tblLook w:val="04A0" w:firstRow="1" w:lastRow="0" w:firstColumn="1" w:lastColumn="0" w:noHBand="0" w:noVBand="1"/>
      </w:tblPr>
      <w:tblGrid>
        <w:gridCol w:w="373"/>
        <w:gridCol w:w="552"/>
        <w:gridCol w:w="2295"/>
        <w:gridCol w:w="1643"/>
        <w:gridCol w:w="2078"/>
        <w:gridCol w:w="3402"/>
      </w:tblGrid>
      <w:tr w:rsidR="00E1440D" w:rsidRPr="00BC3081" w14:paraId="3DEBA898" w14:textId="77777777" w:rsidTr="00081A98">
        <w:tc>
          <w:tcPr>
            <w:tcW w:w="925" w:type="dxa"/>
            <w:gridSpan w:val="2"/>
          </w:tcPr>
          <w:p w14:paraId="2C57C8B5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295" w:type="dxa"/>
            <w:vAlign w:val="center"/>
          </w:tcPr>
          <w:p w14:paraId="3EBB9C46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643" w:type="dxa"/>
            <w:vAlign w:val="center"/>
          </w:tcPr>
          <w:p w14:paraId="3E66FF13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2078" w:type="dxa"/>
            <w:vAlign w:val="center"/>
          </w:tcPr>
          <w:p w14:paraId="105446FC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402" w:type="dxa"/>
          </w:tcPr>
          <w:p w14:paraId="0C33E52D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E1440D" w:rsidRPr="00BC3081" w14:paraId="6CFE2ABE" w14:textId="77777777" w:rsidTr="00081A98">
        <w:tc>
          <w:tcPr>
            <w:tcW w:w="925" w:type="dxa"/>
            <w:gridSpan w:val="2"/>
          </w:tcPr>
          <w:p w14:paraId="14AFA05E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295" w:type="dxa"/>
            <w:vAlign w:val="center"/>
          </w:tcPr>
          <w:p w14:paraId="30A80520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643" w:type="dxa"/>
            <w:vAlign w:val="center"/>
          </w:tcPr>
          <w:p w14:paraId="38D96156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078" w:type="dxa"/>
            <w:vAlign w:val="center"/>
          </w:tcPr>
          <w:p w14:paraId="0677E960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402" w:type="dxa"/>
          </w:tcPr>
          <w:p w14:paraId="4140C624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doorEventUpload</w:t>
            </w:r>
          </w:p>
        </w:tc>
      </w:tr>
      <w:tr w:rsidR="00E1440D" w:rsidRPr="00BC3081" w14:paraId="07CEBE4B" w14:textId="77777777" w:rsidTr="00081A98">
        <w:tc>
          <w:tcPr>
            <w:tcW w:w="925" w:type="dxa"/>
            <w:gridSpan w:val="2"/>
          </w:tcPr>
          <w:p w14:paraId="6DBAA8CA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295" w:type="dxa"/>
          </w:tcPr>
          <w:p w14:paraId="2CEA51A2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msgId</w:t>
            </w:r>
          </w:p>
        </w:tc>
        <w:tc>
          <w:tcPr>
            <w:tcW w:w="1643" w:type="dxa"/>
          </w:tcPr>
          <w:p w14:paraId="344A7E42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rFonts w:hint="eastAsia"/>
                <w:sz w:val="21"/>
              </w:rPr>
              <w:t>)</w:t>
            </w:r>
          </w:p>
        </w:tc>
        <w:tc>
          <w:tcPr>
            <w:tcW w:w="2078" w:type="dxa"/>
          </w:tcPr>
          <w:p w14:paraId="28DA6B9E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402" w:type="dxa"/>
          </w:tcPr>
          <w:p w14:paraId="5E5F445E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E1440D" w:rsidRPr="00BC3081" w14:paraId="6428D1FB" w14:textId="77777777" w:rsidTr="00081A98">
        <w:tc>
          <w:tcPr>
            <w:tcW w:w="925" w:type="dxa"/>
            <w:gridSpan w:val="2"/>
          </w:tcPr>
          <w:p w14:paraId="2166E531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2295" w:type="dxa"/>
            <w:vAlign w:val="center"/>
          </w:tcPr>
          <w:p w14:paraId="0373472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data</w:t>
            </w:r>
          </w:p>
        </w:tc>
        <w:tc>
          <w:tcPr>
            <w:tcW w:w="1643" w:type="dxa"/>
            <w:vAlign w:val="center"/>
          </w:tcPr>
          <w:p w14:paraId="787D0EB6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O</w:t>
            </w:r>
            <w:r w:rsidRPr="00BC3081">
              <w:rPr>
                <w:rFonts w:hint="eastAsia"/>
                <w:sz w:val="21"/>
              </w:rPr>
              <w:t>bject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2078" w:type="dxa"/>
            <w:vAlign w:val="center"/>
          </w:tcPr>
          <w:p w14:paraId="70AA45C3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报警事件</w:t>
            </w:r>
          </w:p>
        </w:tc>
        <w:tc>
          <w:tcPr>
            <w:tcW w:w="3402" w:type="dxa"/>
          </w:tcPr>
          <w:p w14:paraId="4F434E8A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217E2636" w14:textId="77777777" w:rsidTr="00081A98">
        <w:trPr>
          <w:trHeight w:val="283"/>
        </w:trPr>
        <w:tc>
          <w:tcPr>
            <w:tcW w:w="373" w:type="dxa"/>
            <w:vMerge w:val="restart"/>
          </w:tcPr>
          <w:p w14:paraId="0D0C7FD3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33907BDF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1</w:t>
            </w:r>
          </w:p>
        </w:tc>
        <w:tc>
          <w:tcPr>
            <w:tcW w:w="2295" w:type="dxa"/>
            <w:vAlign w:val="center"/>
          </w:tcPr>
          <w:p w14:paraId="48ECF90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eventType</w:t>
            </w:r>
          </w:p>
        </w:tc>
        <w:tc>
          <w:tcPr>
            <w:tcW w:w="1643" w:type="dxa"/>
            <w:vAlign w:val="center"/>
          </w:tcPr>
          <w:p w14:paraId="461A1AF2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078" w:type="dxa"/>
            <w:vAlign w:val="center"/>
          </w:tcPr>
          <w:p w14:paraId="72887F7E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事件码</w:t>
            </w:r>
          </w:p>
        </w:tc>
        <w:tc>
          <w:tcPr>
            <w:tcW w:w="3402" w:type="dxa"/>
          </w:tcPr>
          <w:p w14:paraId="798FECD8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详见附录</w:t>
            </w:r>
            <w:r w:rsidRPr="00BC3081">
              <w:rPr>
                <w:rFonts w:hint="eastAsia"/>
                <w:sz w:val="21"/>
              </w:rPr>
              <w:t>A</w:t>
            </w:r>
            <w:r w:rsidRPr="00BC3081">
              <w:rPr>
                <w:rFonts w:hint="eastAsia"/>
                <w:sz w:val="21"/>
              </w:rPr>
              <w:t>【门禁报警事件类型】</w:t>
            </w:r>
          </w:p>
        </w:tc>
      </w:tr>
      <w:tr w:rsidR="00E1440D" w:rsidRPr="00BC3081" w14:paraId="64931712" w14:textId="77777777" w:rsidTr="00081A98">
        <w:trPr>
          <w:trHeight w:val="283"/>
        </w:trPr>
        <w:tc>
          <w:tcPr>
            <w:tcW w:w="373" w:type="dxa"/>
            <w:vMerge/>
          </w:tcPr>
          <w:p w14:paraId="7F8CB650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543B0CF4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2</w:t>
            </w:r>
          </w:p>
        </w:tc>
        <w:tc>
          <w:tcPr>
            <w:tcW w:w="2295" w:type="dxa"/>
            <w:vAlign w:val="center"/>
          </w:tcPr>
          <w:p w14:paraId="786CCA13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event</w:t>
            </w:r>
            <w:r w:rsidRPr="00BC3081">
              <w:rPr>
                <w:sz w:val="21"/>
              </w:rPr>
              <w:t>Id</w:t>
            </w:r>
          </w:p>
        </w:tc>
        <w:tc>
          <w:tcPr>
            <w:tcW w:w="1643" w:type="dxa"/>
            <w:vAlign w:val="center"/>
          </w:tcPr>
          <w:p w14:paraId="00912827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078" w:type="dxa"/>
            <w:vAlign w:val="center"/>
          </w:tcPr>
          <w:p w14:paraId="5BBE0D59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事件唯一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402" w:type="dxa"/>
          </w:tcPr>
          <w:p w14:paraId="2512FD7B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41FA75D2" w14:textId="77777777" w:rsidTr="00081A98">
        <w:trPr>
          <w:trHeight w:val="283"/>
        </w:trPr>
        <w:tc>
          <w:tcPr>
            <w:tcW w:w="373" w:type="dxa"/>
            <w:vMerge/>
          </w:tcPr>
          <w:p w14:paraId="79E90100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7AD859AD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2295" w:type="dxa"/>
            <w:vAlign w:val="center"/>
          </w:tcPr>
          <w:p w14:paraId="58F54BA4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eventName</w:t>
            </w:r>
          </w:p>
        </w:tc>
        <w:tc>
          <w:tcPr>
            <w:tcW w:w="1643" w:type="dxa"/>
            <w:vAlign w:val="center"/>
          </w:tcPr>
          <w:p w14:paraId="5563ADEA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078" w:type="dxa"/>
            <w:vAlign w:val="center"/>
          </w:tcPr>
          <w:p w14:paraId="6C13D3F4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事件名称</w:t>
            </w:r>
          </w:p>
        </w:tc>
        <w:tc>
          <w:tcPr>
            <w:tcW w:w="3402" w:type="dxa"/>
            <w:vAlign w:val="center"/>
          </w:tcPr>
          <w:p w14:paraId="4FB731B3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250F9EA9" w14:textId="77777777" w:rsidTr="00081A98">
        <w:trPr>
          <w:trHeight w:val="283"/>
        </w:trPr>
        <w:tc>
          <w:tcPr>
            <w:tcW w:w="373" w:type="dxa"/>
            <w:vMerge/>
          </w:tcPr>
          <w:p w14:paraId="4086D24E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0F3ECC16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295" w:type="dxa"/>
            <w:vAlign w:val="center"/>
          </w:tcPr>
          <w:p w14:paraId="772821FC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happen</w:t>
            </w:r>
            <w:r w:rsidRPr="00BC3081">
              <w:rPr>
                <w:sz w:val="21"/>
              </w:rPr>
              <w:t>T</w:t>
            </w:r>
            <w:r w:rsidRPr="00BC3081">
              <w:rPr>
                <w:rFonts w:hint="eastAsia"/>
                <w:sz w:val="21"/>
              </w:rPr>
              <w:t>ime</w:t>
            </w:r>
          </w:p>
        </w:tc>
        <w:tc>
          <w:tcPr>
            <w:tcW w:w="1643" w:type="dxa"/>
            <w:vAlign w:val="center"/>
          </w:tcPr>
          <w:p w14:paraId="59ACB103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2078" w:type="dxa"/>
            <w:vAlign w:val="center"/>
          </w:tcPr>
          <w:p w14:paraId="510FB2A8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发生时间</w:t>
            </w:r>
          </w:p>
        </w:tc>
        <w:tc>
          <w:tcPr>
            <w:tcW w:w="3402" w:type="dxa"/>
            <w:vAlign w:val="center"/>
          </w:tcPr>
          <w:p w14:paraId="6245A674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4D3162C6" w14:textId="77777777" w:rsidTr="00081A98">
        <w:trPr>
          <w:trHeight w:val="283"/>
        </w:trPr>
        <w:tc>
          <w:tcPr>
            <w:tcW w:w="373" w:type="dxa"/>
            <w:vMerge/>
          </w:tcPr>
          <w:p w14:paraId="63469029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25155BC6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295" w:type="dxa"/>
            <w:vAlign w:val="center"/>
          </w:tcPr>
          <w:p w14:paraId="3F6E7D77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srcIndex</w:t>
            </w:r>
          </w:p>
        </w:tc>
        <w:tc>
          <w:tcPr>
            <w:tcW w:w="1643" w:type="dxa"/>
            <w:vAlign w:val="center"/>
          </w:tcPr>
          <w:p w14:paraId="0CD02376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078" w:type="dxa"/>
            <w:vAlign w:val="center"/>
          </w:tcPr>
          <w:p w14:paraId="27ED288E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门禁点</w:t>
            </w:r>
            <w:r w:rsidRPr="00BC3081">
              <w:rPr>
                <w:rFonts w:hint="eastAsia"/>
                <w:sz w:val="21"/>
              </w:rPr>
              <w:t>编码</w:t>
            </w:r>
          </w:p>
        </w:tc>
        <w:tc>
          <w:tcPr>
            <w:tcW w:w="3402" w:type="dxa"/>
          </w:tcPr>
          <w:p w14:paraId="50399C63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12D78223" w14:textId="77777777" w:rsidTr="00081A98">
        <w:trPr>
          <w:trHeight w:val="283"/>
        </w:trPr>
        <w:tc>
          <w:tcPr>
            <w:tcW w:w="373" w:type="dxa"/>
            <w:vMerge/>
          </w:tcPr>
          <w:p w14:paraId="7AA7137A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76A32F72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2295" w:type="dxa"/>
            <w:vAlign w:val="center"/>
          </w:tcPr>
          <w:p w14:paraId="6D6019A1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status</w:t>
            </w:r>
          </w:p>
        </w:tc>
        <w:tc>
          <w:tcPr>
            <w:tcW w:w="1643" w:type="dxa"/>
            <w:vAlign w:val="center"/>
          </w:tcPr>
          <w:p w14:paraId="1AC42103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Integer</w:t>
            </w:r>
          </w:p>
        </w:tc>
        <w:tc>
          <w:tcPr>
            <w:tcW w:w="2078" w:type="dxa"/>
            <w:vAlign w:val="center"/>
          </w:tcPr>
          <w:p w14:paraId="71333CBD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事件状态</w:t>
            </w:r>
          </w:p>
        </w:tc>
        <w:tc>
          <w:tcPr>
            <w:tcW w:w="3402" w:type="dxa"/>
          </w:tcPr>
          <w:p w14:paraId="55AE17E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详见附录</w:t>
            </w:r>
            <w:r w:rsidRPr="00BC3081">
              <w:rPr>
                <w:rFonts w:hint="eastAsia"/>
                <w:sz w:val="21"/>
              </w:rPr>
              <w:t>A</w:t>
            </w:r>
            <w:r w:rsidRPr="00BC3081">
              <w:rPr>
                <w:rFonts w:hint="eastAsia"/>
                <w:sz w:val="21"/>
              </w:rPr>
              <w:t>【报警事件状态】</w:t>
            </w:r>
          </w:p>
        </w:tc>
      </w:tr>
      <w:tr w:rsidR="00E1440D" w:rsidRPr="00BC3081" w14:paraId="6381A4C6" w14:textId="77777777" w:rsidTr="00081A98">
        <w:trPr>
          <w:trHeight w:val="283"/>
        </w:trPr>
        <w:tc>
          <w:tcPr>
            <w:tcW w:w="373" w:type="dxa"/>
            <w:vMerge/>
          </w:tcPr>
          <w:p w14:paraId="70A8394D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00AB2ED8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2295" w:type="dxa"/>
            <w:vAlign w:val="center"/>
          </w:tcPr>
          <w:p w14:paraId="4230CF4A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timeout</w:t>
            </w:r>
          </w:p>
        </w:tc>
        <w:tc>
          <w:tcPr>
            <w:tcW w:w="1643" w:type="dxa"/>
            <w:vAlign w:val="center"/>
          </w:tcPr>
          <w:p w14:paraId="658D13E9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2078" w:type="dxa"/>
            <w:vAlign w:val="center"/>
          </w:tcPr>
          <w:p w14:paraId="7041C8A1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脉冲超时时间</w:t>
            </w:r>
          </w:p>
        </w:tc>
        <w:tc>
          <w:tcPr>
            <w:tcW w:w="3402" w:type="dxa"/>
          </w:tcPr>
          <w:p w14:paraId="26BAB36A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7B4171F3" w14:textId="77777777" w:rsidTr="00081A98">
        <w:trPr>
          <w:trHeight w:val="283"/>
        </w:trPr>
        <w:tc>
          <w:tcPr>
            <w:tcW w:w="373" w:type="dxa"/>
            <w:vMerge/>
          </w:tcPr>
          <w:p w14:paraId="7F9B33C4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001DDF5E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2295" w:type="dxa"/>
            <w:vAlign w:val="center"/>
          </w:tcPr>
          <w:p w14:paraId="150EC1B0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stopTime</w:t>
            </w:r>
          </w:p>
        </w:tc>
        <w:tc>
          <w:tcPr>
            <w:tcW w:w="1643" w:type="dxa"/>
            <w:vAlign w:val="center"/>
          </w:tcPr>
          <w:p w14:paraId="72293AAD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2078" w:type="dxa"/>
            <w:vAlign w:val="center"/>
          </w:tcPr>
          <w:p w14:paraId="32BD00D5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停止时间</w:t>
            </w:r>
          </w:p>
        </w:tc>
        <w:tc>
          <w:tcPr>
            <w:tcW w:w="3402" w:type="dxa"/>
          </w:tcPr>
          <w:p w14:paraId="17D5AC58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14:paraId="18BD6A25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440D" w:rsidRPr="00BC3081" w14:paraId="747C1BC3" w14:textId="77777777" w:rsidTr="00081A98">
        <w:tc>
          <w:tcPr>
            <w:tcW w:w="9628" w:type="dxa"/>
          </w:tcPr>
          <w:p w14:paraId="359DD274" w14:textId="77777777" w:rsidR="00E1440D" w:rsidRPr="00BC3081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029F6AC9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"doorEventUpload",</w:t>
            </w:r>
          </w:p>
          <w:p w14:paraId="38D04ECD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2A6BE7A4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"data": [</w:t>
            </w:r>
          </w:p>
          <w:p w14:paraId="08A24EE8" w14:textId="77777777" w:rsidR="00E1440D" w:rsidRPr="00BC3081" w:rsidRDefault="00E1440D" w:rsidP="00081A98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55B9C2F7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"eventType": "197390",</w:t>
            </w:r>
          </w:p>
          <w:p w14:paraId="52796FC5" w14:textId="77777777" w:rsidR="00E1440D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event</w:t>
            </w:r>
            <w:r w:rsidRPr="00BC3081">
              <w:rPr>
                <w:sz w:val="21"/>
              </w:rPr>
              <w:t>Id": "37C3F23F-4692-4F33-AFA3-21C05DDC47EF"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17C1C3F1" w14:textId="77777777" w:rsidR="00E1440D" w:rsidRPr="005479B4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>
              <w:rPr>
                <w:sz w:val="21"/>
              </w:rPr>
              <w:t>eventName</w:t>
            </w:r>
            <w:r w:rsidRPr="00BC3081">
              <w:rPr>
                <w:sz w:val="21"/>
              </w:rPr>
              <w:t>": "</w:t>
            </w:r>
            <w:r>
              <w:rPr>
                <w:rFonts w:hint="eastAsia"/>
                <w:sz w:val="21"/>
              </w:rPr>
              <w:t>门禁点发生人员入侵</w:t>
            </w: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7F86B330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"happenTime": "2022-05-03T17:30:08</w:t>
            </w:r>
            <w:r>
              <w:rPr>
                <w:sz w:val="21"/>
              </w:rPr>
              <w:t>.000</w:t>
            </w:r>
            <w:r>
              <w:rPr>
                <w:rFonts w:hint="eastAsia"/>
                <w:sz w:val="21"/>
              </w:rPr>
              <w:t>+</w:t>
            </w:r>
            <w:r w:rsidRPr="00BC3081">
              <w:rPr>
                <w:sz w:val="21"/>
              </w:rPr>
              <w:t>08:00"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6D9532F1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"srcIndex": "264fccc890464485a2fda3a4de16f09a"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0FD04728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"status": 0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444689E5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timeout</w:t>
            </w:r>
            <w:r w:rsidRPr="00BC3081">
              <w:rPr>
                <w:sz w:val="21"/>
              </w:rPr>
              <w:t>": 30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6124F127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"s</w:t>
            </w:r>
            <w:r w:rsidRPr="00BC3081">
              <w:rPr>
                <w:rFonts w:hint="eastAsia"/>
                <w:sz w:val="21"/>
              </w:rPr>
              <w:t>topTime</w:t>
            </w:r>
            <w:r w:rsidRPr="00BC3081">
              <w:rPr>
                <w:sz w:val="21"/>
              </w:rPr>
              <w:t xml:space="preserve">": </w:t>
            </w:r>
            <w:r w:rsidRPr="00BC3081">
              <w:rPr>
                <w:rFonts w:hint="eastAsia"/>
                <w:sz w:val="21"/>
              </w:rPr>
              <w:t>null</w:t>
            </w:r>
          </w:p>
          <w:p w14:paraId="614452A3" w14:textId="77777777" w:rsidR="00E1440D" w:rsidRPr="00BC3081" w:rsidRDefault="00E1440D" w:rsidP="00081A98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15231F85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7F7CDECB" w14:textId="77777777" w:rsidR="00E1440D" w:rsidRPr="00BC3081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5841F828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E1440D" w:rsidRPr="00BC3081" w14:paraId="445B43A1" w14:textId="77777777" w:rsidTr="00081A98">
        <w:tc>
          <w:tcPr>
            <w:tcW w:w="814" w:type="dxa"/>
            <w:gridSpan w:val="2"/>
            <w:vAlign w:val="center"/>
          </w:tcPr>
          <w:p w14:paraId="75D9FB28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46852B90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7DE4FADE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54790265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415DBE53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E1440D" w:rsidRPr="00BC3081" w14:paraId="1A98C875" w14:textId="77777777" w:rsidTr="00081A98">
        <w:tc>
          <w:tcPr>
            <w:tcW w:w="814" w:type="dxa"/>
            <w:gridSpan w:val="2"/>
            <w:vAlign w:val="center"/>
          </w:tcPr>
          <w:p w14:paraId="7C3E4A48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7CB4A157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389E8A1B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3524FF42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67614B7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E1440D" w:rsidRPr="00BC3081" w14:paraId="362C2A69" w14:textId="77777777" w:rsidTr="00081A98">
        <w:tc>
          <w:tcPr>
            <w:tcW w:w="814" w:type="dxa"/>
            <w:gridSpan w:val="2"/>
            <w:vAlign w:val="center"/>
          </w:tcPr>
          <w:p w14:paraId="724EFB21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5B051DE4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6E58AC3C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5AD47607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23C0CAAE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498504BA" w14:textId="77777777" w:rsidTr="00081A98">
        <w:tc>
          <w:tcPr>
            <w:tcW w:w="814" w:type="dxa"/>
            <w:gridSpan w:val="2"/>
            <w:vAlign w:val="center"/>
          </w:tcPr>
          <w:p w14:paraId="5763D6A2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2C2DF28C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79BEBBB3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2533AFE0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4AEEE2F1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1E2B9ECF" w14:textId="77777777" w:rsidTr="00081A98">
        <w:tc>
          <w:tcPr>
            <w:tcW w:w="407" w:type="dxa"/>
            <w:vMerge w:val="restart"/>
            <w:vAlign w:val="center"/>
          </w:tcPr>
          <w:p w14:paraId="0F1330DC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6E4620DD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1367C04A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0E48900E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10CB334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5E7A8ACC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doorEventUpload</w:t>
            </w:r>
          </w:p>
        </w:tc>
      </w:tr>
      <w:tr w:rsidR="00E1440D" w:rsidRPr="00BC3081" w14:paraId="2197CB0A" w14:textId="77777777" w:rsidTr="00081A98">
        <w:tc>
          <w:tcPr>
            <w:tcW w:w="407" w:type="dxa"/>
            <w:vMerge/>
            <w:vAlign w:val="center"/>
          </w:tcPr>
          <w:p w14:paraId="0A7837DB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41037911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3D4856F8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1B3D411C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17F7A0EC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11E537BB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57550AC2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lastRenderedPageBreak/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440D" w:rsidRPr="00BC3081" w14:paraId="7AB4A350" w14:textId="77777777" w:rsidTr="00081A98">
        <w:tc>
          <w:tcPr>
            <w:tcW w:w="9628" w:type="dxa"/>
          </w:tcPr>
          <w:p w14:paraId="748AA34B" w14:textId="77777777" w:rsidR="00E1440D" w:rsidRPr="00BC3081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05A766E4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0222E903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1051C3B4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2BCD78EE" w14:textId="77777777" w:rsidR="00E1440D" w:rsidRPr="00BC3081" w:rsidRDefault="00E1440D" w:rsidP="00081A98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"doorEventUpload",</w:t>
            </w:r>
          </w:p>
          <w:p w14:paraId="04A51735" w14:textId="77777777" w:rsidR="00E1440D" w:rsidRPr="00BC3081" w:rsidRDefault="00E1440D" w:rsidP="00081A98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4C781070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351B7DC4" w14:textId="77777777" w:rsidR="00E1440D" w:rsidRPr="00BC3081" w:rsidRDefault="00E1440D" w:rsidP="00081A98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7EEA2F77" w14:textId="77777777" w:rsidR="00E1440D" w:rsidRPr="00BC3081" w:rsidRDefault="00E1440D" w:rsidP="00E1440D">
      <w:pPr>
        <w:pStyle w:val="2"/>
        <w:numPr>
          <w:ilvl w:val="1"/>
          <w:numId w:val="5"/>
        </w:numPr>
      </w:pPr>
      <w:bookmarkStart w:id="12" w:name="_Toc110957218"/>
      <w:bookmarkStart w:id="13" w:name="_Toc138245861"/>
      <w:r w:rsidRPr="00BC3081">
        <w:rPr>
          <w:rFonts w:hint="eastAsia"/>
        </w:rPr>
        <w:t>门禁系统人员通行记录</w:t>
      </w:r>
      <w:bookmarkEnd w:id="12"/>
      <w:bookmarkEnd w:id="13"/>
    </w:p>
    <w:p w14:paraId="792BEEB9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接口功能定义</w:t>
      </w:r>
    </w:p>
    <w:p w14:paraId="25723136" w14:textId="77777777" w:rsidR="00E1440D" w:rsidRPr="00BC3081" w:rsidRDefault="00E1440D" w:rsidP="00E1440D">
      <w:pPr>
        <w:pStyle w:val="a"/>
        <w:ind w:left="0" w:firstLineChars="200" w:firstLine="480"/>
      </w:pPr>
      <w:r w:rsidRPr="00BC3081">
        <w:rPr>
          <w:rFonts w:hint="eastAsia"/>
        </w:rPr>
        <w:t>安检机系统启动将医院人员通行记录上传到云平台</w:t>
      </w:r>
    </w:p>
    <w:p w14:paraId="28D69DCA" w14:textId="77777777" w:rsidR="00E1440D" w:rsidRPr="00BC3081" w:rsidRDefault="00E1440D" w:rsidP="00E1440D">
      <w:pPr>
        <w:pStyle w:val="a"/>
        <w:ind w:left="0" w:firstLineChars="200" w:firstLine="480"/>
      </w:pPr>
      <w:r w:rsidRPr="00BC3081">
        <w:rPr>
          <w:rFonts w:hint="eastAsia"/>
        </w:rPr>
        <w:t>医院人员通行信息变化时上传</w:t>
      </w:r>
    </w:p>
    <w:p w14:paraId="4C701890" w14:textId="77777777" w:rsidR="00E1440D" w:rsidRPr="00BC3081" w:rsidRDefault="00E1440D" w:rsidP="00E1440D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 w:rsidRPr="00BC3081">
        <w:rPr>
          <w:rFonts w:hint="eastAsia"/>
        </w:rPr>
        <w:t>people</w:t>
      </w:r>
      <w:r w:rsidRPr="00BC3081">
        <w:t>R</w:t>
      </w:r>
      <w:r w:rsidRPr="00BC3081">
        <w:rPr>
          <w:rFonts w:hint="eastAsia"/>
        </w:rPr>
        <w:t>ecord</w:t>
      </w:r>
      <w:r w:rsidRPr="00BC3081">
        <w:t>U</w:t>
      </w:r>
      <w:r w:rsidRPr="00BC3081">
        <w:rPr>
          <w:rFonts w:hint="eastAsia"/>
        </w:rPr>
        <w:t>pload</w:t>
      </w:r>
    </w:p>
    <w:p w14:paraId="036B1F69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接口数据内容</w:t>
      </w: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421"/>
        <w:gridCol w:w="586"/>
        <w:gridCol w:w="2357"/>
        <w:gridCol w:w="1770"/>
        <w:gridCol w:w="1529"/>
        <w:gridCol w:w="3113"/>
      </w:tblGrid>
      <w:tr w:rsidR="00E1440D" w:rsidRPr="00BC3081" w14:paraId="3140E427" w14:textId="77777777" w:rsidTr="00081A98">
        <w:tc>
          <w:tcPr>
            <w:tcW w:w="1007" w:type="dxa"/>
            <w:gridSpan w:val="2"/>
          </w:tcPr>
          <w:p w14:paraId="3FA0C37B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357" w:type="dxa"/>
            <w:vAlign w:val="center"/>
          </w:tcPr>
          <w:p w14:paraId="15781257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770" w:type="dxa"/>
            <w:vAlign w:val="center"/>
          </w:tcPr>
          <w:p w14:paraId="3A64401D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29" w:type="dxa"/>
            <w:vAlign w:val="center"/>
          </w:tcPr>
          <w:p w14:paraId="32FC6E54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113" w:type="dxa"/>
          </w:tcPr>
          <w:p w14:paraId="19216588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E1440D" w:rsidRPr="00BC3081" w14:paraId="3F1739B8" w14:textId="77777777" w:rsidTr="00081A98">
        <w:tc>
          <w:tcPr>
            <w:tcW w:w="1007" w:type="dxa"/>
            <w:gridSpan w:val="2"/>
          </w:tcPr>
          <w:p w14:paraId="217D8C87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357" w:type="dxa"/>
            <w:vAlign w:val="center"/>
          </w:tcPr>
          <w:p w14:paraId="6884E12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770" w:type="dxa"/>
            <w:vAlign w:val="center"/>
          </w:tcPr>
          <w:p w14:paraId="4CBE3AEE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29" w:type="dxa"/>
            <w:vAlign w:val="center"/>
          </w:tcPr>
          <w:p w14:paraId="38E7AB48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113" w:type="dxa"/>
          </w:tcPr>
          <w:p w14:paraId="2AA2B56F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people</w:t>
            </w:r>
            <w:r w:rsidRPr="00BC3081">
              <w:rPr>
                <w:sz w:val="21"/>
              </w:rPr>
              <w:t>R</w:t>
            </w:r>
            <w:r w:rsidRPr="00BC3081">
              <w:rPr>
                <w:rFonts w:hint="eastAsia"/>
                <w:sz w:val="21"/>
              </w:rPr>
              <w:t>ecord</w:t>
            </w:r>
            <w:r w:rsidRPr="00BC3081">
              <w:rPr>
                <w:sz w:val="21"/>
              </w:rPr>
              <w:t>U</w:t>
            </w:r>
            <w:r w:rsidRPr="00BC3081">
              <w:rPr>
                <w:rFonts w:hint="eastAsia"/>
                <w:sz w:val="21"/>
              </w:rPr>
              <w:t>pload</w:t>
            </w:r>
          </w:p>
        </w:tc>
      </w:tr>
      <w:tr w:rsidR="00E1440D" w:rsidRPr="00BC3081" w14:paraId="5B2E0172" w14:textId="77777777" w:rsidTr="00081A98">
        <w:tc>
          <w:tcPr>
            <w:tcW w:w="1007" w:type="dxa"/>
            <w:gridSpan w:val="2"/>
          </w:tcPr>
          <w:p w14:paraId="790E0BE0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357" w:type="dxa"/>
            <w:vAlign w:val="center"/>
          </w:tcPr>
          <w:p w14:paraId="2AEA8DE2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770" w:type="dxa"/>
            <w:vAlign w:val="center"/>
          </w:tcPr>
          <w:p w14:paraId="0351D42C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29" w:type="dxa"/>
            <w:vAlign w:val="center"/>
          </w:tcPr>
          <w:p w14:paraId="754550E1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113" w:type="dxa"/>
          </w:tcPr>
          <w:p w14:paraId="7F3CD11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E1440D" w:rsidRPr="00BC3081" w14:paraId="44E10E1E" w14:textId="77777777" w:rsidTr="00081A98">
        <w:tc>
          <w:tcPr>
            <w:tcW w:w="1007" w:type="dxa"/>
            <w:gridSpan w:val="2"/>
          </w:tcPr>
          <w:p w14:paraId="0EFA6522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2357" w:type="dxa"/>
            <w:vAlign w:val="center"/>
          </w:tcPr>
          <w:p w14:paraId="3706805A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770" w:type="dxa"/>
            <w:vAlign w:val="center"/>
          </w:tcPr>
          <w:p w14:paraId="0F76BC9D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O</w:t>
            </w:r>
            <w:r w:rsidRPr="00BC3081">
              <w:rPr>
                <w:rFonts w:hint="eastAsia"/>
                <w:sz w:val="21"/>
              </w:rPr>
              <w:t>bject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1529" w:type="dxa"/>
            <w:vAlign w:val="center"/>
          </w:tcPr>
          <w:p w14:paraId="592E8430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人员通行记录</w:t>
            </w:r>
          </w:p>
        </w:tc>
        <w:tc>
          <w:tcPr>
            <w:tcW w:w="3113" w:type="dxa"/>
          </w:tcPr>
          <w:p w14:paraId="6892054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56F707E7" w14:textId="77777777" w:rsidTr="00081A98">
        <w:trPr>
          <w:trHeight w:val="283"/>
        </w:trPr>
        <w:tc>
          <w:tcPr>
            <w:tcW w:w="421" w:type="dxa"/>
            <w:vMerge w:val="restart"/>
          </w:tcPr>
          <w:p w14:paraId="08E77DE0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86" w:type="dxa"/>
            <w:vAlign w:val="center"/>
          </w:tcPr>
          <w:p w14:paraId="33D4C036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1</w:t>
            </w:r>
          </w:p>
        </w:tc>
        <w:tc>
          <w:tcPr>
            <w:tcW w:w="2357" w:type="dxa"/>
            <w:vAlign w:val="center"/>
          </w:tcPr>
          <w:p w14:paraId="03DE9630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record</w:t>
            </w: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d</w:t>
            </w:r>
          </w:p>
        </w:tc>
        <w:tc>
          <w:tcPr>
            <w:tcW w:w="1770" w:type="dxa"/>
            <w:vAlign w:val="center"/>
          </w:tcPr>
          <w:p w14:paraId="0D345641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29" w:type="dxa"/>
            <w:vAlign w:val="center"/>
          </w:tcPr>
          <w:p w14:paraId="2BDDB28A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通行记录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113" w:type="dxa"/>
          </w:tcPr>
          <w:p w14:paraId="73171113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1C25D8CE" w14:textId="77777777" w:rsidTr="00081A98">
        <w:trPr>
          <w:trHeight w:val="283"/>
        </w:trPr>
        <w:tc>
          <w:tcPr>
            <w:tcW w:w="421" w:type="dxa"/>
            <w:vMerge/>
          </w:tcPr>
          <w:p w14:paraId="5DF70873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86" w:type="dxa"/>
            <w:vAlign w:val="center"/>
          </w:tcPr>
          <w:p w14:paraId="690C1451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2</w:t>
            </w:r>
          </w:p>
        </w:tc>
        <w:tc>
          <w:tcPr>
            <w:tcW w:w="2357" w:type="dxa"/>
            <w:vAlign w:val="center"/>
          </w:tcPr>
          <w:p w14:paraId="0F7460E3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personId</w:t>
            </w:r>
          </w:p>
        </w:tc>
        <w:tc>
          <w:tcPr>
            <w:tcW w:w="1770" w:type="dxa"/>
            <w:vAlign w:val="center"/>
          </w:tcPr>
          <w:p w14:paraId="7EB5A8CC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29" w:type="dxa"/>
            <w:vAlign w:val="center"/>
          </w:tcPr>
          <w:p w14:paraId="1A198D20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人员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113" w:type="dxa"/>
          </w:tcPr>
          <w:p w14:paraId="6147D792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3EEE7FDD" w14:textId="77777777" w:rsidTr="00081A98">
        <w:trPr>
          <w:trHeight w:val="283"/>
        </w:trPr>
        <w:tc>
          <w:tcPr>
            <w:tcW w:w="421" w:type="dxa"/>
            <w:vMerge/>
          </w:tcPr>
          <w:p w14:paraId="72FB055D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86" w:type="dxa"/>
            <w:vAlign w:val="center"/>
          </w:tcPr>
          <w:p w14:paraId="2309B946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357" w:type="dxa"/>
            <w:vAlign w:val="center"/>
          </w:tcPr>
          <w:p w14:paraId="471568E7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personName</w:t>
            </w:r>
          </w:p>
        </w:tc>
        <w:tc>
          <w:tcPr>
            <w:tcW w:w="1770" w:type="dxa"/>
            <w:vAlign w:val="center"/>
          </w:tcPr>
          <w:p w14:paraId="1B6641C8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29" w:type="dxa"/>
            <w:vAlign w:val="center"/>
          </w:tcPr>
          <w:p w14:paraId="3CF663A8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姓名</w:t>
            </w:r>
          </w:p>
        </w:tc>
        <w:tc>
          <w:tcPr>
            <w:tcW w:w="3113" w:type="dxa"/>
          </w:tcPr>
          <w:p w14:paraId="535A013E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53B2FA92" w14:textId="77777777" w:rsidTr="00081A98">
        <w:trPr>
          <w:trHeight w:val="283"/>
        </w:trPr>
        <w:tc>
          <w:tcPr>
            <w:tcW w:w="421" w:type="dxa"/>
            <w:vMerge/>
          </w:tcPr>
          <w:p w14:paraId="5EAC210B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86" w:type="dxa"/>
            <w:vAlign w:val="center"/>
          </w:tcPr>
          <w:p w14:paraId="0C7C8215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4</w:t>
            </w:r>
          </w:p>
        </w:tc>
        <w:tc>
          <w:tcPr>
            <w:tcW w:w="2357" w:type="dxa"/>
            <w:vAlign w:val="center"/>
          </w:tcPr>
          <w:p w14:paraId="1F97265D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certificateType</w:t>
            </w:r>
          </w:p>
        </w:tc>
        <w:tc>
          <w:tcPr>
            <w:tcW w:w="1770" w:type="dxa"/>
            <w:vAlign w:val="center"/>
          </w:tcPr>
          <w:p w14:paraId="04A7833F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529" w:type="dxa"/>
            <w:vAlign w:val="center"/>
          </w:tcPr>
          <w:p w14:paraId="2962C9FA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证件类型</w:t>
            </w:r>
          </w:p>
        </w:tc>
        <w:tc>
          <w:tcPr>
            <w:tcW w:w="3113" w:type="dxa"/>
          </w:tcPr>
          <w:p w14:paraId="4DEB373D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详见附录</w:t>
            </w:r>
            <w:r w:rsidRPr="00BC3081">
              <w:rPr>
                <w:rFonts w:hint="eastAsia"/>
                <w:sz w:val="21"/>
              </w:rPr>
              <w:t>A</w:t>
            </w:r>
            <w:r w:rsidRPr="00BC3081">
              <w:rPr>
                <w:rFonts w:hint="eastAsia"/>
                <w:sz w:val="21"/>
              </w:rPr>
              <w:t>【证件类型】</w:t>
            </w:r>
          </w:p>
        </w:tc>
      </w:tr>
      <w:tr w:rsidR="00E1440D" w:rsidRPr="00BC3081" w14:paraId="592FC64C" w14:textId="77777777" w:rsidTr="00081A98">
        <w:trPr>
          <w:trHeight w:val="283"/>
        </w:trPr>
        <w:tc>
          <w:tcPr>
            <w:tcW w:w="421" w:type="dxa"/>
            <w:vMerge/>
          </w:tcPr>
          <w:p w14:paraId="1443A3F6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86" w:type="dxa"/>
            <w:vAlign w:val="center"/>
          </w:tcPr>
          <w:p w14:paraId="01F5BD95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5</w:t>
            </w:r>
          </w:p>
        </w:tc>
        <w:tc>
          <w:tcPr>
            <w:tcW w:w="2357" w:type="dxa"/>
            <w:vAlign w:val="center"/>
          </w:tcPr>
          <w:p w14:paraId="4B76ACDC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certificateNumber</w:t>
            </w:r>
          </w:p>
        </w:tc>
        <w:tc>
          <w:tcPr>
            <w:tcW w:w="1770" w:type="dxa"/>
            <w:vAlign w:val="center"/>
          </w:tcPr>
          <w:p w14:paraId="22D24274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529" w:type="dxa"/>
            <w:vAlign w:val="center"/>
          </w:tcPr>
          <w:p w14:paraId="774C0E0A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证件号码</w:t>
            </w:r>
          </w:p>
        </w:tc>
        <w:tc>
          <w:tcPr>
            <w:tcW w:w="3113" w:type="dxa"/>
          </w:tcPr>
          <w:p w14:paraId="3BC394C9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702015A7" w14:textId="77777777" w:rsidTr="00081A98">
        <w:trPr>
          <w:trHeight w:val="283"/>
        </w:trPr>
        <w:tc>
          <w:tcPr>
            <w:tcW w:w="421" w:type="dxa"/>
            <w:vMerge/>
          </w:tcPr>
          <w:p w14:paraId="18D7454D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86" w:type="dxa"/>
            <w:vAlign w:val="center"/>
          </w:tcPr>
          <w:p w14:paraId="158A5FD6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6</w:t>
            </w:r>
          </w:p>
        </w:tc>
        <w:tc>
          <w:tcPr>
            <w:tcW w:w="2357" w:type="dxa"/>
            <w:vAlign w:val="center"/>
          </w:tcPr>
          <w:p w14:paraId="788B4571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usedPersonName</w:t>
            </w:r>
          </w:p>
        </w:tc>
        <w:tc>
          <w:tcPr>
            <w:tcW w:w="1770" w:type="dxa"/>
            <w:vAlign w:val="center"/>
          </w:tcPr>
          <w:p w14:paraId="11F402CE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529" w:type="dxa"/>
            <w:vAlign w:val="center"/>
          </w:tcPr>
          <w:p w14:paraId="591C4AF6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曾用名</w:t>
            </w:r>
          </w:p>
        </w:tc>
        <w:tc>
          <w:tcPr>
            <w:tcW w:w="3113" w:type="dxa"/>
          </w:tcPr>
          <w:p w14:paraId="2D74AD10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63A59D24" w14:textId="77777777" w:rsidTr="00081A98">
        <w:trPr>
          <w:trHeight w:val="283"/>
        </w:trPr>
        <w:tc>
          <w:tcPr>
            <w:tcW w:w="421" w:type="dxa"/>
            <w:vMerge/>
          </w:tcPr>
          <w:p w14:paraId="19EB9584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86" w:type="dxa"/>
            <w:vAlign w:val="center"/>
          </w:tcPr>
          <w:p w14:paraId="7DD3A784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9</w:t>
            </w:r>
          </w:p>
        </w:tc>
        <w:tc>
          <w:tcPr>
            <w:tcW w:w="2357" w:type="dxa"/>
            <w:vAlign w:val="center"/>
          </w:tcPr>
          <w:p w14:paraId="3BCE667E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gender</w:t>
            </w:r>
          </w:p>
        </w:tc>
        <w:tc>
          <w:tcPr>
            <w:tcW w:w="1770" w:type="dxa"/>
            <w:vAlign w:val="center"/>
          </w:tcPr>
          <w:p w14:paraId="783ECD35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529" w:type="dxa"/>
            <w:vAlign w:val="center"/>
          </w:tcPr>
          <w:p w14:paraId="1C535780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性别</w:t>
            </w:r>
          </w:p>
        </w:tc>
        <w:tc>
          <w:tcPr>
            <w:tcW w:w="3113" w:type="dxa"/>
          </w:tcPr>
          <w:p w14:paraId="44509D0C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详见附录</w:t>
            </w:r>
            <w:r w:rsidRPr="00BC3081">
              <w:rPr>
                <w:rFonts w:hint="eastAsia"/>
                <w:sz w:val="21"/>
              </w:rPr>
              <w:t>A</w:t>
            </w:r>
            <w:r w:rsidRPr="00BC3081">
              <w:rPr>
                <w:rFonts w:hint="eastAsia"/>
                <w:sz w:val="21"/>
              </w:rPr>
              <w:t>【性别】</w:t>
            </w:r>
          </w:p>
        </w:tc>
      </w:tr>
      <w:tr w:rsidR="00E1440D" w:rsidRPr="00BC3081" w14:paraId="42567F1F" w14:textId="77777777" w:rsidTr="00081A98">
        <w:trPr>
          <w:trHeight w:val="283"/>
        </w:trPr>
        <w:tc>
          <w:tcPr>
            <w:tcW w:w="421" w:type="dxa"/>
            <w:vMerge/>
          </w:tcPr>
          <w:p w14:paraId="638A485D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86" w:type="dxa"/>
            <w:vAlign w:val="center"/>
          </w:tcPr>
          <w:p w14:paraId="4B071344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8</w:t>
            </w:r>
          </w:p>
        </w:tc>
        <w:tc>
          <w:tcPr>
            <w:tcW w:w="2357" w:type="dxa"/>
            <w:vAlign w:val="center"/>
          </w:tcPr>
          <w:p w14:paraId="697AFEBA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nation</w:t>
            </w:r>
          </w:p>
        </w:tc>
        <w:tc>
          <w:tcPr>
            <w:tcW w:w="1770" w:type="dxa"/>
            <w:vAlign w:val="center"/>
          </w:tcPr>
          <w:p w14:paraId="2E8B1C68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529" w:type="dxa"/>
            <w:vAlign w:val="center"/>
          </w:tcPr>
          <w:p w14:paraId="29CD9EC5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民族</w:t>
            </w:r>
          </w:p>
        </w:tc>
        <w:tc>
          <w:tcPr>
            <w:tcW w:w="3113" w:type="dxa"/>
          </w:tcPr>
          <w:p w14:paraId="5050AF00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详见附录</w:t>
            </w:r>
            <w:r w:rsidRPr="00BC3081">
              <w:rPr>
                <w:rFonts w:hint="eastAsia"/>
                <w:sz w:val="21"/>
              </w:rPr>
              <w:t>A</w:t>
            </w:r>
            <w:r w:rsidRPr="00BC3081">
              <w:rPr>
                <w:rFonts w:hint="eastAsia"/>
                <w:sz w:val="21"/>
              </w:rPr>
              <w:t>【民族】</w:t>
            </w:r>
          </w:p>
        </w:tc>
      </w:tr>
      <w:tr w:rsidR="00E1440D" w:rsidRPr="00BC3081" w14:paraId="5C0E4547" w14:textId="77777777" w:rsidTr="00081A98">
        <w:trPr>
          <w:trHeight w:val="283"/>
        </w:trPr>
        <w:tc>
          <w:tcPr>
            <w:tcW w:w="421" w:type="dxa"/>
            <w:vMerge/>
          </w:tcPr>
          <w:p w14:paraId="0B57A63A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86" w:type="dxa"/>
            <w:vAlign w:val="center"/>
          </w:tcPr>
          <w:p w14:paraId="3C90AA01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9</w:t>
            </w:r>
          </w:p>
        </w:tc>
        <w:tc>
          <w:tcPr>
            <w:tcW w:w="2357" w:type="dxa"/>
            <w:vAlign w:val="center"/>
          </w:tcPr>
          <w:p w14:paraId="14D6C547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personT</w:t>
            </w:r>
            <w:r w:rsidRPr="00BC3081">
              <w:rPr>
                <w:rFonts w:hint="eastAsia"/>
                <w:sz w:val="21"/>
              </w:rPr>
              <w:t>ype</w:t>
            </w:r>
          </w:p>
        </w:tc>
        <w:tc>
          <w:tcPr>
            <w:tcW w:w="1770" w:type="dxa"/>
            <w:vAlign w:val="center"/>
          </w:tcPr>
          <w:p w14:paraId="0E5AF143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529" w:type="dxa"/>
            <w:vAlign w:val="center"/>
          </w:tcPr>
          <w:p w14:paraId="51E66138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通行人员类型</w:t>
            </w:r>
          </w:p>
        </w:tc>
        <w:tc>
          <w:tcPr>
            <w:tcW w:w="3113" w:type="dxa"/>
          </w:tcPr>
          <w:p w14:paraId="0E2C7EEF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详见附录</w:t>
            </w:r>
            <w:r w:rsidRPr="00BC3081">
              <w:rPr>
                <w:rFonts w:hint="eastAsia"/>
                <w:sz w:val="21"/>
              </w:rPr>
              <w:t>A</w:t>
            </w:r>
            <w:r w:rsidRPr="00BC3081">
              <w:rPr>
                <w:rFonts w:hint="eastAsia"/>
                <w:sz w:val="21"/>
              </w:rPr>
              <w:t>【通行人员类型】</w:t>
            </w:r>
          </w:p>
        </w:tc>
      </w:tr>
      <w:tr w:rsidR="00E1440D" w:rsidRPr="00BC3081" w14:paraId="2672A6BF" w14:textId="77777777" w:rsidTr="00081A98">
        <w:trPr>
          <w:trHeight w:val="283"/>
        </w:trPr>
        <w:tc>
          <w:tcPr>
            <w:tcW w:w="421" w:type="dxa"/>
            <w:vMerge/>
          </w:tcPr>
          <w:p w14:paraId="2A84A650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86" w:type="dxa"/>
            <w:vAlign w:val="center"/>
          </w:tcPr>
          <w:p w14:paraId="3DED05A8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10</w:t>
            </w:r>
          </w:p>
        </w:tc>
        <w:tc>
          <w:tcPr>
            <w:tcW w:w="2357" w:type="dxa"/>
            <w:vAlign w:val="center"/>
          </w:tcPr>
          <w:p w14:paraId="48FED98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birthday</w:t>
            </w:r>
          </w:p>
        </w:tc>
        <w:tc>
          <w:tcPr>
            <w:tcW w:w="1770" w:type="dxa"/>
            <w:vAlign w:val="center"/>
          </w:tcPr>
          <w:p w14:paraId="73EB94D6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D</w:t>
            </w:r>
            <w:r w:rsidRPr="00BC3081">
              <w:rPr>
                <w:rFonts w:hint="eastAsia"/>
                <w:sz w:val="21"/>
              </w:rPr>
              <w:t>ate</w:t>
            </w:r>
          </w:p>
        </w:tc>
        <w:tc>
          <w:tcPr>
            <w:tcW w:w="1529" w:type="dxa"/>
            <w:vAlign w:val="center"/>
          </w:tcPr>
          <w:p w14:paraId="2FB9C78F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出生日期</w:t>
            </w:r>
          </w:p>
        </w:tc>
        <w:tc>
          <w:tcPr>
            <w:tcW w:w="3113" w:type="dxa"/>
          </w:tcPr>
          <w:p w14:paraId="05298F7F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0F4D065D" w14:textId="77777777" w:rsidTr="00081A98">
        <w:trPr>
          <w:trHeight w:val="283"/>
        </w:trPr>
        <w:tc>
          <w:tcPr>
            <w:tcW w:w="421" w:type="dxa"/>
            <w:vMerge/>
          </w:tcPr>
          <w:p w14:paraId="1773BC4A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86" w:type="dxa"/>
            <w:vAlign w:val="center"/>
          </w:tcPr>
          <w:p w14:paraId="4E0B20A0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  <w:r w:rsidRPr="00BC3081">
              <w:rPr>
                <w:sz w:val="21"/>
              </w:rPr>
              <w:t>1</w:t>
            </w:r>
          </w:p>
        </w:tc>
        <w:tc>
          <w:tcPr>
            <w:tcW w:w="2357" w:type="dxa"/>
            <w:vAlign w:val="center"/>
          </w:tcPr>
          <w:p w14:paraId="1BEF6761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mobileNum</w:t>
            </w:r>
          </w:p>
        </w:tc>
        <w:tc>
          <w:tcPr>
            <w:tcW w:w="1770" w:type="dxa"/>
            <w:vAlign w:val="center"/>
          </w:tcPr>
          <w:p w14:paraId="4A5DB221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29" w:type="dxa"/>
            <w:vAlign w:val="center"/>
          </w:tcPr>
          <w:p w14:paraId="0787772E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手机号码</w:t>
            </w:r>
          </w:p>
        </w:tc>
        <w:tc>
          <w:tcPr>
            <w:tcW w:w="3113" w:type="dxa"/>
          </w:tcPr>
          <w:p w14:paraId="72F3D55B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多个时以英文半角分号分隔</w:t>
            </w:r>
          </w:p>
        </w:tc>
      </w:tr>
      <w:tr w:rsidR="00E1440D" w:rsidRPr="00BC3081" w14:paraId="6CDDDE0D" w14:textId="77777777" w:rsidTr="00081A98">
        <w:trPr>
          <w:trHeight w:val="283"/>
        </w:trPr>
        <w:tc>
          <w:tcPr>
            <w:tcW w:w="421" w:type="dxa"/>
            <w:vMerge/>
          </w:tcPr>
          <w:p w14:paraId="18F9CC78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86" w:type="dxa"/>
            <w:vAlign w:val="center"/>
          </w:tcPr>
          <w:p w14:paraId="4225D14A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  <w:r w:rsidRPr="00BC3081">
              <w:rPr>
                <w:sz w:val="21"/>
              </w:rPr>
              <w:t>2</w:t>
            </w:r>
          </w:p>
        </w:tc>
        <w:tc>
          <w:tcPr>
            <w:tcW w:w="2357" w:type="dxa"/>
            <w:vAlign w:val="center"/>
          </w:tcPr>
          <w:p w14:paraId="3FDAD87A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maritalStatus</w:t>
            </w:r>
          </w:p>
        </w:tc>
        <w:tc>
          <w:tcPr>
            <w:tcW w:w="1770" w:type="dxa"/>
            <w:vAlign w:val="center"/>
          </w:tcPr>
          <w:p w14:paraId="49AF9CEE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529" w:type="dxa"/>
            <w:vAlign w:val="center"/>
          </w:tcPr>
          <w:p w14:paraId="712443C7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婚姻状况</w:t>
            </w:r>
          </w:p>
        </w:tc>
        <w:tc>
          <w:tcPr>
            <w:tcW w:w="3113" w:type="dxa"/>
          </w:tcPr>
          <w:p w14:paraId="17492A06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详见附录</w:t>
            </w:r>
            <w:r w:rsidRPr="00BC3081">
              <w:rPr>
                <w:rFonts w:hint="eastAsia"/>
                <w:sz w:val="21"/>
              </w:rPr>
              <w:t>A</w:t>
            </w:r>
            <w:r w:rsidRPr="00BC3081">
              <w:rPr>
                <w:rFonts w:hint="eastAsia"/>
                <w:sz w:val="21"/>
              </w:rPr>
              <w:t>【婚姻状况】</w:t>
            </w:r>
          </w:p>
        </w:tc>
      </w:tr>
      <w:tr w:rsidR="00E1440D" w:rsidRPr="00BC3081" w14:paraId="6DAE2D89" w14:textId="77777777" w:rsidTr="00081A98">
        <w:trPr>
          <w:trHeight w:val="283"/>
        </w:trPr>
        <w:tc>
          <w:tcPr>
            <w:tcW w:w="421" w:type="dxa"/>
            <w:vMerge/>
          </w:tcPr>
          <w:p w14:paraId="169C8991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86" w:type="dxa"/>
            <w:vAlign w:val="center"/>
          </w:tcPr>
          <w:p w14:paraId="0E56486F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  <w:r w:rsidRPr="00BC3081">
              <w:rPr>
                <w:sz w:val="21"/>
              </w:rPr>
              <w:t>3</w:t>
            </w:r>
          </w:p>
        </w:tc>
        <w:tc>
          <w:tcPr>
            <w:tcW w:w="2357" w:type="dxa"/>
            <w:vAlign w:val="center"/>
          </w:tcPr>
          <w:p w14:paraId="1F258C1D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address</w:t>
            </w:r>
          </w:p>
        </w:tc>
        <w:tc>
          <w:tcPr>
            <w:tcW w:w="1770" w:type="dxa"/>
            <w:vAlign w:val="center"/>
          </w:tcPr>
          <w:p w14:paraId="7E7CFA71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529" w:type="dxa"/>
            <w:vAlign w:val="center"/>
          </w:tcPr>
          <w:p w14:paraId="1BA0ACF3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地址</w:t>
            </w:r>
          </w:p>
        </w:tc>
        <w:tc>
          <w:tcPr>
            <w:tcW w:w="3113" w:type="dxa"/>
          </w:tcPr>
          <w:p w14:paraId="7E17AF54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1EC897CC" w14:textId="77777777" w:rsidTr="00081A98">
        <w:trPr>
          <w:trHeight w:val="283"/>
        </w:trPr>
        <w:tc>
          <w:tcPr>
            <w:tcW w:w="421" w:type="dxa"/>
            <w:vMerge/>
          </w:tcPr>
          <w:p w14:paraId="4E15E312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86" w:type="dxa"/>
            <w:vAlign w:val="center"/>
          </w:tcPr>
          <w:p w14:paraId="38B4FE95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  <w:r w:rsidRPr="00BC3081">
              <w:rPr>
                <w:sz w:val="21"/>
              </w:rPr>
              <w:t>4</w:t>
            </w:r>
          </w:p>
        </w:tc>
        <w:tc>
          <w:tcPr>
            <w:tcW w:w="2357" w:type="dxa"/>
            <w:vAlign w:val="center"/>
          </w:tcPr>
          <w:p w14:paraId="12977A31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specialType</w:t>
            </w:r>
          </w:p>
        </w:tc>
        <w:tc>
          <w:tcPr>
            <w:tcW w:w="1770" w:type="dxa"/>
            <w:vAlign w:val="center"/>
          </w:tcPr>
          <w:p w14:paraId="58375808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529" w:type="dxa"/>
            <w:vAlign w:val="center"/>
          </w:tcPr>
          <w:p w14:paraId="5E390784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重点人员类型</w:t>
            </w:r>
          </w:p>
        </w:tc>
        <w:tc>
          <w:tcPr>
            <w:tcW w:w="3113" w:type="dxa"/>
          </w:tcPr>
          <w:p w14:paraId="4CE24046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详见附录</w:t>
            </w:r>
            <w:r w:rsidRPr="00BC3081">
              <w:rPr>
                <w:rFonts w:hint="eastAsia"/>
                <w:sz w:val="21"/>
              </w:rPr>
              <w:t>A</w:t>
            </w:r>
            <w:r w:rsidRPr="00BC3081">
              <w:rPr>
                <w:rFonts w:hint="eastAsia"/>
                <w:sz w:val="21"/>
              </w:rPr>
              <w:t>【重点人员类型】</w:t>
            </w:r>
          </w:p>
        </w:tc>
      </w:tr>
      <w:tr w:rsidR="00E1440D" w:rsidRPr="00BC3081" w14:paraId="04009B88" w14:textId="77777777" w:rsidTr="00081A98">
        <w:trPr>
          <w:trHeight w:val="283"/>
        </w:trPr>
        <w:tc>
          <w:tcPr>
            <w:tcW w:w="421" w:type="dxa"/>
            <w:vMerge/>
          </w:tcPr>
          <w:p w14:paraId="107422D6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86" w:type="dxa"/>
            <w:vAlign w:val="center"/>
          </w:tcPr>
          <w:p w14:paraId="52692849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  <w:r w:rsidRPr="00BC3081">
              <w:rPr>
                <w:sz w:val="21"/>
              </w:rPr>
              <w:t>5</w:t>
            </w:r>
          </w:p>
        </w:tc>
        <w:tc>
          <w:tcPr>
            <w:tcW w:w="2357" w:type="dxa"/>
            <w:vAlign w:val="center"/>
          </w:tcPr>
          <w:p w14:paraId="273B495E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pass</w:t>
            </w:r>
            <w:r w:rsidRPr="00BC3081">
              <w:rPr>
                <w:sz w:val="21"/>
              </w:rPr>
              <w:t>Time</w:t>
            </w:r>
          </w:p>
        </w:tc>
        <w:tc>
          <w:tcPr>
            <w:tcW w:w="1770" w:type="dxa"/>
            <w:vAlign w:val="center"/>
          </w:tcPr>
          <w:p w14:paraId="287A749D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529" w:type="dxa"/>
            <w:vAlign w:val="center"/>
          </w:tcPr>
          <w:p w14:paraId="7CD8803A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经过时间</w:t>
            </w:r>
          </w:p>
        </w:tc>
        <w:tc>
          <w:tcPr>
            <w:tcW w:w="3113" w:type="dxa"/>
          </w:tcPr>
          <w:p w14:paraId="18BC1F11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4120C792" w14:textId="77777777" w:rsidTr="00081A98">
        <w:trPr>
          <w:trHeight w:val="283"/>
        </w:trPr>
        <w:tc>
          <w:tcPr>
            <w:tcW w:w="421" w:type="dxa"/>
            <w:vMerge/>
          </w:tcPr>
          <w:p w14:paraId="265B6768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86" w:type="dxa"/>
            <w:vAlign w:val="center"/>
          </w:tcPr>
          <w:p w14:paraId="1B9AC0B3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  <w:r w:rsidRPr="00BC3081">
              <w:rPr>
                <w:sz w:val="21"/>
              </w:rPr>
              <w:t>6</w:t>
            </w:r>
          </w:p>
        </w:tc>
        <w:tc>
          <w:tcPr>
            <w:tcW w:w="2357" w:type="dxa"/>
            <w:vAlign w:val="center"/>
          </w:tcPr>
          <w:p w14:paraId="1ADF442F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direct</w:t>
            </w:r>
          </w:p>
        </w:tc>
        <w:tc>
          <w:tcPr>
            <w:tcW w:w="1770" w:type="dxa"/>
            <w:vAlign w:val="center"/>
          </w:tcPr>
          <w:p w14:paraId="0247788C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529" w:type="dxa"/>
            <w:vAlign w:val="center"/>
          </w:tcPr>
          <w:p w14:paraId="0AE8528D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出入方向</w:t>
            </w:r>
          </w:p>
        </w:tc>
        <w:tc>
          <w:tcPr>
            <w:tcW w:w="3113" w:type="dxa"/>
          </w:tcPr>
          <w:p w14:paraId="0DB3ADD7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入，</w:t>
            </w:r>
            <w:r w:rsidRPr="00BC3081">
              <w:rPr>
                <w:sz w:val="21"/>
              </w:rPr>
              <w:t>1</w:t>
            </w:r>
            <w:r w:rsidRPr="00BC3081">
              <w:rPr>
                <w:rFonts w:hint="eastAsia"/>
                <w:sz w:val="21"/>
              </w:rPr>
              <w:t>-</w:t>
            </w:r>
            <w:r w:rsidRPr="00BC3081">
              <w:rPr>
                <w:rFonts w:hint="eastAsia"/>
                <w:sz w:val="21"/>
              </w:rPr>
              <w:t>出</w:t>
            </w:r>
          </w:p>
        </w:tc>
      </w:tr>
      <w:tr w:rsidR="00E1440D" w:rsidRPr="00BC3081" w14:paraId="1C03D9E4" w14:textId="77777777" w:rsidTr="00081A98">
        <w:trPr>
          <w:trHeight w:val="283"/>
        </w:trPr>
        <w:tc>
          <w:tcPr>
            <w:tcW w:w="421" w:type="dxa"/>
            <w:vMerge/>
          </w:tcPr>
          <w:p w14:paraId="2194F8A8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86" w:type="dxa"/>
            <w:vAlign w:val="center"/>
          </w:tcPr>
          <w:p w14:paraId="6B140145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7</w:t>
            </w:r>
          </w:p>
        </w:tc>
        <w:tc>
          <w:tcPr>
            <w:tcW w:w="2357" w:type="dxa"/>
            <w:vAlign w:val="center"/>
          </w:tcPr>
          <w:p w14:paraId="7981B5C4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rcIndex</w:t>
            </w:r>
          </w:p>
        </w:tc>
        <w:tc>
          <w:tcPr>
            <w:tcW w:w="1770" w:type="dxa"/>
            <w:vAlign w:val="center"/>
          </w:tcPr>
          <w:p w14:paraId="00270A3B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</w:t>
            </w:r>
          </w:p>
        </w:tc>
        <w:tc>
          <w:tcPr>
            <w:tcW w:w="1529" w:type="dxa"/>
            <w:vAlign w:val="center"/>
          </w:tcPr>
          <w:p w14:paraId="74C02DCE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门禁点</w:t>
            </w:r>
          </w:p>
        </w:tc>
        <w:tc>
          <w:tcPr>
            <w:tcW w:w="3113" w:type="dxa"/>
          </w:tcPr>
          <w:p w14:paraId="0BAA36C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14:paraId="5ACACDC1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440D" w:rsidRPr="00BC3081" w14:paraId="6B6A9617" w14:textId="77777777" w:rsidTr="00081A98">
        <w:tc>
          <w:tcPr>
            <w:tcW w:w="9628" w:type="dxa"/>
          </w:tcPr>
          <w:p w14:paraId="31443B5B" w14:textId="77777777" w:rsidR="00E1440D" w:rsidRPr="00BC3081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21A5EE86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"peopleRecordUpload",</w:t>
            </w:r>
          </w:p>
          <w:p w14:paraId="75BC43B2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527E0CA2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"data": [</w:t>
            </w:r>
          </w:p>
          <w:p w14:paraId="48B77E30" w14:textId="77777777" w:rsidR="00E1440D" w:rsidRPr="00BC3081" w:rsidRDefault="00E1440D" w:rsidP="00081A98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4270E163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record</w:t>
            </w: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d</w:t>
            </w:r>
            <w:r w:rsidRPr="00BC3081">
              <w:rPr>
                <w:sz w:val="21"/>
              </w:rPr>
              <w:t>": "</w:t>
            </w:r>
            <w:r w:rsidRPr="00BC3081">
              <w:rPr>
                <w:rFonts w:hint="eastAsia"/>
                <w:sz w:val="21"/>
              </w:rPr>
              <w:t>fafsadfasdgasdg</w:t>
            </w:r>
            <w:r w:rsidRPr="00BC3081">
              <w:rPr>
                <w:sz w:val="21"/>
              </w:rPr>
              <w:t>",</w:t>
            </w:r>
          </w:p>
          <w:p w14:paraId="7F8366A8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"personId": "dsafsadfsdafas"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6F06371C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"certificateType": "111"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5C7D2595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"certificateNumber": "5137000****"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48179B12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"personName": "</w:t>
            </w:r>
            <w:r w:rsidRPr="00BC3081">
              <w:rPr>
                <w:rFonts w:hint="eastAsia"/>
                <w:sz w:val="21"/>
              </w:rPr>
              <w:t>张三</w:t>
            </w: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4CA4E87D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"usedPersonName": "</w:t>
            </w:r>
            <w:r w:rsidRPr="00BC3081">
              <w:rPr>
                <w:rFonts w:hint="eastAsia"/>
                <w:sz w:val="21"/>
              </w:rPr>
              <w:t>张二</w:t>
            </w: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6D77F347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eastAsia="楷体"/>
                <w:szCs w:val="24"/>
              </w:rPr>
              <w:t>gender</w:t>
            </w:r>
            <w:r w:rsidRPr="00BC3081">
              <w:rPr>
                <w:sz w:val="21"/>
              </w:rPr>
              <w:t>": "1"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2DBCCBE7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"nation": "1"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3EE71FFB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"person</w:t>
            </w:r>
            <w:r w:rsidRPr="00BC3081">
              <w:rPr>
                <w:rFonts w:hint="eastAsia"/>
                <w:sz w:val="21"/>
              </w:rPr>
              <w:t>Type</w:t>
            </w:r>
            <w:r w:rsidRPr="00BC3081">
              <w:rPr>
                <w:sz w:val="21"/>
              </w:rPr>
              <w:t>": 0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43C2A977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"birthday": "2000-09-10"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1DEC066F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"mobileNum": "13200200000"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02BF9FC1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"maritalStatus": "10"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0C6050E9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"address": "</w:t>
            </w:r>
            <w:r w:rsidRPr="00BC3081">
              <w:rPr>
                <w:rFonts w:hint="eastAsia"/>
                <w:sz w:val="21"/>
              </w:rPr>
              <w:t>四川省成都市</w:t>
            </w:r>
            <w:r w:rsidRPr="00BC3081">
              <w:rPr>
                <w:rFonts w:hint="eastAsia"/>
                <w:sz w:val="21"/>
              </w:rPr>
              <w:t>*</w:t>
            </w:r>
            <w:r w:rsidRPr="00BC3081">
              <w:rPr>
                <w:sz w:val="21"/>
              </w:rPr>
              <w:t>***</w:t>
            </w:r>
            <w:r w:rsidRPr="00BC3081">
              <w:rPr>
                <w:rFonts w:hint="eastAsia"/>
                <w:sz w:val="21"/>
              </w:rPr>
              <w:t>号</w:t>
            </w: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660CAB0C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"specialType": "1"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0F0AE93C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"passTime": "2022-05-03T17:30:08</w:t>
            </w:r>
            <w:r>
              <w:rPr>
                <w:sz w:val="21"/>
              </w:rPr>
              <w:t>.000</w:t>
            </w:r>
            <w:r>
              <w:rPr>
                <w:rFonts w:hint="eastAsia"/>
                <w:sz w:val="21"/>
              </w:rPr>
              <w:t>+</w:t>
            </w:r>
            <w:r w:rsidRPr="00BC3081">
              <w:rPr>
                <w:sz w:val="21"/>
              </w:rPr>
              <w:t>08:00"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30A24CFC" w14:textId="77777777" w:rsidR="00E1440D" w:rsidRPr="00BC3081" w:rsidRDefault="00E1440D" w:rsidP="00081A98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"direct": 0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br/>
              <w:t xml:space="preserve">            </w:t>
            </w:r>
            <w:r w:rsidRPr="00BC3081">
              <w:rPr>
                <w:sz w:val="21"/>
              </w:rPr>
              <w:t>"</w:t>
            </w:r>
            <w:r>
              <w:rPr>
                <w:sz w:val="21"/>
              </w:rPr>
              <w:t>srcIndex</w:t>
            </w:r>
            <w:r w:rsidRPr="00BC3081">
              <w:rPr>
                <w:sz w:val="21"/>
              </w:rPr>
              <w:t>": "</w:t>
            </w:r>
            <w:r>
              <w:rPr>
                <w:sz w:val="21"/>
              </w:rPr>
              <w:t>123123sda34</w:t>
            </w:r>
            <w:r w:rsidRPr="00BC3081">
              <w:rPr>
                <w:sz w:val="21"/>
              </w:rPr>
              <w:t>"</w:t>
            </w:r>
          </w:p>
          <w:p w14:paraId="5D701D23" w14:textId="77777777" w:rsidR="00E1440D" w:rsidRPr="00BC3081" w:rsidRDefault="00E1440D" w:rsidP="00081A98">
            <w:pPr>
              <w:tabs>
                <w:tab w:val="left" w:pos="1892"/>
              </w:tabs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  <w:r w:rsidRPr="00BC3081">
              <w:rPr>
                <w:sz w:val="21"/>
              </w:rPr>
              <w:tab/>
            </w:r>
          </w:p>
          <w:p w14:paraId="311AAD65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677AC1D2" w14:textId="77777777" w:rsidR="00E1440D" w:rsidRPr="00BC3081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730CD368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lastRenderedPageBreak/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E1440D" w:rsidRPr="00BC3081" w14:paraId="4747EB17" w14:textId="77777777" w:rsidTr="00081A98">
        <w:tc>
          <w:tcPr>
            <w:tcW w:w="814" w:type="dxa"/>
            <w:gridSpan w:val="2"/>
            <w:vAlign w:val="center"/>
          </w:tcPr>
          <w:p w14:paraId="4E174214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6D4ED87F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04D47B2C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66860459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3E61C178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E1440D" w:rsidRPr="00BC3081" w14:paraId="608D55F2" w14:textId="77777777" w:rsidTr="00081A98">
        <w:tc>
          <w:tcPr>
            <w:tcW w:w="814" w:type="dxa"/>
            <w:gridSpan w:val="2"/>
            <w:vAlign w:val="center"/>
          </w:tcPr>
          <w:p w14:paraId="2D12AAAC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402A4FBE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3241FBE6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28697229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704D4CEF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E1440D" w:rsidRPr="00BC3081" w14:paraId="6E4A7143" w14:textId="77777777" w:rsidTr="00081A98">
        <w:tc>
          <w:tcPr>
            <w:tcW w:w="814" w:type="dxa"/>
            <w:gridSpan w:val="2"/>
            <w:vAlign w:val="center"/>
          </w:tcPr>
          <w:p w14:paraId="29271F20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5CE1CBEA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5D58C02D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30D154F7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69B560AB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2BD1F8AD" w14:textId="77777777" w:rsidTr="00081A98">
        <w:tc>
          <w:tcPr>
            <w:tcW w:w="814" w:type="dxa"/>
            <w:gridSpan w:val="2"/>
            <w:vAlign w:val="center"/>
          </w:tcPr>
          <w:p w14:paraId="38E7FBD2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36B47118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43637C56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O</w:t>
            </w:r>
            <w:r w:rsidRPr="00BC3081">
              <w:rPr>
                <w:rFonts w:hint="eastAsia"/>
                <w:sz w:val="21"/>
              </w:rPr>
              <w:t>bject</w:t>
            </w:r>
          </w:p>
        </w:tc>
        <w:tc>
          <w:tcPr>
            <w:tcW w:w="1557" w:type="dxa"/>
            <w:vAlign w:val="center"/>
          </w:tcPr>
          <w:p w14:paraId="5AA5C82E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24FD7DDB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52CF6639" w14:textId="77777777" w:rsidTr="00081A98">
        <w:tc>
          <w:tcPr>
            <w:tcW w:w="407" w:type="dxa"/>
            <w:vMerge w:val="restart"/>
            <w:vAlign w:val="center"/>
          </w:tcPr>
          <w:p w14:paraId="313DCE94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2B2AD36A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24FD6692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2854B972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555B0C0D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20EA2D0F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people</w:t>
            </w:r>
            <w:r w:rsidRPr="00BC3081">
              <w:rPr>
                <w:sz w:val="21"/>
              </w:rPr>
              <w:t>R</w:t>
            </w:r>
            <w:r w:rsidRPr="00BC3081">
              <w:rPr>
                <w:rFonts w:hint="eastAsia"/>
                <w:sz w:val="21"/>
              </w:rPr>
              <w:t>ecord</w:t>
            </w:r>
            <w:r w:rsidRPr="00BC3081">
              <w:rPr>
                <w:sz w:val="21"/>
              </w:rPr>
              <w:t>U</w:t>
            </w:r>
            <w:r w:rsidRPr="00BC3081">
              <w:rPr>
                <w:rFonts w:hint="eastAsia"/>
                <w:sz w:val="21"/>
              </w:rPr>
              <w:t>pload</w:t>
            </w:r>
          </w:p>
        </w:tc>
      </w:tr>
      <w:tr w:rsidR="00E1440D" w:rsidRPr="00BC3081" w14:paraId="735DA2DB" w14:textId="77777777" w:rsidTr="00081A98">
        <w:tc>
          <w:tcPr>
            <w:tcW w:w="407" w:type="dxa"/>
            <w:vMerge/>
            <w:vAlign w:val="center"/>
          </w:tcPr>
          <w:p w14:paraId="7991875F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5F035294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1D83D667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65C4F0B4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4F530793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3F56789B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6A3D8F83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440D" w:rsidRPr="00BC3081" w14:paraId="2CE1A742" w14:textId="77777777" w:rsidTr="00081A98">
        <w:tc>
          <w:tcPr>
            <w:tcW w:w="9628" w:type="dxa"/>
          </w:tcPr>
          <w:p w14:paraId="56B77A6B" w14:textId="77777777" w:rsidR="00E1440D" w:rsidRPr="00BC3081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57E02EF1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4E75A5BF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12647432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32CA538B" w14:textId="77777777" w:rsidR="00E1440D" w:rsidRPr="00BC3081" w:rsidRDefault="00E1440D" w:rsidP="00081A98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"peopleRecordUpload",</w:t>
            </w:r>
          </w:p>
          <w:p w14:paraId="16F3C9E0" w14:textId="77777777" w:rsidR="00E1440D" w:rsidRPr="00BC3081" w:rsidRDefault="00E1440D" w:rsidP="00081A98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219449B4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50DC4220" w14:textId="77777777" w:rsidR="00E1440D" w:rsidRPr="00BC3081" w:rsidRDefault="00E1440D" w:rsidP="00081A98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67DA5C73" w14:textId="77777777" w:rsidR="00E1440D" w:rsidRPr="00BC3081" w:rsidRDefault="00E1440D" w:rsidP="00E1440D">
      <w:pPr>
        <w:pStyle w:val="2"/>
        <w:numPr>
          <w:ilvl w:val="1"/>
          <w:numId w:val="5"/>
        </w:numPr>
      </w:pPr>
      <w:r w:rsidRPr="00BC3081">
        <w:br w:type="page"/>
      </w:r>
      <w:bookmarkStart w:id="14" w:name="_Toc138245862"/>
      <w:r>
        <w:rPr>
          <w:rFonts w:hint="eastAsia"/>
        </w:rPr>
        <w:lastRenderedPageBreak/>
        <w:t>报警消除</w:t>
      </w:r>
      <w:bookmarkEnd w:id="14"/>
    </w:p>
    <w:p w14:paraId="3F19A0F0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接口功能定义</w:t>
      </w:r>
    </w:p>
    <w:p w14:paraId="553FE603" w14:textId="77777777" w:rsidR="00E1440D" w:rsidRPr="00BC3081" w:rsidRDefault="00E1440D" w:rsidP="00E1440D">
      <w:pPr>
        <w:pStyle w:val="a"/>
        <w:ind w:left="0" w:firstLineChars="200" w:firstLine="480"/>
      </w:pPr>
      <w:r>
        <w:rPr>
          <w:rFonts w:hint="eastAsia"/>
        </w:rPr>
        <w:t>设备报警消除后，需要调用接口通知平台</w:t>
      </w:r>
    </w:p>
    <w:p w14:paraId="0F67DE3B" w14:textId="77777777" w:rsidR="00E1440D" w:rsidRPr="00BC3081" w:rsidRDefault="00E1440D" w:rsidP="00E1440D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>
        <w:rPr>
          <w:rFonts w:hint="eastAsia"/>
        </w:rPr>
        <w:t>event</w:t>
      </w:r>
      <w:r>
        <w:t>E</w:t>
      </w:r>
      <w:r>
        <w:rPr>
          <w:rFonts w:hint="eastAsia"/>
        </w:rPr>
        <w:t>liminate</w:t>
      </w:r>
      <w:r w:rsidRPr="00BC3081">
        <w:t>U</w:t>
      </w:r>
      <w:r w:rsidRPr="00BC3081">
        <w:rPr>
          <w:rFonts w:hint="eastAsia"/>
        </w:rPr>
        <w:t>pload</w:t>
      </w:r>
    </w:p>
    <w:p w14:paraId="1EC52872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接口数据内容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887"/>
        <w:gridCol w:w="1376"/>
        <w:gridCol w:w="1701"/>
        <w:gridCol w:w="2977"/>
        <w:gridCol w:w="2552"/>
      </w:tblGrid>
      <w:tr w:rsidR="00E1440D" w:rsidRPr="00BC3081" w14:paraId="13FCB771" w14:textId="77777777" w:rsidTr="00081A98">
        <w:tc>
          <w:tcPr>
            <w:tcW w:w="887" w:type="dxa"/>
          </w:tcPr>
          <w:p w14:paraId="0CAD5AEF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1376" w:type="dxa"/>
            <w:vAlign w:val="center"/>
          </w:tcPr>
          <w:p w14:paraId="71863B2B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701" w:type="dxa"/>
            <w:vAlign w:val="center"/>
          </w:tcPr>
          <w:p w14:paraId="4598D13D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vAlign w:val="center"/>
          </w:tcPr>
          <w:p w14:paraId="129FEB4D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2552" w:type="dxa"/>
          </w:tcPr>
          <w:p w14:paraId="1C12B028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E1440D" w:rsidRPr="00BC3081" w14:paraId="2759269E" w14:textId="77777777" w:rsidTr="00081A98">
        <w:tc>
          <w:tcPr>
            <w:tcW w:w="887" w:type="dxa"/>
          </w:tcPr>
          <w:p w14:paraId="61161369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1376" w:type="dxa"/>
            <w:vAlign w:val="center"/>
          </w:tcPr>
          <w:p w14:paraId="26F3872D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701" w:type="dxa"/>
            <w:vAlign w:val="center"/>
          </w:tcPr>
          <w:p w14:paraId="67958FA1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977" w:type="dxa"/>
            <w:vAlign w:val="center"/>
          </w:tcPr>
          <w:p w14:paraId="6FB3FBDC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2552" w:type="dxa"/>
          </w:tcPr>
          <w:p w14:paraId="66D22819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0A7BCC">
              <w:rPr>
                <w:sz w:val="21"/>
              </w:rPr>
              <w:t>eventEliminateUpload</w:t>
            </w:r>
          </w:p>
        </w:tc>
      </w:tr>
      <w:tr w:rsidR="00E1440D" w:rsidRPr="00BC3081" w14:paraId="230C0B09" w14:textId="77777777" w:rsidTr="00081A98">
        <w:tc>
          <w:tcPr>
            <w:tcW w:w="887" w:type="dxa"/>
          </w:tcPr>
          <w:p w14:paraId="222B4594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1376" w:type="dxa"/>
            <w:vAlign w:val="center"/>
          </w:tcPr>
          <w:p w14:paraId="711911DC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701" w:type="dxa"/>
            <w:vAlign w:val="center"/>
          </w:tcPr>
          <w:p w14:paraId="69CF0F9E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977" w:type="dxa"/>
            <w:vAlign w:val="center"/>
          </w:tcPr>
          <w:p w14:paraId="4797136A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552" w:type="dxa"/>
          </w:tcPr>
          <w:p w14:paraId="09D09C62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E1440D" w:rsidRPr="00BC3081" w14:paraId="334438DC" w14:textId="77777777" w:rsidTr="00081A98">
        <w:tc>
          <w:tcPr>
            <w:tcW w:w="887" w:type="dxa"/>
          </w:tcPr>
          <w:p w14:paraId="20100AEC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1376" w:type="dxa"/>
            <w:vAlign w:val="center"/>
          </w:tcPr>
          <w:p w14:paraId="227FD17C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701" w:type="dxa"/>
            <w:vAlign w:val="center"/>
          </w:tcPr>
          <w:p w14:paraId="1C943C0B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2977" w:type="dxa"/>
            <w:vAlign w:val="center"/>
          </w:tcPr>
          <w:p w14:paraId="7DD03C19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需要消除报警事件的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集合</w:t>
            </w:r>
          </w:p>
        </w:tc>
        <w:tc>
          <w:tcPr>
            <w:tcW w:w="2552" w:type="dxa"/>
          </w:tcPr>
          <w:p w14:paraId="389E7D93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14:paraId="5B461C33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440D" w:rsidRPr="00BC3081" w14:paraId="1665EED8" w14:textId="77777777" w:rsidTr="00081A98">
        <w:tc>
          <w:tcPr>
            <w:tcW w:w="9628" w:type="dxa"/>
          </w:tcPr>
          <w:p w14:paraId="2BB4A6EC" w14:textId="77777777" w:rsidR="00E1440D" w:rsidRPr="002B1B7A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2B1B7A">
              <w:rPr>
                <w:sz w:val="21"/>
              </w:rPr>
              <w:t>{</w:t>
            </w:r>
          </w:p>
          <w:p w14:paraId="4C746FC5" w14:textId="77777777" w:rsidR="00E1440D" w:rsidRPr="002B1B7A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2B1B7A">
              <w:rPr>
                <w:sz w:val="21"/>
              </w:rPr>
              <w:tab/>
              <w:t>"infName": "eventEliminateUpload",</w:t>
            </w:r>
          </w:p>
          <w:p w14:paraId="29F0AFB6" w14:textId="77777777" w:rsidR="00E1440D" w:rsidRPr="002B1B7A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2B1B7A">
              <w:rPr>
                <w:sz w:val="21"/>
              </w:rPr>
              <w:tab/>
              <w:t>"msgId": "12321darwe",</w:t>
            </w:r>
          </w:p>
          <w:p w14:paraId="1191961D" w14:textId="77777777" w:rsidR="00E1440D" w:rsidRPr="002B1B7A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2B1B7A">
              <w:rPr>
                <w:sz w:val="21"/>
              </w:rPr>
              <w:tab/>
              <w:t>"data": [</w:t>
            </w:r>
          </w:p>
          <w:p w14:paraId="19388478" w14:textId="77777777" w:rsidR="00E1440D" w:rsidRPr="002B1B7A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2B1B7A">
              <w:rPr>
                <w:sz w:val="21"/>
              </w:rPr>
              <w:tab/>
            </w:r>
            <w:r w:rsidRPr="002B1B7A">
              <w:rPr>
                <w:sz w:val="21"/>
              </w:rPr>
              <w:tab/>
              <w:t>"c7f3531ee2461ab16177d731e7161006",</w:t>
            </w:r>
          </w:p>
          <w:p w14:paraId="283EB055" w14:textId="77777777" w:rsidR="00E1440D" w:rsidRPr="002B1B7A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2B1B7A">
              <w:rPr>
                <w:sz w:val="21"/>
              </w:rPr>
              <w:tab/>
            </w:r>
            <w:r w:rsidRPr="002B1B7A">
              <w:rPr>
                <w:sz w:val="21"/>
              </w:rPr>
              <w:tab/>
              <w:t>"073db39209a7a7a9fd249a23b2c53253"</w:t>
            </w:r>
          </w:p>
          <w:p w14:paraId="07FF8453" w14:textId="77777777" w:rsidR="00E1440D" w:rsidRPr="002B1B7A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2B1B7A">
              <w:rPr>
                <w:sz w:val="21"/>
              </w:rPr>
              <w:tab/>
              <w:t>]</w:t>
            </w:r>
          </w:p>
          <w:p w14:paraId="708416A7" w14:textId="77777777" w:rsidR="00E1440D" w:rsidRPr="00BC3081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2B1B7A">
              <w:rPr>
                <w:sz w:val="21"/>
              </w:rPr>
              <w:t>}</w:t>
            </w:r>
          </w:p>
        </w:tc>
      </w:tr>
    </w:tbl>
    <w:p w14:paraId="5F8896C7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E1440D" w:rsidRPr="00BC3081" w14:paraId="19638D77" w14:textId="77777777" w:rsidTr="00081A98">
        <w:tc>
          <w:tcPr>
            <w:tcW w:w="814" w:type="dxa"/>
            <w:gridSpan w:val="2"/>
            <w:vAlign w:val="center"/>
          </w:tcPr>
          <w:p w14:paraId="160D46FB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1668DA3C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4F88FB79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55243C54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6A2B4784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E1440D" w:rsidRPr="00BC3081" w14:paraId="57BBDB69" w14:textId="77777777" w:rsidTr="00081A98">
        <w:tc>
          <w:tcPr>
            <w:tcW w:w="814" w:type="dxa"/>
            <w:gridSpan w:val="2"/>
            <w:vAlign w:val="center"/>
          </w:tcPr>
          <w:p w14:paraId="1B36C109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1E982F98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4F668BF8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2C149A50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2D70B426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E1440D" w:rsidRPr="00BC3081" w14:paraId="1CB9D5A8" w14:textId="77777777" w:rsidTr="00081A98">
        <w:tc>
          <w:tcPr>
            <w:tcW w:w="814" w:type="dxa"/>
            <w:gridSpan w:val="2"/>
            <w:vAlign w:val="center"/>
          </w:tcPr>
          <w:p w14:paraId="5CDD4188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2F27D7F2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26943B14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1FAB31C7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05A16C06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57D965A7" w14:textId="77777777" w:rsidTr="00081A98">
        <w:tc>
          <w:tcPr>
            <w:tcW w:w="814" w:type="dxa"/>
            <w:gridSpan w:val="2"/>
            <w:vAlign w:val="center"/>
          </w:tcPr>
          <w:p w14:paraId="20465FB5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46D255C8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0E31A7E2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220254DB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4E7E2189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7CB892F9" w14:textId="77777777" w:rsidTr="00081A98">
        <w:tc>
          <w:tcPr>
            <w:tcW w:w="407" w:type="dxa"/>
            <w:vMerge w:val="restart"/>
            <w:vAlign w:val="center"/>
          </w:tcPr>
          <w:p w14:paraId="4A1D8C30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6A97E314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5FEF67B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7E6A64BD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52A7ACA2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05969401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0A7BCC">
              <w:rPr>
                <w:sz w:val="21"/>
              </w:rPr>
              <w:t>eventEliminateUpload</w:t>
            </w:r>
          </w:p>
        </w:tc>
      </w:tr>
      <w:tr w:rsidR="00E1440D" w:rsidRPr="00BC3081" w14:paraId="2CCFCA1A" w14:textId="77777777" w:rsidTr="00081A98">
        <w:tc>
          <w:tcPr>
            <w:tcW w:w="407" w:type="dxa"/>
            <w:vMerge/>
            <w:vAlign w:val="center"/>
          </w:tcPr>
          <w:p w14:paraId="4FEB4587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0FD73B9D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4F16BB4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361B199D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48B263D1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7EAC2336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3A89081C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440D" w:rsidRPr="00BC3081" w14:paraId="443D8D95" w14:textId="77777777" w:rsidTr="00081A98">
        <w:tc>
          <w:tcPr>
            <w:tcW w:w="9628" w:type="dxa"/>
          </w:tcPr>
          <w:p w14:paraId="3608EAA5" w14:textId="77777777" w:rsidR="00E1440D" w:rsidRPr="00BC3081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0F1E98EE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23DDA5E6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lastRenderedPageBreak/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09322E51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65279105" w14:textId="77777777" w:rsidR="00E1440D" w:rsidRPr="00BC3081" w:rsidRDefault="00E1440D" w:rsidP="00081A98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</w:t>
            </w:r>
            <w:r w:rsidRPr="000A7BCC">
              <w:rPr>
                <w:sz w:val="21"/>
              </w:rPr>
              <w:t>eventEliminateUpload</w:t>
            </w:r>
            <w:r w:rsidRPr="00BC3081">
              <w:rPr>
                <w:sz w:val="21"/>
              </w:rPr>
              <w:t>",</w:t>
            </w:r>
          </w:p>
          <w:p w14:paraId="39F3647A" w14:textId="77777777" w:rsidR="00E1440D" w:rsidRPr="00BC3081" w:rsidRDefault="00E1440D" w:rsidP="00081A98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4962793B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61D1AF43" w14:textId="77777777" w:rsidR="00E1440D" w:rsidRPr="00BC3081" w:rsidRDefault="00E1440D" w:rsidP="00081A98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086D6AB8" w14:textId="77777777" w:rsidR="00E1440D" w:rsidRPr="00BC3081" w:rsidRDefault="00E1440D" w:rsidP="00E1440D">
      <w:pPr>
        <w:pStyle w:val="2"/>
        <w:numPr>
          <w:ilvl w:val="1"/>
          <w:numId w:val="5"/>
        </w:numPr>
      </w:pPr>
      <w:bookmarkStart w:id="15" w:name="_Toc138245863"/>
      <w:r>
        <w:rPr>
          <w:rFonts w:hint="eastAsia"/>
        </w:rPr>
        <w:lastRenderedPageBreak/>
        <w:t>报警处置结果</w:t>
      </w:r>
      <w:bookmarkEnd w:id="15"/>
    </w:p>
    <w:p w14:paraId="68A3C34C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接口功能定义</w:t>
      </w:r>
    </w:p>
    <w:p w14:paraId="6D882C20" w14:textId="77777777" w:rsidR="00E1440D" w:rsidRPr="00BC3081" w:rsidRDefault="00E1440D" w:rsidP="00E1440D">
      <w:pPr>
        <w:pStyle w:val="a"/>
        <w:ind w:left="0" w:firstLineChars="200" w:firstLine="480"/>
      </w:pPr>
      <w:r>
        <w:rPr>
          <w:rFonts w:hint="eastAsia"/>
        </w:rPr>
        <w:t>平台处置报警后，可通过接口查询处置结果</w:t>
      </w:r>
    </w:p>
    <w:p w14:paraId="1C11A896" w14:textId="77777777" w:rsidR="00E1440D" w:rsidRPr="00BC3081" w:rsidRDefault="00E1440D" w:rsidP="00E1440D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>
        <w:rPr>
          <w:rFonts w:hint="eastAsia"/>
        </w:rPr>
        <w:t>event</w:t>
      </w:r>
      <w:r>
        <w:t>H</w:t>
      </w:r>
      <w:r>
        <w:rPr>
          <w:rFonts w:hint="eastAsia"/>
        </w:rPr>
        <w:t>andle</w:t>
      </w:r>
      <w:r>
        <w:t>R</w:t>
      </w:r>
      <w:r>
        <w:rPr>
          <w:rFonts w:hint="eastAsia"/>
        </w:rPr>
        <w:t>esult</w:t>
      </w:r>
    </w:p>
    <w:p w14:paraId="6C7D37C4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接口数据内容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887"/>
        <w:gridCol w:w="1518"/>
        <w:gridCol w:w="1843"/>
        <w:gridCol w:w="2835"/>
        <w:gridCol w:w="2410"/>
      </w:tblGrid>
      <w:tr w:rsidR="00E1440D" w:rsidRPr="00BC3081" w14:paraId="40F27FE9" w14:textId="77777777" w:rsidTr="00081A98">
        <w:tc>
          <w:tcPr>
            <w:tcW w:w="887" w:type="dxa"/>
          </w:tcPr>
          <w:p w14:paraId="1AD139AA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1518" w:type="dxa"/>
            <w:vAlign w:val="center"/>
          </w:tcPr>
          <w:p w14:paraId="679DF21E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43" w:type="dxa"/>
            <w:vAlign w:val="center"/>
          </w:tcPr>
          <w:p w14:paraId="315E4E0E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2835" w:type="dxa"/>
            <w:vAlign w:val="center"/>
          </w:tcPr>
          <w:p w14:paraId="09E52ACF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2410" w:type="dxa"/>
          </w:tcPr>
          <w:p w14:paraId="37A7F1C2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E1440D" w:rsidRPr="00BC3081" w14:paraId="684C9E9E" w14:textId="77777777" w:rsidTr="00081A98">
        <w:tc>
          <w:tcPr>
            <w:tcW w:w="887" w:type="dxa"/>
          </w:tcPr>
          <w:p w14:paraId="3221DEB8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1518" w:type="dxa"/>
            <w:vAlign w:val="center"/>
          </w:tcPr>
          <w:p w14:paraId="586A00D9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43" w:type="dxa"/>
            <w:vAlign w:val="center"/>
          </w:tcPr>
          <w:p w14:paraId="75AF7406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835" w:type="dxa"/>
            <w:vAlign w:val="center"/>
          </w:tcPr>
          <w:p w14:paraId="6702F94C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2410" w:type="dxa"/>
          </w:tcPr>
          <w:p w14:paraId="7822C0D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F82AD8">
              <w:rPr>
                <w:sz w:val="21"/>
              </w:rPr>
              <w:t>eventHandleResult</w:t>
            </w:r>
          </w:p>
        </w:tc>
      </w:tr>
      <w:tr w:rsidR="00E1440D" w:rsidRPr="00BC3081" w14:paraId="6AE884E3" w14:textId="77777777" w:rsidTr="00081A98">
        <w:tc>
          <w:tcPr>
            <w:tcW w:w="887" w:type="dxa"/>
          </w:tcPr>
          <w:p w14:paraId="5E6DFB53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1518" w:type="dxa"/>
            <w:vAlign w:val="center"/>
          </w:tcPr>
          <w:p w14:paraId="3C4F768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43" w:type="dxa"/>
            <w:vAlign w:val="center"/>
          </w:tcPr>
          <w:p w14:paraId="4F829E36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835" w:type="dxa"/>
            <w:vAlign w:val="center"/>
          </w:tcPr>
          <w:p w14:paraId="60FC6BE9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410" w:type="dxa"/>
          </w:tcPr>
          <w:p w14:paraId="4EC4B1DF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E1440D" w:rsidRPr="00BC3081" w14:paraId="6E33B362" w14:textId="77777777" w:rsidTr="00081A98">
        <w:tc>
          <w:tcPr>
            <w:tcW w:w="887" w:type="dxa"/>
          </w:tcPr>
          <w:p w14:paraId="753EE03D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1518" w:type="dxa"/>
            <w:vAlign w:val="center"/>
          </w:tcPr>
          <w:p w14:paraId="082D7408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43" w:type="dxa"/>
            <w:vAlign w:val="center"/>
          </w:tcPr>
          <w:p w14:paraId="52C911B9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2835" w:type="dxa"/>
            <w:vAlign w:val="center"/>
          </w:tcPr>
          <w:p w14:paraId="06B9D69A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未处置的报警事件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集合</w:t>
            </w:r>
          </w:p>
        </w:tc>
        <w:tc>
          <w:tcPr>
            <w:tcW w:w="2410" w:type="dxa"/>
          </w:tcPr>
          <w:p w14:paraId="226A971B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14:paraId="5075A8DE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440D" w:rsidRPr="00BC3081" w14:paraId="3D738CD6" w14:textId="77777777" w:rsidTr="00081A98">
        <w:tc>
          <w:tcPr>
            <w:tcW w:w="9628" w:type="dxa"/>
          </w:tcPr>
          <w:p w14:paraId="4CDC26A3" w14:textId="77777777" w:rsidR="00E1440D" w:rsidRPr="006104CD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6104CD">
              <w:rPr>
                <w:sz w:val="21"/>
              </w:rPr>
              <w:t>{</w:t>
            </w:r>
          </w:p>
          <w:p w14:paraId="34C31AD3" w14:textId="77777777" w:rsidR="00E1440D" w:rsidRPr="006104CD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6104CD">
              <w:rPr>
                <w:sz w:val="21"/>
              </w:rPr>
              <w:tab/>
              <w:t>"infName": "eventHandleResult",</w:t>
            </w:r>
          </w:p>
          <w:p w14:paraId="3BE8E1CD" w14:textId="77777777" w:rsidR="00E1440D" w:rsidRPr="006104CD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6104CD">
              <w:rPr>
                <w:sz w:val="21"/>
              </w:rPr>
              <w:tab/>
              <w:t>"msgId": "12321darwe",</w:t>
            </w:r>
          </w:p>
          <w:p w14:paraId="702B4472" w14:textId="77777777" w:rsidR="00E1440D" w:rsidRPr="006104CD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6104CD">
              <w:rPr>
                <w:sz w:val="21"/>
              </w:rPr>
              <w:tab/>
              <w:t>"data": [</w:t>
            </w:r>
          </w:p>
          <w:p w14:paraId="46EDB47D" w14:textId="77777777" w:rsidR="00E1440D" w:rsidRPr="006104CD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6104CD">
              <w:rPr>
                <w:sz w:val="21"/>
              </w:rPr>
              <w:tab/>
            </w:r>
            <w:r w:rsidRPr="006104CD">
              <w:rPr>
                <w:sz w:val="21"/>
              </w:rPr>
              <w:tab/>
              <w:t>"c7f3531ee2461ab16177d731e7161006",</w:t>
            </w:r>
          </w:p>
          <w:p w14:paraId="2831E89E" w14:textId="77777777" w:rsidR="00E1440D" w:rsidRPr="006104CD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6104CD">
              <w:rPr>
                <w:sz w:val="21"/>
              </w:rPr>
              <w:tab/>
            </w:r>
            <w:r w:rsidRPr="006104CD">
              <w:rPr>
                <w:sz w:val="21"/>
              </w:rPr>
              <w:tab/>
              <w:t>"073db39209a7a7a9fd249a23b2c53253"</w:t>
            </w:r>
          </w:p>
          <w:p w14:paraId="1DB5BAA2" w14:textId="77777777" w:rsidR="00E1440D" w:rsidRPr="006104CD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6104CD">
              <w:rPr>
                <w:sz w:val="21"/>
              </w:rPr>
              <w:tab/>
              <w:t>]</w:t>
            </w:r>
          </w:p>
          <w:p w14:paraId="5FC5AC65" w14:textId="77777777" w:rsidR="00E1440D" w:rsidRPr="00BC3081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6104CD">
              <w:rPr>
                <w:sz w:val="21"/>
              </w:rPr>
              <w:t>}</w:t>
            </w:r>
          </w:p>
        </w:tc>
      </w:tr>
    </w:tbl>
    <w:p w14:paraId="14EEC809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2267"/>
        <w:gridCol w:w="2551"/>
      </w:tblGrid>
      <w:tr w:rsidR="00E1440D" w:rsidRPr="00BC3081" w14:paraId="64BFEA81" w14:textId="77777777" w:rsidTr="00081A98">
        <w:tc>
          <w:tcPr>
            <w:tcW w:w="814" w:type="dxa"/>
            <w:gridSpan w:val="2"/>
            <w:vAlign w:val="center"/>
          </w:tcPr>
          <w:p w14:paraId="277CB007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7579BD34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5A5C6ABA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2267" w:type="dxa"/>
            <w:vAlign w:val="center"/>
          </w:tcPr>
          <w:p w14:paraId="26773EB5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2551" w:type="dxa"/>
            <w:vAlign w:val="center"/>
          </w:tcPr>
          <w:p w14:paraId="47AD7720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E1440D" w:rsidRPr="00BC3081" w14:paraId="47A03890" w14:textId="77777777" w:rsidTr="00081A98">
        <w:tc>
          <w:tcPr>
            <w:tcW w:w="814" w:type="dxa"/>
            <w:gridSpan w:val="2"/>
            <w:vAlign w:val="center"/>
          </w:tcPr>
          <w:p w14:paraId="31943593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1DD812A9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05509119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267" w:type="dxa"/>
            <w:vAlign w:val="center"/>
          </w:tcPr>
          <w:p w14:paraId="7EDB2C4B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2551" w:type="dxa"/>
            <w:vAlign w:val="center"/>
          </w:tcPr>
          <w:p w14:paraId="393F2CA3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E1440D" w:rsidRPr="00BC3081" w14:paraId="0FE1DEFE" w14:textId="77777777" w:rsidTr="00081A98">
        <w:tc>
          <w:tcPr>
            <w:tcW w:w="814" w:type="dxa"/>
            <w:gridSpan w:val="2"/>
            <w:vAlign w:val="center"/>
          </w:tcPr>
          <w:p w14:paraId="68A6D3DC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631AA02C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0F7F9E7D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2267" w:type="dxa"/>
            <w:vAlign w:val="center"/>
          </w:tcPr>
          <w:p w14:paraId="2DEFE778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2551" w:type="dxa"/>
            <w:vAlign w:val="center"/>
          </w:tcPr>
          <w:p w14:paraId="678FBA10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476BACEB" w14:textId="77777777" w:rsidTr="00081A98">
        <w:tc>
          <w:tcPr>
            <w:tcW w:w="814" w:type="dxa"/>
            <w:gridSpan w:val="2"/>
            <w:vAlign w:val="center"/>
          </w:tcPr>
          <w:p w14:paraId="67346E51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lastRenderedPageBreak/>
              <w:t>3</w:t>
            </w:r>
          </w:p>
        </w:tc>
        <w:tc>
          <w:tcPr>
            <w:tcW w:w="2179" w:type="dxa"/>
            <w:vAlign w:val="center"/>
          </w:tcPr>
          <w:p w14:paraId="61791488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7D158FF3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2267" w:type="dxa"/>
            <w:vAlign w:val="center"/>
          </w:tcPr>
          <w:p w14:paraId="3F4068B8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2551" w:type="dxa"/>
            <w:vAlign w:val="center"/>
          </w:tcPr>
          <w:p w14:paraId="24FE3609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1440D" w:rsidRPr="00BC3081" w14:paraId="66BCB6D7" w14:textId="77777777" w:rsidTr="00081A98">
        <w:tc>
          <w:tcPr>
            <w:tcW w:w="407" w:type="dxa"/>
            <w:vMerge w:val="restart"/>
            <w:vAlign w:val="center"/>
          </w:tcPr>
          <w:p w14:paraId="08D58F50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03E79EAC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67BEDF3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2085F356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267" w:type="dxa"/>
            <w:vAlign w:val="center"/>
          </w:tcPr>
          <w:p w14:paraId="4DD4E01D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2551" w:type="dxa"/>
            <w:vAlign w:val="center"/>
          </w:tcPr>
          <w:p w14:paraId="7AA6A960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F82AD8">
              <w:rPr>
                <w:sz w:val="21"/>
              </w:rPr>
              <w:t>eventHandleResult</w:t>
            </w:r>
          </w:p>
        </w:tc>
      </w:tr>
      <w:tr w:rsidR="00E1440D" w:rsidRPr="00BC3081" w14:paraId="557C36D5" w14:textId="77777777" w:rsidTr="00081A98">
        <w:tc>
          <w:tcPr>
            <w:tcW w:w="407" w:type="dxa"/>
            <w:vMerge/>
            <w:vAlign w:val="center"/>
          </w:tcPr>
          <w:p w14:paraId="70BF56C1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77702598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245F1F3F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703E846F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267" w:type="dxa"/>
            <w:vAlign w:val="center"/>
          </w:tcPr>
          <w:p w14:paraId="296B7A48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551" w:type="dxa"/>
            <w:vAlign w:val="center"/>
          </w:tcPr>
          <w:p w14:paraId="1B3EDBA0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E1440D" w:rsidRPr="00BC3081" w14:paraId="171DA8F6" w14:textId="77777777" w:rsidTr="00081A98">
        <w:tc>
          <w:tcPr>
            <w:tcW w:w="407" w:type="dxa"/>
            <w:vMerge/>
            <w:vAlign w:val="center"/>
          </w:tcPr>
          <w:p w14:paraId="19505B94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3AD5FA35" w14:textId="77777777" w:rsidR="00E1440D" w:rsidRPr="00BC3081" w:rsidRDefault="00E1440D" w:rsidP="00081A9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3DEC9AFF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>ata</w:t>
            </w:r>
          </w:p>
        </w:tc>
        <w:tc>
          <w:tcPr>
            <w:tcW w:w="1823" w:type="dxa"/>
            <w:vAlign w:val="center"/>
          </w:tcPr>
          <w:p w14:paraId="3902F703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tring[]</w:t>
            </w:r>
          </w:p>
        </w:tc>
        <w:tc>
          <w:tcPr>
            <w:tcW w:w="2267" w:type="dxa"/>
            <w:vAlign w:val="center"/>
          </w:tcPr>
          <w:p w14:paraId="41CB07C7" w14:textId="77777777" w:rsidR="00E1440D" w:rsidRPr="00BC3081" w:rsidRDefault="00E1440D" w:rsidP="00081A9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已处置的事件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集合</w:t>
            </w:r>
          </w:p>
        </w:tc>
        <w:tc>
          <w:tcPr>
            <w:tcW w:w="2551" w:type="dxa"/>
            <w:vAlign w:val="center"/>
          </w:tcPr>
          <w:p w14:paraId="24F64765" w14:textId="77777777" w:rsidR="00E1440D" w:rsidRPr="00BC3081" w:rsidRDefault="00E1440D" w:rsidP="00081A98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14:paraId="67E7B2D7" w14:textId="77777777" w:rsidR="00E1440D" w:rsidRPr="00BC3081" w:rsidRDefault="00E1440D" w:rsidP="00E1440D">
      <w:pPr>
        <w:pStyle w:val="3"/>
        <w:numPr>
          <w:ilvl w:val="2"/>
          <w:numId w:val="5"/>
        </w:numPr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440D" w:rsidRPr="00BC3081" w14:paraId="1D0879C3" w14:textId="77777777" w:rsidTr="00081A98">
        <w:tc>
          <w:tcPr>
            <w:tcW w:w="9628" w:type="dxa"/>
          </w:tcPr>
          <w:p w14:paraId="3EC4DB44" w14:textId="77777777" w:rsidR="00E1440D" w:rsidRPr="00BC3081" w:rsidRDefault="00E1440D" w:rsidP="00081A98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211C8E88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5F94AE2D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65EAEC15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006FC583" w14:textId="77777777" w:rsidR="00E1440D" w:rsidRPr="00BC3081" w:rsidRDefault="00E1440D" w:rsidP="00081A98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</w:t>
            </w:r>
            <w:r w:rsidRPr="00F82AD8">
              <w:rPr>
                <w:sz w:val="21"/>
              </w:rPr>
              <w:t>eventHandleResult</w:t>
            </w:r>
            <w:r w:rsidRPr="00BC3081">
              <w:rPr>
                <w:sz w:val="21"/>
              </w:rPr>
              <w:t>",</w:t>
            </w:r>
          </w:p>
          <w:p w14:paraId="5AF8EAEF" w14:textId="77777777" w:rsidR="00E1440D" w:rsidRDefault="00E1440D" w:rsidP="00081A98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1A59C372" w14:textId="77777777" w:rsidR="00E1440D" w:rsidRPr="00BC3081" w:rsidRDefault="00E1440D" w:rsidP="00081A98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[</w:t>
            </w:r>
          </w:p>
          <w:p w14:paraId="00ABAB95" w14:textId="77777777" w:rsidR="00E1440D" w:rsidRDefault="00E1440D" w:rsidP="00081A98">
            <w:pPr>
              <w:spacing w:line="400" w:lineRule="exact"/>
              <w:ind w:leftChars="200" w:left="480"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540156">
              <w:rPr>
                <w:sz w:val="21"/>
              </w:rPr>
              <w:t>c7f3531ee2461ab16177d731e7161006</w:t>
            </w:r>
            <w:r w:rsidRPr="00BC3081">
              <w:rPr>
                <w:sz w:val="21"/>
              </w:rPr>
              <w:t>",</w:t>
            </w:r>
          </w:p>
          <w:p w14:paraId="54E22B53" w14:textId="77777777" w:rsidR="00E1440D" w:rsidRPr="00BC3081" w:rsidRDefault="00E1440D" w:rsidP="00081A98">
            <w:pPr>
              <w:spacing w:line="400" w:lineRule="exact"/>
              <w:ind w:leftChars="200" w:left="480" w:firstLineChars="400" w:firstLine="840"/>
              <w:rPr>
                <w:sz w:val="21"/>
              </w:rPr>
            </w:pPr>
            <w:r>
              <w:rPr>
                <w:sz w:val="21"/>
              </w:rPr>
              <w:t>"</w:t>
            </w:r>
            <w:r w:rsidRPr="00540156">
              <w:rPr>
                <w:sz w:val="21"/>
              </w:rPr>
              <w:t>073db39209a7a7a9fd249a23b2c53253</w:t>
            </w:r>
            <w:r>
              <w:rPr>
                <w:sz w:val="21"/>
              </w:rPr>
              <w:t>"</w:t>
            </w:r>
          </w:p>
          <w:p w14:paraId="03A4F1D7" w14:textId="77777777" w:rsidR="00E1440D" w:rsidRPr="00BC3081" w:rsidRDefault="00E1440D" w:rsidP="00081A98">
            <w:pPr>
              <w:spacing w:line="400" w:lineRule="exact"/>
              <w:ind w:leftChars="200" w:left="480"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69DE6626" w14:textId="77777777" w:rsidR="00E1440D" w:rsidRPr="00BC3081" w:rsidRDefault="00E1440D" w:rsidP="00081A9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14019D9E" w14:textId="77777777" w:rsidR="00E1440D" w:rsidRPr="00BC3081" w:rsidRDefault="00E1440D" w:rsidP="00081A98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5F334335" w14:textId="77777777" w:rsidR="00E1440D" w:rsidRDefault="00E1440D">
      <w:pPr>
        <w:widowControl/>
        <w:spacing w:line="240" w:lineRule="auto"/>
        <w:ind w:firstLineChars="0" w:firstLine="0"/>
        <w:jc w:val="left"/>
        <w:rPr>
          <w:rFonts w:ascii="宋体"/>
          <w:b/>
          <w:bCs/>
          <w:kern w:val="44"/>
          <w:sz w:val="32"/>
          <w:szCs w:val="44"/>
        </w:rPr>
      </w:pPr>
      <w:r>
        <w:br w:type="page"/>
      </w:r>
    </w:p>
    <w:p w14:paraId="70ACB3BD" w14:textId="635C18E0" w:rsidR="00B97D5D" w:rsidRPr="00BC3081" w:rsidRDefault="004B145D" w:rsidP="0004041E">
      <w:pPr>
        <w:pStyle w:val="1"/>
      </w:pPr>
      <w:bookmarkStart w:id="16" w:name="_Toc138245864"/>
      <w:r w:rsidRPr="00BC3081">
        <w:rPr>
          <w:rFonts w:hint="eastAsia"/>
        </w:rPr>
        <w:lastRenderedPageBreak/>
        <w:t>入侵报警</w:t>
      </w:r>
      <w:bookmarkEnd w:id="16"/>
    </w:p>
    <w:p w14:paraId="7EC5BF57" w14:textId="77777777" w:rsidR="00FE1006" w:rsidRPr="00D50BA4" w:rsidRDefault="00FE1006" w:rsidP="0004041E">
      <w:pPr>
        <w:pStyle w:val="2"/>
      </w:pPr>
      <w:bookmarkStart w:id="17" w:name="_Toc138245865"/>
      <w:r w:rsidRPr="00D50BA4">
        <w:rPr>
          <w:rFonts w:hint="eastAsia"/>
        </w:rPr>
        <w:t>U</w:t>
      </w:r>
      <w:r w:rsidRPr="00D50BA4">
        <w:t>RL</w:t>
      </w:r>
      <w:r w:rsidRPr="00D50BA4">
        <w:rPr>
          <w:rFonts w:hint="eastAsia"/>
        </w:rPr>
        <w:t>格式说明</w:t>
      </w:r>
      <w:bookmarkEnd w:id="17"/>
    </w:p>
    <w:p w14:paraId="034A67A4" w14:textId="77777777" w:rsidR="00FE1006" w:rsidRPr="00BC3081" w:rsidRDefault="00FE1006" w:rsidP="00FE1006">
      <w:pPr>
        <w:ind w:firstLine="482"/>
      </w:pPr>
      <w:r w:rsidRPr="00BC3081">
        <w:rPr>
          <w:rFonts w:hint="eastAsia"/>
          <w:b/>
        </w:rPr>
        <w:t>url</w:t>
      </w:r>
      <w:r w:rsidRPr="00BC3081">
        <w:rPr>
          <w:rFonts w:hint="eastAsia"/>
          <w:b/>
        </w:rPr>
        <w:t>格式：</w:t>
      </w:r>
      <w:r>
        <w:rPr>
          <w:rFonts w:hint="eastAsia"/>
        </w:rPr>
        <w:t>http</w:t>
      </w:r>
      <w:r w:rsidRPr="00BC3081">
        <w:t>://{hostname}:{port}/uri</w:t>
      </w:r>
    </w:p>
    <w:p w14:paraId="5876BBF1" w14:textId="77777777" w:rsidR="00FE1006" w:rsidRPr="00BC3081" w:rsidRDefault="00FE1006" w:rsidP="00FE1006">
      <w:pPr>
        <w:ind w:firstLine="482"/>
      </w:pPr>
      <w:r w:rsidRPr="00BC3081">
        <w:rPr>
          <w:rFonts w:hint="eastAsia"/>
          <w:b/>
        </w:rPr>
        <w:t>h</w:t>
      </w:r>
      <w:r w:rsidRPr="00BC3081">
        <w:rPr>
          <w:b/>
        </w:rPr>
        <w:t>ostname</w:t>
      </w:r>
      <w:r w:rsidRPr="00BC3081">
        <w:rPr>
          <w:rFonts w:hint="eastAsia"/>
          <w:b/>
        </w:rPr>
        <w:t>：</w:t>
      </w:r>
      <w:r>
        <w:rPr>
          <w:rFonts w:hint="eastAsia"/>
        </w:rPr>
        <w:t>平台的</w:t>
      </w:r>
      <w:r w:rsidRPr="00BC3081">
        <w:rPr>
          <w:rFonts w:hint="eastAsia"/>
        </w:rPr>
        <w:t>ip</w:t>
      </w:r>
      <w:r w:rsidRPr="00BC3081">
        <w:rPr>
          <w:rFonts w:hint="eastAsia"/>
        </w:rPr>
        <w:t>地址</w:t>
      </w:r>
    </w:p>
    <w:p w14:paraId="5E1503B0" w14:textId="77777777" w:rsidR="00FE1006" w:rsidRPr="00BC3081" w:rsidRDefault="00FE1006" w:rsidP="00FE1006">
      <w:pPr>
        <w:ind w:firstLine="482"/>
        <w:rPr>
          <w:b/>
        </w:rPr>
      </w:pPr>
      <w:r w:rsidRPr="00BC3081">
        <w:rPr>
          <w:b/>
        </w:rPr>
        <w:t>port</w:t>
      </w:r>
      <w:r w:rsidRPr="00BC3081">
        <w:rPr>
          <w:rFonts w:hint="eastAsia"/>
          <w:b/>
        </w:rPr>
        <w:t>：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端口</w:t>
      </w:r>
    </w:p>
    <w:p w14:paraId="673B606F" w14:textId="77777777" w:rsidR="00FE1006" w:rsidRPr="00BC3081" w:rsidRDefault="00FE1006" w:rsidP="00FE1006">
      <w:pPr>
        <w:ind w:firstLine="482"/>
      </w:pPr>
      <w:r w:rsidRPr="00BC3081">
        <w:rPr>
          <w:b/>
        </w:rPr>
        <w:t>uri</w:t>
      </w:r>
      <w:r w:rsidRPr="00BC3081">
        <w:rPr>
          <w:rFonts w:hint="eastAsia"/>
          <w:b/>
        </w:rPr>
        <w:t>：</w:t>
      </w:r>
      <w:r w:rsidRPr="00BC3081">
        <w:rPr>
          <w:rFonts w:hint="eastAsia"/>
        </w:rPr>
        <w:t>A</w:t>
      </w:r>
      <w:r w:rsidRPr="00BC3081">
        <w:t>PI</w:t>
      </w:r>
      <w:r w:rsidRPr="00BC3081">
        <w:rPr>
          <w:rFonts w:hint="eastAsia"/>
        </w:rPr>
        <w:t>的</w:t>
      </w:r>
      <w:r w:rsidRPr="00BC3081">
        <w:rPr>
          <w:rFonts w:hint="eastAsia"/>
        </w:rPr>
        <w:t>uri</w:t>
      </w:r>
      <w:r w:rsidRPr="00BC3081">
        <w:rPr>
          <w:rFonts w:hint="eastAsia"/>
        </w:rPr>
        <w:t>，每个</w:t>
      </w:r>
      <w:r w:rsidRPr="00BC3081">
        <w:rPr>
          <w:rFonts w:hint="eastAsia"/>
        </w:rPr>
        <w:t>A</w:t>
      </w:r>
      <w:r w:rsidRPr="00BC3081">
        <w:t>PI</w:t>
      </w:r>
      <w:r w:rsidRPr="00BC3081">
        <w:rPr>
          <w:rFonts w:hint="eastAsia"/>
        </w:rPr>
        <w:t>都有唯一的</w:t>
      </w:r>
      <w:r w:rsidRPr="00BC3081">
        <w:rPr>
          <w:rFonts w:hint="eastAsia"/>
        </w:rPr>
        <w:t>uri</w:t>
      </w:r>
      <w:r w:rsidRPr="00BC3081">
        <w:rPr>
          <w:rFonts w:hint="eastAsia"/>
        </w:rPr>
        <w:t>，本文档中除了注册、保活接口外，业务接口统一使用</w:t>
      </w:r>
      <w:r w:rsidRPr="00BC3081">
        <w:t xml:space="preserve"> </w:t>
      </w:r>
      <w:r>
        <w:t>/VIID/</w:t>
      </w:r>
      <w:r w:rsidRPr="00BC3081">
        <w:t>D</w:t>
      </w:r>
      <w:r w:rsidRPr="00BC3081">
        <w:rPr>
          <w:rFonts w:hint="eastAsia"/>
        </w:rPr>
        <w:t>ata</w:t>
      </w:r>
      <w:r w:rsidRPr="00BC3081">
        <w:t>Transfer</w:t>
      </w:r>
      <w:r w:rsidRPr="00BC3081">
        <w:rPr>
          <w:rFonts w:hint="eastAsia"/>
        </w:rPr>
        <w:t>，根据</w:t>
      </w:r>
      <w:r w:rsidRPr="00BC3081">
        <w:rPr>
          <w:rFonts w:hint="eastAsia"/>
        </w:rPr>
        <w:t>Body</w:t>
      </w:r>
      <w:r w:rsidRPr="00BC3081">
        <w:rPr>
          <w:rFonts w:hint="eastAsia"/>
        </w:rPr>
        <w:t>中的接口名称区分接口。</w:t>
      </w:r>
    </w:p>
    <w:p w14:paraId="6BEF78EF" w14:textId="77777777" w:rsidR="00FE1006" w:rsidRPr="00BC3081" w:rsidRDefault="00FE1006" w:rsidP="0004041E">
      <w:pPr>
        <w:pStyle w:val="3"/>
      </w:pPr>
      <w:r w:rsidRPr="00BC3081">
        <w:rPr>
          <w:rFonts w:hint="eastAsia"/>
        </w:rPr>
        <w:t>注册消息</w:t>
      </w:r>
    </w:p>
    <w:tbl>
      <w:tblPr>
        <w:tblStyle w:val="ab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E1006" w:rsidRPr="00BC3081" w14:paraId="4AC3C204" w14:textId="77777777" w:rsidTr="00AA28C7">
        <w:tc>
          <w:tcPr>
            <w:tcW w:w="9628" w:type="dxa"/>
            <w:vAlign w:val="center"/>
          </w:tcPr>
          <w:p w14:paraId="5CFF5744" w14:textId="77777777" w:rsidR="00FE1006" w:rsidRPr="00BC3081" w:rsidRDefault="00FE1006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请求类型和请求地址：</w:t>
            </w:r>
          </w:p>
        </w:tc>
      </w:tr>
      <w:tr w:rsidR="00FE1006" w:rsidRPr="00BC3081" w14:paraId="64E35476" w14:textId="77777777" w:rsidTr="00AA28C7">
        <w:tc>
          <w:tcPr>
            <w:tcW w:w="9628" w:type="dxa"/>
            <w:vAlign w:val="center"/>
          </w:tcPr>
          <w:p w14:paraId="52F6E606" w14:textId="77777777" w:rsidR="00FE1006" w:rsidRPr="00BC3081" w:rsidRDefault="00FE1006" w:rsidP="00AA28C7">
            <w:pPr>
              <w:spacing w:line="240" w:lineRule="auto"/>
              <w:ind w:firstLine="42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</w:t>
            </w:r>
            <w:r w:rsidRPr="00BC3081">
              <w:rPr>
                <w:sz w:val="21"/>
                <w:szCs w:val="21"/>
              </w:rPr>
              <w:t>/VIID/S</w:t>
            </w:r>
            <w:r w:rsidRPr="00BC3081">
              <w:rPr>
                <w:rFonts w:hint="eastAsia"/>
                <w:sz w:val="21"/>
                <w:szCs w:val="21"/>
              </w:rPr>
              <w:t>ystem/</w:t>
            </w:r>
            <w:r w:rsidRPr="00BC3081">
              <w:rPr>
                <w:sz w:val="21"/>
                <w:szCs w:val="21"/>
              </w:rPr>
              <w:t>R</w:t>
            </w:r>
            <w:r w:rsidRPr="00BC3081">
              <w:rPr>
                <w:rFonts w:hint="eastAsia"/>
                <w:sz w:val="21"/>
                <w:szCs w:val="21"/>
              </w:rPr>
              <w:t>egister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FE1006" w:rsidRPr="00BC3081" w14:paraId="37491266" w14:textId="77777777" w:rsidTr="00AA28C7">
        <w:tc>
          <w:tcPr>
            <w:tcW w:w="9628" w:type="dxa"/>
            <w:vAlign w:val="center"/>
          </w:tcPr>
          <w:p w14:paraId="002C1C5F" w14:textId="77777777" w:rsidR="00FE1006" w:rsidRPr="00BC3081" w:rsidRDefault="00FE1006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第一次注册请求报文格式示例：</w:t>
            </w:r>
          </w:p>
        </w:tc>
      </w:tr>
      <w:tr w:rsidR="00FE1006" w:rsidRPr="00BC3081" w14:paraId="0D66C708" w14:textId="77777777" w:rsidTr="00AA28C7">
        <w:tc>
          <w:tcPr>
            <w:tcW w:w="9628" w:type="dxa"/>
            <w:vAlign w:val="center"/>
          </w:tcPr>
          <w:p w14:paraId="09539B24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rPr>
                <w:b/>
                <w:sz w:val="21"/>
                <w:szCs w:val="21"/>
              </w:rPr>
            </w:pPr>
            <w:r w:rsidRPr="00BC3081">
              <w:rPr>
                <w:rFonts w:hint="eastAsia"/>
                <w:b/>
                <w:sz w:val="21"/>
                <w:szCs w:val="21"/>
              </w:rPr>
              <w:t>{</w:t>
            </w:r>
          </w:p>
          <w:p w14:paraId="67736BE6" w14:textId="77777777" w:rsidR="00FE1006" w:rsidRPr="00BC3081" w:rsidRDefault="00FE1006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"R</w:t>
            </w:r>
            <w:r w:rsidRPr="00BC3081">
              <w:rPr>
                <w:rFonts w:hint="eastAsia"/>
                <w:sz w:val="21"/>
                <w:szCs w:val="21"/>
              </w:rPr>
              <w:t>egister</w:t>
            </w:r>
            <w:r w:rsidRPr="00BC3081">
              <w:rPr>
                <w:sz w:val="21"/>
                <w:szCs w:val="21"/>
              </w:rPr>
              <w:t>O</w:t>
            </w:r>
            <w:r w:rsidRPr="00BC3081">
              <w:rPr>
                <w:rFonts w:hint="eastAsia"/>
                <w:sz w:val="21"/>
                <w:szCs w:val="21"/>
              </w:rPr>
              <w:t>bject</w:t>
            </w:r>
            <w:r w:rsidRPr="00BC3081">
              <w:rPr>
                <w:sz w:val="21"/>
                <w:szCs w:val="21"/>
              </w:rPr>
              <w:t>": {</w:t>
            </w:r>
          </w:p>
          <w:p w14:paraId="51FF3CC2" w14:textId="77777777" w:rsidR="00FE1006" w:rsidRPr="00BC3081" w:rsidRDefault="00FE1006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"DeviceID": "33010800005040000001"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5B03AD">
              <w:rPr>
                <w:rFonts w:hint="eastAsia"/>
                <w:sz w:val="21"/>
                <w:szCs w:val="21"/>
              </w:rPr>
              <w:t>此处的</w:t>
            </w:r>
            <w:r w:rsidRPr="005B03AD">
              <w:rPr>
                <w:rFonts w:hint="eastAsia"/>
                <w:sz w:val="21"/>
                <w:szCs w:val="21"/>
              </w:rPr>
              <w:t>DeviceID</w:t>
            </w:r>
            <w:r w:rsidRPr="005B03AD">
              <w:rPr>
                <w:rFonts w:hint="eastAsia"/>
                <w:sz w:val="21"/>
                <w:szCs w:val="21"/>
              </w:rPr>
              <w:t>，是配置的下级域编码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47CAAF06" w14:textId="77777777" w:rsidR="00FE1006" w:rsidRPr="00BC3081" w:rsidRDefault="00FE1006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45A95D22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rPr>
                <w:b/>
              </w:rPr>
            </w:pPr>
            <w:r w:rsidRPr="00BC3081">
              <w:rPr>
                <w:b/>
                <w:sz w:val="21"/>
                <w:szCs w:val="21"/>
              </w:rPr>
              <w:t>}</w:t>
            </w:r>
          </w:p>
        </w:tc>
      </w:tr>
      <w:tr w:rsidR="00FE1006" w:rsidRPr="00BC3081" w14:paraId="61B50E12" w14:textId="77777777" w:rsidTr="00AA28C7">
        <w:tc>
          <w:tcPr>
            <w:tcW w:w="9628" w:type="dxa"/>
            <w:vAlign w:val="center"/>
          </w:tcPr>
          <w:p w14:paraId="3AEE440A" w14:textId="77777777" w:rsidR="00FE1006" w:rsidRPr="00BC3081" w:rsidRDefault="00FE1006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响应报文格式示例：</w:t>
            </w:r>
          </w:p>
        </w:tc>
      </w:tr>
      <w:tr w:rsidR="00FE1006" w:rsidRPr="00BC3081" w14:paraId="125A88AA" w14:textId="77777777" w:rsidTr="00AA28C7">
        <w:tc>
          <w:tcPr>
            <w:tcW w:w="9628" w:type="dxa"/>
            <w:vAlign w:val="center"/>
          </w:tcPr>
          <w:p w14:paraId="79E9AB97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HTTP/1.1 401 Unauthorized </w:t>
            </w:r>
          </w:p>
          <w:p w14:paraId="1468C502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jc w:val="left"/>
              <w:rPr>
                <w:b/>
              </w:rPr>
            </w:pPr>
            <w:r w:rsidRPr="00BC3081">
              <w:rPr>
                <w:sz w:val="21"/>
                <w:szCs w:val="21"/>
              </w:rPr>
              <w:t>WWW-Authenticate:Digest realm="viid",qop="auth",nonce="4f403eeebdba494798825dfb4da5c490",opaque="6273a019b53747a2869862ceb8f71612"</w:t>
            </w:r>
          </w:p>
        </w:tc>
      </w:tr>
      <w:tr w:rsidR="00FE1006" w:rsidRPr="00BC3081" w14:paraId="5A94CB2A" w14:textId="77777777" w:rsidTr="00AA28C7">
        <w:tc>
          <w:tcPr>
            <w:tcW w:w="9628" w:type="dxa"/>
            <w:vAlign w:val="center"/>
          </w:tcPr>
          <w:p w14:paraId="3639984E" w14:textId="77777777" w:rsidR="00FE1006" w:rsidRPr="00BC3081" w:rsidRDefault="00FE1006" w:rsidP="00AA28C7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b/>
              </w:rPr>
              <w:t>第二次请求类型和请求地址：</w:t>
            </w:r>
          </w:p>
        </w:tc>
      </w:tr>
      <w:tr w:rsidR="00FE1006" w:rsidRPr="00BC3081" w14:paraId="3990DE16" w14:textId="77777777" w:rsidTr="00AA28C7">
        <w:tc>
          <w:tcPr>
            <w:tcW w:w="9628" w:type="dxa"/>
            <w:vAlign w:val="center"/>
          </w:tcPr>
          <w:p w14:paraId="1942FA81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</w:t>
            </w:r>
            <w:r w:rsidRPr="00BC3081">
              <w:rPr>
                <w:sz w:val="21"/>
                <w:szCs w:val="21"/>
              </w:rPr>
              <w:t>/VIID/S</w:t>
            </w:r>
            <w:r w:rsidRPr="00BC3081">
              <w:rPr>
                <w:rFonts w:hint="eastAsia"/>
                <w:sz w:val="21"/>
                <w:szCs w:val="21"/>
              </w:rPr>
              <w:t>ystem/</w:t>
            </w:r>
            <w:r w:rsidRPr="00BC3081">
              <w:rPr>
                <w:sz w:val="21"/>
                <w:szCs w:val="21"/>
              </w:rPr>
              <w:t>R</w:t>
            </w:r>
            <w:r w:rsidRPr="00BC3081">
              <w:rPr>
                <w:rFonts w:hint="eastAsia"/>
                <w:sz w:val="21"/>
                <w:szCs w:val="21"/>
              </w:rPr>
              <w:t>egister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FE1006" w:rsidRPr="00BC3081" w14:paraId="4F322170" w14:textId="77777777" w:rsidTr="00AA28C7">
        <w:tc>
          <w:tcPr>
            <w:tcW w:w="9628" w:type="dxa"/>
            <w:vAlign w:val="center"/>
          </w:tcPr>
          <w:p w14:paraId="05A4C6D1" w14:textId="77777777" w:rsidR="00FE1006" w:rsidRDefault="00FE1006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请求头：</w:t>
            </w:r>
          </w:p>
          <w:p w14:paraId="1D6BE4B8" w14:textId="77777777" w:rsidR="00FE1006" w:rsidRPr="00125D7A" w:rsidRDefault="00FE1006" w:rsidP="00AA28C7">
            <w:pPr>
              <w:spacing w:line="240" w:lineRule="auto"/>
              <w:ind w:firstLineChars="0" w:firstLine="0"/>
            </w:pPr>
            <w:r w:rsidRPr="00125D7A">
              <w:rPr>
                <w:rFonts w:hint="eastAsia"/>
              </w:rPr>
              <w:t>（</w:t>
            </w:r>
            <w:r>
              <w:rPr>
                <w:rFonts w:hint="eastAsia"/>
              </w:rPr>
              <w:t>将第一次请求返回的请求头中的信息组装在第二次请求的请求头中，同时要传输平台配置的用户名和密码</w:t>
            </w:r>
            <w:r w:rsidRPr="00125D7A">
              <w:rPr>
                <w:rFonts w:hint="eastAsia"/>
              </w:rPr>
              <w:t>）</w:t>
            </w:r>
          </w:p>
        </w:tc>
      </w:tr>
      <w:tr w:rsidR="00FE1006" w:rsidRPr="00BC3081" w14:paraId="2AE90CDF" w14:textId="77777777" w:rsidTr="00AA28C7">
        <w:tc>
          <w:tcPr>
            <w:tcW w:w="9628" w:type="dxa"/>
            <w:vAlign w:val="center"/>
          </w:tcPr>
          <w:p w14:paraId="5139A12D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Authorization: Digest username="admin",realm="viid",nonce="4f403eeebdba494798825 dfb4da5c490",uri="/VIID/System/Register",qop="auth",nc="00000001",cnonce="0a4f113b",response="fb523850dea6c67c397755326bbcf0a3",opaque="6273a019b53747a286</w:t>
            </w:r>
            <w:r w:rsidRPr="00BC3081">
              <w:rPr>
                <w:sz w:val="21"/>
                <w:szCs w:val="21"/>
              </w:rPr>
              <w:lastRenderedPageBreak/>
              <w:t>9862ceb8f71612"</w:t>
            </w:r>
          </w:p>
        </w:tc>
      </w:tr>
      <w:tr w:rsidR="00FE1006" w:rsidRPr="00BC3081" w14:paraId="09C2B5B4" w14:textId="77777777" w:rsidTr="00AA28C7">
        <w:tc>
          <w:tcPr>
            <w:tcW w:w="9628" w:type="dxa"/>
            <w:vAlign w:val="center"/>
          </w:tcPr>
          <w:p w14:paraId="499F9277" w14:textId="77777777" w:rsidR="00FE1006" w:rsidRPr="00BC3081" w:rsidRDefault="00FE1006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lastRenderedPageBreak/>
              <w:t>请求报文格式示例：</w:t>
            </w:r>
          </w:p>
        </w:tc>
      </w:tr>
      <w:tr w:rsidR="00FE1006" w:rsidRPr="00BC3081" w14:paraId="31EFB3CC" w14:textId="77777777" w:rsidTr="00AA28C7">
        <w:tc>
          <w:tcPr>
            <w:tcW w:w="9628" w:type="dxa"/>
            <w:vAlign w:val="center"/>
          </w:tcPr>
          <w:p w14:paraId="0DC15F09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4E6788ED" w14:textId="77777777" w:rsidR="00FE1006" w:rsidRPr="00BC3081" w:rsidRDefault="00FE1006" w:rsidP="00AA28C7">
            <w:pPr>
              <w:spacing w:line="240" w:lineRule="auto"/>
              <w:ind w:leftChars="200" w:left="480" w:rightChars="100" w:right="24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"RegisterObject": { </w:t>
            </w:r>
          </w:p>
          <w:p w14:paraId="74FCCFD3" w14:textId="77777777" w:rsidR="00FE1006" w:rsidRPr="00BC3081" w:rsidRDefault="00FE1006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"DeviceID": "33010800005040000001"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5B03AD">
              <w:rPr>
                <w:rFonts w:hint="eastAsia"/>
                <w:sz w:val="21"/>
                <w:szCs w:val="21"/>
              </w:rPr>
              <w:t>此处的</w:t>
            </w:r>
            <w:r w:rsidRPr="005B03AD">
              <w:rPr>
                <w:rFonts w:hint="eastAsia"/>
                <w:sz w:val="21"/>
                <w:szCs w:val="21"/>
              </w:rPr>
              <w:t>DeviceID</w:t>
            </w:r>
            <w:r w:rsidRPr="005B03AD">
              <w:rPr>
                <w:rFonts w:hint="eastAsia"/>
                <w:sz w:val="21"/>
                <w:szCs w:val="21"/>
              </w:rPr>
              <w:t>，是配置的下级域编码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21BDC8CA" w14:textId="77777777" w:rsidR="00FE1006" w:rsidRPr="00BC3081" w:rsidRDefault="00FE1006" w:rsidP="00AA28C7">
            <w:pPr>
              <w:spacing w:line="240" w:lineRule="auto"/>
              <w:ind w:leftChars="200" w:left="480" w:rightChars="100" w:right="24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08CCC008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  <w:tr w:rsidR="00FE1006" w:rsidRPr="00BC3081" w14:paraId="212E9440" w14:textId="77777777" w:rsidTr="00AA28C7">
        <w:tc>
          <w:tcPr>
            <w:tcW w:w="9628" w:type="dxa"/>
            <w:vAlign w:val="center"/>
          </w:tcPr>
          <w:p w14:paraId="53D15820" w14:textId="77777777" w:rsidR="00FE1006" w:rsidRPr="00BC3081" w:rsidRDefault="00FE1006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响应报文格式示例：</w:t>
            </w:r>
          </w:p>
        </w:tc>
      </w:tr>
      <w:tr w:rsidR="00FE1006" w:rsidRPr="00BC3081" w14:paraId="3121A14F" w14:textId="77777777" w:rsidTr="00AA28C7">
        <w:tc>
          <w:tcPr>
            <w:tcW w:w="9628" w:type="dxa"/>
            <w:vAlign w:val="center"/>
          </w:tcPr>
          <w:p w14:paraId="12FA1FD0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20A329C2" w14:textId="77777777" w:rsidR="00FE1006" w:rsidRPr="00BC3081" w:rsidRDefault="00FE1006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"ResponseStatusObject": { </w:t>
            </w:r>
          </w:p>
          <w:p w14:paraId="2E85BDFC" w14:textId="77777777" w:rsidR="00FE1006" w:rsidRPr="00BC3081" w:rsidRDefault="00FE1006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"RequestURL": "/VIID/System/Register", </w:t>
            </w:r>
          </w:p>
          <w:p w14:paraId="5BD64376" w14:textId="77777777" w:rsidR="00FE1006" w:rsidRPr="00BC3081" w:rsidRDefault="00FE1006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"StatusCode": "0", </w:t>
            </w:r>
          </w:p>
          <w:p w14:paraId="45E6FAAE" w14:textId="77777777" w:rsidR="00FE1006" w:rsidRPr="00BC3081" w:rsidRDefault="00FE1006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"StatusString": "success", </w:t>
            </w:r>
          </w:p>
          <w:p w14:paraId="492BC5DE" w14:textId="77777777" w:rsidR="00FE1006" w:rsidRPr="00BC3081" w:rsidRDefault="00FE1006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"ID": null </w:t>
            </w:r>
          </w:p>
          <w:p w14:paraId="2F52BBA1" w14:textId="77777777" w:rsidR="00FE1006" w:rsidRPr="00BC3081" w:rsidRDefault="00FE1006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} </w:t>
            </w:r>
          </w:p>
          <w:p w14:paraId="13F4CB22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</w:tbl>
    <w:p w14:paraId="723611E3" w14:textId="77777777" w:rsidR="00FE1006" w:rsidRPr="00BC3081" w:rsidRDefault="00FE1006" w:rsidP="0004041E">
      <w:pPr>
        <w:pStyle w:val="3"/>
        <w:rPr>
          <w:sz w:val="32"/>
          <w:szCs w:val="44"/>
        </w:rPr>
      </w:pPr>
      <w:r w:rsidRPr="00BC3081">
        <w:rPr>
          <w:rFonts w:hint="eastAsia"/>
        </w:rPr>
        <w:t>保活消息</w:t>
      </w:r>
    </w:p>
    <w:tbl>
      <w:tblPr>
        <w:tblStyle w:val="ab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E1006" w:rsidRPr="00BC3081" w14:paraId="3A748EA5" w14:textId="77777777" w:rsidTr="00AA28C7">
        <w:tc>
          <w:tcPr>
            <w:tcW w:w="9638" w:type="dxa"/>
            <w:vAlign w:val="center"/>
          </w:tcPr>
          <w:p w14:paraId="1F592887" w14:textId="77777777" w:rsidR="00FE1006" w:rsidRPr="00BC3081" w:rsidRDefault="00FE1006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请求类型和请求地址：</w:t>
            </w:r>
          </w:p>
        </w:tc>
      </w:tr>
      <w:tr w:rsidR="00FE1006" w:rsidRPr="00BC3081" w14:paraId="7191FD17" w14:textId="77777777" w:rsidTr="00AA28C7">
        <w:tc>
          <w:tcPr>
            <w:tcW w:w="9638" w:type="dxa"/>
            <w:vAlign w:val="center"/>
          </w:tcPr>
          <w:p w14:paraId="24913459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</w:t>
            </w:r>
            <w:r w:rsidRPr="00BC3081">
              <w:rPr>
                <w:sz w:val="21"/>
                <w:szCs w:val="21"/>
              </w:rPr>
              <w:t>/VIID/S</w:t>
            </w:r>
            <w:r w:rsidRPr="00BC3081">
              <w:rPr>
                <w:rFonts w:hint="eastAsia"/>
                <w:sz w:val="21"/>
                <w:szCs w:val="21"/>
              </w:rPr>
              <w:t>ystem/</w:t>
            </w:r>
            <w:r w:rsidRPr="00BC3081">
              <w:rPr>
                <w:sz w:val="21"/>
                <w:szCs w:val="21"/>
              </w:rPr>
              <w:t>K</w:t>
            </w:r>
            <w:r w:rsidRPr="00BC3081">
              <w:rPr>
                <w:rFonts w:hint="eastAsia"/>
                <w:sz w:val="21"/>
                <w:szCs w:val="21"/>
              </w:rPr>
              <w:t>eepalive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FE1006" w:rsidRPr="00BC3081" w14:paraId="16877940" w14:textId="77777777" w:rsidTr="00AA28C7">
        <w:tc>
          <w:tcPr>
            <w:tcW w:w="9638" w:type="dxa"/>
            <w:vAlign w:val="center"/>
          </w:tcPr>
          <w:p w14:paraId="08A7557E" w14:textId="77777777" w:rsidR="00FE1006" w:rsidRPr="00BC3081" w:rsidRDefault="00FE1006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请求头：</w:t>
            </w:r>
          </w:p>
        </w:tc>
      </w:tr>
      <w:tr w:rsidR="00FE1006" w:rsidRPr="00BC3081" w14:paraId="15E112F7" w14:textId="77777777" w:rsidTr="00AA28C7">
        <w:tc>
          <w:tcPr>
            <w:tcW w:w="9638" w:type="dxa"/>
            <w:vAlign w:val="center"/>
          </w:tcPr>
          <w:p w14:paraId="664341BF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Authorization: Digest username="32", realm="acsncgVIIDExt", nonce="c2dea28e25cf4a5db592f0609</w:t>
            </w:r>
          </w:p>
          <w:p w14:paraId="3D3E30C0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2679109", uri="/VIID/System/Keepalive", response="9bebf49d585b3d8d5b66c09493990e09", opaque="7e6ad1b815af4ef58c4e6d793c89723d", qop=auth, nc=0000000209, cnonce="1a36e7ecf8514d5faf7111f9605b793f"</w:t>
            </w:r>
          </w:p>
        </w:tc>
      </w:tr>
      <w:tr w:rsidR="00FE1006" w:rsidRPr="00BC3081" w14:paraId="2315E284" w14:textId="77777777" w:rsidTr="00AA28C7">
        <w:tc>
          <w:tcPr>
            <w:tcW w:w="9638" w:type="dxa"/>
            <w:vAlign w:val="center"/>
          </w:tcPr>
          <w:p w14:paraId="76A13FB4" w14:textId="77777777" w:rsidR="00FE1006" w:rsidRPr="00BC3081" w:rsidRDefault="00FE1006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请求报文格式示例：</w:t>
            </w:r>
          </w:p>
        </w:tc>
      </w:tr>
      <w:tr w:rsidR="00FE1006" w:rsidRPr="00BC3081" w14:paraId="235CE51B" w14:textId="77777777" w:rsidTr="00AA28C7">
        <w:tc>
          <w:tcPr>
            <w:tcW w:w="9638" w:type="dxa"/>
            <w:vAlign w:val="center"/>
          </w:tcPr>
          <w:p w14:paraId="199F9AD4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1B036553" w14:textId="77777777" w:rsidR="00FE1006" w:rsidRPr="00BC3081" w:rsidRDefault="00FE1006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"K</w:t>
            </w:r>
            <w:r w:rsidRPr="00BC3081">
              <w:rPr>
                <w:rFonts w:hint="eastAsia"/>
                <w:sz w:val="21"/>
                <w:szCs w:val="21"/>
              </w:rPr>
              <w:t>eepalive</w:t>
            </w:r>
            <w:r w:rsidRPr="00BC3081">
              <w:rPr>
                <w:sz w:val="21"/>
                <w:szCs w:val="21"/>
              </w:rPr>
              <w:t xml:space="preserve">Object": { </w:t>
            </w:r>
          </w:p>
          <w:p w14:paraId="6C52DE5E" w14:textId="77777777" w:rsidR="00FE1006" w:rsidRPr="00BC3081" w:rsidRDefault="00FE1006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"DeviceID": "33010800005040000001"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5B03AD">
              <w:rPr>
                <w:rFonts w:hint="eastAsia"/>
                <w:sz w:val="21"/>
                <w:szCs w:val="21"/>
              </w:rPr>
              <w:t>此处的</w:t>
            </w:r>
            <w:r w:rsidRPr="005B03AD">
              <w:rPr>
                <w:rFonts w:hint="eastAsia"/>
                <w:sz w:val="21"/>
                <w:szCs w:val="21"/>
              </w:rPr>
              <w:t>DeviceID</w:t>
            </w:r>
            <w:r w:rsidRPr="005B03AD">
              <w:rPr>
                <w:rFonts w:hint="eastAsia"/>
                <w:sz w:val="21"/>
                <w:szCs w:val="21"/>
              </w:rPr>
              <w:t>，是配置的下级域编码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4229A559" w14:textId="77777777" w:rsidR="00FE1006" w:rsidRPr="00BC3081" w:rsidRDefault="00FE1006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52B92212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  <w:tr w:rsidR="00FE1006" w:rsidRPr="00BC3081" w14:paraId="248D03E5" w14:textId="77777777" w:rsidTr="00AA28C7">
        <w:tc>
          <w:tcPr>
            <w:tcW w:w="9638" w:type="dxa"/>
            <w:vAlign w:val="center"/>
          </w:tcPr>
          <w:p w14:paraId="3DCE0B1C" w14:textId="77777777" w:rsidR="00FE1006" w:rsidRPr="00BC3081" w:rsidRDefault="00FE1006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lastRenderedPageBreak/>
              <w:t>响应报文格式示例：</w:t>
            </w:r>
          </w:p>
        </w:tc>
      </w:tr>
      <w:tr w:rsidR="00FE1006" w:rsidRPr="00BC3081" w14:paraId="60A2EC2E" w14:textId="77777777" w:rsidTr="00AA28C7">
        <w:tc>
          <w:tcPr>
            <w:tcW w:w="9638" w:type="dxa"/>
            <w:vAlign w:val="center"/>
          </w:tcPr>
          <w:p w14:paraId="50DB300C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03CF1D9F" w14:textId="77777777" w:rsidR="00FE1006" w:rsidRPr="00BC3081" w:rsidRDefault="00FE1006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"ResponseStatusObject": { </w:t>
            </w:r>
          </w:p>
          <w:p w14:paraId="3BB00766" w14:textId="77777777" w:rsidR="00FE1006" w:rsidRPr="00BC3081" w:rsidRDefault="00FE1006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"RequestURL": "/VIID/System/K</w:t>
            </w:r>
            <w:r w:rsidRPr="00BC3081">
              <w:rPr>
                <w:rFonts w:hint="eastAsia"/>
                <w:sz w:val="21"/>
                <w:szCs w:val="21"/>
              </w:rPr>
              <w:t>eepalive</w:t>
            </w:r>
            <w:r w:rsidRPr="00BC3081">
              <w:rPr>
                <w:sz w:val="21"/>
                <w:szCs w:val="21"/>
              </w:rPr>
              <w:t xml:space="preserve">", </w:t>
            </w:r>
          </w:p>
          <w:p w14:paraId="6B189517" w14:textId="77777777" w:rsidR="00FE1006" w:rsidRPr="00BC3081" w:rsidRDefault="00FE1006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"StatusCode": "0", </w:t>
            </w:r>
          </w:p>
          <w:p w14:paraId="291C86AC" w14:textId="77777777" w:rsidR="00FE1006" w:rsidRPr="00BC3081" w:rsidRDefault="00FE1006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"StatusString": "success", </w:t>
            </w:r>
          </w:p>
          <w:p w14:paraId="46673CF1" w14:textId="77777777" w:rsidR="00FE1006" w:rsidRPr="00BC3081" w:rsidRDefault="00FE1006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"ID": null </w:t>
            </w:r>
          </w:p>
          <w:p w14:paraId="0199B5D5" w14:textId="77777777" w:rsidR="00FE1006" w:rsidRPr="00BC3081" w:rsidRDefault="00FE1006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} </w:t>
            </w:r>
          </w:p>
          <w:p w14:paraId="00E15C6A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</w:tbl>
    <w:p w14:paraId="654B835A" w14:textId="77777777" w:rsidR="00FE1006" w:rsidRPr="00BC3081" w:rsidRDefault="00FE1006" w:rsidP="0004041E">
      <w:pPr>
        <w:pStyle w:val="3"/>
      </w:pPr>
      <w:r w:rsidRPr="00BC3081">
        <w:rPr>
          <w:rFonts w:hint="eastAsia"/>
        </w:rPr>
        <w:t>调用示例</w:t>
      </w:r>
    </w:p>
    <w:tbl>
      <w:tblPr>
        <w:tblStyle w:val="ab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E1006" w:rsidRPr="00BC3081" w14:paraId="61A5705F" w14:textId="77777777" w:rsidTr="00AA28C7">
        <w:tc>
          <w:tcPr>
            <w:tcW w:w="9638" w:type="dxa"/>
            <w:vAlign w:val="center"/>
          </w:tcPr>
          <w:p w14:paraId="1CFAEEBC" w14:textId="77777777" w:rsidR="00FE1006" w:rsidRPr="00BC3081" w:rsidRDefault="00FE1006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请求类型和请求地址：</w:t>
            </w:r>
          </w:p>
        </w:tc>
      </w:tr>
      <w:tr w:rsidR="00FE1006" w:rsidRPr="00BC3081" w14:paraId="5956EA85" w14:textId="77777777" w:rsidTr="00AA28C7">
        <w:tc>
          <w:tcPr>
            <w:tcW w:w="9638" w:type="dxa"/>
            <w:vAlign w:val="center"/>
          </w:tcPr>
          <w:p w14:paraId="22D4D0B1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//10.33.40.91:80/VIID</w:t>
            </w:r>
            <w:r w:rsidRPr="00BC3081">
              <w:rPr>
                <w:sz w:val="21"/>
                <w:szCs w:val="21"/>
              </w:rPr>
              <w:t>/DataTransfer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FE1006" w:rsidRPr="00BC3081" w14:paraId="26CC8D3F" w14:textId="77777777" w:rsidTr="00AA28C7">
        <w:tc>
          <w:tcPr>
            <w:tcW w:w="9638" w:type="dxa"/>
            <w:vAlign w:val="center"/>
          </w:tcPr>
          <w:p w14:paraId="766FD072" w14:textId="77777777" w:rsidR="00FE1006" w:rsidRDefault="00FE1006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请求头：</w:t>
            </w:r>
          </w:p>
          <w:p w14:paraId="3A9CA757" w14:textId="77777777" w:rsidR="00FE1006" w:rsidRPr="00DF77D7" w:rsidRDefault="00FE1006" w:rsidP="00AA28C7">
            <w:pPr>
              <w:spacing w:line="240" w:lineRule="auto"/>
              <w:ind w:firstLineChars="0" w:firstLine="0"/>
            </w:pPr>
            <w:r w:rsidRPr="00DF77D7">
              <w:rPr>
                <w:rFonts w:hint="eastAsia"/>
                <w:color w:val="FF0000"/>
              </w:rPr>
              <w:t>（所有推送数据的接口，都需要在请求</w:t>
            </w:r>
            <w:r w:rsidRPr="00DF77D7">
              <w:rPr>
                <w:rFonts w:hint="eastAsia"/>
                <w:color w:val="FF0000"/>
              </w:rPr>
              <w:t>header</w:t>
            </w:r>
            <w:r w:rsidRPr="00DF77D7">
              <w:rPr>
                <w:rFonts w:hint="eastAsia"/>
                <w:color w:val="FF0000"/>
              </w:rPr>
              <w:t>中加上</w:t>
            </w:r>
            <w:r w:rsidRPr="00DF77D7">
              <w:rPr>
                <w:color w:val="FF0000"/>
              </w:rPr>
              <w:t>U</w:t>
            </w:r>
            <w:r w:rsidRPr="00DF77D7">
              <w:rPr>
                <w:rFonts w:hint="eastAsia"/>
                <w:color w:val="FF0000"/>
              </w:rPr>
              <w:t>ser</w:t>
            </w:r>
            <w:r w:rsidRPr="00DF77D7">
              <w:rPr>
                <w:color w:val="FF0000"/>
              </w:rPr>
              <w:t>-I</w:t>
            </w:r>
            <w:r w:rsidRPr="00DF77D7">
              <w:rPr>
                <w:rFonts w:hint="eastAsia"/>
                <w:color w:val="FF0000"/>
              </w:rPr>
              <w:t>dentify</w:t>
            </w:r>
            <w:r w:rsidRPr="00DF77D7">
              <w:rPr>
                <w:rFonts w:hint="eastAsia"/>
                <w:color w:val="FF0000"/>
              </w:rPr>
              <w:t>，其对应的值就是采集系统编号）</w:t>
            </w:r>
          </w:p>
        </w:tc>
      </w:tr>
      <w:tr w:rsidR="00FE1006" w:rsidRPr="00BC3081" w14:paraId="72A61094" w14:textId="77777777" w:rsidTr="00AA28C7">
        <w:tc>
          <w:tcPr>
            <w:tcW w:w="9638" w:type="dxa"/>
            <w:vAlign w:val="center"/>
          </w:tcPr>
          <w:p w14:paraId="10537F29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Authorization: Digest username="32", realm="acsncgVIIDExt", nonce="c2dea28e25cf4a5db592f06092679109", uri="/DataTransfer", response="9bebf49d585b3d8d5b66c09493990e09", opaque="7e6ad1b815af4ef58c4e6d793c89723d", qop=auth, nc=0000000209, cnonce="1a36e7ecf8514d5faf7111f9605b793f",</w:t>
            </w:r>
          </w:p>
          <w:p w14:paraId="6E41F021" w14:textId="77777777" w:rsidR="00FE1006" w:rsidRPr="00BC3081" w:rsidRDefault="00FE1006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User-Identify: 33010800005040000001</w:t>
            </w:r>
          </w:p>
        </w:tc>
      </w:tr>
      <w:tr w:rsidR="00FE1006" w:rsidRPr="00BC3081" w14:paraId="3E6F5E1E" w14:textId="77777777" w:rsidTr="00AA28C7">
        <w:tc>
          <w:tcPr>
            <w:tcW w:w="9638" w:type="dxa"/>
            <w:vAlign w:val="center"/>
          </w:tcPr>
          <w:p w14:paraId="67D701DD" w14:textId="77777777" w:rsidR="00FE1006" w:rsidRPr="00BC3081" w:rsidRDefault="00FE1006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请求报文格式示例：</w:t>
            </w:r>
          </w:p>
        </w:tc>
      </w:tr>
      <w:tr w:rsidR="00FE1006" w:rsidRPr="00BC3081" w14:paraId="5EBB7316" w14:textId="77777777" w:rsidTr="00AA28C7">
        <w:tc>
          <w:tcPr>
            <w:tcW w:w="9638" w:type="dxa"/>
            <w:vAlign w:val="center"/>
          </w:tcPr>
          <w:p w14:paraId="517A6EC7" w14:textId="77777777" w:rsidR="00FE1006" w:rsidRPr="00BC3081" w:rsidRDefault="00FE1006" w:rsidP="00AA28C7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60F8A5E0" w14:textId="77777777" w:rsidR="00FE1006" w:rsidRPr="00BC3081" w:rsidRDefault="00FE1006" w:rsidP="00AA28C7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</w:t>
            </w:r>
            <w:r w:rsidRPr="00BC3081">
              <w:rPr>
                <w:rFonts w:hint="eastAsia"/>
                <w:sz w:val="21"/>
                <w:szCs w:val="21"/>
              </w:rPr>
              <w:t>inf</w:t>
            </w:r>
            <w:r w:rsidRPr="00BC3081">
              <w:rPr>
                <w:sz w:val="21"/>
                <w:szCs w:val="21"/>
              </w:rPr>
              <w:t>N</w:t>
            </w:r>
            <w:r w:rsidRPr="00BC3081">
              <w:rPr>
                <w:rFonts w:hint="eastAsia"/>
                <w:sz w:val="21"/>
                <w:szCs w:val="21"/>
              </w:rPr>
              <w:t>ame</w:t>
            </w:r>
            <w:r w:rsidRPr="00BC3081">
              <w:rPr>
                <w:sz w:val="21"/>
                <w:szCs w:val="21"/>
              </w:rPr>
              <w:t>": "doorStatusUpload",</w:t>
            </w:r>
          </w:p>
          <w:p w14:paraId="3E007D8F" w14:textId="77777777" w:rsidR="00FE1006" w:rsidRPr="00BC3081" w:rsidRDefault="00FE1006" w:rsidP="00AA28C7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"msgId": "12321darwe",</w:t>
            </w:r>
          </w:p>
          <w:p w14:paraId="33DDA21A" w14:textId="77777777" w:rsidR="00FE1006" w:rsidRPr="00BC3081" w:rsidRDefault="00FE1006" w:rsidP="00AA28C7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"data": [</w:t>
            </w:r>
          </w:p>
          <w:p w14:paraId="58A0A067" w14:textId="77777777" w:rsidR="00FE1006" w:rsidRPr="00BC3081" w:rsidRDefault="00FE1006" w:rsidP="00AA28C7">
            <w:pPr>
              <w:spacing w:line="400" w:lineRule="exact"/>
              <w:ind w:leftChars="200" w:left="480" w:firstLineChars="400" w:firstLine="84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25366AE8" w14:textId="77777777" w:rsidR="00FE1006" w:rsidRPr="00BC3081" w:rsidRDefault="00FE1006" w:rsidP="00AA28C7">
            <w:pPr>
              <w:spacing w:line="400" w:lineRule="exact"/>
              <w:ind w:leftChars="200" w:left="480" w:firstLineChars="600" w:firstLine="126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indexCode</w:t>
            </w:r>
            <w:r w:rsidRPr="00BC3081">
              <w:rPr>
                <w:sz w:val="21"/>
                <w:szCs w:val="21"/>
              </w:rPr>
              <w:t>": "dsafsadfsdafas",</w:t>
            </w:r>
          </w:p>
          <w:p w14:paraId="33B017CE" w14:textId="77777777" w:rsidR="00FE1006" w:rsidRPr="00BC3081" w:rsidRDefault="00FE1006" w:rsidP="00AA28C7">
            <w:pPr>
              <w:spacing w:line="400" w:lineRule="exact"/>
              <w:ind w:leftChars="200" w:left="480" w:firstLineChars="600" w:firstLine="126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</w:t>
            </w:r>
            <w:r w:rsidRPr="00BC3081">
              <w:rPr>
                <w:rFonts w:hint="eastAsia"/>
                <w:sz w:val="21"/>
                <w:szCs w:val="21"/>
              </w:rPr>
              <w:t>status</w:t>
            </w:r>
            <w:r w:rsidRPr="00BC3081">
              <w:rPr>
                <w:sz w:val="21"/>
                <w:szCs w:val="21"/>
              </w:rPr>
              <w:t>": 0</w:t>
            </w:r>
            <w:r w:rsidRPr="00BC3081">
              <w:rPr>
                <w:rFonts w:hint="eastAsia"/>
                <w:sz w:val="21"/>
                <w:szCs w:val="21"/>
              </w:rPr>
              <w:t>,</w:t>
            </w:r>
          </w:p>
          <w:p w14:paraId="058E054B" w14:textId="77777777" w:rsidR="00FE1006" w:rsidRPr="00BC3081" w:rsidRDefault="00FE1006" w:rsidP="00AA28C7">
            <w:pPr>
              <w:spacing w:line="400" w:lineRule="exact"/>
              <w:ind w:leftChars="200" w:left="480" w:firstLineChars="600" w:firstLine="126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"happenTime": "2022-05-03T17:30:08+08:00"</w:t>
            </w:r>
          </w:p>
          <w:p w14:paraId="346DBE5A" w14:textId="77777777" w:rsidR="00FE1006" w:rsidRPr="00BC3081" w:rsidRDefault="00FE1006" w:rsidP="00AA28C7">
            <w:pPr>
              <w:spacing w:line="400" w:lineRule="exact"/>
              <w:ind w:leftChars="200" w:left="480" w:firstLineChars="400" w:firstLine="84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712C4DB2" w14:textId="77777777" w:rsidR="00FE1006" w:rsidRPr="00BC3081" w:rsidRDefault="00FE1006" w:rsidP="00AA28C7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]</w:t>
            </w:r>
          </w:p>
          <w:p w14:paraId="4BAD9F0C" w14:textId="77777777" w:rsidR="00FE1006" w:rsidRPr="00BC3081" w:rsidRDefault="00FE1006" w:rsidP="00AA28C7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  <w:tr w:rsidR="00FE1006" w:rsidRPr="00BC3081" w14:paraId="6C00667B" w14:textId="77777777" w:rsidTr="00AA28C7">
        <w:tc>
          <w:tcPr>
            <w:tcW w:w="9638" w:type="dxa"/>
            <w:vAlign w:val="center"/>
          </w:tcPr>
          <w:p w14:paraId="583B0A21" w14:textId="77777777" w:rsidR="00FE1006" w:rsidRPr="00BC3081" w:rsidRDefault="00FE1006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lastRenderedPageBreak/>
              <w:t>响应报文格式示例：</w:t>
            </w:r>
          </w:p>
        </w:tc>
      </w:tr>
      <w:tr w:rsidR="00FE1006" w:rsidRPr="00BC3081" w14:paraId="34B7FFEF" w14:textId="77777777" w:rsidTr="00AA28C7">
        <w:tc>
          <w:tcPr>
            <w:tcW w:w="9638" w:type="dxa"/>
            <w:vAlign w:val="center"/>
          </w:tcPr>
          <w:p w14:paraId="66687C5C" w14:textId="77777777" w:rsidR="00FE1006" w:rsidRPr="00BC3081" w:rsidRDefault="00FE1006" w:rsidP="00AA28C7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5177C30B" w14:textId="77777777" w:rsidR="00FE1006" w:rsidRPr="00BC3081" w:rsidRDefault="00FE1006" w:rsidP="00AA28C7">
            <w:pPr>
              <w:spacing w:line="400" w:lineRule="exact"/>
              <w:ind w:leftChars="400" w:left="96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"code": "0",</w:t>
            </w:r>
          </w:p>
          <w:p w14:paraId="7A824CDE" w14:textId="77777777" w:rsidR="00FE1006" w:rsidRPr="00BC3081" w:rsidRDefault="00FE1006" w:rsidP="00AA28C7">
            <w:pPr>
              <w:spacing w:line="400" w:lineRule="exact"/>
              <w:ind w:leftChars="400" w:left="96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"msg": "success",</w:t>
            </w:r>
          </w:p>
          <w:p w14:paraId="73CBD29D" w14:textId="77777777" w:rsidR="00FE1006" w:rsidRPr="00BC3081" w:rsidRDefault="00FE1006" w:rsidP="00AA28C7">
            <w:pPr>
              <w:spacing w:line="400" w:lineRule="exact"/>
              <w:ind w:leftChars="400" w:left="96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"data": {</w:t>
            </w:r>
          </w:p>
          <w:p w14:paraId="6D5BB583" w14:textId="77777777" w:rsidR="00FE1006" w:rsidRPr="00BC3081" w:rsidRDefault="00FE1006" w:rsidP="00AA28C7">
            <w:pPr>
              <w:spacing w:line="400" w:lineRule="exact"/>
              <w:ind w:leftChars="600" w:left="144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"infName": "doorStatusUpload",</w:t>
            </w:r>
          </w:p>
          <w:p w14:paraId="724F52C1" w14:textId="77777777" w:rsidR="00FE1006" w:rsidRPr="00BC3081" w:rsidRDefault="00FE1006" w:rsidP="00AA28C7">
            <w:pPr>
              <w:spacing w:line="400" w:lineRule="exact"/>
              <w:ind w:leftChars="600" w:left="144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"msgId": "12321darwe"</w:t>
            </w:r>
          </w:p>
          <w:p w14:paraId="6826B32B" w14:textId="77777777" w:rsidR="00FE1006" w:rsidRPr="00BC3081" w:rsidRDefault="00FE1006" w:rsidP="00AA28C7">
            <w:pPr>
              <w:spacing w:line="400" w:lineRule="exact"/>
              <w:ind w:leftChars="400" w:left="96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2FB4589B" w14:textId="77777777" w:rsidR="00FE1006" w:rsidRPr="00BC3081" w:rsidRDefault="00FE1006" w:rsidP="00AA28C7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</w:tbl>
    <w:p w14:paraId="2C78470F" w14:textId="4CBAFC9E" w:rsidR="00A25440" w:rsidRPr="00BC3081" w:rsidRDefault="00A25440" w:rsidP="0004041E">
      <w:pPr>
        <w:pStyle w:val="2"/>
      </w:pPr>
      <w:bookmarkStart w:id="18" w:name="_Toc138245866"/>
      <w:r w:rsidRPr="00BC3081">
        <w:rPr>
          <w:rFonts w:hint="eastAsia"/>
        </w:rPr>
        <w:t>入侵报警点位数据</w:t>
      </w:r>
      <w:bookmarkEnd w:id="18"/>
    </w:p>
    <w:p w14:paraId="1D4AC56C" w14:textId="77777777" w:rsidR="00144516" w:rsidRPr="00BC3081" w:rsidRDefault="00144516" w:rsidP="0004041E">
      <w:pPr>
        <w:pStyle w:val="3"/>
      </w:pPr>
      <w:r w:rsidRPr="00BC3081">
        <w:rPr>
          <w:rFonts w:hint="eastAsia"/>
        </w:rPr>
        <w:t>接口功能定义</w:t>
      </w:r>
    </w:p>
    <w:p w14:paraId="588471D6" w14:textId="77777777" w:rsidR="00144516" w:rsidRPr="00BC3081" w:rsidRDefault="00144516" w:rsidP="00144516">
      <w:pPr>
        <w:pStyle w:val="a"/>
        <w:ind w:left="0" w:firstLineChars="200" w:firstLine="480"/>
      </w:pPr>
      <w:r w:rsidRPr="00BC3081">
        <w:rPr>
          <w:rFonts w:hint="eastAsia"/>
        </w:rPr>
        <w:t>启动时，</w:t>
      </w:r>
      <w:r w:rsidR="00657BFF" w:rsidRPr="00BC3081">
        <w:rPr>
          <w:rFonts w:hint="eastAsia"/>
        </w:rPr>
        <w:t>入侵报警点位</w:t>
      </w:r>
      <w:r w:rsidRPr="00BC3081">
        <w:rPr>
          <w:rFonts w:hint="eastAsia"/>
        </w:rPr>
        <w:t>数据上传到云平台</w:t>
      </w:r>
    </w:p>
    <w:p w14:paraId="6C100205" w14:textId="77777777" w:rsidR="00144516" w:rsidRPr="00BC3081" w:rsidRDefault="00FA6420" w:rsidP="00144516">
      <w:pPr>
        <w:pStyle w:val="a"/>
        <w:ind w:left="0" w:firstLineChars="200" w:firstLine="480"/>
      </w:pPr>
      <w:r w:rsidRPr="00BC3081">
        <w:rPr>
          <w:rFonts w:hint="eastAsia"/>
        </w:rPr>
        <w:t>入侵报警点</w:t>
      </w:r>
      <w:proofErr w:type="gramStart"/>
      <w:r w:rsidRPr="00BC3081">
        <w:rPr>
          <w:rFonts w:hint="eastAsia"/>
        </w:rPr>
        <w:t>位</w:t>
      </w:r>
      <w:r w:rsidR="00144516" w:rsidRPr="00BC3081">
        <w:rPr>
          <w:rFonts w:hint="eastAsia"/>
        </w:rPr>
        <w:t>基础</w:t>
      </w:r>
      <w:proofErr w:type="gramEnd"/>
      <w:r w:rsidR="00144516" w:rsidRPr="00BC3081">
        <w:rPr>
          <w:rFonts w:hint="eastAsia"/>
        </w:rPr>
        <w:t>信息数据变化时上传</w:t>
      </w:r>
    </w:p>
    <w:p w14:paraId="3D2A6D82" w14:textId="77777777" w:rsidR="00144516" w:rsidRPr="00BC3081" w:rsidRDefault="00144516" w:rsidP="00144516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 w:rsidRPr="00BC3081">
        <w:t>invadeI</w:t>
      </w:r>
      <w:r w:rsidRPr="00BC3081">
        <w:rPr>
          <w:rFonts w:hint="eastAsia"/>
        </w:rPr>
        <w:t>nfo</w:t>
      </w:r>
      <w:r w:rsidRPr="00BC3081">
        <w:t>U</w:t>
      </w:r>
      <w:r w:rsidRPr="00BC3081">
        <w:rPr>
          <w:rFonts w:hint="eastAsia"/>
        </w:rPr>
        <w:t>pload</w:t>
      </w:r>
    </w:p>
    <w:p w14:paraId="1FB7D917" w14:textId="77777777" w:rsidR="00144516" w:rsidRPr="00BC3081" w:rsidRDefault="00144516" w:rsidP="0004041E">
      <w:pPr>
        <w:pStyle w:val="3"/>
      </w:pPr>
      <w:r w:rsidRPr="00BC3081">
        <w:rPr>
          <w:rFonts w:hint="eastAsia"/>
        </w:rPr>
        <w:t>接口数据内容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391"/>
        <w:gridCol w:w="565"/>
        <w:gridCol w:w="1948"/>
        <w:gridCol w:w="1691"/>
        <w:gridCol w:w="1921"/>
        <w:gridCol w:w="2977"/>
      </w:tblGrid>
      <w:tr w:rsidR="00144516" w:rsidRPr="00BC3081" w14:paraId="55A63CDC" w14:textId="77777777" w:rsidTr="00144516">
        <w:tc>
          <w:tcPr>
            <w:tcW w:w="956" w:type="dxa"/>
            <w:gridSpan w:val="2"/>
          </w:tcPr>
          <w:p w14:paraId="6B0FF80E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1948" w:type="dxa"/>
            <w:vAlign w:val="center"/>
          </w:tcPr>
          <w:p w14:paraId="5EAC33D6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691" w:type="dxa"/>
            <w:vAlign w:val="center"/>
          </w:tcPr>
          <w:p w14:paraId="0F4D713C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921" w:type="dxa"/>
            <w:vAlign w:val="center"/>
          </w:tcPr>
          <w:p w14:paraId="28FDD221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2977" w:type="dxa"/>
          </w:tcPr>
          <w:p w14:paraId="2C7312D5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144516" w:rsidRPr="00BC3081" w14:paraId="26AA5EE0" w14:textId="77777777" w:rsidTr="00144516">
        <w:tc>
          <w:tcPr>
            <w:tcW w:w="956" w:type="dxa"/>
            <w:gridSpan w:val="2"/>
          </w:tcPr>
          <w:p w14:paraId="6579A8B3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1948" w:type="dxa"/>
            <w:vAlign w:val="center"/>
          </w:tcPr>
          <w:p w14:paraId="0749C0A2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691" w:type="dxa"/>
            <w:vAlign w:val="center"/>
          </w:tcPr>
          <w:p w14:paraId="336FC604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921" w:type="dxa"/>
            <w:vAlign w:val="center"/>
          </w:tcPr>
          <w:p w14:paraId="620C6603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2977" w:type="dxa"/>
          </w:tcPr>
          <w:p w14:paraId="10B263C6" w14:textId="69FC1A84" w:rsidR="00144516" w:rsidRPr="00BC3081" w:rsidRDefault="00595832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t>invadeI</w:t>
            </w:r>
            <w:r w:rsidRPr="00BC3081">
              <w:rPr>
                <w:rFonts w:hint="eastAsia"/>
              </w:rPr>
              <w:t>nfo</w:t>
            </w:r>
            <w:r w:rsidRPr="00BC3081">
              <w:t>U</w:t>
            </w:r>
            <w:r w:rsidRPr="00BC3081">
              <w:rPr>
                <w:rFonts w:hint="eastAsia"/>
              </w:rPr>
              <w:t>pload</w:t>
            </w:r>
          </w:p>
        </w:tc>
      </w:tr>
      <w:tr w:rsidR="00144516" w:rsidRPr="00BC3081" w14:paraId="77736A42" w14:textId="77777777" w:rsidTr="00144516">
        <w:tc>
          <w:tcPr>
            <w:tcW w:w="956" w:type="dxa"/>
            <w:gridSpan w:val="2"/>
          </w:tcPr>
          <w:p w14:paraId="710676D6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1948" w:type="dxa"/>
            <w:vAlign w:val="center"/>
          </w:tcPr>
          <w:p w14:paraId="2009EA2D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691" w:type="dxa"/>
            <w:vAlign w:val="center"/>
          </w:tcPr>
          <w:p w14:paraId="376992B2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921" w:type="dxa"/>
            <w:vAlign w:val="center"/>
          </w:tcPr>
          <w:p w14:paraId="682D820A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977" w:type="dxa"/>
          </w:tcPr>
          <w:p w14:paraId="34E2AF7F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144516" w:rsidRPr="00BC3081" w14:paraId="459CE9B9" w14:textId="77777777" w:rsidTr="00144516">
        <w:tc>
          <w:tcPr>
            <w:tcW w:w="956" w:type="dxa"/>
            <w:gridSpan w:val="2"/>
          </w:tcPr>
          <w:p w14:paraId="21C05EFD" w14:textId="77777777" w:rsidR="00144516" w:rsidRPr="00BC3081" w:rsidRDefault="00BB2420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1948" w:type="dxa"/>
            <w:vAlign w:val="center"/>
          </w:tcPr>
          <w:p w14:paraId="6C08D0DF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691" w:type="dxa"/>
            <w:vAlign w:val="center"/>
          </w:tcPr>
          <w:p w14:paraId="2941E75C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O</w:t>
            </w:r>
            <w:r w:rsidRPr="00BC3081">
              <w:rPr>
                <w:rFonts w:hint="eastAsia"/>
                <w:sz w:val="21"/>
              </w:rPr>
              <w:t>bject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1921" w:type="dxa"/>
            <w:vAlign w:val="center"/>
          </w:tcPr>
          <w:p w14:paraId="60558112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数据</w:t>
            </w:r>
          </w:p>
        </w:tc>
        <w:tc>
          <w:tcPr>
            <w:tcW w:w="2977" w:type="dxa"/>
          </w:tcPr>
          <w:p w14:paraId="4B4588C6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44516" w:rsidRPr="00BC3081" w14:paraId="1760FFB9" w14:textId="77777777" w:rsidTr="00144516">
        <w:trPr>
          <w:trHeight w:val="283"/>
        </w:trPr>
        <w:tc>
          <w:tcPr>
            <w:tcW w:w="391" w:type="dxa"/>
            <w:vMerge w:val="restart"/>
          </w:tcPr>
          <w:p w14:paraId="2FBF3739" w14:textId="77777777" w:rsidR="00144516" w:rsidRPr="00BC3081" w:rsidRDefault="00144516" w:rsidP="00144516">
            <w:pPr>
              <w:spacing w:before="217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55B65774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1</w:t>
            </w:r>
          </w:p>
        </w:tc>
        <w:tc>
          <w:tcPr>
            <w:tcW w:w="1948" w:type="dxa"/>
            <w:vAlign w:val="center"/>
          </w:tcPr>
          <w:p w14:paraId="4F45DD7F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indexCode</w:t>
            </w:r>
          </w:p>
        </w:tc>
        <w:tc>
          <w:tcPr>
            <w:tcW w:w="1691" w:type="dxa"/>
            <w:vAlign w:val="center"/>
          </w:tcPr>
          <w:p w14:paraId="464F419B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921" w:type="dxa"/>
            <w:vAlign w:val="center"/>
          </w:tcPr>
          <w:p w14:paraId="6994A36F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设备唯一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977" w:type="dxa"/>
          </w:tcPr>
          <w:p w14:paraId="064EC826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44516" w:rsidRPr="00BC3081" w14:paraId="51EA393B" w14:textId="77777777" w:rsidTr="00144516">
        <w:trPr>
          <w:trHeight w:val="283"/>
        </w:trPr>
        <w:tc>
          <w:tcPr>
            <w:tcW w:w="391" w:type="dxa"/>
            <w:vMerge/>
          </w:tcPr>
          <w:p w14:paraId="7F3F0C3C" w14:textId="77777777" w:rsidR="00144516" w:rsidRPr="00BC3081" w:rsidRDefault="00144516" w:rsidP="00144516">
            <w:pPr>
              <w:spacing w:before="217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30C54432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2</w:t>
            </w:r>
          </w:p>
        </w:tc>
        <w:tc>
          <w:tcPr>
            <w:tcW w:w="1948" w:type="dxa"/>
            <w:vAlign w:val="center"/>
          </w:tcPr>
          <w:p w14:paraId="1AD6094F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name</w:t>
            </w:r>
          </w:p>
        </w:tc>
        <w:tc>
          <w:tcPr>
            <w:tcW w:w="1691" w:type="dxa"/>
            <w:vAlign w:val="center"/>
          </w:tcPr>
          <w:p w14:paraId="202FD8B1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921" w:type="dxa"/>
            <w:vAlign w:val="center"/>
          </w:tcPr>
          <w:p w14:paraId="6698D298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设备名称</w:t>
            </w:r>
          </w:p>
        </w:tc>
        <w:tc>
          <w:tcPr>
            <w:tcW w:w="2977" w:type="dxa"/>
          </w:tcPr>
          <w:p w14:paraId="0FD3F853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44516" w:rsidRPr="00BC3081" w14:paraId="12182314" w14:textId="77777777" w:rsidTr="00144516">
        <w:trPr>
          <w:trHeight w:val="283"/>
        </w:trPr>
        <w:tc>
          <w:tcPr>
            <w:tcW w:w="391" w:type="dxa"/>
            <w:vMerge/>
          </w:tcPr>
          <w:p w14:paraId="21A2654D" w14:textId="77777777" w:rsidR="00144516" w:rsidRPr="00BC3081" w:rsidRDefault="00144516" w:rsidP="00144516">
            <w:pPr>
              <w:spacing w:before="217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6E14FEC8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1948" w:type="dxa"/>
            <w:vAlign w:val="center"/>
          </w:tcPr>
          <w:p w14:paraId="367F2742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ip</w:t>
            </w:r>
          </w:p>
        </w:tc>
        <w:tc>
          <w:tcPr>
            <w:tcW w:w="1691" w:type="dxa"/>
          </w:tcPr>
          <w:p w14:paraId="4711D855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921" w:type="dxa"/>
            <w:vAlign w:val="center"/>
          </w:tcPr>
          <w:p w14:paraId="12A5080D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</w:t>
            </w:r>
            <w:r w:rsidRPr="00BC3081">
              <w:rPr>
                <w:rFonts w:hint="eastAsia"/>
                <w:sz w:val="21"/>
              </w:rPr>
              <w:t>ip</w:t>
            </w:r>
            <w:r w:rsidRPr="00BC3081">
              <w:rPr>
                <w:rFonts w:hint="eastAsia"/>
                <w:sz w:val="21"/>
              </w:rPr>
              <w:t>地址</w:t>
            </w:r>
          </w:p>
        </w:tc>
        <w:tc>
          <w:tcPr>
            <w:tcW w:w="2977" w:type="dxa"/>
          </w:tcPr>
          <w:p w14:paraId="6032A606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44516" w:rsidRPr="00BC3081" w14:paraId="75F1AE34" w14:textId="77777777" w:rsidTr="00144516">
        <w:trPr>
          <w:trHeight w:val="283"/>
        </w:trPr>
        <w:tc>
          <w:tcPr>
            <w:tcW w:w="391" w:type="dxa"/>
            <w:vMerge/>
          </w:tcPr>
          <w:p w14:paraId="43066326" w14:textId="77777777" w:rsidR="00144516" w:rsidRPr="00BC3081" w:rsidRDefault="00144516" w:rsidP="00144516">
            <w:pPr>
              <w:spacing w:before="217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67167B13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4</w:t>
            </w:r>
          </w:p>
        </w:tc>
        <w:tc>
          <w:tcPr>
            <w:tcW w:w="1948" w:type="dxa"/>
            <w:vAlign w:val="center"/>
          </w:tcPr>
          <w:p w14:paraId="647C72AC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port</w:t>
            </w:r>
          </w:p>
        </w:tc>
        <w:tc>
          <w:tcPr>
            <w:tcW w:w="1691" w:type="dxa"/>
          </w:tcPr>
          <w:p w14:paraId="15482A78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921" w:type="dxa"/>
            <w:vAlign w:val="center"/>
          </w:tcPr>
          <w:p w14:paraId="0C920C59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设备端口</w:t>
            </w:r>
          </w:p>
        </w:tc>
        <w:tc>
          <w:tcPr>
            <w:tcW w:w="2977" w:type="dxa"/>
          </w:tcPr>
          <w:p w14:paraId="59F06223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44516" w:rsidRPr="00BC3081" w14:paraId="0ED3EC94" w14:textId="77777777" w:rsidTr="00144516">
        <w:trPr>
          <w:trHeight w:val="283"/>
        </w:trPr>
        <w:tc>
          <w:tcPr>
            <w:tcW w:w="391" w:type="dxa"/>
            <w:vMerge/>
          </w:tcPr>
          <w:p w14:paraId="4A05CF74" w14:textId="77777777" w:rsidR="00144516" w:rsidRPr="00BC3081" w:rsidRDefault="00144516" w:rsidP="00144516">
            <w:pPr>
              <w:spacing w:before="217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5BF48070" w14:textId="6530C7B1" w:rsidR="00144516" w:rsidRPr="00BC3081" w:rsidRDefault="0048617B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948" w:type="dxa"/>
            <w:vAlign w:val="center"/>
          </w:tcPr>
          <w:p w14:paraId="4DF026B9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status</w:t>
            </w:r>
          </w:p>
        </w:tc>
        <w:tc>
          <w:tcPr>
            <w:tcW w:w="1691" w:type="dxa"/>
          </w:tcPr>
          <w:p w14:paraId="110A5F7A" w14:textId="77777777" w:rsidR="00144516" w:rsidRPr="00BC3081" w:rsidRDefault="00C01AA9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="00144516"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921" w:type="dxa"/>
            <w:vAlign w:val="center"/>
          </w:tcPr>
          <w:p w14:paraId="55FD7DBF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设备状态</w:t>
            </w:r>
          </w:p>
        </w:tc>
        <w:tc>
          <w:tcPr>
            <w:tcW w:w="2977" w:type="dxa"/>
          </w:tcPr>
          <w:p w14:paraId="78CDEB97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</w:t>
            </w:r>
            <w:r w:rsidRPr="00BC3081">
              <w:rPr>
                <w:rFonts w:hint="eastAsia"/>
                <w:sz w:val="21"/>
              </w:rPr>
              <w:t>：正常，</w:t>
            </w:r>
            <w:r w:rsidRPr="00BC3081">
              <w:rPr>
                <w:rFonts w:hint="eastAsia"/>
                <w:sz w:val="21"/>
              </w:rPr>
              <w:t>-</w:t>
            </w:r>
            <w:r w:rsidRPr="00BC3081">
              <w:rPr>
                <w:sz w:val="21"/>
              </w:rPr>
              <w:t>1</w:t>
            </w:r>
            <w:r w:rsidRPr="00BC3081">
              <w:rPr>
                <w:rFonts w:hint="eastAsia"/>
                <w:sz w:val="21"/>
              </w:rPr>
              <w:t>：删除</w:t>
            </w:r>
          </w:p>
        </w:tc>
      </w:tr>
      <w:tr w:rsidR="00144516" w:rsidRPr="00BC3081" w14:paraId="38439E86" w14:textId="77777777" w:rsidTr="00144516">
        <w:trPr>
          <w:trHeight w:val="283"/>
        </w:trPr>
        <w:tc>
          <w:tcPr>
            <w:tcW w:w="391" w:type="dxa"/>
            <w:vMerge/>
          </w:tcPr>
          <w:p w14:paraId="7327B2D1" w14:textId="77777777" w:rsidR="00144516" w:rsidRPr="00BC3081" w:rsidRDefault="00144516" w:rsidP="00144516">
            <w:pPr>
              <w:spacing w:before="217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5503FFF3" w14:textId="06974C0C" w:rsidR="00144516" w:rsidRPr="00BC3081" w:rsidRDefault="0048617B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948" w:type="dxa"/>
            <w:vAlign w:val="center"/>
          </w:tcPr>
          <w:p w14:paraId="157EE938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resource</w:t>
            </w:r>
            <w:r w:rsidRPr="00BC3081">
              <w:rPr>
                <w:sz w:val="21"/>
              </w:rPr>
              <w:t>T</w:t>
            </w:r>
            <w:r w:rsidRPr="00BC3081">
              <w:rPr>
                <w:rFonts w:hint="eastAsia"/>
                <w:sz w:val="21"/>
              </w:rPr>
              <w:t>ype</w:t>
            </w:r>
          </w:p>
        </w:tc>
        <w:tc>
          <w:tcPr>
            <w:tcW w:w="1691" w:type="dxa"/>
          </w:tcPr>
          <w:p w14:paraId="40C5B7F3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921" w:type="dxa"/>
            <w:vAlign w:val="center"/>
          </w:tcPr>
          <w:p w14:paraId="7C2EBE5D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设备类型</w:t>
            </w:r>
          </w:p>
        </w:tc>
        <w:tc>
          <w:tcPr>
            <w:tcW w:w="2977" w:type="dxa"/>
          </w:tcPr>
          <w:p w14:paraId="2849F4DE" w14:textId="77777777" w:rsidR="00144516" w:rsidRPr="00BC3081" w:rsidRDefault="000F69DB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详见附录</w:t>
            </w:r>
            <w:r w:rsidRPr="00BC3081">
              <w:rPr>
                <w:rFonts w:hint="eastAsia"/>
                <w:sz w:val="21"/>
              </w:rPr>
              <w:t>A</w:t>
            </w:r>
            <w:r w:rsidRPr="00BC3081">
              <w:rPr>
                <w:rFonts w:hint="eastAsia"/>
                <w:sz w:val="21"/>
              </w:rPr>
              <w:t>【资源类型】</w:t>
            </w:r>
          </w:p>
        </w:tc>
      </w:tr>
    </w:tbl>
    <w:p w14:paraId="49CCAE73" w14:textId="77777777" w:rsidR="00144516" w:rsidRPr="00BC3081" w:rsidRDefault="00144516" w:rsidP="0004041E">
      <w:pPr>
        <w:pStyle w:val="3"/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4516" w:rsidRPr="00BC3081" w14:paraId="55FDA946" w14:textId="77777777" w:rsidTr="00144516">
        <w:tc>
          <w:tcPr>
            <w:tcW w:w="9628" w:type="dxa"/>
          </w:tcPr>
          <w:p w14:paraId="4C4D4D6A" w14:textId="77777777" w:rsidR="00144516" w:rsidRPr="00BC3081" w:rsidRDefault="00144516" w:rsidP="00144516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4C9FBAF7" w14:textId="77777777" w:rsidR="00144516" w:rsidRPr="00BC3081" w:rsidRDefault="00144516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"invadeInfoUpload",</w:t>
            </w:r>
          </w:p>
          <w:p w14:paraId="26D47F4E" w14:textId="77777777" w:rsidR="00144516" w:rsidRPr="00BC3081" w:rsidRDefault="00144516" w:rsidP="00BB2420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4124AA8D" w14:textId="77777777" w:rsidR="00144516" w:rsidRPr="00BC3081" w:rsidRDefault="00144516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"data": [</w:t>
            </w:r>
          </w:p>
          <w:p w14:paraId="36AFCD8C" w14:textId="77777777" w:rsidR="00EB152A" w:rsidRPr="00BC3081" w:rsidRDefault="00EB152A" w:rsidP="00EB152A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lastRenderedPageBreak/>
              <w:t>{</w:t>
            </w:r>
          </w:p>
          <w:p w14:paraId="116D4409" w14:textId="77777777" w:rsidR="00EB152A" w:rsidRPr="00BC3081" w:rsidRDefault="00EB152A" w:rsidP="00EB152A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index</w:t>
            </w:r>
            <w:r w:rsidRPr="00BC3081">
              <w:rPr>
                <w:sz w:val="21"/>
              </w:rPr>
              <w:t>C</w:t>
            </w:r>
            <w:r w:rsidRPr="00BC3081">
              <w:rPr>
                <w:rFonts w:hint="eastAsia"/>
                <w:sz w:val="21"/>
              </w:rPr>
              <w:t>ode</w:t>
            </w:r>
            <w:r w:rsidRPr="00BC3081">
              <w:rPr>
                <w:sz w:val="21"/>
              </w:rPr>
              <w:t>": "dsafsadfsdafas",</w:t>
            </w:r>
          </w:p>
          <w:p w14:paraId="27D7CE62" w14:textId="77777777" w:rsidR="00EB152A" w:rsidRPr="00BC3081" w:rsidRDefault="00EB152A" w:rsidP="00EB152A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"name": "</w:t>
            </w:r>
            <w:r w:rsidR="00BC5789" w:rsidRPr="00BC3081">
              <w:rPr>
                <w:rFonts w:hint="eastAsia"/>
                <w:sz w:val="21"/>
              </w:rPr>
              <w:t>报警主机</w:t>
            </w:r>
            <w:r w:rsidR="00BC5789" w:rsidRPr="00BC3081">
              <w:rPr>
                <w:rFonts w:hint="eastAsia"/>
                <w:sz w:val="21"/>
              </w:rPr>
              <w:t>1</w:t>
            </w: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1D155986" w14:textId="77777777" w:rsidR="00EB152A" w:rsidRPr="00BC3081" w:rsidRDefault="00EB152A" w:rsidP="00EB152A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"ip": "0.0.0.0"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57182DF0" w14:textId="77777777" w:rsidR="00EB152A" w:rsidRPr="00BC3081" w:rsidRDefault="00EB152A" w:rsidP="00EB152A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"port": "8080"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0BBEA0CB" w14:textId="77777777" w:rsidR="00EB152A" w:rsidRPr="00BC3081" w:rsidRDefault="00EB152A" w:rsidP="00EB152A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status</w:t>
            </w:r>
            <w:r w:rsidRPr="00BC3081">
              <w:rPr>
                <w:sz w:val="21"/>
              </w:rPr>
              <w:t>": 0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2B2B3ACD" w14:textId="1240545E" w:rsidR="00BE653A" w:rsidRPr="00BC3081" w:rsidRDefault="00EB152A" w:rsidP="00BE653A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resource</w:t>
            </w:r>
            <w:r w:rsidRPr="00BC3081">
              <w:rPr>
                <w:sz w:val="21"/>
              </w:rPr>
              <w:t>T</w:t>
            </w:r>
            <w:r w:rsidRPr="00BC3081">
              <w:rPr>
                <w:rFonts w:hint="eastAsia"/>
                <w:sz w:val="21"/>
              </w:rPr>
              <w:t>ype</w:t>
            </w:r>
            <w:r w:rsidRPr="00BC3081">
              <w:rPr>
                <w:sz w:val="21"/>
              </w:rPr>
              <w:t>": "</w:t>
            </w:r>
            <w:r w:rsidR="001E777C" w:rsidRPr="00BC3081">
              <w:rPr>
                <w:rFonts w:hint="eastAsia"/>
                <w:sz w:val="21"/>
              </w:rPr>
              <w:t>ias</w:t>
            </w:r>
            <w:r w:rsidRPr="00BC3081">
              <w:rPr>
                <w:sz w:val="21"/>
              </w:rPr>
              <w:t>Device"</w:t>
            </w:r>
          </w:p>
          <w:p w14:paraId="58FFED4B" w14:textId="77777777" w:rsidR="00144516" w:rsidRPr="00BC3081" w:rsidRDefault="00EB152A" w:rsidP="00EB152A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6D3F3BB2" w14:textId="77777777" w:rsidR="00144516" w:rsidRPr="00BC3081" w:rsidRDefault="00144516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2DE2199F" w14:textId="77777777" w:rsidR="00144516" w:rsidRPr="00BC3081" w:rsidRDefault="00144516" w:rsidP="00144516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7F53CB53" w14:textId="77777777" w:rsidR="00144516" w:rsidRPr="00BC3081" w:rsidRDefault="00144516" w:rsidP="0004041E">
      <w:pPr>
        <w:pStyle w:val="3"/>
      </w:pPr>
      <w:r w:rsidRPr="00BC3081">
        <w:rPr>
          <w:rFonts w:hint="eastAsia"/>
        </w:rPr>
        <w:lastRenderedPageBreak/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144516" w:rsidRPr="00BC3081" w14:paraId="19BD3167" w14:textId="77777777" w:rsidTr="00144516">
        <w:tc>
          <w:tcPr>
            <w:tcW w:w="814" w:type="dxa"/>
            <w:gridSpan w:val="2"/>
            <w:vAlign w:val="center"/>
          </w:tcPr>
          <w:p w14:paraId="4CAC3ABE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06567427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3DB2A993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0A204918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13A0C549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144516" w:rsidRPr="00BC3081" w14:paraId="12F35DBD" w14:textId="77777777" w:rsidTr="00144516">
        <w:tc>
          <w:tcPr>
            <w:tcW w:w="814" w:type="dxa"/>
            <w:gridSpan w:val="2"/>
            <w:vAlign w:val="center"/>
          </w:tcPr>
          <w:p w14:paraId="0A1CF285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13909157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2C2472D9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0D56CA2C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5596BD92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144516" w:rsidRPr="00BC3081" w14:paraId="668AE07B" w14:textId="77777777" w:rsidTr="00144516">
        <w:tc>
          <w:tcPr>
            <w:tcW w:w="814" w:type="dxa"/>
            <w:gridSpan w:val="2"/>
            <w:vAlign w:val="center"/>
          </w:tcPr>
          <w:p w14:paraId="1D5FCB04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7EFC2A7F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2AF7465F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6B536447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793AF9B7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44516" w:rsidRPr="00BC3081" w14:paraId="585F232D" w14:textId="77777777" w:rsidTr="00144516">
        <w:tc>
          <w:tcPr>
            <w:tcW w:w="814" w:type="dxa"/>
            <w:gridSpan w:val="2"/>
            <w:vAlign w:val="center"/>
          </w:tcPr>
          <w:p w14:paraId="78D2CA63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49AB33E5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47F2C2D0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4728919C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7A66E4A9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44516" w:rsidRPr="00BC3081" w14:paraId="77D9C97E" w14:textId="77777777" w:rsidTr="00144516">
        <w:tc>
          <w:tcPr>
            <w:tcW w:w="407" w:type="dxa"/>
            <w:vMerge w:val="restart"/>
            <w:vAlign w:val="center"/>
          </w:tcPr>
          <w:p w14:paraId="54D551E2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16B33175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737D0D9F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1F808ED7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21F48E2C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3DFEED13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invadeInfoUpload</w:t>
            </w:r>
          </w:p>
        </w:tc>
      </w:tr>
      <w:tr w:rsidR="00144516" w:rsidRPr="00BC3081" w14:paraId="6C7AF99C" w14:textId="77777777" w:rsidTr="00144516">
        <w:tc>
          <w:tcPr>
            <w:tcW w:w="407" w:type="dxa"/>
            <w:vMerge/>
            <w:vAlign w:val="center"/>
          </w:tcPr>
          <w:p w14:paraId="7913CD92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07C26256" w14:textId="77777777" w:rsidR="00144516" w:rsidRPr="00BC3081" w:rsidRDefault="00144516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4743404E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7A06B99D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6F0BAE99" w14:textId="77777777" w:rsidR="00144516" w:rsidRPr="00BC3081" w:rsidRDefault="00144516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2E361972" w14:textId="77777777" w:rsidR="00144516" w:rsidRPr="00BC3081" w:rsidRDefault="00144516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44C6D5A6" w14:textId="77777777" w:rsidR="00144516" w:rsidRPr="00BC3081" w:rsidRDefault="00144516" w:rsidP="0004041E">
      <w:pPr>
        <w:pStyle w:val="3"/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4516" w:rsidRPr="00BC3081" w14:paraId="3BCB3168" w14:textId="77777777" w:rsidTr="00144516">
        <w:tc>
          <w:tcPr>
            <w:tcW w:w="9628" w:type="dxa"/>
          </w:tcPr>
          <w:p w14:paraId="1AFF2470" w14:textId="77777777" w:rsidR="00144516" w:rsidRPr="00BC3081" w:rsidRDefault="00144516" w:rsidP="00144516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49259C14" w14:textId="77777777" w:rsidR="00144516" w:rsidRPr="00BC3081" w:rsidRDefault="00144516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42E1785E" w14:textId="77777777" w:rsidR="00144516" w:rsidRPr="00BC3081" w:rsidRDefault="00144516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5ED38477" w14:textId="77777777" w:rsidR="00144516" w:rsidRPr="00BC3081" w:rsidRDefault="00144516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738DACA8" w14:textId="77777777" w:rsidR="00144516" w:rsidRPr="00BC3081" w:rsidRDefault="00144516" w:rsidP="00144516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"invadeInfoUpload",</w:t>
            </w:r>
          </w:p>
          <w:p w14:paraId="1D25AAA9" w14:textId="77777777" w:rsidR="00144516" w:rsidRPr="00BC3081" w:rsidRDefault="00144516" w:rsidP="00144516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4910D229" w14:textId="77777777" w:rsidR="00144516" w:rsidRPr="00BC3081" w:rsidRDefault="00144516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255B54A6" w14:textId="77777777" w:rsidR="00144516" w:rsidRPr="00BC3081" w:rsidRDefault="00144516" w:rsidP="00144516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7D333918" w14:textId="77777777" w:rsidR="0003264F" w:rsidRPr="00BC3081" w:rsidRDefault="0003264F" w:rsidP="0004041E">
      <w:pPr>
        <w:pStyle w:val="2"/>
      </w:pPr>
      <w:bookmarkStart w:id="19" w:name="_Toc138245867"/>
      <w:r w:rsidRPr="00BC3081">
        <w:rPr>
          <w:rFonts w:hint="eastAsia"/>
        </w:rPr>
        <w:t>入侵</w:t>
      </w:r>
      <w:r w:rsidR="00114B15" w:rsidRPr="00BC3081">
        <w:rPr>
          <w:rFonts w:hint="eastAsia"/>
        </w:rPr>
        <w:t>报警</w:t>
      </w:r>
      <w:r w:rsidR="00F65D29" w:rsidRPr="00BC3081">
        <w:rPr>
          <w:rFonts w:hint="eastAsia"/>
        </w:rPr>
        <w:t>点位</w:t>
      </w:r>
      <w:r w:rsidRPr="00BC3081">
        <w:rPr>
          <w:rFonts w:hint="eastAsia"/>
        </w:rPr>
        <w:t>状态数据</w:t>
      </w:r>
      <w:bookmarkEnd w:id="19"/>
    </w:p>
    <w:p w14:paraId="31225783" w14:textId="77777777" w:rsidR="007110CB" w:rsidRPr="00BC3081" w:rsidRDefault="007110CB" w:rsidP="0004041E">
      <w:pPr>
        <w:pStyle w:val="3"/>
      </w:pPr>
      <w:r w:rsidRPr="00BC3081">
        <w:rPr>
          <w:rFonts w:hint="eastAsia"/>
        </w:rPr>
        <w:t>接口功能定义</w:t>
      </w:r>
    </w:p>
    <w:p w14:paraId="0D8417EE" w14:textId="77777777" w:rsidR="007110CB" w:rsidRPr="00BC3081" w:rsidRDefault="007110CB" w:rsidP="007110CB">
      <w:pPr>
        <w:pStyle w:val="a"/>
        <w:ind w:left="0" w:firstLineChars="200" w:firstLine="480"/>
      </w:pPr>
      <w:r w:rsidRPr="00BC3081">
        <w:rPr>
          <w:rFonts w:hint="eastAsia"/>
        </w:rPr>
        <w:t>启动时，设备在离线状态数据全量上传到云平台</w:t>
      </w:r>
    </w:p>
    <w:p w14:paraId="1F96C90C" w14:textId="77777777" w:rsidR="007110CB" w:rsidRPr="00BC3081" w:rsidRDefault="007110CB" w:rsidP="007110CB">
      <w:pPr>
        <w:pStyle w:val="a"/>
        <w:ind w:left="0" w:firstLineChars="200" w:firstLine="480"/>
      </w:pPr>
      <w:r w:rsidRPr="00BC3081">
        <w:rPr>
          <w:rFonts w:hint="eastAsia"/>
        </w:rPr>
        <w:t>设备在离线状态数据变化时上传</w:t>
      </w:r>
    </w:p>
    <w:p w14:paraId="76ABA50D" w14:textId="77777777" w:rsidR="007110CB" w:rsidRPr="00BC3081" w:rsidRDefault="007110CB" w:rsidP="007110CB">
      <w:pPr>
        <w:pStyle w:val="a"/>
        <w:ind w:left="0" w:firstLineChars="200" w:firstLine="480"/>
      </w:pPr>
      <w:r w:rsidRPr="00BC3081">
        <w:rPr>
          <w:rFonts w:hint="eastAsia"/>
        </w:rPr>
        <w:lastRenderedPageBreak/>
        <w:t>接口名称：</w:t>
      </w:r>
      <w:r w:rsidR="00803D10" w:rsidRPr="00BC3081">
        <w:rPr>
          <w:rFonts w:hint="eastAsia"/>
        </w:rPr>
        <w:t>invade</w:t>
      </w:r>
      <w:r w:rsidRPr="00BC3081">
        <w:t>S</w:t>
      </w:r>
      <w:r w:rsidRPr="00BC3081">
        <w:rPr>
          <w:rFonts w:hint="eastAsia"/>
        </w:rPr>
        <w:t>tatus</w:t>
      </w:r>
      <w:r w:rsidRPr="00BC3081">
        <w:t>U</w:t>
      </w:r>
      <w:r w:rsidRPr="00BC3081">
        <w:rPr>
          <w:rFonts w:hint="eastAsia"/>
        </w:rPr>
        <w:t>pload</w:t>
      </w:r>
    </w:p>
    <w:p w14:paraId="31E7DFCE" w14:textId="77777777" w:rsidR="007110CB" w:rsidRPr="00BC3081" w:rsidRDefault="007110CB" w:rsidP="0004041E">
      <w:pPr>
        <w:pStyle w:val="3"/>
      </w:pPr>
      <w:r w:rsidRPr="00BC3081">
        <w:rPr>
          <w:rFonts w:hint="eastAsia"/>
        </w:rPr>
        <w:t>接口数据内容</w:t>
      </w:r>
    </w:p>
    <w:tbl>
      <w:tblPr>
        <w:tblStyle w:val="ab"/>
        <w:tblW w:w="9918" w:type="dxa"/>
        <w:tblLook w:val="04A0" w:firstRow="1" w:lastRow="0" w:firstColumn="1" w:lastColumn="0" w:noHBand="0" w:noVBand="1"/>
      </w:tblPr>
      <w:tblGrid>
        <w:gridCol w:w="391"/>
        <w:gridCol w:w="565"/>
        <w:gridCol w:w="1948"/>
        <w:gridCol w:w="1691"/>
        <w:gridCol w:w="1496"/>
        <w:gridCol w:w="3827"/>
      </w:tblGrid>
      <w:tr w:rsidR="007110CB" w:rsidRPr="00BC3081" w14:paraId="495491F8" w14:textId="77777777" w:rsidTr="00A42CF7">
        <w:tc>
          <w:tcPr>
            <w:tcW w:w="956" w:type="dxa"/>
            <w:gridSpan w:val="2"/>
          </w:tcPr>
          <w:p w14:paraId="2781B3E2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1948" w:type="dxa"/>
            <w:vAlign w:val="center"/>
          </w:tcPr>
          <w:p w14:paraId="35DEBAF8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691" w:type="dxa"/>
            <w:vAlign w:val="center"/>
          </w:tcPr>
          <w:p w14:paraId="3CB79C14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496" w:type="dxa"/>
            <w:vAlign w:val="center"/>
          </w:tcPr>
          <w:p w14:paraId="6AEB78E4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827" w:type="dxa"/>
          </w:tcPr>
          <w:p w14:paraId="6689A38F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7110CB" w:rsidRPr="00BC3081" w14:paraId="67C9B183" w14:textId="77777777" w:rsidTr="00A42CF7">
        <w:tc>
          <w:tcPr>
            <w:tcW w:w="956" w:type="dxa"/>
            <w:gridSpan w:val="2"/>
          </w:tcPr>
          <w:p w14:paraId="4C70BBF2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1948" w:type="dxa"/>
            <w:vAlign w:val="center"/>
          </w:tcPr>
          <w:p w14:paraId="1BE71F7D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691" w:type="dxa"/>
            <w:vAlign w:val="center"/>
          </w:tcPr>
          <w:p w14:paraId="0CAFB975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496" w:type="dxa"/>
            <w:vAlign w:val="center"/>
          </w:tcPr>
          <w:p w14:paraId="4C6A7613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827" w:type="dxa"/>
          </w:tcPr>
          <w:p w14:paraId="2B409610" w14:textId="77777777" w:rsidR="007110CB" w:rsidRPr="00BC3081" w:rsidRDefault="00803D1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invadeStatusUpload</w:t>
            </w:r>
          </w:p>
        </w:tc>
      </w:tr>
      <w:tr w:rsidR="007110CB" w:rsidRPr="00BC3081" w14:paraId="713FA488" w14:textId="77777777" w:rsidTr="00A42CF7">
        <w:tc>
          <w:tcPr>
            <w:tcW w:w="956" w:type="dxa"/>
            <w:gridSpan w:val="2"/>
          </w:tcPr>
          <w:p w14:paraId="3FABD64A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1948" w:type="dxa"/>
            <w:vAlign w:val="center"/>
          </w:tcPr>
          <w:p w14:paraId="3E48BDB5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691" w:type="dxa"/>
            <w:vAlign w:val="center"/>
          </w:tcPr>
          <w:p w14:paraId="07A2A704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496" w:type="dxa"/>
            <w:vAlign w:val="center"/>
          </w:tcPr>
          <w:p w14:paraId="05EE0B44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827" w:type="dxa"/>
          </w:tcPr>
          <w:p w14:paraId="1832D5C5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7110CB" w:rsidRPr="00BC3081" w14:paraId="1083C7AF" w14:textId="77777777" w:rsidTr="00A42CF7">
        <w:tc>
          <w:tcPr>
            <w:tcW w:w="956" w:type="dxa"/>
            <w:gridSpan w:val="2"/>
          </w:tcPr>
          <w:p w14:paraId="3197D790" w14:textId="77777777" w:rsidR="007110CB" w:rsidRPr="00BC3081" w:rsidRDefault="00BB2420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1948" w:type="dxa"/>
            <w:vAlign w:val="center"/>
          </w:tcPr>
          <w:p w14:paraId="2935875B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691" w:type="dxa"/>
            <w:vAlign w:val="center"/>
          </w:tcPr>
          <w:p w14:paraId="059671F3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O</w:t>
            </w:r>
            <w:r w:rsidRPr="00BC3081">
              <w:rPr>
                <w:rFonts w:hint="eastAsia"/>
                <w:sz w:val="21"/>
              </w:rPr>
              <w:t>bject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1496" w:type="dxa"/>
            <w:vAlign w:val="center"/>
          </w:tcPr>
          <w:p w14:paraId="779E1A1E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数据</w:t>
            </w:r>
          </w:p>
        </w:tc>
        <w:tc>
          <w:tcPr>
            <w:tcW w:w="3827" w:type="dxa"/>
          </w:tcPr>
          <w:p w14:paraId="075CDC80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110CB" w:rsidRPr="00BC3081" w14:paraId="472B7B5F" w14:textId="77777777" w:rsidTr="00A42CF7">
        <w:trPr>
          <w:trHeight w:val="283"/>
        </w:trPr>
        <w:tc>
          <w:tcPr>
            <w:tcW w:w="391" w:type="dxa"/>
            <w:vMerge w:val="restart"/>
          </w:tcPr>
          <w:p w14:paraId="2A904C5B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7CCE1958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1</w:t>
            </w:r>
          </w:p>
        </w:tc>
        <w:tc>
          <w:tcPr>
            <w:tcW w:w="1948" w:type="dxa"/>
            <w:vAlign w:val="center"/>
          </w:tcPr>
          <w:p w14:paraId="09AF4074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indexCode</w:t>
            </w:r>
          </w:p>
        </w:tc>
        <w:tc>
          <w:tcPr>
            <w:tcW w:w="1691" w:type="dxa"/>
            <w:vAlign w:val="center"/>
          </w:tcPr>
          <w:p w14:paraId="234862CE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496" w:type="dxa"/>
            <w:vAlign w:val="center"/>
          </w:tcPr>
          <w:p w14:paraId="2B03494F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设备唯一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827" w:type="dxa"/>
          </w:tcPr>
          <w:p w14:paraId="382038B0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110CB" w:rsidRPr="00BC3081" w14:paraId="39B093B9" w14:textId="77777777" w:rsidTr="00A42CF7">
        <w:trPr>
          <w:trHeight w:val="283"/>
        </w:trPr>
        <w:tc>
          <w:tcPr>
            <w:tcW w:w="391" w:type="dxa"/>
            <w:vMerge/>
          </w:tcPr>
          <w:p w14:paraId="6A28D7A2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3BE53FD0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2</w:t>
            </w:r>
          </w:p>
        </w:tc>
        <w:tc>
          <w:tcPr>
            <w:tcW w:w="1948" w:type="dxa"/>
            <w:vAlign w:val="center"/>
          </w:tcPr>
          <w:p w14:paraId="64CDDFDC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status</w:t>
            </w:r>
          </w:p>
        </w:tc>
        <w:tc>
          <w:tcPr>
            <w:tcW w:w="1691" w:type="dxa"/>
          </w:tcPr>
          <w:p w14:paraId="4911D7D5" w14:textId="77777777" w:rsidR="007110CB" w:rsidRPr="00BC3081" w:rsidRDefault="00C01AA9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="007110CB"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496" w:type="dxa"/>
            <w:vAlign w:val="center"/>
          </w:tcPr>
          <w:p w14:paraId="4C91E935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设备状态</w:t>
            </w:r>
          </w:p>
        </w:tc>
        <w:tc>
          <w:tcPr>
            <w:tcW w:w="3827" w:type="dxa"/>
          </w:tcPr>
          <w:p w14:paraId="14AC8680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-</w:t>
            </w:r>
            <w:r w:rsidRPr="00BC3081">
              <w:rPr>
                <w:sz w:val="21"/>
              </w:rPr>
              <w:t>1</w:t>
            </w:r>
            <w:r w:rsidRPr="00BC3081">
              <w:rPr>
                <w:rFonts w:hint="eastAsia"/>
                <w:sz w:val="21"/>
              </w:rPr>
              <w:t>：离线，</w:t>
            </w:r>
            <w:r w:rsidRPr="00BC3081">
              <w:rPr>
                <w:rFonts w:hint="eastAsia"/>
                <w:sz w:val="21"/>
              </w:rPr>
              <w:t>0</w:t>
            </w:r>
            <w:r w:rsidRPr="00BC3081">
              <w:rPr>
                <w:rFonts w:hint="eastAsia"/>
                <w:sz w:val="21"/>
              </w:rPr>
              <w:t>：在线</w:t>
            </w:r>
          </w:p>
        </w:tc>
      </w:tr>
      <w:tr w:rsidR="007110CB" w:rsidRPr="00BC3081" w14:paraId="303332D5" w14:textId="77777777" w:rsidTr="00A42CF7">
        <w:trPr>
          <w:trHeight w:val="283"/>
        </w:trPr>
        <w:tc>
          <w:tcPr>
            <w:tcW w:w="391" w:type="dxa"/>
            <w:vMerge/>
          </w:tcPr>
          <w:p w14:paraId="461FF507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5307D8B2" w14:textId="77777777" w:rsidR="007110CB" w:rsidRPr="00BC3081" w:rsidRDefault="00D44BFE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948" w:type="dxa"/>
            <w:vAlign w:val="center"/>
          </w:tcPr>
          <w:p w14:paraId="6F11059E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happen</w:t>
            </w:r>
            <w:r w:rsidRPr="00BC3081">
              <w:rPr>
                <w:sz w:val="21"/>
              </w:rPr>
              <w:t>T</w:t>
            </w:r>
            <w:r w:rsidRPr="00BC3081">
              <w:rPr>
                <w:rFonts w:hint="eastAsia"/>
                <w:sz w:val="21"/>
              </w:rPr>
              <w:t>ime</w:t>
            </w:r>
          </w:p>
        </w:tc>
        <w:tc>
          <w:tcPr>
            <w:tcW w:w="1691" w:type="dxa"/>
            <w:vAlign w:val="center"/>
          </w:tcPr>
          <w:p w14:paraId="7B11803F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496" w:type="dxa"/>
            <w:vAlign w:val="center"/>
          </w:tcPr>
          <w:p w14:paraId="6971E8D8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发生时间</w:t>
            </w:r>
          </w:p>
        </w:tc>
        <w:tc>
          <w:tcPr>
            <w:tcW w:w="3827" w:type="dxa"/>
          </w:tcPr>
          <w:p w14:paraId="22588245" w14:textId="0D293F6A" w:rsidR="00A42CF7" w:rsidRPr="00A42CF7" w:rsidRDefault="00A42CF7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A42CF7">
              <w:rPr>
                <w:sz w:val="21"/>
              </w:rPr>
              <w:t>时间格式</w:t>
            </w:r>
            <w:r w:rsidR="00195020">
              <w:rPr>
                <w:rFonts w:hint="eastAsia"/>
                <w:sz w:val="21"/>
              </w:rPr>
              <w:t>：</w:t>
            </w:r>
          </w:p>
          <w:p w14:paraId="51FE9F54" w14:textId="6BA5CEF8" w:rsidR="007110CB" w:rsidRPr="00A42CF7" w:rsidRDefault="00A42CF7" w:rsidP="00A42CF7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2022</w:t>
            </w:r>
            <w:r w:rsidRPr="00A42CF7">
              <w:rPr>
                <w:sz w:val="21"/>
              </w:rPr>
              <w:t>-05-03T17:30:08</w:t>
            </w:r>
            <w:r>
              <w:rPr>
                <w:sz w:val="21"/>
              </w:rPr>
              <w:t>.000</w:t>
            </w:r>
            <w:r w:rsidRPr="00A42CF7">
              <w:rPr>
                <w:sz w:val="21"/>
              </w:rPr>
              <w:t>+08:00</w:t>
            </w:r>
          </w:p>
        </w:tc>
      </w:tr>
    </w:tbl>
    <w:p w14:paraId="3731DCA3" w14:textId="77777777" w:rsidR="007110CB" w:rsidRPr="00BC3081" w:rsidRDefault="007110CB" w:rsidP="0004041E">
      <w:pPr>
        <w:pStyle w:val="3"/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10CB" w:rsidRPr="00BC3081" w14:paraId="3A8CDF2E" w14:textId="77777777" w:rsidTr="00144516">
        <w:tc>
          <w:tcPr>
            <w:tcW w:w="9628" w:type="dxa"/>
          </w:tcPr>
          <w:p w14:paraId="0EEA2917" w14:textId="77777777" w:rsidR="007110CB" w:rsidRPr="00BC3081" w:rsidRDefault="007110CB" w:rsidP="00144516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483722F5" w14:textId="77777777" w:rsidR="007110CB" w:rsidRPr="00BC3081" w:rsidRDefault="007110CB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</w:t>
            </w:r>
            <w:r w:rsidR="00803D10" w:rsidRPr="00BC3081">
              <w:rPr>
                <w:sz w:val="21"/>
              </w:rPr>
              <w:t>invadeStatusUpload</w:t>
            </w:r>
            <w:r w:rsidRPr="00BC3081">
              <w:rPr>
                <w:sz w:val="21"/>
              </w:rPr>
              <w:t>",</w:t>
            </w:r>
          </w:p>
          <w:p w14:paraId="0644F569" w14:textId="77777777" w:rsidR="007110CB" w:rsidRPr="00BC3081" w:rsidRDefault="007110CB" w:rsidP="00BB2420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1E877FE8" w14:textId="77777777" w:rsidR="007110CB" w:rsidRPr="00BC3081" w:rsidRDefault="007110CB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"data": [</w:t>
            </w:r>
          </w:p>
          <w:p w14:paraId="4F42BB0D" w14:textId="77777777" w:rsidR="007110CB" w:rsidRPr="00BC3081" w:rsidRDefault="007110CB" w:rsidP="00144516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4E0EBE69" w14:textId="77777777" w:rsidR="007110CB" w:rsidRPr="00BC3081" w:rsidRDefault="007110CB" w:rsidP="00144516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E22B36" w:rsidRPr="00BC3081">
              <w:rPr>
                <w:sz w:val="21"/>
              </w:rPr>
              <w:t>i</w:t>
            </w:r>
            <w:r w:rsidRPr="00BC3081">
              <w:rPr>
                <w:sz w:val="21"/>
              </w:rPr>
              <w:t>ndexCode": "dsafsadfsdafas",</w:t>
            </w:r>
          </w:p>
          <w:p w14:paraId="26AB9012" w14:textId="77777777" w:rsidR="00B41542" w:rsidRPr="00BC3081" w:rsidRDefault="007110CB" w:rsidP="00D44BFE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status</w:t>
            </w:r>
            <w:r w:rsidRPr="00BC3081">
              <w:rPr>
                <w:sz w:val="21"/>
              </w:rPr>
              <w:t>": 0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1EC2D8C9" w14:textId="23223884" w:rsidR="007110CB" w:rsidRPr="00BC3081" w:rsidRDefault="007110CB" w:rsidP="00144516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"happenTime": "2022-05-03T17:30:08</w:t>
            </w:r>
            <w:r w:rsidR="007668CE">
              <w:rPr>
                <w:sz w:val="21"/>
              </w:rPr>
              <w:t>.000</w:t>
            </w:r>
            <w:r w:rsidR="007668CE">
              <w:rPr>
                <w:rFonts w:hint="eastAsia"/>
                <w:sz w:val="21"/>
              </w:rPr>
              <w:t>+</w:t>
            </w:r>
            <w:r w:rsidRPr="00BC3081">
              <w:rPr>
                <w:sz w:val="21"/>
              </w:rPr>
              <w:t>08:00"</w:t>
            </w:r>
          </w:p>
          <w:p w14:paraId="34034D1E" w14:textId="77777777" w:rsidR="007110CB" w:rsidRPr="00BC3081" w:rsidRDefault="007110CB" w:rsidP="00144516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7DB25747" w14:textId="77777777" w:rsidR="007110CB" w:rsidRPr="00BC3081" w:rsidRDefault="007110CB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3DCB47C3" w14:textId="77777777" w:rsidR="007110CB" w:rsidRPr="00BC3081" w:rsidRDefault="007110CB" w:rsidP="00144516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495AAB4C" w14:textId="77777777" w:rsidR="007110CB" w:rsidRPr="00BC3081" w:rsidRDefault="007110CB" w:rsidP="0004041E">
      <w:pPr>
        <w:pStyle w:val="3"/>
      </w:pPr>
      <w:r w:rsidRPr="00BC3081">
        <w:rPr>
          <w:rFonts w:hint="eastAsia"/>
        </w:rPr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7110CB" w:rsidRPr="00BC3081" w14:paraId="322650E2" w14:textId="77777777" w:rsidTr="00144516">
        <w:tc>
          <w:tcPr>
            <w:tcW w:w="814" w:type="dxa"/>
            <w:gridSpan w:val="2"/>
            <w:vAlign w:val="center"/>
          </w:tcPr>
          <w:p w14:paraId="366A564E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287DC40E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7BD71F21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06D23139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48B7117A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7110CB" w:rsidRPr="00BC3081" w14:paraId="4B7D533C" w14:textId="77777777" w:rsidTr="00144516">
        <w:tc>
          <w:tcPr>
            <w:tcW w:w="814" w:type="dxa"/>
            <w:gridSpan w:val="2"/>
            <w:vAlign w:val="center"/>
          </w:tcPr>
          <w:p w14:paraId="02F9C699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43447C8D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356B0411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6587DEA9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2875D51C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7110CB" w:rsidRPr="00BC3081" w14:paraId="1651E868" w14:textId="77777777" w:rsidTr="00144516">
        <w:tc>
          <w:tcPr>
            <w:tcW w:w="814" w:type="dxa"/>
            <w:gridSpan w:val="2"/>
            <w:vAlign w:val="center"/>
          </w:tcPr>
          <w:p w14:paraId="21EF0A40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6A6910D7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5BB7EEE8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3A551C37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6E282CF7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110CB" w:rsidRPr="00BC3081" w14:paraId="35E4C8FE" w14:textId="77777777" w:rsidTr="00144516">
        <w:tc>
          <w:tcPr>
            <w:tcW w:w="814" w:type="dxa"/>
            <w:gridSpan w:val="2"/>
            <w:vAlign w:val="center"/>
          </w:tcPr>
          <w:p w14:paraId="5F4DAE2D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421FF0BB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5E62FD7D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16A39029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1BDE3004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110CB" w:rsidRPr="00BC3081" w14:paraId="29292FC1" w14:textId="77777777" w:rsidTr="00144516">
        <w:tc>
          <w:tcPr>
            <w:tcW w:w="407" w:type="dxa"/>
            <w:vMerge w:val="restart"/>
            <w:vAlign w:val="center"/>
          </w:tcPr>
          <w:p w14:paraId="24FF9350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7BC33222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0A674CE6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37FDC17D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1CF49927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6EA41E3E" w14:textId="77777777" w:rsidR="007110CB" w:rsidRPr="00BC3081" w:rsidRDefault="00803D1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invadeStatusUpload</w:t>
            </w:r>
          </w:p>
        </w:tc>
      </w:tr>
      <w:tr w:rsidR="007110CB" w:rsidRPr="00BC3081" w14:paraId="41049B40" w14:textId="77777777" w:rsidTr="00144516">
        <w:tc>
          <w:tcPr>
            <w:tcW w:w="407" w:type="dxa"/>
            <w:vMerge/>
            <w:vAlign w:val="center"/>
          </w:tcPr>
          <w:p w14:paraId="2C19C313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735D8013" w14:textId="77777777" w:rsidR="007110CB" w:rsidRPr="00BC3081" w:rsidRDefault="007110CB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65074060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623D9D3B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70C5D206" w14:textId="77777777" w:rsidR="007110CB" w:rsidRPr="00BC3081" w:rsidRDefault="007110CB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7017181A" w14:textId="77777777" w:rsidR="007110CB" w:rsidRPr="00BC3081" w:rsidRDefault="007110CB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68C4BF30" w14:textId="77777777" w:rsidR="007110CB" w:rsidRPr="00BC3081" w:rsidRDefault="007110CB" w:rsidP="0004041E">
      <w:pPr>
        <w:pStyle w:val="3"/>
      </w:pPr>
      <w:r w:rsidRPr="00BC3081">
        <w:rPr>
          <w:rFonts w:hint="eastAsia"/>
        </w:rPr>
        <w:lastRenderedPageBreak/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10CB" w:rsidRPr="00BC3081" w14:paraId="6B2D3233" w14:textId="77777777" w:rsidTr="00144516">
        <w:tc>
          <w:tcPr>
            <w:tcW w:w="9628" w:type="dxa"/>
          </w:tcPr>
          <w:p w14:paraId="5EE78594" w14:textId="77777777" w:rsidR="007110CB" w:rsidRPr="00BC3081" w:rsidRDefault="007110CB" w:rsidP="00144516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72FC633E" w14:textId="77777777" w:rsidR="007110CB" w:rsidRPr="00BC3081" w:rsidRDefault="007110CB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5778319D" w14:textId="77777777" w:rsidR="007110CB" w:rsidRPr="00BC3081" w:rsidRDefault="007110CB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39144A0C" w14:textId="77777777" w:rsidR="007110CB" w:rsidRPr="00BC3081" w:rsidRDefault="007110CB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5A698B6B" w14:textId="77777777" w:rsidR="007110CB" w:rsidRPr="00BC3081" w:rsidRDefault="007110CB" w:rsidP="00144516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</w:t>
            </w:r>
            <w:r w:rsidR="00803D10" w:rsidRPr="00BC3081">
              <w:rPr>
                <w:sz w:val="21"/>
              </w:rPr>
              <w:t>invadeStatusUpload</w:t>
            </w:r>
            <w:r w:rsidRPr="00BC3081">
              <w:rPr>
                <w:sz w:val="21"/>
              </w:rPr>
              <w:t>",</w:t>
            </w:r>
          </w:p>
          <w:p w14:paraId="1E1678A4" w14:textId="77777777" w:rsidR="007110CB" w:rsidRPr="00BC3081" w:rsidRDefault="007110CB" w:rsidP="00144516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5F1EED37" w14:textId="77777777" w:rsidR="007110CB" w:rsidRPr="00BC3081" w:rsidRDefault="007110CB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407F3551" w14:textId="77777777" w:rsidR="007110CB" w:rsidRPr="00BC3081" w:rsidRDefault="007110CB" w:rsidP="00144516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3FEBBD32" w14:textId="77777777" w:rsidR="00B97D5D" w:rsidRPr="00BC3081" w:rsidRDefault="00BA6A96" w:rsidP="0004041E">
      <w:pPr>
        <w:pStyle w:val="2"/>
      </w:pPr>
      <w:bookmarkStart w:id="20" w:name="_Toc138245868"/>
      <w:r w:rsidRPr="00BC3081">
        <w:rPr>
          <w:rFonts w:hint="eastAsia"/>
        </w:rPr>
        <w:t>入侵报警事件</w:t>
      </w:r>
      <w:bookmarkEnd w:id="20"/>
    </w:p>
    <w:p w14:paraId="51C60BF1" w14:textId="77777777" w:rsidR="00B97D5D" w:rsidRPr="00BC3081" w:rsidRDefault="00B97D5D" w:rsidP="0004041E">
      <w:pPr>
        <w:pStyle w:val="3"/>
      </w:pPr>
      <w:r w:rsidRPr="00BC3081">
        <w:rPr>
          <w:rFonts w:hint="eastAsia"/>
        </w:rPr>
        <w:t>接口功能定义</w:t>
      </w:r>
    </w:p>
    <w:p w14:paraId="35C50228" w14:textId="77777777" w:rsidR="00B97D5D" w:rsidRPr="00BC3081" w:rsidRDefault="00B97D5D" w:rsidP="0029721D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 w:rsidR="00BF7DD0" w:rsidRPr="00BC3081">
        <w:rPr>
          <w:rFonts w:hint="eastAsia"/>
        </w:rPr>
        <w:t>invade</w:t>
      </w:r>
      <w:r w:rsidR="00BF7DD0" w:rsidRPr="00BC3081">
        <w:t>E</w:t>
      </w:r>
      <w:r w:rsidR="00BF7DD0" w:rsidRPr="00BC3081">
        <w:rPr>
          <w:rFonts w:hint="eastAsia"/>
        </w:rPr>
        <w:t>vent</w:t>
      </w:r>
      <w:r w:rsidRPr="00BC3081">
        <w:t>U</w:t>
      </w:r>
      <w:r w:rsidRPr="00BC3081">
        <w:rPr>
          <w:rFonts w:hint="eastAsia"/>
        </w:rPr>
        <w:t>pload</w:t>
      </w:r>
    </w:p>
    <w:p w14:paraId="61F077B2" w14:textId="77777777" w:rsidR="00B97D5D" w:rsidRPr="00BC3081" w:rsidRDefault="00B97D5D" w:rsidP="0004041E">
      <w:pPr>
        <w:pStyle w:val="3"/>
      </w:pPr>
      <w:r w:rsidRPr="00BC3081">
        <w:rPr>
          <w:rFonts w:hint="eastAsia"/>
        </w:rPr>
        <w:t>接口数据内容</w:t>
      </w:r>
    </w:p>
    <w:tbl>
      <w:tblPr>
        <w:tblStyle w:val="ab"/>
        <w:tblW w:w="10201" w:type="dxa"/>
        <w:tblLook w:val="04A0" w:firstRow="1" w:lastRow="0" w:firstColumn="1" w:lastColumn="0" w:noHBand="0" w:noVBand="1"/>
      </w:tblPr>
      <w:tblGrid>
        <w:gridCol w:w="373"/>
        <w:gridCol w:w="552"/>
        <w:gridCol w:w="2295"/>
        <w:gridCol w:w="1643"/>
        <w:gridCol w:w="1653"/>
        <w:gridCol w:w="3685"/>
      </w:tblGrid>
      <w:tr w:rsidR="00B97D5D" w:rsidRPr="00BC3081" w14:paraId="49BE4C89" w14:textId="77777777" w:rsidTr="00A42CF7">
        <w:tc>
          <w:tcPr>
            <w:tcW w:w="925" w:type="dxa"/>
            <w:gridSpan w:val="2"/>
          </w:tcPr>
          <w:p w14:paraId="612CC639" w14:textId="77777777" w:rsidR="00B97D5D" w:rsidRPr="00BC3081" w:rsidRDefault="00B97D5D" w:rsidP="00BA6A9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295" w:type="dxa"/>
            <w:vAlign w:val="center"/>
          </w:tcPr>
          <w:p w14:paraId="0DBD5B64" w14:textId="77777777" w:rsidR="00B97D5D" w:rsidRPr="00BC3081" w:rsidRDefault="00B97D5D" w:rsidP="00BA6A9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643" w:type="dxa"/>
            <w:vAlign w:val="center"/>
          </w:tcPr>
          <w:p w14:paraId="3467C746" w14:textId="77777777" w:rsidR="00B97D5D" w:rsidRPr="00BC3081" w:rsidRDefault="00B97D5D" w:rsidP="00BA6A9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653" w:type="dxa"/>
            <w:vAlign w:val="center"/>
          </w:tcPr>
          <w:p w14:paraId="0C5487E6" w14:textId="77777777" w:rsidR="00B97D5D" w:rsidRPr="00BC3081" w:rsidRDefault="00B97D5D" w:rsidP="00BA6A9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685" w:type="dxa"/>
          </w:tcPr>
          <w:p w14:paraId="21EE3043" w14:textId="77777777" w:rsidR="00B97D5D" w:rsidRPr="00BC3081" w:rsidRDefault="00B97D5D" w:rsidP="00BA6A9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B97D5D" w:rsidRPr="00BC3081" w14:paraId="5D7010FB" w14:textId="77777777" w:rsidTr="00A42CF7">
        <w:tc>
          <w:tcPr>
            <w:tcW w:w="925" w:type="dxa"/>
            <w:gridSpan w:val="2"/>
          </w:tcPr>
          <w:p w14:paraId="248B0793" w14:textId="77777777" w:rsidR="00B97D5D" w:rsidRPr="00BC3081" w:rsidRDefault="00B97D5D" w:rsidP="00BA6A9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295" w:type="dxa"/>
            <w:vAlign w:val="center"/>
          </w:tcPr>
          <w:p w14:paraId="04AE6A26" w14:textId="77777777" w:rsidR="00B97D5D" w:rsidRPr="00BC3081" w:rsidRDefault="00B97D5D" w:rsidP="00BA6A9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643" w:type="dxa"/>
            <w:vAlign w:val="center"/>
          </w:tcPr>
          <w:p w14:paraId="322ADBD1" w14:textId="77777777" w:rsidR="00B97D5D" w:rsidRPr="00BC3081" w:rsidRDefault="00B97D5D" w:rsidP="00BA6A9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653" w:type="dxa"/>
            <w:vAlign w:val="center"/>
          </w:tcPr>
          <w:p w14:paraId="313FBA9E" w14:textId="77777777" w:rsidR="00B97D5D" w:rsidRPr="00BC3081" w:rsidRDefault="00B97D5D" w:rsidP="00BA6A9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685" w:type="dxa"/>
          </w:tcPr>
          <w:p w14:paraId="74E70321" w14:textId="77777777" w:rsidR="00B97D5D" w:rsidRPr="00BC3081" w:rsidRDefault="009E58CC" w:rsidP="00BA6A9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invadeEventUpload</w:t>
            </w:r>
          </w:p>
        </w:tc>
      </w:tr>
      <w:tr w:rsidR="005A2030" w:rsidRPr="00BC3081" w14:paraId="6E851100" w14:textId="77777777" w:rsidTr="00A42CF7">
        <w:tc>
          <w:tcPr>
            <w:tcW w:w="925" w:type="dxa"/>
            <w:gridSpan w:val="2"/>
          </w:tcPr>
          <w:p w14:paraId="2F486119" w14:textId="77777777" w:rsidR="005A2030" w:rsidRPr="00BC3081" w:rsidRDefault="005A2030" w:rsidP="005A2030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295" w:type="dxa"/>
          </w:tcPr>
          <w:p w14:paraId="06C1D5DA" w14:textId="77777777" w:rsidR="005A2030" w:rsidRPr="00BC3081" w:rsidRDefault="005A2030" w:rsidP="005A2030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msgId</w:t>
            </w:r>
          </w:p>
        </w:tc>
        <w:tc>
          <w:tcPr>
            <w:tcW w:w="1643" w:type="dxa"/>
          </w:tcPr>
          <w:p w14:paraId="5535B089" w14:textId="77777777" w:rsidR="005A2030" w:rsidRPr="00BC3081" w:rsidRDefault="005A2030" w:rsidP="005A2030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rFonts w:hint="eastAsia"/>
                <w:sz w:val="21"/>
              </w:rPr>
              <w:t>)</w:t>
            </w:r>
          </w:p>
        </w:tc>
        <w:tc>
          <w:tcPr>
            <w:tcW w:w="1653" w:type="dxa"/>
          </w:tcPr>
          <w:p w14:paraId="07C25549" w14:textId="77777777" w:rsidR="005A2030" w:rsidRPr="00BC3081" w:rsidRDefault="005A2030" w:rsidP="001A0F79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685" w:type="dxa"/>
          </w:tcPr>
          <w:p w14:paraId="454E7902" w14:textId="77777777" w:rsidR="005A2030" w:rsidRPr="00BC3081" w:rsidRDefault="00587C8F" w:rsidP="00666AC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</w:t>
            </w:r>
            <w:r w:rsidR="005A2030" w:rsidRPr="00BC3081">
              <w:rPr>
                <w:rFonts w:hint="eastAsia"/>
                <w:sz w:val="21"/>
              </w:rPr>
              <w:t>通信的</w:t>
            </w:r>
            <w:r w:rsidR="005A2030" w:rsidRPr="00BC3081">
              <w:rPr>
                <w:rFonts w:hint="eastAsia"/>
                <w:sz w:val="21"/>
              </w:rPr>
              <w:t>id</w:t>
            </w:r>
          </w:p>
        </w:tc>
      </w:tr>
      <w:tr w:rsidR="00B97D5D" w:rsidRPr="00BC3081" w14:paraId="6869162D" w14:textId="77777777" w:rsidTr="00A42CF7">
        <w:tc>
          <w:tcPr>
            <w:tcW w:w="925" w:type="dxa"/>
            <w:gridSpan w:val="2"/>
          </w:tcPr>
          <w:p w14:paraId="01EA0D96" w14:textId="77777777" w:rsidR="00B97D5D" w:rsidRPr="00BC3081" w:rsidRDefault="004B62E3" w:rsidP="00BA6A9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2295" w:type="dxa"/>
            <w:vAlign w:val="center"/>
          </w:tcPr>
          <w:p w14:paraId="0B17EC37" w14:textId="77777777" w:rsidR="00B97D5D" w:rsidRPr="00BC3081" w:rsidRDefault="00A72237" w:rsidP="00BA6A9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data</w:t>
            </w:r>
          </w:p>
        </w:tc>
        <w:tc>
          <w:tcPr>
            <w:tcW w:w="1643" w:type="dxa"/>
            <w:vAlign w:val="center"/>
          </w:tcPr>
          <w:p w14:paraId="2FCDC0B7" w14:textId="77777777" w:rsidR="00B97D5D" w:rsidRPr="00BC3081" w:rsidRDefault="00B04E3F" w:rsidP="00BA6A9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O</w:t>
            </w:r>
            <w:r w:rsidRPr="00BC3081">
              <w:rPr>
                <w:rFonts w:hint="eastAsia"/>
                <w:sz w:val="21"/>
              </w:rPr>
              <w:t>bject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1653" w:type="dxa"/>
            <w:vAlign w:val="center"/>
          </w:tcPr>
          <w:p w14:paraId="036708F0" w14:textId="77777777" w:rsidR="00B97D5D" w:rsidRPr="00BC3081" w:rsidRDefault="00A816A2" w:rsidP="00BA6A9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报警事件</w:t>
            </w:r>
          </w:p>
        </w:tc>
        <w:tc>
          <w:tcPr>
            <w:tcW w:w="3685" w:type="dxa"/>
          </w:tcPr>
          <w:p w14:paraId="22CE88F6" w14:textId="77777777" w:rsidR="00B97D5D" w:rsidRPr="00BC3081" w:rsidRDefault="00B97D5D" w:rsidP="00BA6A9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844D73" w:rsidRPr="00BC3081" w14:paraId="399D1111" w14:textId="77777777" w:rsidTr="00A42CF7">
        <w:trPr>
          <w:trHeight w:val="283"/>
        </w:trPr>
        <w:tc>
          <w:tcPr>
            <w:tcW w:w="373" w:type="dxa"/>
            <w:vMerge w:val="restart"/>
          </w:tcPr>
          <w:p w14:paraId="2284A583" w14:textId="77777777" w:rsidR="00844D73" w:rsidRPr="00BC3081" w:rsidRDefault="00844D73" w:rsidP="00BA6A9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55CE56A0" w14:textId="77777777" w:rsidR="00844D73" w:rsidRPr="00BC3081" w:rsidRDefault="00844D73" w:rsidP="00BA6A9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1</w:t>
            </w:r>
          </w:p>
        </w:tc>
        <w:tc>
          <w:tcPr>
            <w:tcW w:w="2295" w:type="dxa"/>
            <w:vAlign w:val="center"/>
          </w:tcPr>
          <w:p w14:paraId="67DE0F44" w14:textId="77777777" w:rsidR="00844D73" w:rsidRPr="00BC3081" w:rsidRDefault="00844D73" w:rsidP="00BA6A9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eventType</w:t>
            </w:r>
          </w:p>
        </w:tc>
        <w:tc>
          <w:tcPr>
            <w:tcW w:w="1643" w:type="dxa"/>
            <w:vAlign w:val="center"/>
          </w:tcPr>
          <w:p w14:paraId="4CFC870F" w14:textId="77777777" w:rsidR="00844D73" w:rsidRPr="00BC3081" w:rsidRDefault="00844D73" w:rsidP="00BA6A9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653" w:type="dxa"/>
            <w:vAlign w:val="center"/>
          </w:tcPr>
          <w:p w14:paraId="0ED61EBF" w14:textId="77777777" w:rsidR="00844D73" w:rsidRPr="00BC3081" w:rsidRDefault="00844D73" w:rsidP="00BA6A9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事件</w:t>
            </w:r>
            <w:r w:rsidR="00C92E63" w:rsidRPr="00BC3081">
              <w:rPr>
                <w:rFonts w:hint="eastAsia"/>
                <w:sz w:val="21"/>
              </w:rPr>
              <w:t>码</w:t>
            </w:r>
          </w:p>
        </w:tc>
        <w:tc>
          <w:tcPr>
            <w:tcW w:w="3685" w:type="dxa"/>
          </w:tcPr>
          <w:p w14:paraId="47664620" w14:textId="77777777" w:rsidR="00844D73" w:rsidRPr="00BC3081" w:rsidRDefault="00844D73" w:rsidP="00BA6A9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详见附录</w:t>
            </w:r>
            <w:r w:rsidR="00642805" w:rsidRPr="00BC3081">
              <w:rPr>
                <w:rFonts w:hint="eastAsia"/>
                <w:sz w:val="21"/>
              </w:rPr>
              <w:t>A</w:t>
            </w:r>
            <w:r w:rsidRPr="00BC3081">
              <w:rPr>
                <w:rFonts w:hint="eastAsia"/>
                <w:sz w:val="21"/>
              </w:rPr>
              <w:t>【入侵报警事件类型】</w:t>
            </w:r>
          </w:p>
        </w:tc>
      </w:tr>
      <w:tr w:rsidR="00844D73" w:rsidRPr="00BC3081" w14:paraId="755EE1B3" w14:textId="77777777" w:rsidTr="00A42CF7">
        <w:trPr>
          <w:trHeight w:val="283"/>
        </w:trPr>
        <w:tc>
          <w:tcPr>
            <w:tcW w:w="373" w:type="dxa"/>
            <w:vMerge/>
          </w:tcPr>
          <w:p w14:paraId="59A4920A" w14:textId="77777777" w:rsidR="00844D73" w:rsidRPr="00BC3081" w:rsidRDefault="00844D73" w:rsidP="00BA6A9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198373CF" w14:textId="77777777" w:rsidR="00844D73" w:rsidRPr="00BC3081" w:rsidRDefault="00844D73" w:rsidP="00BA6A9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2</w:t>
            </w:r>
          </w:p>
        </w:tc>
        <w:tc>
          <w:tcPr>
            <w:tcW w:w="2295" w:type="dxa"/>
            <w:vAlign w:val="center"/>
          </w:tcPr>
          <w:p w14:paraId="62FE8E6F" w14:textId="77777777" w:rsidR="00844D73" w:rsidRPr="00BC3081" w:rsidRDefault="00844D73" w:rsidP="00BA6A9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event</w:t>
            </w:r>
            <w:r w:rsidRPr="00BC3081">
              <w:rPr>
                <w:sz w:val="21"/>
              </w:rPr>
              <w:t>Id</w:t>
            </w:r>
          </w:p>
        </w:tc>
        <w:tc>
          <w:tcPr>
            <w:tcW w:w="1643" w:type="dxa"/>
            <w:vAlign w:val="center"/>
          </w:tcPr>
          <w:p w14:paraId="5AAB280A" w14:textId="77777777" w:rsidR="00844D73" w:rsidRPr="00BC3081" w:rsidRDefault="00844D73" w:rsidP="00BA6A9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653" w:type="dxa"/>
            <w:vAlign w:val="center"/>
          </w:tcPr>
          <w:p w14:paraId="732C012A" w14:textId="77777777" w:rsidR="00844D73" w:rsidRPr="00BC3081" w:rsidRDefault="00844D73" w:rsidP="00BA6A9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事件唯一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685" w:type="dxa"/>
          </w:tcPr>
          <w:p w14:paraId="7A3599EC" w14:textId="77777777" w:rsidR="00844D73" w:rsidRPr="00BC3081" w:rsidRDefault="00844D73" w:rsidP="00BA6A9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20672" w:rsidRPr="00BC3081" w14:paraId="3FBA3D58" w14:textId="77777777" w:rsidTr="00A42CF7">
        <w:trPr>
          <w:trHeight w:val="283"/>
        </w:trPr>
        <w:tc>
          <w:tcPr>
            <w:tcW w:w="373" w:type="dxa"/>
            <w:vMerge/>
          </w:tcPr>
          <w:p w14:paraId="5861A708" w14:textId="77777777" w:rsidR="00420672" w:rsidRPr="00BC3081" w:rsidRDefault="00420672" w:rsidP="0042067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3551BDBE" w14:textId="63B97386" w:rsidR="00420672" w:rsidRPr="00BC3081" w:rsidRDefault="00420672" w:rsidP="0042067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2295" w:type="dxa"/>
            <w:vAlign w:val="center"/>
          </w:tcPr>
          <w:p w14:paraId="1BE8E1B7" w14:textId="5125FA41" w:rsidR="00420672" w:rsidRPr="00BC3081" w:rsidRDefault="00420672" w:rsidP="00420672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eventName</w:t>
            </w:r>
          </w:p>
        </w:tc>
        <w:tc>
          <w:tcPr>
            <w:tcW w:w="1643" w:type="dxa"/>
            <w:vAlign w:val="center"/>
          </w:tcPr>
          <w:p w14:paraId="5027EC17" w14:textId="38FE7345" w:rsidR="00420672" w:rsidRPr="00BC3081" w:rsidRDefault="00420672" w:rsidP="00420672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653" w:type="dxa"/>
            <w:vAlign w:val="center"/>
          </w:tcPr>
          <w:p w14:paraId="26991A8E" w14:textId="1498E7E0" w:rsidR="00420672" w:rsidRPr="00BC3081" w:rsidRDefault="00420672" w:rsidP="00420672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事件名称</w:t>
            </w:r>
          </w:p>
        </w:tc>
        <w:tc>
          <w:tcPr>
            <w:tcW w:w="3685" w:type="dxa"/>
            <w:vAlign w:val="center"/>
          </w:tcPr>
          <w:p w14:paraId="5A9C7826" w14:textId="31A243CA" w:rsidR="00420672" w:rsidRPr="00BC3081" w:rsidRDefault="00420672" w:rsidP="00420672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844D73" w:rsidRPr="00BC3081" w14:paraId="031D9196" w14:textId="77777777" w:rsidTr="00A42CF7">
        <w:trPr>
          <w:trHeight w:val="283"/>
        </w:trPr>
        <w:tc>
          <w:tcPr>
            <w:tcW w:w="373" w:type="dxa"/>
            <w:vMerge/>
          </w:tcPr>
          <w:p w14:paraId="540590AE" w14:textId="77777777" w:rsidR="00844D73" w:rsidRPr="00BC3081" w:rsidRDefault="00844D73" w:rsidP="00A4739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748C3867" w14:textId="02815004" w:rsidR="00844D73" w:rsidRPr="00BC3081" w:rsidRDefault="00420672" w:rsidP="00A4739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295" w:type="dxa"/>
            <w:vAlign w:val="center"/>
          </w:tcPr>
          <w:p w14:paraId="425CB56A" w14:textId="77777777" w:rsidR="00844D73" w:rsidRPr="00BC3081" w:rsidRDefault="00844D73" w:rsidP="00A4739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happen</w:t>
            </w:r>
            <w:r w:rsidRPr="00BC3081">
              <w:rPr>
                <w:sz w:val="21"/>
              </w:rPr>
              <w:t>T</w:t>
            </w:r>
            <w:r w:rsidRPr="00BC3081">
              <w:rPr>
                <w:rFonts w:hint="eastAsia"/>
                <w:sz w:val="21"/>
              </w:rPr>
              <w:t>ime</w:t>
            </w:r>
          </w:p>
        </w:tc>
        <w:tc>
          <w:tcPr>
            <w:tcW w:w="1643" w:type="dxa"/>
            <w:vAlign w:val="center"/>
          </w:tcPr>
          <w:p w14:paraId="79A86FDB" w14:textId="77777777" w:rsidR="00844D73" w:rsidRPr="00BC3081" w:rsidRDefault="00844D73" w:rsidP="00A4739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653" w:type="dxa"/>
            <w:vAlign w:val="center"/>
          </w:tcPr>
          <w:p w14:paraId="4DD82848" w14:textId="77777777" w:rsidR="00844D73" w:rsidRPr="00BC3081" w:rsidRDefault="00844D73" w:rsidP="00A4739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发生时间</w:t>
            </w:r>
          </w:p>
        </w:tc>
        <w:tc>
          <w:tcPr>
            <w:tcW w:w="3685" w:type="dxa"/>
            <w:vAlign w:val="center"/>
          </w:tcPr>
          <w:p w14:paraId="703A2AC9" w14:textId="40C216F9" w:rsidR="00A42CF7" w:rsidRPr="00A42CF7" w:rsidRDefault="00A42CF7" w:rsidP="00A42CF7">
            <w:pPr>
              <w:spacing w:line="240" w:lineRule="auto"/>
              <w:ind w:firstLineChars="0" w:firstLine="0"/>
              <w:rPr>
                <w:sz w:val="21"/>
              </w:rPr>
            </w:pPr>
            <w:r w:rsidRPr="00A42CF7">
              <w:rPr>
                <w:rFonts w:hint="eastAsia"/>
                <w:sz w:val="21"/>
              </w:rPr>
              <w:t>时间格式</w:t>
            </w:r>
            <w:r w:rsidR="00195020">
              <w:rPr>
                <w:rFonts w:hint="eastAsia"/>
                <w:sz w:val="21"/>
              </w:rPr>
              <w:t>：</w:t>
            </w:r>
          </w:p>
          <w:p w14:paraId="788E3895" w14:textId="02885251" w:rsidR="00844D73" w:rsidRPr="00BC3081" w:rsidRDefault="00A42CF7" w:rsidP="00A42CF7">
            <w:pPr>
              <w:spacing w:line="240" w:lineRule="auto"/>
              <w:ind w:firstLineChars="0" w:firstLine="0"/>
              <w:rPr>
                <w:sz w:val="21"/>
              </w:rPr>
            </w:pPr>
            <w:r w:rsidRPr="00A42CF7">
              <w:rPr>
                <w:sz w:val="21"/>
              </w:rPr>
              <w:t>2022-05-03T17:30:08.000+08:00</w:t>
            </w:r>
          </w:p>
        </w:tc>
      </w:tr>
      <w:tr w:rsidR="00844D73" w:rsidRPr="00BC3081" w14:paraId="473D2C6C" w14:textId="77777777" w:rsidTr="00A42CF7">
        <w:trPr>
          <w:trHeight w:val="283"/>
        </w:trPr>
        <w:tc>
          <w:tcPr>
            <w:tcW w:w="373" w:type="dxa"/>
            <w:vMerge/>
          </w:tcPr>
          <w:p w14:paraId="2066D8DF" w14:textId="77777777" w:rsidR="00844D73" w:rsidRPr="00BC3081" w:rsidRDefault="00844D73" w:rsidP="00A4739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249AB164" w14:textId="09C9442A" w:rsidR="00844D73" w:rsidRPr="00BC3081" w:rsidRDefault="00420672" w:rsidP="00A4739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295" w:type="dxa"/>
            <w:vAlign w:val="center"/>
          </w:tcPr>
          <w:p w14:paraId="5D9413A8" w14:textId="77777777" w:rsidR="00844D73" w:rsidRPr="00BC3081" w:rsidRDefault="00844D73" w:rsidP="00A4739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srcIndex</w:t>
            </w:r>
          </w:p>
        </w:tc>
        <w:tc>
          <w:tcPr>
            <w:tcW w:w="1643" w:type="dxa"/>
            <w:vAlign w:val="center"/>
          </w:tcPr>
          <w:p w14:paraId="14C2F511" w14:textId="77777777" w:rsidR="00844D73" w:rsidRPr="00BC3081" w:rsidRDefault="00844D73" w:rsidP="00A4739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653" w:type="dxa"/>
            <w:vAlign w:val="center"/>
          </w:tcPr>
          <w:p w14:paraId="16404945" w14:textId="77777777" w:rsidR="00844D73" w:rsidRPr="00BC3081" w:rsidRDefault="00DA582A" w:rsidP="00A4739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事件源</w:t>
            </w:r>
            <w:r>
              <w:rPr>
                <w:rFonts w:hint="eastAsia"/>
                <w:sz w:val="21"/>
              </w:rPr>
              <w:t>id</w:t>
            </w:r>
          </w:p>
        </w:tc>
        <w:tc>
          <w:tcPr>
            <w:tcW w:w="3685" w:type="dxa"/>
          </w:tcPr>
          <w:p w14:paraId="3B47A978" w14:textId="77777777" w:rsidR="00844D73" w:rsidRPr="00BC3081" w:rsidRDefault="00844D73" w:rsidP="00A4739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844D73" w:rsidRPr="00BC3081" w14:paraId="3A123516" w14:textId="77777777" w:rsidTr="00A42CF7">
        <w:trPr>
          <w:trHeight w:val="283"/>
        </w:trPr>
        <w:tc>
          <w:tcPr>
            <w:tcW w:w="373" w:type="dxa"/>
            <w:vMerge/>
          </w:tcPr>
          <w:p w14:paraId="576ED941" w14:textId="77777777" w:rsidR="00844D73" w:rsidRPr="00BC3081" w:rsidRDefault="00844D73" w:rsidP="00474140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52916D80" w14:textId="75BC81C9" w:rsidR="00844D73" w:rsidRPr="00BC3081" w:rsidRDefault="00661FD9" w:rsidP="00474140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2295" w:type="dxa"/>
            <w:vAlign w:val="center"/>
          </w:tcPr>
          <w:p w14:paraId="3022AE01" w14:textId="77777777" w:rsidR="00844D73" w:rsidRPr="00BC3081" w:rsidRDefault="00844D73" w:rsidP="00474140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status</w:t>
            </w:r>
          </w:p>
        </w:tc>
        <w:tc>
          <w:tcPr>
            <w:tcW w:w="1643" w:type="dxa"/>
            <w:vAlign w:val="center"/>
          </w:tcPr>
          <w:p w14:paraId="3D7A226C" w14:textId="77777777" w:rsidR="00844D73" w:rsidRPr="00BC3081" w:rsidRDefault="00844D73" w:rsidP="00474140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Integer</w:t>
            </w:r>
          </w:p>
        </w:tc>
        <w:tc>
          <w:tcPr>
            <w:tcW w:w="1653" w:type="dxa"/>
            <w:vAlign w:val="center"/>
          </w:tcPr>
          <w:p w14:paraId="11875CB5" w14:textId="77777777" w:rsidR="00844D73" w:rsidRPr="00BC3081" w:rsidRDefault="00844D73" w:rsidP="00474140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事件状态</w:t>
            </w:r>
          </w:p>
        </w:tc>
        <w:tc>
          <w:tcPr>
            <w:tcW w:w="3685" w:type="dxa"/>
          </w:tcPr>
          <w:p w14:paraId="10FC4C92" w14:textId="77777777" w:rsidR="00844D73" w:rsidRPr="00BC3081" w:rsidRDefault="00D814C6" w:rsidP="00474140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详见附录</w:t>
            </w:r>
            <w:r w:rsidR="00642805" w:rsidRPr="00BC3081">
              <w:rPr>
                <w:rFonts w:hint="eastAsia"/>
                <w:sz w:val="21"/>
              </w:rPr>
              <w:t>A</w:t>
            </w:r>
            <w:r w:rsidRPr="00BC3081">
              <w:rPr>
                <w:rFonts w:hint="eastAsia"/>
                <w:sz w:val="21"/>
              </w:rPr>
              <w:t>【报警事件状态】</w:t>
            </w:r>
          </w:p>
        </w:tc>
      </w:tr>
      <w:tr w:rsidR="00844D73" w:rsidRPr="00BC3081" w14:paraId="1D9BF2A5" w14:textId="77777777" w:rsidTr="00A42CF7">
        <w:trPr>
          <w:trHeight w:val="283"/>
        </w:trPr>
        <w:tc>
          <w:tcPr>
            <w:tcW w:w="373" w:type="dxa"/>
            <w:vMerge/>
          </w:tcPr>
          <w:p w14:paraId="7471691B" w14:textId="77777777" w:rsidR="00844D73" w:rsidRPr="00BC3081" w:rsidRDefault="00844D73" w:rsidP="00474140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3DDA1E22" w14:textId="6F6C2FBB" w:rsidR="00844D73" w:rsidRPr="00BC3081" w:rsidRDefault="00661FD9" w:rsidP="00474140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2295" w:type="dxa"/>
            <w:vAlign w:val="center"/>
          </w:tcPr>
          <w:p w14:paraId="73C2C95A" w14:textId="77777777" w:rsidR="00844D73" w:rsidRPr="00BC3081" w:rsidRDefault="00844D73" w:rsidP="00474140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timeout</w:t>
            </w:r>
          </w:p>
        </w:tc>
        <w:tc>
          <w:tcPr>
            <w:tcW w:w="1643" w:type="dxa"/>
            <w:vAlign w:val="center"/>
          </w:tcPr>
          <w:p w14:paraId="12B37B15" w14:textId="77777777" w:rsidR="00844D73" w:rsidRPr="00BC3081" w:rsidRDefault="00844D73" w:rsidP="00474140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653" w:type="dxa"/>
            <w:vAlign w:val="center"/>
          </w:tcPr>
          <w:p w14:paraId="0A859200" w14:textId="77777777" w:rsidR="00844D73" w:rsidRPr="00BC3081" w:rsidRDefault="000C7946" w:rsidP="00474140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脉冲</w:t>
            </w:r>
            <w:r w:rsidR="00844D73" w:rsidRPr="00BC3081">
              <w:rPr>
                <w:rFonts w:hint="eastAsia"/>
                <w:sz w:val="21"/>
              </w:rPr>
              <w:t>超时时间</w:t>
            </w:r>
          </w:p>
        </w:tc>
        <w:tc>
          <w:tcPr>
            <w:tcW w:w="3685" w:type="dxa"/>
          </w:tcPr>
          <w:p w14:paraId="413EB469" w14:textId="77777777" w:rsidR="00844D73" w:rsidRPr="00BC3081" w:rsidRDefault="00844D73" w:rsidP="00474140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967A75" w:rsidRPr="00BC3081" w14:paraId="7FB0BF10" w14:textId="77777777" w:rsidTr="00A42CF7">
        <w:trPr>
          <w:trHeight w:val="283"/>
        </w:trPr>
        <w:tc>
          <w:tcPr>
            <w:tcW w:w="373" w:type="dxa"/>
            <w:vMerge/>
          </w:tcPr>
          <w:p w14:paraId="02B856E6" w14:textId="77777777" w:rsidR="00967A75" w:rsidRPr="00BC3081" w:rsidRDefault="00967A75" w:rsidP="00967A7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74EA5672" w14:textId="45A38FFC" w:rsidR="00967A75" w:rsidRPr="00BC3081" w:rsidRDefault="00661FD9" w:rsidP="00420672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2295" w:type="dxa"/>
            <w:vAlign w:val="center"/>
          </w:tcPr>
          <w:p w14:paraId="5D0349A7" w14:textId="77777777" w:rsidR="00967A75" w:rsidRPr="00BC3081" w:rsidRDefault="00967A75" w:rsidP="00967A7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stopTime</w:t>
            </w:r>
          </w:p>
        </w:tc>
        <w:tc>
          <w:tcPr>
            <w:tcW w:w="1643" w:type="dxa"/>
            <w:vAlign w:val="center"/>
          </w:tcPr>
          <w:p w14:paraId="622D6E59" w14:textId="77777777" w:rsidR="00967A75" w:rsidRPr="00BC3081" w:rsidRDefault="00967A75" w:rsidP="00967A7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653" w:type="dxa"/>
            <w:vAlign w:val="center"/>
          </w:tcPr>
          <w:p w14:paraId="03EF2EA4" w14:textId="77777777" w:rsidR="00967A75" w:rsidRPr="00BC3081" w:rsidRDefault="00967A75" w:rsidP="00967A7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停止时间</w:t>
            </w:r>
          </w:p>
        </w:tc>
        <w:tc>
          <w:tcPr>
            <w:tcW w:w="3685" w:type="dxa"/>
          </w:tcPr>
          <w:p w14:paraId="45040801" w14:textId="059FC564" w:rsidR="00A42CF7" w:rsidRPr="00A42CF7" w:rsidRDefault="00A42CF7" w:rsidP="00A42CF7">
            <w:pPr>
              <w:spacing w:line="240" w:lineRule="auto"/>
              <w:ind w:firstLineChars="0" w:firstLine="0"/>
              <w:rPr>
                <w:sz w:val="21"/>
              </w:rPr>
            </w:pPr>
            <w:r w:rsidRPr="00A42CF7">
              <w:rPr>
                <w:rFonts w:hint="eastAsia"/>
                <w:sz w:val="21"/>
              </w:rPr>
              <w:t>时间格式</w:t>
            </w:r>
            <w:r w:rsidR="00195020">
              <w:rPr>
                <w:rFonts w:hint="eastAsia"/>
                <w:sz w:val="21"/>
              </w:rPr>
              <w:t>：</w:t>
            </w:r>
          </w:p>
          <w:p w14:paraId="09DD090C" w14:textId="46B3DA44" w:rsidR="00967A75" w:rsidRPr="00BC3081" w:rsidRDefault="00A42CF7" w:rsidP="00A42CF7">
            <w:pPr>
              <w:spacing w:line="240" w:lineRule="auto"/>
              <w:ind w:firstLineChars="0" w:firstLine="0"/>
              <w:rPr>
                <w:sz w:val="21"/>
              </w:rPr>
            </w:pPr>
            <w:r w:rsidRPr="00A42CF7">
              <w:rPr>
                <w:sz w:val="21"/>
              </w:rPr>
              <w:t>2022-05-03T17:30:08.000+08:00</w:t>
            </w:r>
          </w:p>
        </w:tc>
      </w:tr>
    </w:tbl>
    <w:p w14:paraId="61D4C0BB" w14:textId="77777777" w:rsidR="00B97D5D" w:rsidRPr="00BC3081" w:rsidRDefault="00B97D5D" w:rsidP="0004041E">
      <w:pPr>
        <w:pStyle w:val="3"/>
      </w:pPr>
      <w:r w:rsidRPr="00BC3081">
        <w:rPr>
          <w:rFonts w:hint="eastAsia"/>
        </w:rPr>
        <w:lastRenderedPageBreak/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97D5D" w:rsidRPr="00BC3081" w14:paraId="57703684" w14:textId="77777777" w:rsidTr="00BA6A96">
        <w:tc>
          <w:tcPr>
            <w:tcW w:w="9628" w:type="dxa"/>
          </w:tcPr>
          <w:p w14:paraId="39F2AD7C" w14:textId="77777777" w:rsidR="00B97D5D" w:rsidRPr="00BC3081" w:rsidRDefault="00B97D5D" w:rsidP="00BA6A96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2DF648F0" w14:textId="77777777" w:rsidR="00B97D5D" w:rsidRPr="00BC3081" w:rsidRDefault="00B97D5D" w:rsidP="00BA6A9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</w:t>
            </w:r>
            <w:r w:rsidR="005446F2" w:rsidRPr="00BC3081">
              <w:rPr>
                <w:sz w:val="21"/>
              </w:rPr>
              <w:t>invadeEventUpload</w:t>
            </w:r>
            <w:r w:rsidRPr="00BC3081">
              <w:rPr>
                <w:sz w:val="21"/>
              </w:rPr>
              <w:t>",</w:t>
            </w:r>
          </w:p>
          <w:p w14:paraId="5C58DF53" w14:textId="77777777" w:rsidR="00C60F1E" w:rsidRPr="00BC3081" w:rsidRDefault="00B97D5D" w:rsidP="00F704BA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587C5F93" w14:textId="77777777" w:rsidR="00B97D5D" w:rsidRPr="00BC3081" w:rsidRDefault="00B97D5D" w:rsidP="00BA6A9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A72237" w:rsidRPr="00BC3081">
              <w:rPr>
                <w:sz w:val="21"/>
              </w:rPr>
              <w:t>data</w:t>
            </w:r>
            <w:r w:rsidRPr="00BC3081">
              <w:rPr>
                <w:sz w:val="21"/>
              </w:rPr>
              <w:t>": [</w:t>
            </w:r>
          </w:p>
          <w:p w14:paraId="366B5DE0" w14:textId="77777777" w:rsidR="00B97D5D" w:rsidRPr="00BC3081" w:rsidRDefault="00B97D5D" w:rsidP="00BA6A96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4FFD1B30" w14:textId="67DE0F81" w:rsidR="00B97D5D" w:rsidRPr="00BC3081" w:rsidRDefault="00B97D5D" w:rsidP="00BA6A96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"eventType": "</w:t>
            </w:r>
            <w:r w:rsidR="000D09CB" w:rsidRPr="000D09CB">
              <w:rPr>
                <w:sz w:val="21"/>
              </w:rPr>
              <w:t>327681</w:t>
            </w:r>
            <w:r w:rsidRPr="00BC3081">
              <w:rPr>
                <w:sz w:val="21"/>
              </w:rPr>
              <w:t>",</w:t>
            </w:r>
          </w:p>
          <w:p w14:paraId="3C08DED9" w14:textId="7339504A" w:rsidR="00B97D5D" w:rsidRDefault="00B97D5D" w:rsidP="00BA6A96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C47729" w:rsidRPr="00BC3081">
              <w:rPr>
                <w:rFonts w:hint="eastAsia"/>
                <w:sz w:val="21"/>
              </w:rPr>
              <w:t>event</w:t>
            </w:r>
            <w:r w:rsidR="00C47729" w:rsidRPr="00BC3081">
              <w:rPr>
                <w:sz w:val="21"/>
              </w:rPr>
              <w:t>Id</w:t>
            </w:r>
            <w:r w:rsidRPr="00BC3081">
              <w:rPr>
                <w:sz w:val="21"/>
              </w:rPr>
              <w:t>": "</w:t>
            </w:r>
            <w:r w:rsidR="00967873" w:rsidRPr="00BC3081">
              <w:rPr>
                <w:sz w:val="21"/>
              </w:rPr>
              <w:t>37C3F23F-4692-4F33-AFA3-21C05DDC47EF</w:t>
            </w: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78CA1B8B" w14:textId="3B6913BD" w:rsidR="00661FD9" w:rsidRPr="00661FD9" w:rsidRDefault="00661FD9" w:rsidP="00661FD9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>
              <w:rPr>
                <w:sz w:val="21"/>
              </w:rPr>
              <w:t>eventName</w:t>
            </w:r>
            <w:r w:rsidRPr="00BC3081">
              <w:rPr>
                <w:sz w:val="21"/>
              </w:rPr>
              <w:t>": "</w:t>
            </w:r>
            <w:r>
              <w:rPr>
                <w:rFonts w:hint="eastAsia"/>
                <w:sz w:val="21"/>
              </w:rPr>
              <w:t>区域</w:t>
            </w:r>
            <w:r>
              <w:rPr>
                <w:rFonts w:hint="eastAsia"/>
                <w:sz w:val="21"/>
              </w:rPr>
              <w:t>A</w:t>
            </w:r>
            <w:r>
              <w:rPr>
                <w:rFonts w:hint="eastAsia"/>
                <w:sz w:val="21"/>
              </w:rPr>
              <w:t>发生入侵报警事件</w:t>
            </w: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3B59FF94" w14:textId="328C52F2" w:rsidR="00B97D5D" w:rsidRPr="00BC3081" w:rsidRDefault="00B97D5D" w:rsidP="00BA6A96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C47729" w:rsidRPr="00BC3081">
              <w:rPr>
                <w:sz w:val="21"/>
              </w:rPr>
              <w:t>happenTime</w:t>
            </w:r>
            <w:r w:rsidRPr="00BC3081">
              <w:rPr>
                <w:sz w:val="21"/>
              </w:rPr>
              <w:t>": "</w:t>
            </w:r>
            <w:r w:rsidR="00C47729" w:rsidRPr="00BC3081">
              <w:rPr>
                <w:sz w:val="21"/>
              </w:rPr>
              <w:t>20</w:t>
            </w:r>
            <w:r w:rsidR="005043A4" w:rsidRPr="00BC3081">
              <w:rPr>
                <w:sz w:val="21"/>
              </w:rPr>
              <w:t>22</w:t>
            </w:r>
            <w:r w:rsidR="00C47729" w:rsidRPr="00BC3081">
              <w:rPr>
                <w:sz w:val="21"/>
              </w:rPr>
              <w:t>-05-03T17:30:08</w:t>
            </w:r>
            <w:r w:rsidR="007668CE">
              <w:rPr>
                <w:sz w:val="21"/>
              </w:rPr>
              <w:t>.000</w:t>
            </w:r>
            <w:r w:rsidR="007668CE">
              <w:rPr>
                <w:rFonts w:hint="eastAsia"/>
                <w:sz w:val="21"/>
              </w:rPr>
              <w:t>+</w:t>
            </w:r>
            <w:r w:rsidR="00C47729" w:rsidRPr="00BC3081">
              <w:rPr>
                <w:sz w:val="21"/>
              </w:rPr>
              <w:t>08:00</w:t>
            </w: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06AE94F4" w14:textId="77777777" w:rsidR="00B97D5D" w:rsidRPr="00BC3081" w:rsidRDefault="00B97D5D" w:rsidP="00BA6A96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967873" w:rsidRPr="00BC3081">
              <w:rPr>
                <w:sz w:val="21"/>
              </w:rPr>
              <w:t>srcIndex</w:t>
            </w:r>
            <w:r w:rsidRPr="00BC3081">
              <w:rPr>
                <w:sz w:val="21"/>
              </w:rPr>
              <w:t>": "</w:t>
            </w:r>
            <w:r w:rsidR="00967873" w:rsidRPr="00BC3081">
              <w:rPr>
                <w:sz w:val="21"/>
              </w:rPr>
              <w:t>264fccc890464485a2fda3a4de16f09a</w:t>
            </w: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6742328A" w14:textId="77777777" w:rsidR="00B97D5D" w:rsidRPr="00BC3081" w:rsidRDefault="00B97D5D" w:rsidP="00BA6A96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967873" w:rsidRPr="00BC3081">
              <w:rPr>
                <w:sz w:val="21"/>
              </w:rPr>
              <w:t>status</w:t>
            </w:r>
            <w:r w:rsidRPr="00BC3081">
              <w:rPr>
                <w:sz w:val="21"/>
              </w:rPr>
              <w:t xml:space="preserve">": </w:t>
            </w:r>
            <w:r w:rsidR="00C41F27" w:rsidRPr="00BC3081">
              <w:rPr>
                <w:sz w:val="21"/>
              </w:rPr>
              <w:t>1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30B7CA58" w14:textId="77777777" w:rsidR="00967A75" w:rsidRPr="00BC3081" w:rsidRDefault="00B97D5D" w:rsidP="00234A74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967873" w:rsidRPr="00BC3081">
              <w:rPr>
                <w:rFonts w:hint="eastAsia"/>
                <w:sz w:val="21"/>
              </w:rPr>
              <w:t>timeout</w:t>
            </w:r>
            <w:r w:rsidRPr="00BC3081">
              <w:rPr>
                <w:sz w:val="21"/>
              </w:rPr>
              <w:t xml:space="preserve">": </w:t>
            </w:r>
            <w:r w:rsidR="00D67557" w:rsidRPr="00BC3081">
              <w:rPr>
                <w:sz w:val="21"/>
              </w:rPr>
              <w:t>30</w:t>
            </w:r>
            <w:r w:rsidR="00967A75" w:rsidRPr="00BC3081">
              <w:rPr>
                <w:rFonts w:hint="eastAsia"/>
                <w:sz w:val="21"/>
              </w:rPr>
              <w:t>,</w:t>
            </w:r>
          </w:p>
          <w:p w14:paraId="15DA6C69" w14:textId="77777777" w:rsidR="00B97D5D" w:rsidRPr="00BC3081" w:rsidRDefault="00967A75" w:rsidP="00967A75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stopTime</w:t>
            </w:r>
            <w:r w:rsidRPr="00BC3081">
              <w:rPr>
                <w:sz w:val="21"/>
              </w:rPr>
              <w:t>": null</w:t>
            </w:r>
          </w:p>
          <w:p w14:paraId="777DB4D5" w14:textId="77777777" w:rsidR="00B97D5D" w:rsidRPr="00BC3081" w:rsidRDefault="00B97D5D" w:rsidP="00BA6A96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2C8F5487" w14:textId="77777777" w:rsidR="00B97D5D" w:rsidRPr="00BC3081" w:rsidRDefault="00B97D5D" w:rsidP="00BA6A9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11AA9058" w14:textId="77777777" w:rsidR="00B97D5D" w:rsidRPr="00BC3081" w:rsidRDefault="00B97D5D" w:rsidP="00BA6A96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06E848CA" w14:textId="77777777" w:rsidR="00B97D5D" w:rsidRPr="00BC3081" w:rsidRDefault="00B97D5D" w:rsidP="0004041E">
      <w:pPr>
        <w:pStyle w:val="3"/>
      </w:pPr>
      <w:r w:rsidRPr="00BC3081">
        <w:rPr>
          <w:rFonts w:hint="eastAsia"/>
        </w:rPr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B97D5D" w:rsidRPr="00BC3081" w14:paraId="2687459B" w14:textId="77777777" w:rsidTr="00BA6A96">
        <w:tc>
          <w:tcPr>
            <w:tcW w:w="814" w:type="dxa"/>
            <w:gridSpan w:val="2"/>
            <w:vAlign w:val="center"/>
          </w:tcPr>
          <w:p w14:paraId="183D10E7" w14:textId="77777777" w:rsidR="00B97D5D" w:rsidRPr="00BC3081" w:rsidRDefault="00B97D5D" w:rsidP="00BA6A9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79BE2523" w14:textId="77777777" w:rsidR="00B97D5D" w:rsidRPr="00BC3081" w:rsidRDefault="00B97D5D" w:rsidP="00BA6A9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0EA3AAE6" w14:textId="77777777" w:rsidR="00B97D5D" w:rsidRPr="00BC3081" w:rsidRDefault="00B97D5D" w:rsidP="00BA6A9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37E004B5" w14:textId="77777777" w:rsidR="00B97D5D" w:rsidRPr="00BC3081" w:rsidRDefault="00B97D5D" w:rsidP="00BA6A9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282174B7" w14:textId="77777777" w:rsidR="00B97D5D" w:rsidRPr="00BC3081" w:rsidRDefault="00B97D5D" w:rsidP="00BA6A9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B97D5D" w:rsidRPr="00BC3081" w14:paraId="74513E91" w14:textId="77777777" w:rsidTr="00BA6A96">
        <w:tc>
          <w:tcPr>
            <w:tcW w:w="814" w:type="dxa"/>
            <w:gridSpan w:val="2"/>
            <w:vAlign w:val="center"/>
          </w:tcPr>
          <w:p w14:paraId="2E861CD5" w14:textId="77777777" w:rsidR="00B97D5D" w:rsidRPr="00BC3081" w:rsidRDefault="00B97D5D" w:rsidP="00BA6A9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6A0CE2D4" w14:textId="77777777" w:rsidR="00B97D5D" w:rsidRPr="00BC3081" w:rsidRDefault="00B97D5D" w:rsidP="0093547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0B66DBDA" w14:textId="77777777" w:rsidR="00B97D5D" w:rsidRPr="00BC3081" w:rsidRDefault="00B97D5D" w:rsidP="0093547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040CDED7" w14:textId="77777777" w:rsidR="00B97D5D" w:rsidRPr="00BC3081" w:rsidRDefault="00B97D5D" w:rsidP="0093547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7CCD8AC2" w14:textId="77777777" w:rsidR="00B97D5D" w:rsidRPr="00BC3081" w:rsidRDefault="00B97D5D" w:rsidP="0093547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B97D5D" w:rsidRPr="00BC3081" w14:paraId="51FB0C1B" w14:textId="77777777" w:rsidTr="00BA6A96">
        <w:tc>
          <w:tcPr>
            <w:tcW w:w="814" w:type="dxa"/>
            <w:gridSpan w:val="2"/>
            <w:vAlign w:val="center"/>
          </w:tcPr>
          <w:p w14:paraId="6BDA37E2" w14:textId="77777777" w:rsidR="00B97D5D" w:rsidRPr="00BC3081" w:rsidRDefault="00B97D5D" w:rsidP="00BA6A9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2D9ED901" w14:textId="77777777" w:rsidR="00B97D5D" w:rsidRPr="00BC3081" w:rsidRDefault="00B97D5D" w:rsidP="00BA6A9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41F7D79A" w14:textId="77777777" w:rsidR="00B97D5D" w:rsidRPr="00BC3081" w:rsidRDefault="00B97D5D" w:rsidP="00BA6A9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5C16F96C" w14:textId="77777777" w:rsidR="00B97D5D" w:rsidRPr="00BC3081" w:rsidRDefault="00B97D5D" w:rsidP="00BA6A9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786B9333" w14:textId="77777777" w:rsidR="00B97D5D" w:rsidRPr="00BC3081" w:rsidRDefault="00B97D5D" w:rsidP="00BA6A9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B97D5D" w:rsidRPr="00BC3081" w14:paraId="2A6DDE48" w14:textId="77777777" w:rsidTr="00BA6A96">
        <w:tc>
          <w:tcPr>
            <w:tcW w:w="814" w:type="dxa"/>
            <w:gridSpan w:val="2"/>
            <w:vAlign w:val="center"/>
          </w:tcPr>
          <w:p w14:paraId="270C35F6" w14:textId="77777777" w:rsidR="00B97D5D" w:rsidRPr="00BC3081" w:rsidRDefault="00B97D5D" w:rsidP="00BA6A9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1A7EE327" w14:textId="77777777" w:rsidR="00B97D5D" w:rsidRPr="00BC3081" w:rsidRDefault="00B97D5D" w:rsidP="00BA6A9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10DD1F45" w14:textId="77777777" w:rsidR="00B97D5D" w:rsidRPr="00BC3081" w:rsidRDefault="00B97D5D" w:rsidP="00BA6A9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0E055437" w14:textId="77777777" w:rsidR="00B97D5D" w:rsidRPr="00BC3081" w:rsidRDefault="00B97D5D" w:rsidP="00BA6A9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7D7C73A8" w14:textId="77777777" w:rsidR="00B97D5D" w:rsidRPr="00BC3081" w:rsidRDefault="00B97D5D" w:rsidP="00BA6A9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844D73" w:rsidRPr="00BC3081" w14:paraId="48FD4C9A" w14:textId="77777777" w:rsidTr="00BA6A96">
        <w:tc>
          <w:tcPr>
            <w:tcW w:w="407" w:type="dxa"/>
            <w:vMerge w:val="restart"/>
            <w:vAlign w:val="center"/>
          </w:tcPr>
          <w:p w14:paraId="53F53983" w14:textId="77777777" w:rsidR="00844D73" w:rsidRPr="00BC3081" w:rsidRDefault="00844D73" w:rsidP="00BA6A9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01AC29C4" w14:textId="77777777" w:rsidR="00844D73" w:rsidRPr="00BC3081" w:rsidRDefault="00844D73" w:rsidP="0093547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44CAE925" w14:textId="77777777" w:rsidR="00844D73" w:rsidRPr="00BC3081" w:rsidRDefault="00844D73" w:rsidP="0093547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375EF8FA" w14:textId="77777777" w:rsidR="00844D73" w:rsidRPr="00BC3081" w:rsidRDefault="00844D73" w:rsidP="0093547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518252B4" w14:textId="77777777" w:rsidR="00844D73" w:rsidRPr="00BC3081" w:rsidRDefault="00844D73" w:rsidP="0093547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0FABB2F6" w14:textId="77777777" w:rsidR="00844D73" w:rsidRPr="00BC3081" w:rsidRDefault="00844D73" w:rsidP="0093547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invadeEventUpload</w:t>
            </w:r>
          </w:p>
        </w:tc>
      </w:tr>
      <w:tr w:rsidR="00844D73" w:rsidRPr="00BC3081" w14:paraId="7D61BFE6" w14:textId="77777777" w:rsidTr="00BA6A96">
        <w:tc>
          <w:tcPr>
            <w:tcW w:w="407" w:type="dxa"/>
            <w:vMerge/>
            <w:vAlign w:val="center"/>
          </w:tcPr>
          <w:p w14:paraId="3870837E" w14:textId="77777777" w:rsidR="00844D73" w:rsidRPr="00BC3081" w:rsidRDefault="00844D73" w:rsidP="00BA6A9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4F71408E" w14:textId="77777777" w:rsidR="00844D73" w:rsidRPr="00BC3081" w:rsidRDefault="00844D73" w:rsidP="00BA6A9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46C661E0" w14:textId="77777777" w:rsidR="00844D73" w:rsidRPr="00BC3081" w:rsidRDefault="00844D73" w:rsidP="00BA6A9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43A5A37E" w14:textId="77777777" w:rsidR="00844D73" w:rsidRPr="00BC3081" w:rsidRDefault="00844D73" w:rsidP="00BA6A9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447DFFCD" w14:textId="77777777" w:rsidR="00844D73" w:rsidRPr="00BC3081" w:rsidRDefault="00844D73" w:rsidP="00BA6A9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30CB2BF2" w14:textId="77777777" w:rsidR="00844D73" w:rsidRPr="00BC3081" w:rsidRDefault="00844D73" w:rsidP="00BA6A9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2A0BC45B" w14:textId="77777777" w:rsidR="00B97D5D" w:rsidRPr="00BC3081" w:rsidRDefault="00B97D5D" w:rsidP="0004041E">
      <w:pPr>
        <w:pStyle w:val="3"/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97D5D" w:rsidRPr="00BC3081" w14:paraId="07E98342" w14:textId="77777777" w:rsidTr="00BA6A96">
        <w:tc>
          <w:tcPr>
            <w:tcW w:w="9628" w:type="dxa"/>
          </w:tcPr>
          <w:p w14:paraId="20789CD2" w14:textId="77777777" w:rsidR="00B97D5D" w:rsidRPr="00BC3081" w:rsidRDefault="00B97D5D" w:rsidP="00BA6A96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4E24DBE3" w14:textId="77777777" w:rsidR="00B97D5D" w:rsidRPr="00BC3081" w:rsidRDefault="00B97D5D" w:rsidP="00BA6A9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771464C2" w14:textId="77777777" w:rsidR="00B97D5D" w:rsidRPr="00BC3081" w:rsidRDefault="00B97D5D" w:rsidP="00BA6A9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 xml:space="preserve">"msg": </w:t>
            </w:r>
            <w:r w:rsidR="00101F30" w:rsidRPr="00BC3081">
              <w:rPr>
                <w:sz w:val="21"/>
              </w:rPr>
              <w:t>"</w:t>
            </w:r>
            <w:r w:rsidR="00101F30" w:rsidRPr="00BC3081">
              <w:rPr>
                <w:rFonts w:hint="eastAsia"/>
                <w:sz w:val="21"/>
              </w:rPr>
              <w:t>success</w:t>
            </w:r>
            <w:r w:rsidR="00101F30" w:rsidRPr="00BC3081">
              <w:rPr>
                <w:sz w:val="21"/>
              </w:rPr>
              <w:t>"</w:t>
            </w:r>
            <w:r w:rsidRPr="00BC3081">
              <w:rPr>
                <w:sz w:val="21"/>
              </w:rPr>
              <w:t>,</w:t>
            </w:r>
          </w:p>
          <w:p w14:paraId="646A69C0" w14:textId="77777777" w:rsidR="00B97D5D" w:rsidRPr="00BC3081" w:rsidRDefault="00B97D5D" w:rsidP="00BA6A9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6167CD94" w14:textId="77777777" w:rsidR="00B97D5D" w:rsidRPr="00BC3081" w:rsidRDefault="00B97D5D" w:rsidP="00BA6A96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</w:t>
            </w:r>
            <w:r w:rsidR="005625FF" w:rsidRPr="00BC3081">
              <w:rPr>
                <w:sz w:val="21"/>
              </w:rPr>
              <w:t>invadeEventUpload</w:t>
            </w:r>
            <w:r w:rsidRPr="00BC3081">
              <w:rPr>
                <w:sz w:val="21"/>
              </w:rPr>
              <w:t>",</w:t>
            </w:r>
          </w:p>
          <w:p w14:paraId="66469702" w14:textId="77777777" w:rsidR="00B97D5D" w:rsidRPr="00BC3081" w:rsidRDefault="00B97D5D" w:rsidP="00BA6A96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3D1C0550" w14:textId="77777777" w:rsidR="00B97D5D" w:rsidRPr="00BC3081" w:rsidRDefault="00B97D5D" w:rsidP="00BA6A9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7704A2E1" w14:textId="77777777" w:rsidR="00B97D5D" w:rsidRPr="00BC3081" w:rsidRDefault="00B97D5D" w:rsidP="00BA6A96">
            <w:pPr>
              <w:ind w:firstLineChars="0" w:firstLine="0"/>
            </w:pPr>
            <w:r w:rsidRPr="00BC3081">
              <w:rPr>
                <w:sz w:val="21"/>
              </w:rPr>
              <w:lastRenderedPageBreak/>
              <w:t>}</w:t>
            </w:r>
          </w:p>
        </w:tc>
      </w:tr>
    </w:tbl>
    <w:p w14:paraId="245D35A6" w14:textId="77777777" w:rsidR="002B77E3" w:rsidRPr="00BC3081" w:rsidRDefault="002B77E3" w:rsidP="0004041E">
      <w:pPr>
        <w:pStyle w:val="2"/>
      </w:pPr>
      <w:bookmarkStart w:id="21" w:name="_Toc138245869"/>
      <w:r>
        <w:rPr>
          <w:rFonts w:hint="eastAsia"/>
        </w:rPr>
        <w:lastRenderedPageBreak/>
        <w:t>报警消除</w:t>
      </w:r>
      <w:bookmarkEnd w:id="21"/>
    </w:p>
    <w:p w14:paraId="26DFDD66" w14:textId="77777777" w:rsidR="002B77E3" w:rsidRPr="00BC3081" w:rsidRDefault="002B77E3" w:rsidP="0004041E">
      <w:pPr>
        <w:pStyle w:val="3"/>
      </w:pPr>
      <w:r w:rsidRPr="00BC3081">
        <w:rPr>
          <w:rFonts w:hint="eastAsia"/>
        </w:rPr>
        <w:t>接口功能定义</w:t>
      </w:r>
    </w:p>
    <w:p w14:paraId="753D5F74" w14:textId="77777777" w:rsidR="002B77E3" w:rsidRPr="00BC3081" w:rsidRDefault="002B77E3" w:rsidP="002B77E3">
      <w:pPr>
        <w:pStyle w:val="a"/>
        <w:ind w:left="0" w:firstLineChars="200" w:firstLine="480"/>
      </w:pPr>
      <w:r>
        <w:rPr>
          <w:rFonts w:hint="eastAsia"/>
        </w:rPr>
        <w:t>设备报警消除后，需要调用接口通知平台</w:t>
      </w:r>
    </w:p>
    <w:p w14:paraId="4E83D755" w14:textId="77777777" w:rsidR="002B77E3" w:rsidRPr="00BC3081" w:rsidRDefault="002B77E3" w:rsidP="002B77E3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>
        <w:rPr>
          <w:rFonts w:hint="eastAsia"/>
        </w:rPr>
        <w:t>event</w:t>
      </w:r>
      <w:r>
        <w:t>E</w:t>
      </w:r>
      <w:r>
        <w:rPr>
          <w:rFonts w:hint="eastAsia"/>
        </w:rPr>
        <w:t>liminate</w:t>
      </w:r>
      <w:r w:rsidRPr="00BC3081">
        <w:t>U</w:t>
      </w:r>
      <w:r w:rsidRPr="00BC3081">
        <w:rPr>
          <w:rFonts w:hint="eastAsia"/>
        </w:rPr>
        <w:t>pload</w:t>
      </w:r>
    </w:p>
    <w:p w14:paraId="32E8AAD3" w14:textId="77777777" w:rsidR="002B77E3" w:rsidRPr="00BC3081" w:rsidRDefault="002B77E3" w:rsidP="0004041E">
      <w:pPr>
        <w:pStyle w:val="3"/>
      </w:pPr>
      <w:r w:rsidRPr="00BC3081">
        <w:rPr>
          <w:rFonts w:hint="eastAsia"/>
        </w:rPr>
        <w:t>接口数据内容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887"/>
        <w:gridCol w:w="1376"/>
        <w:gridCol w:w="1701"/>
        <w:gridCol w:w="2977"/>
        <w:gridCol w:w="2552"/>
      </w:tblGrid>
      <w:tr w:rsidR="002B77E3" w:rsidRPr="00BC3081" w14:paraId="6E14D500" w14:textId="77777777" w:rsidTr="00B32835">
        <w:tc>
          <w:tcPr>
            <w:tcW w:w="887" w:type="dxa"/>
          </w:tcPr>
          <w:p w14:paraId="22EE3D6A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1376" w:type="dxa"/>
            <w:vAlign w:val="center"/>
          </w:tcPr>
          <w:p w14:paraId="28B6E067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701" w:type="dxa"/>
            <w:vAlign w:val="center"/>
          </w:tcPr>
          <w:p w14:paraId="0ACBA18B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vAlign w:val="center"/>
          </w:tcPr>
          <w:p w14:paraId="410107F8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2552" w:type="dxa"/>
          </w:tcPr>
          <w:p w14:paraId="5F9B90F4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2B77E3" w:rsidRPr="00BC3081" w14:paraId="5BF5E4EF" w14:textId="77777777" w:rsidTr="00B32835">
        <w:tc>
          <w:tcPr>
            <w:tcW w:w="887" w:type="dxa"/>
          </w:tcPr>
          <w:p w14:paraId="303C6493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1376" w:type="dxa"/>
            <w:vAlign w:val="center"/>
          </w:tcPr>
          <w:p w14:paraId="17EB33BF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701" w:type="dxa"/>
            <w:vAlign w:val="center"/>
          </w:tcPr>
          <w:p w14:paraId="352CDFC8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977" w:type="dxa"/>
            <w:vAlign w:val="center"/>
          </w:tcPr>
          <w:p w14:paraId="1591DABE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2552" w:type="dxa"/>
          </w:tcPr>
          <w:p w14:paraId="178171C2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0A7BCC">
              <w:rPr>
                <w:sz w:val="21"/>
              </w:rPr>
              <w:t>eventEliminateUpload</w:t>
            </w:r>
          </w:p>
        </w:tc>
      </w:tr>
      <w:tr w:rsidR="002B77E3" w:rsidRPr="00BC3081" w14:paraId="4E730725" w14:textId="77777777" w:rsidTr="00B32835">
        <w:tc>
          <w:tcPr>
            <w:tcW w:w="887" w:type="dxa"/>
          </w:tcPr>
          <w:p w14:paraId="035C8D47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1376" w:type="dxa"/>
            <w:vAlign w:val="center"/>
          </w:tcPr>
          <w:p w14:paraId="10A49837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701" w:type="dxa"/>
            <w:vAlign w:val="center"/>
          </w:tcPr>
          <w:p w14:paraId="15702B08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977" w:type="dxa"/>
            <w:vAlign w:val="center"/>
          </w:tcPr>
          <w:p w14:paraId="0B2F9C77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552" w:type="dxa"/>
          </w:tcPr>
          <w:p w14:paraId="3C922A71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2B77E3" w:rsidRPr="00BC3081" w14:paraId="1C4ED0CA" w14:textId="77777777" w:rsidTr="00B32835">
        <w:tc>
          <w:tcPr>
            <w:tcW w:w="887" w:type="dxa"/>
          </w:tcPr>
          <w:p w14:paraId="2DE5E4F8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1376" w:type="dxa"/>
            <w:vAlign w:val="center"/>
          </w:tcPr>
          <w:p w14:paraId="678DBF5B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701" w:type="dxa"/>
            <w:vAlign w:val="center"/>
          </w:tcPr>
          <w:p w14:paraId="43F2E7EA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2977" w:type="dxa"/>
            <w:vAlign w:val="center"/>
          </w:tcPr>
          <w:p w14:paraId="58B7DE63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需要消除报警事件的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集合</w:t>
            </w:r>
          </w:p>
        </w:tc>
        <w:tc>
          <w:tcPr>
            <w:tcW w:w="2552" w:type="dxa"/>
          </w:tcPr>
          <w:p w14:paraId="20DB68C3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14:paraId="16ACA7F5" w14:textId="77777777" w:rsidR="002B77E3" w:rsidRPr="00BC3081" w:rsidRDefault="002B77E3" w:rsidP="0004041E">
      <w:pPr>
        <w:pStyle w:val="3"/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B77E3" w:rsidRPr="00BC3081" w14:paraId="58B0A899" w14:textId="77777777" w:rsidTr="00B32835">
        <w:tc>
          <w:tcPr>
            <w:tcW w:w="9628" w:type="dxa"/>
          </w:tcPr>
          <w:p w14:paraId="78B41BEC" w14:textId="77777777" w:rsidR="002B77E3" w:rsidRPr="00BC3081" w:rsidRDefault="002B77E3" w:rsidP="00B32835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30A0163C" w14:textId="77777777" w:rsidR="002B77E3" w:rsidRPr="00BC3081" w:rsidRDefault="002B77E3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</w:t>
            </w:r>
            <w:r w:rsidRPr="000A7BCC">
              <w:rPr>
                <w:sz w:val="21"/>
              </w:rPr>
              <w:t>eventEliminateUpload</w:t>
            </w:r>
            <w:r w:rsidRPr="00BC3081">
              <w:rPr>
                <w:sz w:val="21"/>
              </w:rPr>
              <w:t>",</w:t>
            </w:r>
          </w:p>
          <w:p w14:paraId="0881CC0C" w14:textId="77777777" w:rsidR="002B77E3" w:rsidRPr="00BC3081" w:rsidRDefault="002B77E3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767DB070" w14:textId="77777777" w:rsidR="002B77E3" w:rsidRPr="00BC3081" w:rsidRDefault="002B77E3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"data": [</w:t>
            </w:r>
          </w:p>
          <w:p w14:paraId="4EE6AED9" w14:textId="77777777" w:rsidR="002B77E3" w:rsidRDefault="002B77E3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540156">
              <w:rPr>
                <w:sz w:val="21"/>
              </w:rPr>
              <w:t>c7f3531ee2461ab16177d731e7161006</w:t>
            </w:r>
            <w:r w:rsidRPr="00BC3081">
              <w:rPr>
                <w:sz w:val="21"/>
              </w:rPr>
              <w:t>",</w:t>
            </w:r>
          </w:p>
          <w:p w14:paraId="02CEA5E9" w14:textId="77777777" w:rsidR="002B77E3" w:rsidRPr="00BC3081" w:rsidRDefault="002B77E3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"</w:t>
            </w:r>
            <w:r w:rsidRPr="00540156">
              <w:rPr>
                <w:sz w:val="21"/>
              </w:rPr>
              <w:t>073db39209a7a7a9fd249a23b2c53253</w:t>
            </w:r>
            <w:r>
              <w:rPr>
                <w:sz w:val="21"/>
              </w:rPr>
              <w:t>"</w:t>
            </w:r>
          </w:p>
          <w:p w14:paraId="4CBF7E69" w14:textId="77777777" w:rsidR="002B77E3" w:rsidRPr="00BC3081" w:rsidRDefault="002B77E3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696166C6" w14:textId="77777777" w:rsidR="002B77E3" w:rsidRPr="00BC3081" w:rsidRDefault="002B77E3" w:rsidP="00B32835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0C40DA4A" w14:textId="77777777" w:rsidR="002B77E3" w:rsidRPr="00BC3081" w:rsidRDefault="002B77E3" w:rsidP="0004041E">
      <w:pPr>
        <w:pStyle w:val="3"/>
      </w:pPr>
      <w:r w:rsidRPr="00BC3081">
        <w:rPr>
          <w:rFonts w:hint="eastAsia"/>
        </w:rPr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2B77E3" w:rsidRPr="00BC3081" w14:paraId="108BE031" w14:textId="77777777" w:rsidTr="00B32835">
        <w:tc>
          <w:tcPr>
            <w:tcW w:w="814" w:type="dxa"/>
            <w:gridSpan w:val="2"/>
            <w:vAlign w:val="center"/>
          </w:tcPr>
          <w:p w14:paraId="2F030128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21501ED2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19BB161D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394C1660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3703316C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2B77E3" w:rsidRPr="00BC3081" w14:paraId="2B4074C5" w14:textId="77777777" w:rsidTr="00B32835">
        <w:tc>
          <w:tcPr>
            <w:tcW w:w="814" w:type="dxa"/>
            <w:gridSpan w:val="2"/>
            <w:vAlign w:val="center"/>
          </w:tcPr>
          <w:p w14:paraId="6124771D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4EFA8008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7B0E8D57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78514C05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61DE611D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2B77E3" w:rsidRPr="00BC3081" w14:paraId="3A51F3BE" w14:textId="77777777" w:rsidTr="00B32835">
        <w:tc>
          <w:tcPr>
            <w:tcW w:w="814" w:type="dxa"/>
            <w:gridSpan w:val="2"/>
            <w:vAlign w:val="center"/>
          </w:tcPr>
          <w:p w14:paraId="62CC7E3C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5A13A760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3F08F713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55FB6EA4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29D06225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B77E3" w:rsidRPr="00BC3081" w14:paraId="76782EB1" w14:textId="77777777" w:rsidTr="00B32835">
        <w:tc>
          <w:tcPr>
            <w:tcW w:w="814" w:type="dxa"/>
            <w:gridSpan w:val="2"/>
            <w:vAlign w:val="center"/>
          </w:tcPr>
          <w:p w14:paraId="750092BE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320A713E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55A738DB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0B3D0187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3E7054F6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B77E3" w:rsidRPr="00BC3081" w14:paraId="1B5FAFE0" w14:textId="77777777" w:rsidTr="00B32835">
        <w:tc>
          <w:tcPr>
            <w:tcW w:w="407" w:type="dxa"/>
            <w:vMerge w:val="restart"/>
            <w:vAlign w:val="center"/>
          </w:tcPr>
          <w:p w14:paraId="7BA42785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638D16D2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36B159B8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4CCBC31B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4008C5CA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2B98AE33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0A7BCC">
              <w:rPr>
                <w:sz w:val="21"/>
              </w:rPr>
              <w:t>eventEliminateUpload</w:t>
            </w:r>
          </w:p>
        </w:tc>
      </w:tr>
      <w:tr w:rsidR="002B77E3" w:rsidRPr="00BC3081" w14:paraId="350FBD91" w14:textId="77777777" w:rsidTr="00B32835">
        <w:tc>
          <w:tcPr>
            <w:tcW w:w="407" w:type="dxa"/>
            <w:vMerge/>
            <w:vAlign w:val="center"/>
          </w:tcPr>
          <w:p w14:paraId="40EAD395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0BC3BF3E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6F8C6544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7815E74C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7B5749B7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5EB3DC1A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37E841A3" w14:textId="77777777" w:rsidR="002B77E3" w:rsidRPr="00BC3081" w:rsidRDefault="002B77E3" w:rsidP="0004041E">
      <w:pPr>
        <w:pStyle w:val="3"/>
      </w:pPr>
      <w:r w:rsidRPr="00BC3081">
        <w:rPr>
          <w:rFonts w:hint="eastAsia"/>
        </w:rPr>
        <w:lastRenderedPageBreak/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B77E3" w:rsidRPr="00BC3081" w14:paraId="4F7DAB4B" w14:textId="77777777" w:rsidTr="00B32835">
        <w:tc>
          <w:tcPr>
            <w:tcW w:w="9628" w:type="dxa"/>
          </w:tcPr>
          <w:p w14:paraId="642ADB83" w14:textId="77777777" w:rsidR="002B77E3" w:rsidRPr="00BC3081" w:rsidRDefault="002B77E3" w:rsidP="00B32835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5B340D80" w14:textId="77777777" w:rsidR="002B77E3" w:rsidRPr="00BC3081" w:rsidRDefault="002B77E3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76F6CA54" w14:textId="77777777" w:rsidR="002B77E3" w:rsidRPr="00BC3081" w:rsidRDefault="002B77E3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74BCE8C1" w14:textId="77777777" w:rsidR="002B77E3" w:rsidRPr="00BC3081" w:rsidRDefault="002B77E3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0E3A3837" w14:textId="77777777" w:rsidR="002B77E3" w:rsidRPr="00BC3081" w:rsidRDefault="002B77E3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</w:t>
            </w:r>
            <w:r w:rsidRPr="000A7BCC">
              <w:rPr>
                <w:sz w:val="21"/>
              </w:rPr>
              <w:t>eventEliminateUpload</w:t>
            </w:r>
            <w:r w:rsidRPr="00BC3081">
              <w:rPr>
                <w:sz w:val="21"/>
              </w:rPr>
              <w:t>",</w:t>
            </w:r>
          </w:p>
          <w:p w14:paraId="6A8B5272" w14:textId="77777777" w:rsidR="002B77E3" w:rsidRPr="00BC3081" w:rsidRDefault="002B77E3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7DE6CFA7" w14:textId="77777777" w:rsidR="002B77E3" w:rsidRPr="00BC3081" w:rsidRDefault="002B77E3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1AB93D9F" w14:textId="77777777" w:rsidR="002B77E3" w:rsidRPr="00BC3081" w:rsidRDefault="002B77E3" w:rsidP="00B32835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23212E5F" w14:textId="77777777" w:rsidR="002B77E3" w:rsidRPr="00BC3081" w:rsidRDefault="002B77E3" w:rsidP="0004041E">
      <w:pPr>
        <w:pStyle w:val="2"/>
      </w:pPr>
      <w:bookmarkStart w:id="22" w:name="_Toc138245870"/>
      <w:r>
        <w:rPr>
          <w:rFonts w:hint="eastAsia"/>
        </w:rPr>
        <w:t>报警处置结果</w:t>
      </w:r>
      <w:bookmarkEnd w:id="22"/>
    </w:p>
    <w:p w14:paraId="4AFCA8FC" w14:textId="77777777" w:rsidR="002B77E3" w:rsidRPr="00BC3081" w:rsidRDefault="002B77E3" w:rsidP="0004041E">
      <w:pPr>
        <w:pStyle w:val="3"/>
      </w:pPr>
      <w:r w:rsidRPr="00BC3081">
        <w:rPr>
          <w:rFonts w:hint="eastAsia"/>
        </w:rPr>
        <w:t>接口功能定义</w:t>
      </w:r>
    </w:p>
    <w:p w14:paraId="59EBA768" w14:textId="77777777" w:rsidR="002B77E3" w:rsidRPr="00BC3081" w:rsidRDefault="002B77E3" w:rsidP="002B77E3">
      <w:pPr>
        <w:pStyle w:val="a"/>
        <w:ind w:left="0" w:firstLineChars="200" w:firstLine="480"/>
      </w:pPr>
      <w:r>
        <w:rPr>
          <w:rFonts w:hint="eastAsia"/>
        </w:rPr>
        <w:t>平台处置报警后，可通过接口查询处置结果</w:t>
      </w:r>
    </w:p>
    <w:p w14:paraId="40823525" w14:textId="77777777" w:rsidR="002B77E3" w:rsidRPr="00BC3081" w:rsidRDefault="002B77E3" w:rsidP="002B77E3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>
        <w:rPr>
          <w:rFonts w:hint="eastAsia"/>
        </w:rPr>
        <w:t>event</w:t>
      </w:r>
      <w:r>
        <w:t>H</w:t>
      </w:r>
      <w:r>
        <w:rPr>
          <w:rFonts w:hint="eastAsia"/>
        </w:rPr>
        <w:t>andle</w:t>
      </w:r>
      <w:r>
        <w:t>R</w:t>
      </w:r>
      <w:r>
        <w:rPr>
          <w:rFonts w:hint="eastAsia"/>
        </w:rPr>
        <w:t>esult</w:t>
      </w:r>
    </w:p>
    <w:p w14:paraId="5E3DA9A7" w14:textId="77777777" w:rsidR="002B77E3" w:rsidRPr="00BC3081" w:rsidRDefault="002B77E3" w:rsidP="0004041E">
      <w:pPr>
        <w:pStyle w:val="3"/>
      </w:pPr>
      <w:r w:rsidRPr="00BC3081">
        <w:rPr>
          <w:rFonts w:hint="eastAsia"/>
        </w:rPr>
        <w:t>接口数据内容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887"/>
        <w:gridCol w:w="1518"/>
        <w:gridCol w:w="1843"/>
        <w:gridCol w:w="2835"/>
        <w:gridCol w:w="2410"/>
      </w:tblGrid>
      <w:tr w:rsidR="002B77E3" w:rsidRPr="00BC3081" w14:paraId="63992CA2" w14:textId="77777777" w:rsidTr="00B32835">
        <w:tc>
          <w:tcPr>
            <w:tcW w:w="887" w:type="dxa"/>
          </w:tcPr>
          <w:p w14:paraId="7EA24401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1518" w:type="dxa"/>
            <w:vAlign w:val="center"/>
          </w:tcPr>
          <w:p w14:paraId="3217E07C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43" w:type="dxa"/>
            <w:vAlign w:val="center"/>
          </w:tcPr>
          <w:p w14:paraId="590BD448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2835" w:type="dxa"/>
            <w:vAlign w:val="center"/>
          </w:tcPr>
          <w:p w14:paraId="35DBA2D3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2410" w:type="dxa"/>
          </w:tcPr>
          <w:p w14:paraId="46025C3B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2B77E3" w:rsidRPr="00BC3081" w14:paraId="5A8BA3BE" w14:textId="77777777" w:rsidTr="00B32835">
        <w:tc>
          <w:tcPr>
            <w:tcW w:w="887" w:type="dxa"/>
          </w:tcPr>
          <w:p w14:paraId="06521D98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1518" w:type="dxa"/>
            <w:vAlign w:val="center"/>
          </w:tcPr>
          <w:p w14:paraId="1746026C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43" w:type="dxa"/>
            <w:vAlign w:val="center"/>
          </w:tcPr>
          <w:p w14:paraId="73D7B788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835" w:type="dxa"/>
            <w:vAlign w:val="center"/>
          </w:tcPr>
          <w:p w14:paraId="35A8D57E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2410" w:type="dxa"/>
          </w:tcPr>
          <w:p w14:paraId="29130AA2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F82AD8">
              <w:rPr>
                <w:sz w:val="21"/>
              </w:rPr>
              <w:t>eventHandleResult</w:t>
            </w:r>
          </w:p>
        </w:tc>
      </w:tr>
      <w:tr w:rsidR="002B77E3" w:rsidRPr="00BC3081" w14:paraId="216A45A2" w14:textId="77777777" w:rsidTr="00B32835">
        <w:tc>
          <w:tcPr>
            <w:tcW w:w="887" w:type="dxa"/>
          </w:tcPr>
          <w:p w14:paraId="3A15A763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1518" w:type="dxa"/>
            <w:vAlign w:val="center"/>
          </w:tcPr>
          <w:p w14:paraId="6BC34200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43" w:type="dxa"/>
            <w:vAlign w:val="center"/>
          </w:tcPr>
          <w:p w14:paraId="3CC7ED51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835" w:type="dxa"/>
            <w:vAlign w:val="center"/>
          </w:tcPr>
          <w:p w14:paraId="5CE804E1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410" w:type="dxa"/>
          </w:tcPr>
          <w:p w14:paraId="4C101E61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2B77E3" w:rsidRPr="00BC3081" w14:paraId="143DE419" w14:textId="77777777" w:rsidTr="00B32835">
        <w:tc>
          <w:tcPr>
            <w:tcW w:w="887" w:type="dxa"/>
          </w:tcPr>
          <w:p w14:paraId="04FE1BE4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1518" w:type="dxa"/>
            <w:vAlign w:val="center"/>
          </w:tcPr>
          <w:p w14:paraId="2380AA9C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43" w:type="dxa"/>
            <w:vAlign w:val="center"/>
          </w:tcPr>
          <w:p w14:paraId="1A1DDFAB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2835" w:type="dxa"/>
            <w:vAlign w:val="center"/>
          </w:tcPr>
          <w:p w14:paraId="071A510E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未处置的报警事件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集合</w:t>
            </w:r>
          </w:p>
        </w:tc>
        <w:tc>
          <w:tcPr>
            <w:tcW w:w="2410" w:type="dxa"/>
          </w:tcPr>
          <w:p w14:paraId="17A446D4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14:paraId="25644596" w14:textId="77777777" w:rsidR="002B77E3" w:rsidRPr="00BC3081" w:rsidRDefault="002B77E3" w:rsidP="0004041E">
      <w:pPr>
        <w:pStyle w:val="3"/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B77E3" w:rsidRPr="00BC3081" w14:paraId="72354E51" w14:textId="77777777" w:rsidTr="00B32835">
        <w:tc>
          <w:tcPr>
            <w:tcW w:w="9628" w:type="dxa"/>
          </w:tcPr>
          <w:p w14:paraId="12CE4F4E" w14:textId="77777777" w:rsidR="002B77E3" w:rsidRPr="00BC3081" w:rsidRDefault="002B77E3" w:rsidP="00B32835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0FC52593" w14:textId="77777777" w:rsidR="002B77E3" w:rsidRPr="00BC3081" w:rsidRDefault="002B77E3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</w:t>
            </w:r>
            <w:r w:rsidRPr="00F82AD8">
              <w:rPr>
                <w:sz w:val="21"/>
              </w:rPr>
              <w:t>eventHandleResult</w:t>
            </w:r>
            <w:r w:rsidRPr="00BC3081">
              <w:rPr>
                <w:sz w:val="21"/>
              </w:rPr>
              <w:t>",</w:t>
            </w:r>
          </w:p>
          <w:p w14:paraId="193F41C3" w14:textId="77777777" w:rsidR="002B77E3" w:rsidRPr="00BC3081" w:rsidRDefault="002B77E3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2ACA82A6" w14:textId="77777777" w:rsidR="002B77E3" w:rsidRPr="00BC3081" w:rsidRDefault="002B77E3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"data": [</w:t>
            </w:r>
          </w:p>
          <w:p w14:paraId="3602E59C" w14:textId="77777777" w:rsidR="002B77E3" w:rsidRDefault="002B77E3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540156">
              <w:rPr>
                <w:sz w:val="21"/>
              </w:rPr>
              <w:t>c7f3531ee2461ab16177d731e7161006</w:t>
            </w:r>
            <w:r w:rsidRPr="00BC3081">
              <w:rPr>
                <w:sz w:val="21"/>
              </w:rPr>
              <w:t>",</w:t>
            </w:r>
          </w:p>
          <w:p w14:paraId="282F5A34" w14:textId="77777777" w:rsidR="002B77E3" w:rsidRPr="00BC3081" w:rsidRDefault="002B77E3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"</w:t>
            </w:r>
            <w:r w:rsidRPr="00540156">
              <w:rPr>
                <w:sz w:val="21"/>
              </w:rPr>
              <w:t>073db39209a7a7a9fd249a23b2c53253</w:t>
            </w:r>
            <w:r>
              <w:rPr>
                <w:sz w:val="21"/>
              </w:rPr>
              <w:t>"</w:t>
            </w:r>
          </w:p>
          <w:p w14:paraId="3BA45023" w14:textId="77777777" w:rsidR="002B77E3" w:rsidRPr="00BC3081" w:rsidRDefault="002B77E3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29A320FD" w14:textId="77777777" w:rsidR="002B77E3" w:rsidRPr="00BC3081" w:rsidRDefault="002B77E3" w:rsidP="00B32835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020A736A" w14:textId="77777777" w:rsidR="002B77E3" w:rsidRPr="00BC3081" w:rsidRDefault="002B77E3" w:rsidP="0004041E">
      <w:pPr>
        <w:pStyle w:val="3"/>
      </w:pPr>
      <w:r w:rsidRPr="00BC3081">
        <w:rPr>
          <w:rFonts w:hint="eastAsia"/>
        </w:rPr>
        <w:lastRenderedPageBreak/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2267"/>
        <w:gridCol w:w="2551"/>
      </w:tblGrid>
      <w:tr w:rsidR="002B77E3" w:rsidRPr="00BC3081" w14:paraId="6B1A9A8C" w14:textId="77777777" w:rsidTr="00B32835">
        <w:tc>
          <w:tcPr>
            <w:tcW w:w="814" w:type="dxa"/>
            <w:gridSpan w:val="2"/>
            <w:vAlign w:val="center"/>
          </w:tcPr>
          <w:p w14:paraId="65FA51E4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4F24945C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495C79EB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2267" w:type="dxa"/>
            <w:vAlign w:val="center"/>
          </w:tcPr>
          <w:p w14:paraId="7BBE06CE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2551" w:type="dxa"/>
            <w:vAlign w:val="center"/>
          </w:tcPr>
          <w:p w14:paraId="44181641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2B77E3" w:rsidRPr="00BC3081" w14:paraId="122EEA05" w14:textId="77777777" w:rsidTr="00B32835">
        <w:tc>
          <w:tcPr>
            <w:tcW w:w="814" w:type="dxa"/>
            <w:gridSpan w:val="2"/>
            <w:vAlign w:val="center"/>
          </w:tcPr>
          <w:p w14:paraId="76A7CC04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1E4AA9AB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315BD479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267" w:type="dxa"/>
            <w:vAlign w:val="center"/>
          </w:tcPr>
          <w:p w14:paraId="2AF2E725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2551" w:type="dxa"/>
            <w:vAlign w:val="center"/>
          </w:tcPr>
          <w:p w14:paraId="439A5154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2B77E3" w:rsidRPr="00BC3081" w14:paraId="3980DA20" w14:textId="77777777" w:rsidTr="00B32835">
        <w:tc>
          <w:tcPr>
            <w:tcW w:w="814" w:type="dxa"/>
            <w:gridSpan w:val="2"/>
            <w:vAlign w:val="center"/>
          </w:tcPr>
          <w:p w14:paraId="2CD487E0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706D6FD8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316898A5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2267" w:type="dxa"/>
            <w:vAlign w:val="center"/>
          </w:tcPr>
          <w:p w14:paraId="14B4D06E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2551" w:type="dxa"/>
            <w:vAlign w:val="center"/>
          </w:tcPr>
          <w:p w14:paraId="77ACC14F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B77E3" w:rsidRPr="00BC3081" w14:paraId="2D640178" w14:textId="77777777" w:rsidTr="00B32835">
        <w:tc>
          <w:tcPr>
            <w:tcW w:w="814" w:type="dxa"/>
            <w:gridSpan w:val="2"/>
            <w:vAlign w:val="center"/>
          </w:tcPr>
          <w:p w14:paraId="1F3CE328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7DE32DB9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0F5E1B41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2267" w:type="dxa"/>
            <w:vAlign w:val="center"/>
          </w:tcPr>
          <w:p w14:paraId="284848A2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2551" w:type="dxa"/>
            <w:vAlign w:val="center"/>
          </w:tcPr>
          <w:p w14:paraId="78173548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B77E3" w:rsidRPr="00BC3081" w14:paraId="30E7C4FF" w14:textId="77777777" w:rsidTr="00B32835">
        <w:tc>
          <w:tcPr>
            <w:tcW w:w="407" w:type="dxa"/>
            <w:vMerge w:val="restart"/>
            <w:vAlign w:val="center"/>
          </w:tcPr>
          <w:p w14:paraId="70992B3D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3F1CAA69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49C263AC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41769C0B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267" w:type="dxa"/>
            <w:vAlign w:val="center"/>
          </w:tcPr>
          <w:p w14:paraId="7E4D34AC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2551" w:type="dxa"/>
            <w:vAlign w:val="center"/>
          </w:tcPr>
          <w:p w14:paraId="72EAB327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F82AD8">
              <w:rPr>
                <w:sz w:val="21"/>
              </w:rPr>
              <w:t>eventHandleResult</w:t>
            </w:r>
          </w:p>
        </w:tc>
      </w:tr>
      <w:tr w:rsidR="002B77E3" w:rsidRPr="00BC3081" w14:paraId="16EACC6C" w14:textId="77777777" w:rsidTr="00B32835">
        <w:tc>
          <w:tcPr>
            <w:tcW w:w="407" w:type="dxa"/>
            <w:vMerge/>
            <w:vAlign w:val="center"/>
          </w:tcPr>
          <w:p w14:paraId="467D3EC8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4DDE57D2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65DBF2F8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42051293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267" w:type="dxa"/>
            <w:vAlign w:val="center"/>
          </w:tcPr>
          <w:p w14:paraId="57A65C41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551" w:type="dxa"/>
            <w:vAlign w:val="center"/>
          </w:tcPr>
          <w:p w14:paraId="242E1510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2B77E3" w:rsidRPr="00BC3081" w14:paraId="1E7FC2DF" w14:textId="77777777" w:rsidTr="00B32835">
        <w:tc>
          <w:tcPr>
            <w:tcW w:w="407" w:type="dxa"/>
            <w:vMerge/>
            <w:vAlign w:val="center"/>
          </w:tcPr>
          <w:p w14:paraId="48B11B42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4D6F8C84" w14:textId="77777777" w:rsidR="002B77E3" w:rsidRPr="00BC3081" w:rsidRDefault="002B77E3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4B6E801D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>ata</w:t>
            </w:r>
          </w:p>
        </w:tc>
        <w:tc>
          <w:tcPr>
            <w:tcW w:w="1823" w:type="dxa"/>
            <w:vAlign w:val="center"/>
          </w:tcPr>
          <w:p w14:paraId="6935C268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tring[]</w:t>
            </w:r>
          </w:p>
        </w:tc>
        <w:tc>
          <w:tcPr>
            <w:tcW w:w="2267" w:type="dxa"/>
            <w:vAlign w:val="center"/>
          </w:tcPr>
          <w:p w14:paraId="4E7002DF" w14:textId="77777777" w:rsidR="002B77E3" w:rsidRPr="00BC3081" w:rsidRDefault="002B77E3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已处置的事件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集合</w:t>
            </w:r>
          </w:p>
        </w:tc>
        <w:tc>
          <w:tcPr>
            <w:tcW w:w="2551" w:type="dxa"/>
            <w:vAlign w:val="center"/>
          </w:tcPr>
          <w:p w14:paraId="3A2AFEDA" w14:textId="77777777" w:rsidR="002B77E3" w:rsidRPr="00BC3081" w:rsidRDefault="002B77E3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14:paraId="2663980A" w14:textId="77777777" w:rsidR="002B77E3" w:rsidRPr="00BC3081" w:rsidRDefault="002B77E3" w:rsidP="0004041E">
      <w:pPr>
        <w:pStyle w:val="3"/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B77E3" w:rsidRPr="00BC3081" w14:paraId="3325D4C8" w14:textId="77777777" w:rsidTr="00B32835">
        <w:tc>
          <w:tcPr>
            <w:tcW w:w="9628" w:type="dxa"/>
          </w:tcPr>
          <w:p w14:paraId="55CC85DB" w14:textId="77777777" w:rsidR="002B77E3" w:rsidRPr="00BC3081" w:rsidRDefault="002B77E3" w:rsidP="00B32835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223814AD" w14:textId="77777777" w:rsidR="002B77E3" w:rsidRPr="00BC3081" w:rsidRDefault="002B77E3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5C7DFCD3" w14:textId="77777777" w:rsidR="002B77E3" w:rsidRPr="00BC3081" w:rsidRDefault="002B77E3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68590B88" w14:textId="77777777" w:rsidR="002B77E3" w:rsidRPr="00BC3081" w:rsidRDefault="002B77E3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3B1C5B4A" w14:textId="77777777" w:rsidR="002B77E3" w:rsidRPr="00BC3081" w:rsidRDefault="002B77E3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</w:t>
            </w:r>
            <w:r w:rsidRPr="00F82AD8">
              <w:rPr>
                <w:sz w:val="21"/>
              </w:rPr>
              <w:t>eventHandleResult</w:t>
            </w:r>
            <w:r w:rsidRPr="00BC3081">
              <w:rPr>
                <w:sz w:val="21"/>
              </w:rPr>
              <w:t>",</w:t>
            </w:r>
          </w:p>
          <w:p w14:paraId="49E6FB87" w14:textId="77777777" w:rsidR="002B77E3" w:rsidRDefault="002B77E3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3D4C351F" w14:textId="77777777" w:rsidR="002B77E3" w:rsidRPr="00BC3081" w:rsidRDefault="002B77E3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[</w:t>
            </w:r>
          </w:p>
          <w:p w14:paraId="2F9EC040" w14:textId="77777777" w:rsidR="002B77E3" w:rsidRDefault="002B77E3" w:rsidP="00B32835">
            <w:pPr>
              <w:spacing w:line="400" w:lineRule="exact"/>
              <w:ind w:leftChars="200" w:left="480"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540156">
              <w:rPr>
                <w:sz w:val="21"/>
              </w:rPr>
              <w:t>c7f3531ee2461ab16177d731e7161006</w:t>
            </w:r>
            <w:r w:rsidRPr="00BC3081">
              <w:rPr>
                <w:sz w:val="21"/>
              </w:rPr>
              <w:t>",</w:t>
            </w:r>
          </w:p>
          <w:p w14:paraId="784236DB" w14:textId="77777777" w:rsidR="002B77E3" w:rsidRPr="00BC3081" w:rsidRDefault="002B77E3" w:rsidP="00B32835">
            <w:pPr>
              <w:spacing w:line="400" w:lineRule="exact"/>
              <w:ind w:leftChars="200" w:left="480" w:firstLineChars="400" w:firstLine="840"/>
              <w:rPr>
                <w:sz w:val="21"/>
              </w:rPr>
            </w:pPr>
            <w:r>
              <w:rPr>
                <w:sz w:val="21"/>
              </w:rPr>
              <w:t>"</w:t>
            </w:r>
            <w:r w:rsidRPr="00540156">
              <w:rPr>
                <w:sz w:val="21"/>
              </w:rPr>
              <w:t>073db39209a7a7a9fd249a23b2c53253</w:t>
            </w:r>
            <w:r>
              <w:rPr>
                <w:sz w:val="21"/>
              </w:rPr>
              <w:t>"</w:t>
            </w:r>
          </w:p>
          <w:p w14:paraId="1F3F6712" w14:textId="77777777" w:rsidR="002B77E3" w:rsidRPr="00BC3081" w:rsidRDefault="002B77E3" w:rsidP="00B32835">
            <w:pPr>
              <w:spacing w:line="400" w:lineRule="exact"/>
              <w:ind w:leftChars="200" w:left="480"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5E61EC96" w14:textId="77777777" w:rsidR="002B77E3" w:rsidRPr="00BC3081" w:rsidRDefault="002B77E3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6DBE2888" w14:textId="77777777" w:rsidR="002B77E3" w:rsidRPr="00BC3081" w:rsidRDefault="002B77E3" w:rsidP="00B32835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2967FD2C" w14:textId="02ACC9A0" w:rsidR="00275E36" w:rsidRDefault="003F48EF" w:rsidP="0004041E">
      <w:pPr>
        <w:pStyle w:val="1"/>
      </w:pPr>
      <w:bookmarkStart w:id="23" w:name="_Toc138245871"/>
      <w:r w:rsidRPr="00BC3081">
        <w:rPr>
          <w:rFonts w:hint="eastAsia"/>
        </w:rPr>
        <w:t>紧急报警</w:t>
      </w:r>
      <w:bookmarkEnd w:id="23"/>
    </w:p>
    <w:p w14:paraId="635179F5" w14:textId="77777777" w:rsidR="00EA2437" w:rsidRPr="00D50BA4" w:rsidRDefault="00EA2437" w:rsidP="0004041E">
      <w:pPr>
        <w:pStyle w:val="2"/>
      </w:pPr>
      <w:bookmarkStart w:id="24" w:name="_Toc138245872"/>
      <w:r w:rsidRPr="00D50BA4">
        <w:rPr>
          <w:rFonts w:hint="eastAsia"/>
        </w:rPr>
        <w:t>U</w:t>
      </w:r>
      <w:r w:rsidRPr="00D50BA4">
        <w:t>RL</w:t>
      </w:r>
      <w:r w:rsidRPr="00D50BA4">
        <w:rPr>
          <w:rFonts w:hint="eastAsia"/>
        </w:rPr>
        <w:t>格式说明</w:t>
      </w:r>
      <w:bookmarkEnd w:id="24"/>
    </w:p>
    <w:p w14:paraId="47C09401" w14:textId="77777777" w:rsidR="00EA2437" w:rsidRPr="00BC3081" w:rsidRDefault="00EA2437" w:rsidP="00EA2437">
      <w:pPr>
        <w:ind w:firstLine="482"/>
      </w:pPr>
      <w:r w:rsidRPr="00BC3081">
        <w:rPr>
          <w:rFonts w:hint="eastAsia"/>
          <w:b/>
        </w:rPr>
        <w:t>url</w:t>
      </w:r>
      <w:r w:rsidRPr="00BC3081">
        <w:rPr>
          <w:rFonts w:hint="eastAsia"/>
          <w:b/>
        </w:rPr>
        <w:t>格式：</w:t>
      </w:r>
      <w:r>
        <w:rPr>
          <w:rFonts w:hint="eastAsia"/>
        </w:rPr>
        <w:t>http</w:t>
      </w:r>
      <w:r w:rsidRPr="00BC3081">
        <w:t>://{hostname}:{port}/uri</w:t>
      </w:r>
    </w:p>
    <w:p w14:paraId="41FAC8B3" w14:textId="77777777" w:rsidR="00EA2437" w:rsidRPr="00BC3081" w:rsidRDefault="00EA2437" w:rsidP="00EA2437">
      <w:pPr>
        <w:ind w:firstLine="482"/>
      </w:pPr>
      <w:r w:rsidRPr="00BC3081">
        <w:rPr>
          <w:rFonts w:hint="eastAsia"/>
          <w:b/>
        </w:rPr>
        <w:t>h</w:t>
      </w:r>
      <w:r w:rsidRPr="00BC3081">
        <w:rPr>
          <w:b/>
        </w:rPr>
        <w:t>ostname</w:t>
      </w:r>
      <w:r w:rsidRPr="00BC3081">
        <w:rPr>
          <w:rFonts w:hint="eastAsia"/>
          <w:b/>
        </w:rPr>
        <w:t>：</w:t>
      </w:r>
      <w:r>
        <w:rPr>
          <w:rFonts w:hint="eastAsia"/>
        </w:rPr>
        <w:t>平台的</w:t>
      </w:r>
      <w:r w:rsidRPr="00BC3081">
        <w:rPr>
          <w:rFonts w:hint="eastAsia"/>
        </w:rPr>
        <w:t>ip</w:t>
      </w:r>
      <w:r w:rsidRPr="00BC3081">
        <w:rPr>
          <w:rFonts w:hint="eastAsia"/>
        </w:rPr>
        <w:t>地址</w:t>
      </w:r>
    </w:p>
    <w:p w14:paraId="4CF248CD" w14:textId="77777777" w:rsidR="00EA2437" w:rsidRPr="00BC3081" w:rsidRDefault="00EA2437" w:rsidP="00EA2437">
      <w:pPr>
        <w:ind w:firstLine="482"/>
        <w:rPr>
          <w:b/>
        </w:rPr>
      </w:pPr>
      <w:r w:rsidRPr="00BC3081">
        <w:rPr>
          <w:b/>
        </w:rPr>
        <w:t>port</w:t>
      </w:r>
      <w:r w:rsidRPr="00BC3081">
        <w:rPr>
          <w:rFonts w:hint="eastAsia"/>
          <w:b/>
        </w:rPr>
        <w:t>：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端口</w:t>
      </w:r>
    </w:p>
    <w:p w14:paraId="05DFCF25" w14:textId="77777777" w:rsidR="00EA2437" w:rsidRPr="00BC3081" w:rsidRDefault="00EA2437" w:rsidP="00EA2437">
      <w:pPr>
        <w:ind w:firstLine="482"/>
      </w:pPr>
      <w:r w:rsidRPr="00BC3081">
        <w:rPr>
          <w:b/>
        </w:rPr>
        <w:t>uri</w:t>
      </w:r>
      <w:r w:rsidRPr="00BC3081">
        <w:rPr>
          <w:rFonts w:hint="eastAsia"/>
          <w:b/>
        </w:rPr>
        <w:t>：</w:t>
      </w:r>
      <w:r w:rsidRPr="00BC3081">
        <w:rPr>
          <w:rFonts w:hint="eastAsia"/>
        </w:rPr>
        <w:t>A</w:t>
      </w:r>
      <w:r w:rsidRPr="00BC3081">
        <w:t>PI</w:t>
      </w:r>
      <w:r w:rsidRPr="00BC3081">
        <w:rPr>
          <w:rFonts w:hint="eastAsia"/>
        </w:rPr>
        <w:t>的</w:t>
      </w:r>
      <w:r w:rsidRPr="00BC3081">
        <w:rPr>
          <w:rFonts w:hint="eastAsia"/>
        </w:rPr>
        <w:t>uri</w:t>
      </w:r>
      <w:r w:rsidRPr="00BC3081">
        <w:rPr>
          <w:rFonts w:hint="eastAsia"/>
        </w:rPr>
        <w:t>，每个</w:t>
      </w:r>
      <w:r w:rsidRPr="00BC3081">
        <w:rPr>
          <w:rFonts w:hint="eastAsia"/>
        </w:rPr>
        <w:t>A</w:t>
      </w:r>
      <w:r w:rsidRPr="00BC3081">
        <w:t>PI</w:t>
      </w:r>
      <w:r w:rsidRPr="00BC3081">
        <w:rPr>
          <w:rFonts w:hint="eastAsia"/>
        </w:rPr>
        <w:t>都有唯一的</w:t>
      </w:r>
      <w:r w:rsidRPr="00BC3081">
        <w:rPr>
          <w:rFonts w:hint="eastAsia"/>
        </w:rPr>
        <w:t>uri</w:t>
      </w:r>
      <w:r w:rsidRPr="00BC3081">
        <w:rPr>
          <w:rFonts w:hint="eastAsia"/>
        </w:rPr>
        <w:t>，本文档中除了注册、保活接口外，业务接口统一使用</w:t>
      </w:r>
      <w:r w:rsidRPr="00BC3081">
        <w:t xml:space="preserve"> </w:t>
      </w:r>
      <w:r>
        <w:t>/VIID/</w:t>
      </w:r>
      <w:r w:rsidRPr="00BC3081">
        <w:t>D</w:t>
      </w:r>
      <w:r w:rsidRPr="00BC3081">
        <w:rPr>
          <w:rFonts w:hint="eastAsia"/>
        </w:rPr>
        <w:t>ata</w:t>
      </w:r>
      <w:r w:rsidRPr="00BC3081">
        <w:t>Transfer</w:t>
      </w:r>
      <w:r w:rsidRPr="00BC3081">
        <w:rPr>
          <w:rFonts w:hint="eastAsia"/>
        </w:rPr>
        <w:t>，根据</w:t>
      </w:r>
      <w:r w:rsidRPr="00BC3081">
        <w:rPr>
          <w:rFonts w:hint="eastAsia"/>
        </w:rPr>
        <w:t>Body</w:t>
      </w:r>
      <w:r w:rsidRPr="00BC3081">
        <w:rPr>
          <w:rFonts w:hint="eastAsia"/>
        </w:rPr>
        <w:t>中的接口名称区分接口。</w:t>
      </w:r>
    </w:p>
    <w:p w14:paraId="761A7CC7" w14:textId="77777777" w:rsidR="00EA2437" w:rsidRPr="00BC3081" w:rsidRDefault="00EA2437" w:rsidP="0004041E">
      <w:pPr>
        <w:pStyle w:val="3"/>
      </w:pPr>
      <w:r w:rsidRPr="00BC3081">
        <w:rPr>
          <w:rFonts w:hint="eastAsia"/>
        </w:rPr>
        <w:lastRenderedPageBreak/>
        <w:t>注册消息</w:t>
      </w:r>
    </w:p>
    <w:tbl>
      <w:tblPr>
        <w:tblStyle w:val="ab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A2437" w:rsidRPr="00BC3081" w14:paraId="21E9779C" w14:textId="77777777" w:rsidTr="00AA28C7">
        <w:tc>
          <w:tcPr>
            <w:tcW w:w="9628" w:type="dxa"/>
            <w:vAlign w:val="center"/>
          </w:tcPr>
          <w:p w14:paraId="7131E34A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请求类型和请求地址：</w:t>
            </w:r>
          </w:p>
        </w:tc>
      </w:tr>
      <w:tr w:rsidR="00EA2437" w:rsidRPr="00BC3081" w14:paraId="1A0422D2" w14:textId="77777777" w:rsidTr="00AA28C7">
        <w:tc>
          <w:tcPr>
            <w:tcW w:w="9628" w:type="dxa"/>
            <w:vAlign w:val="center"/>
          </w:tcPr>
          <w:p w14:paraId="149E5A8A" w14:textId="77777777" w:rsidR="00EA2437" w:rsidRPr="00BC3081" w:rsidRDefault="00EA2437" w:rsidP="00AA28C7">
            <w:pPr>
              <w:spacing w:line="240" w:lineRule="auto"/>
              <w:ind w:firstLine="42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</w:t>
            </w:r>
            <w:r w:rsidRPr="00BC3081">
              <w:rPr>
                <w:sz w:val="21"/>
                <w:szCs w:val="21"/>
              </w:rPr>
              <w:t>/VIID/S</w:t>
            </w:r>
            <w:r w:rsidRPr="00BC3081">
              <w:rPr>
                <w:rFonts w:hint="eastAsia"/>
                <w:sz w:val="21"/>
                <w:szCs w:val="21"/>
              </w:rPr>
              <w:t>ystem/</w:t>
            </w:r>
            <w:r w:rsidRPr="00BC3081">
              <w:rPr>
                <w:sz w:val="21"/>
                <w:szCs w:val="21"/>
              </w:rPr>
              <w:t>R</w:t>
            </w:r>
            <w:r w:rsidRPr="00BC3081">
              <w:rPr>
                <w:rFonts w:hint="eastAsia"/>
                <w:sz w:val="21"/>
                <w:szCs w:val="21"/>
              </w:rPr>
              <w:t>egister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EA2437" w:rsidRPr="00BC3081" w14:paraId="64BC1629" w14:textId="77777777" w:rsidTr="00AA28C7">
        <w:tc>
          <w:tcPr>
            <w:tcW w:w="9628" w:type="dxa"/>
            <w:vAlign w:val="center"/>
          </w:tcPr>
          <w:p w14:paraId="2BB89F18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第一次注册请求报文格式示例：</w:t>
            </w:r>
          </w:p>
        </w:tc>
      </w:tr>
      <w:tr w:rsidR="00EA2437" w:rsidRPr="00BC3081" w14:paraId="420CF27E" w14:textId="77777777" w:rsidTr="00AA28C7">
        <w:tc>
          <w:tcPr>
            <w:tcW w:w="9628" w:type="dxa"/>
            <w:vAlign w:val="center"/>
          </w:tcPr>
          <w:p w14:paraId="1EAB16D0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b/>
                <w:sz w:val="21"/>
                <w:szCs w:val="21"/>
              </w:rPr>
            </w:pPr>
            <w:r w:rsidRPr="00BC3081">
              <w:rPr>
                <w:rFonts w:hint="eastAsia"/>
                <w:b/>
                <w:sz w:val="21"/>
                <w:szCs w:val="21"/>
              </w:rPr>
              <w:t>{</w:t>
            </w:r>
          </w:p>
          <w:p w14:paraId="2496DCF7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"R</w:t>
            </w:r>
            <w:r w:rsidRPr="00BC3081">
              <w:rPr>
                <w:rFonts w:hint="eastAsia"/>
                <w:sz w:val="21"/>
                <w:szCs w:val="21"/>
              </w:rPr>
              <w:t>egister</w:t>
            </w:r>
            <w:r w:rsidRPr="00BC3081">
              <w:rPr>
                <w:sz w:val="21"/>
                <w:szCs w:val="21"/>
              </w:rPr>
              <w:t>O</w:t>
            </w:r>
            <w:r w:rsidRPr="00BC3081">
              <w:rPr>
                <w:rFonts w:hint="eastAsia"/>
                <w:sz w:val="21"/>
                <w:szCs w:val="21"/>
              </w:rPr>
              <w:t>bject</w:t>
            </w:r>
            <w:r w:rsidRPr="00BC3081">
              <w:rPr>
                <w:sz w:val="21"/>
                <w:szCs w:val="21"/>
              </w:rPr>
              <w:t>": {</w:t>
            </w:r>
          </w:p>
          <w:p w14:paraId="4AA7BA6F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"DeviceID": "33010800005040000001"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5B03AD">
              <w:rPr>
                <w:rFonts w:hint="eastAsia"/>
                <w:sz w:val="21"/>
                <w:szCs w:val="21"/>
              </w:rPr>
              <w:t>此处的</w:t>
            </w:r>
            <w:r w:rsidRPr="005B03AD">
              <w:rPr>
                <w:rFonts w:hint="eastAsia"/>
                <w:sz w:val="21"/>
                <w:szCs w:val="21"/>
              </w:rPr>
              <w:t>DeviceID</w:t>
            </w:r>
            <w:r w:rsidRPr="005B03AD">
              <w:rPr>
                <w:rFonts w:hint="eastAsia"/>
                <w:sz w:val="21"/>
                <w:szCs w:val="21"/>
              </w:rPr>
              <w:t>，是配置的下级域编码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1FA811D6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0DC10C99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b/>
              </w:rPr>
            </w:pPr>
            <w:r w:rsidRPr="00BC3081">
              <w:rPr>
                <w:b/>
                <w:sz w:val="21"/>
                <w:szCs w:val="21"/>
              </w:rPr>
              <w:t>}</w:t>
            </w:r>
          </w:p>
        </w:tc>
      </w:tr>
      <w:tr w:rsidR="00EA2437" w:rsidRPr="00BC3081" w14:paraId="2543FE12" w14:textId="77777777" w:rsidTr="00AA28C7">
        <w:tc>
          <w:tcPr>
            <w:tcW w:w="9628" w:type="dxa"/>
            <w:vAlign w:val="center"/>
          </w:tcPr>
          <w:p w14:paraId="05BFAC5C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响应报文格式示例：</w:t>
            </w:r>
          </w:p>
        </w:tc>
      </w:tr>
      <w:tr w:rsidR="00EA2437" w:rsidRPr="00BC3081" w14:paraId="7C186614" w14:textId="77777777" w:rsidTr="00AA28C7">
        <w:tc>
          <w:tcPr>
            <w:tcW w:w="9628" w:type="dxa"/>
            <w:vAlign w:val="center"/>
          </w:tcPr>
          <w:p w14:paraId="3C76B84E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HTTP/1.1 401 Unauthorized </w:t>
            </w:r>
          </w:p>
          <w:p w14:paraId="318951EB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jc w:val="left"/>
              <w:rPr>
                <w:b/>
              </w:rPr>
            </w:pPr>
            <w:r w:rsidRPr="00BC3081">
              <w:rPr>
                <w:sz w:val="21"/>
                <w:szCs w:val="21"/>
              </w:rPr>
              <w:t>WWW-Authenticate:Digest realm="viid",qop="auth",nonce="4f403eeebdba494798825dfb4da5c490",opaque="6273a019b53747a2869862ceb8f71612"</w:t>
            </w:r>
          </w:p>
        </w:tc>
      </w:tr>
      <w:tr w:rsidR="00EA2437" w:rsidRPr="00BC3081" w14:paraId="5DF6527A" w14:textId="77777777" w:rsidTr="00AA28C7">
        <w:tc>
          <w:tcPr>
            <w:tcW w:w="9628" w:type="dxa"/>
            <w:vAlign w:val="center"/>
          </w:tcPr>
          <w:p w14:paraId="4F1118EE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b/>
              </w:rPr>
              <w:t>第二次请求类型和请求地址：</w:t>
            </w:r>
          </w:p>
        </w:tc>
      </w:tr>
      <w:tr w:rsidR="00EA2437" w:rsidRPr="00BC3081" w14:paraId="668C2DF7" w14:textId="77777777" w:rsidTr="00AA28C7">
        <w:tc>
          <w:tcPr>
            <w:tcW w:w="9628" w:type="dxa"/>
            <w:vAlign w:val="center"/>
          </w:tcPr>
          <w:p w14:paraId="4DC7015D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</w:t>
            </w:r>
            <w:r w:rsidRPr="00BC3081">
              <w:rPr>
                <w:sz w:val="21"/>
                <w:szCs w:val="21"/>
              </w:rPr>
              <w:t>/VIID/S</w:t>
            </w:r>
            <w:r w:rsidRPr="00BC3081">
              <w:rPr>
                <w:rFonts w:hint="eastAsia"/>
                <w:sz w:val="21"/>
                <w:szCs w:val="21"/>
              </w:rPr>
              <w:t>ystem/</w:t>
            </w:r>
            <w:r w:rsidRPr="00BC3081">
              <w:rPr>
                <w:sz w:val="21"/>
                <w:szCs w:val="21"/>
              </w:rPr>
              <w:t>R</w:t>
            </w:r>
            <w:r w:rsidRPr="00BC3081">
              <w:rPr>
                <w:rFonts w:hint="eastAsia"/>
                <w:sz w:val="21"/>
                <w:szCs w:val="21"/>
              </w:rPr>
              <w:t>egister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EA2437" w:rsidRPr="00BC3081" w14:paraId="6E2DB098" w14:textId="77777777" w:rsidTr="00AA28C7">
        <w:tc>
          <w:tcPr>
            <w:tcW w:w="9628" w:type="dxa"/>
            <w:vAlign w:val="center"/>
          </w:tcPr>
          <w:p w14:paraId="2ACC4D20" w14:textId="77777777" w:rsidR="00EA2437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请求头：</w:t>
            </w:r>
          </w:p>
          <w:p w14:paraId="7AB789C8" w14:textId="77777777" w:rsidR="00EA2437" w:rsidRPr="00125D7A" w:rsidRDefault="00EA2437" w:rsidP="00AA28C7">
            <w:pPr>
              <w:spacing w:line="240" w:lineRule="auto"/>
              <w:ind w:firstLineChars="0" w:firstLine="0"/>
            </w:pPr>
            <w:r w:rsidRPr="00125D7A">
              <w:rPr>
                <w:rFonts w:hint="eastAsia"/>
              </w:rPr>
              <w:t>（</w:t>
            </w:r>
            <w:r>
              <w:rPr>
                <w:rFonts w:hint="eastAsia"/>
              </w:rPr>
              <w:t>将第一次请求返回的请求头中的信息组装在第二次请求的请求头中，同时要传输平台配置的用户名和密码</w:t>
            </w:r>
            <w:r w:rsidRPr="00125D7A">
              <w:rPr>
                <w:rFonts w:hint="eastAsia"/>
              </w:rPr>
              <w:t>）</w:t>
            </w:r>
          </w:p>
        </w:tc>
      </w:tr>
      <w:tr w:rsidR="00EA2437" w:rsidRPr="00BC3081" w14:paraId="516493C7" w14:textId="77777777" w:rsidTr="00AA28C7">
        <w:tc>
          <w:tcPr>
            <w:tcW w:w="9628" w:type="dxa"/>
            <w:vAlign w:val="center"/>
          </w:tcPr>
          <w:p w14:paraId="69DCA9A2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Authorization: Digest username="admin",realm="viid",nonce="4f403eeebdba494798825 dfb4da5c490",uri="/VIID/System/Register",qop="auth",nc="00000001",cnonce="0a4f113b",response="fb523850dea6c67c397755326bbcf0a3",opaque="6273a019b53747a2869862ceb8f71612"</w:t>
            </w:r>
          </w:p>
        </w:tc>
      </w:tr>
      <w:tr w:rsidR="00EA2437" w:rsidRPr="00BC3081" w14:paraId="2439F54B" w14:textId="77777777" w:rsidTr="00AA28C7">
        <w:tc>
          <w:tcPr>
            <w:tcW w:w="9628" w:type="dxa"/>
            <w:vAlign w:val="center"/>
          </w:tcPr>
          <w:p w14:paraId="1A8610A9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请求报文格式示例：</w:t>
            </w:r>
          </w:p>
        </w:tc>
      </w:tr>
      <w:tr w:rsidR="00EA2437" w:rsidRPr="00BC3081" w14:paraId="3CD1F2BC" w14:textId="77777777" w:rsidTr="00AA28C7">
        <w:tc>
          <w:tcPr>
            <w:tcW w:w="9628" w:type="dxa"/>
            <w:vAlign w:val="center"/>
          </w:tcPr>
          <w:p w14:paraId="5E84062D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09EDD494" w14:textId="77777777" w:rsidR="00EA2437" w:rsidRPr="00BC3081" w:rsidRDefault="00EA2437" w:rsidP="00AA28C7">
            <w:pPr>
              <w:spacing w:line="240" w:lineRule="auto"/>
              <w:ind w:leftChars="200" w:left="480" w:rightChars="100" w:right="24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"RegisterObject": { </w:t>
            </w:r>
          </w:p>
          <w:p w14:paraId="0400D848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"DeviceID": "33010800005040000001"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5B03AD">
              <w:rPr>
                <w:rFonts w:hint="eastAsia"/>
                <w:sz w:val="21"/>
                <w:szCs w:val="21"/>
              </w:rPr>
              <w:t>此处的</w:t>
            </w:r>
            <w:r w:rsidRPr="005B03AD">
              <w:rPr>
                <w:rFonts w:hint="eastAsia"/>
                <w:sz w:val="21"/>
                <w:szCs w:val="21"/>
              </w:rPr>
              <w:t>DeviceID</w:t>
            </w:r>
            <w:r w:rsidRPr="005B03AD">
              <w:rPr>
                <w:rFonts w:hint="eastAsia"/>
                <w:sz w:val="21"/>
                <w:szCs w:val="21"/>
              </w:rPr>
              <w:t>，是配置的下级域编码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2F760392" w14:textId="77777777" w:rsidR="00EA2437" w:rsidRPr="00BC3081" w:rsidRDefault="00EA2437" w:rsidP="00AA28C7">
            <w:pPr>
              <w:spacing w:line="240" w:lineRule="auto"/>
              <w:ind w:leftChars="200" w:left="480" w:rightChars="100" w:right="24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5D73C178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  <w:tr w:rsidR="00EA2437" w:rsidRPr="00BC3081" w14:paraId="5B928096" w14:textId="77777777" w:rsidTr="00AA28C7">
        <w:tc>
          <w:tcPr>
            <w:tcW w:w="9628" w:type="dxa"/>
            <w:vAlign w:val="center"/>
          </w:tcPr>
          <w:p w14:paraId="5D59DD7A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响应报文格式示例：</w:t>
            </w:r>
          </w:p>
        </w:tc>
      </w:tr>
      <w:tr w:rsidR="00EA2437" w:rsidRPr="00BC3081" w14:paraId="04F226FB" w14:textId="77777777" w:rsidTr="00AA28C7">
        <w:tc>
          <w:tcPr>
            <w:tcW w:w="9628" w:type="dxa"/>
            <w:vAlign w:val="center"/>
          </w:tcPr>
          <w:p w14:paraId="1E5BF095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482941CB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lastRenderedPageBreak/>
              <w:t xml:space="preserve">"ResponseStatusObject": { </w:t>
            </w:r>
          </w:p>
          <w:p w14:paraId="71CDF564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"RequestURL": "/VIID/System/Register", </w:t>
            </w:r>
          </w:p>
          <w:p w14:paraId="054BE5B5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"StatusCode": "0", </w:t>
            </w:r>
          </w:p>
          <w:p w14:paraId="4BB80547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"StatusString": "success", </w:t>
            </w:r>
          </w:p>
          <w:p w14:paraId="6DAF5B4B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"ID": null </w:t>
            </w:r>
          </w:p>
          <w:p w14:paraId="7B4E38AA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} </w:t>
            </w:r>
          </w:p>
          <w:p w14:paraId="02E0CBAC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</w:tbl>
    <w:p w14:paraId="58CE2614" w14:textId="77777777" w:rsidR="00EA2437" w:rsidRPr="00BC3081" w:rsidRDefault="00EA2437" w:rsidP="0004041E">
      <w:pPr>
        <w:pStyle w:val="3"/>
        <w:rPr>
          <w:sz w:val="32"/>
          <w:szCs w:val="44"/>
        </w:rPr>
      </w:pPr>
      <w:r w:rsidRPr="00BC3081">
        <w:rPr>
          <w:rFonts w:hint="eastAsia"/>
        </w:rPr>
        <w:lastRenderedPageBreak/>
        <w:t>保活消息</w:t>
      </w:r>
    </w:p>
    <w:tbl>
      <w:tblPr>
        <w:tblStyle w:val="ab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A2437" w:rsidRPr="00BC3081" w14:paraId="12117407" w14:textId="77777777" w:rsidTr="00AA28C7">
        <w:tc>
          <w:tcPr>
            <w:tcW w:w="9638" w:type="dxa"/>
            <w:vAlign w:val="center"/>
          </w:tcPr>
          <w:p w14:paraId="7797B541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请求类型和请求地址：</w:t>
            </w:r>
          </w:p>
        </w:tc>
      </w:tr>
      <w:tr w:rsidR="00EA2437" w:rsidRPr="00BC3081" w14:paraId="1B87BB97" w14:textId="77777777" w:rsidTr="00AA28C7">
        <w:tc>
          <w:tcPr>
            <w:tcW w:w="9638" w:type="dxa"/>
            <w:vAlign w:val="center"/>
          </w:tcPr>
          <w:p w14:paraId="429CFC4C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</w:t>
            </w:r>
            <w:r w:rsidRPr="00BC3081">
              <w:rPr>
                <w:sz w:val="21"/>
                <w:szCs w:val="21"/>
              </w:rPr>
              <w:t>/VIID/S</w:t>
            </w:r>
            <w:r w:rsidRPr="00BC3081">
              <w:rPr>
                <w:rFonts w:hint="eastAsia"/>
                <w:sz w:val="21"/>
                <w:szCs w:val="21"/>
              </w:rPr>
              <w:t>ystem/</w:t>
            </w:r>
            <w:r w:rsidRPr="00BC3081">
              <w:rPr>
                <w:sz w:val="21"/>
                <w:szCs w:val="21"/>
              </w:rPr>
              <w:t>K</w:t>
            </w:r>
            <w:r w:rsidRPr="00BC3081">
              <w:rPr>
                <w:rFonts w:hint="eastAsia"/>
                <w:sz w:val="21"/>
                <w:szCs w:val="21"/>
              </w:rPr>
              <w:t>eepalive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EA2437" w:rsidRPr="00BC3081" w14:paraId="0E161966" w14:textId="77777777" w:rsidTr="00AA28C7">
        <w:tc>
          <w:tcPr>
            <w:tcW w:w="9638" w:type="dxa"/>
            <w:vAlign w:val="center"/>
          </w:tcPr>
          <w:p w14:paraId="41344A60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请求头：</w:t>
            </w:r>
          </w:p>
        </w:tc>
      </w:tr>
      <w:tr w:rsidR="00EA2437" w:rsidRPr="00BC3081" w14:paraId="5F458EC7" w14:textId="77777777" w:rsidTr="00AA28C7">
        <w:tc>
          <w:tcPr>
            <w:tcW w:w="9638" w:type="dxa"/>
            <w:vAlign w:val="center"/>
          </w:tcPr>
          <w:p w14:paraId="00D90D57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Authorization: Digest username="32", realm="acsncgVIIDExt", nonce="c2dea28e25cf4a5db592f0609</w:t>
            </w:r>
          </w:p>
          <w:p w14:paraId="21E16753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2679109", uri="/VIID/System/Keepalive", response="9bebf49d585b3d8d5b66c09493990e09", opaque="7e6ad1b815af4ef58c4e6d793c89723d", qop=auth, nc=0000000209, cnonce="1a36e7ecf8514d5faf7111f9605b793f"</w:t>
            </w:r>
          </w:p>
        </w:tc>
      </w:tr>
      <w:tr w:rsidR="00EA2437" w:rsidRPr="00BC3081" w14:paraId="6B23762D" w14:textId="77777777" w:rsidTr="00AA28C7">
        <w:tc>
          <w:tcPr>
            <w:tcW w:w="9638" w:type="dxa"/>
            <w:vAlign w:val="center"/>
          </w:tcPr>
          <w:p w14:paraId="0A835368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请求报文格式示例：</w:t>
            </w:r>
          </w:p>
        </w:tc>
      </w:tr>
      <w:tr w:rsidR="00EA2437" w:rsidRPr="00BC3081" w14:paraId="59D0C243" w14:textId="77777777" w:rsidTr="00AA28C7">
        <w:tc>
          <w:tcPr>
            <w:tcW w:w="9638" w:type="dxa"/>
            <w:vAlign w:val="center"/>
          </w:tcPr>
          <w:p w14:paraId="4A797B6E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31811822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"K</w:t>
            </w:r>
            <w:r w:rsidRPr="00BC3081">
              <w:rPr>
                <w:rFonts w:hint="eastAsia"/>
                <w:sz w:val="21"/>
                <w:szCs w:val="21"/>
              </w:rPr>
              <w:t>eepalive</w:t>
            </w:r>
            <w:r w:rsidRPr="00BC3081">
              <w:rPr>
                <w:sz w:val="21"/>
                <w:szCs w:val="21"/>
              </w:rPr>
              <w:t xml:space="preserve">Object": { </w:t>
            </w:r>
          </w:p>
          <w:p w14:paraId="40879CC7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"DeviceID": "33010800005040000001"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5B03AD">
              <w:rPr>
                <w:rFonts w:hint="eastAsia"/>
                <w:sz w:val="21"/>
                <w:szCs w:val="21"/>
              </w:rPr>
              <w:t>此处的</w:t>
            </w:r>
            <w:r w:rsidRPr="005B03AD">
              <w:rPr>
                <w:rFonts w:hint="eastAsia"/>
                <w:sz w:val="21"/>
                <w:szCs w:val="21"/>
              </w:rPr>
              <w:t>DeviceID</w:t>
            </w:r>
            <w:r w:rsidRPr="005B03AD">
              <w:rPr>
                <w:rFonts w:hint="eastAsia"/>
                <w:sz w:val="21"/>
                <w:szCs w:val="21"/>
              </w:rPr>
              <w:t>，是配置的下级域编码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2D9662A0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7D524FEA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  <w:tr w:rsidR="00EA2437" w:rsidRPr="00BC3081" w14:paraId="3AC097FD" w14:textId="77777777" w:rsidTr="00AA28C7">
        <w:tc>
          <w:tcPr>
            <w:tcW w:w="9638" w:type="dxa"/>
            <w:vAlign w:val="center"/>
          </w:tcPr>
          <w:p w14:paraId="38B960BA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响应报文格式示例：</w:t>
            </w:r>
          </w:p>
        </w:tc>
      </w:tr>
      <w:tr w:rsidR="00EA2437" w:rsidRPr="00BC3081" w14:paraId="5F98AAD1" w14:textId="77777777" w:rsidTr="00AA28C7">
        <w:tc>
          <w:tcPr>
            <w:tcW w:w="9638" w:type="dxa"/>
            <w:vAlign w:val="center"/>
          </w:tcPr>
          <w:p w14:paraId="09938547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7B6CA964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"ResponseStatusObject": { </w:t>
            </w:r>
          </w:p>
          <w:p w14:paraId="12AB4ECD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"RequestURL": "/VIID/System/K</w:t>
            </w:r>
            <w:r w:rsidRPr="00BC3081">
              <w:rPr>
                <w:rFonts w:hint="eastAsia"/>
                <w:sz w:val="21"/>
                <w:szCs w:val="21"/>
              </w:rPr>
              <w:t>eepalive</w:t>
            </w:r>
            <w:r w:rsidRPr="00BC3081">
              <w:rPr>
                <w:sz w:val="21"/>
                <w:szCs w:val="21"/>
              </w:rPr>
              <w:t xml:space="preserve">", </w:t>
            </w:r>
          </w:p>
          <w:p w14:paraId="50FAD07C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"StatusCode": "0", </w:t>
            </w:r>
          </w:p>
          <w:p w14:paraId="411CFFDC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"StatusString": "success", </w:t>
            </w:r>
          </w:p>
          <w:p w14:paraId="10907A75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"ID": null </w:t>
            </w:r>
          </w:p>
          <w:p w14:paraId="11B6A4B0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} </w:t>
            </w:r>
          </w:p>
          <w:p w14:paraId="26D8A0AC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</w:tbl>
    <w:p w14:paraId="7EDE06F0" w14:textId="77777777" w:rsidR="00EA2437" w:rsidRPr="00BC3081" w:rsidRDefault="00EA2437" w:rsidP="0004041E">
      <w:pPr>
        <w:pStyle w:val="3"/>
      </w:pPr>
      <w:r w:rsidRPr="00BC3081">
        <w:rPr>
          <w:rFonts w:hint="eastAsia"/>
        </w:rPr>
        <w:lastRenderedPageBreak/>
        <w:t>调用示例</w:t>
      </w:r>
    </w:p>
    <w:tbl>
      <w:tblPr>
        <w:tblStyle w:val="ab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A2437" w:rsidRPr="00BC3081" w14:paraId="4044EB2D" w14:textId="77777777" w:rsidTr="00AA28C7">
        <w:tc>
          <w:tcPr>
            <w:tcW w:w="9638" w:type="dxa"/>
            <w:vAlign w:val="center"/>
          </w:tcPr>
          <w:p w14:paraId="26BD1E6C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请求类型和请求地址：</w:t>
            </w:r>
          </w:p>
        </w:tc>
      </w:tr>
      <w:tr w:rsidR="00EA2437" w:rsidRPr="00BC3081" w14:paraId="0854C77B" w14:textId="77777777" w:rsidTr="00AA28C7">
        <w:tc>
          <w:tcPr>
            <w:tcW w:w="9638" w:type="dxa"/>
            <w:vAlign w:val="center"/>
          </w:tcPr>
          <w:p w14:paraId="2EFF044D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//10.33.40.91:80/VIID</w:t>
            </w:r>
            <w:r w:rsidRPr="00BC3081">
              <w:rPr>
                <w:sz w:val="21"/>
                <w:szCs w:val="21"/>
              </w:rPr>
              <w:t>/DataTransfer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EA2437" w:rsidRPr="00BC3081" w14:paraId="19E3A676" w14:textId="77777777" w:rsidTr="00AA28C7">
        <w:tc>
          <w:tcPr>
            <w:tcW w:w="9638" w:type="dxa"/>
            <w:vAlign w:val="center"/>
          </w:tcPr>
          <w:p w14:paraId="3775746E" w14:textId="77777777" w:rsidR="00EA2437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请求头：</w:t>
            </w:r>
          </w:p>
          <w:p w14:paraId="30006306" w14:textId="77777777" w:rsidR="00EA2437" w:rsidRPr="00DF77D7" w:rsidRDefault="00EA2437" w:rsidP="00AA28C7">
            <w:pPr>
              <w:spacing w:line="240" w:lineRule="auto"/>
              <w:ind w:firstLineChars="0" w:firstLine="0"/>
            </w:pPr>
            <w:r w:rsidRPr="00DF77D7">
              <w:rPr>
                <w:rFonts w:hint="eastAsia"/>
                <w:color w:val="FF0000"/>
              </w:rPr>
              <w:t>（所有推送数据的接口，都需要在请求</w:t>
            </w:r>
            <w:r w:rsidRPr="00DF77D7">
              <w:rPr>
                <w:rFonts w:hint="eastAsia"/>
                <w:color w:val="FF0000"/>
              </w:rPr>
              <w:t>header</w:t>
            </w:r>
            <w:r w:rsidRPr="00DF77D7">
              <w:rPr>
                <w:rFonts w:hint="eastAsia"/>
                <w:color w:val="FF0000"/>
              </w:rPr>
              <w:t>中加上</w:t>
            </w:r>
            <w:r w:rsidRPr="00DF77D7">
              <w:rPr>
                <w:color w:val="FF0000"/>
              </w:rPr>
              <w:t>U</w:t>
            </w:r>
            <w:r w:rsidRPr="00DF77D7">
              <w:rPr>
                <w:rFonts w:hint="eastAsia"/>
                <w:color w:val="FF0000"/>
              </w:rPr>
              <w:t>ser</w:t>
            </w:r>
            <w:r w:rsidRPr="00DF77D7">
              <w:rPr>
                <w:color w:val="FF0000"/>
              </w:rPr>
              <w:t>-I</w:t>
            </w:r>
            <w:r w:rsidRPr="00DF77D7">
              <w:rPr>
                <w:rFonts w:hint="eastAsia"/>
                <w:color w:val="FF0000"/>
              </w:rPr>
              <w:t>dentify</w:t>
            </w:r>
            <w:r w:rsidRPr="00DF77D7">
              <w:rPr>
                <w:rFonts w:hint="eastAsia"/>
                <w:color w:val="FF0000"/>
              </w:rPr>
              <w:t>，其对应的值就是采集系统编号）</w:t>
            </w:r>
          </w:p>
        </w:tc>
      </w:tr>
      <w:tr w:rsidR="00EA2437" w:rsidRPr="00BC3081" w14:paraId="7AD979E2" w14:textId="77777777" w:rsidTr="00AA28C7">
        <w:tc>
          <w:tcPr>
            <w:tcW w:w="9638" w:type="dxa"/>
            <w:vAlign w:val="center"/>
          </w:tcPr>
          <w:p w14:paraId="4D75C912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Authorization: Digest username="32", realm="acsncgVIIDExt", nonce="c2dea28e25cf4a5db592f06092679109", uri="/DataTransfer", response="9bebf49d585b3d8d5b66c09493990e09", opaque="7e6ad1b815af4ef58c4e6d793c89723d", qop=auth, nc=0000000209, cnonce="1a36e7ecf8514d5faf7111f9605b793f",</w:t>
            </w:r>
          </w:p>
          <w:p w14:paraId="3AAF86F7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User-Identify: 33010800005040000001</w:t>
            </w:r>
          </w:p>
        </w:tc>
      </w:tr>
      <w:tr w:rsidR="00EA2437" w:rsidRPr="00BC3081" w14:paraId="39B24E76" w14:textId="77777777" w:rsidTr="00AA28C7">
        <w:tc>
          <w:tcPr>
            <w:tcW w:w="9638" w:type="dxa"/>
            <w:vAlign w:val="center"/>
          </w:tcPr>
          <w:p w14:paraId="0425D03C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请求报文格式示例：</w:t>
            </w:r>
          </w:p>
        </w:tc>
      </w:tr>
      <w:tr w:rsidR="00EA2437" w:rsidRPr="00BC3081" w14:paraId="43392DDA" w14:textId="77777777" w:rsidTr="00AA28C7">
        <w:tc>
          <w:tcPr>
            <w:tcW w:w="9638" w:type="dxa"/>
            <w:vAlign w:val="center"/>
          </w:tcPr>
          <w:p w14:paraId="0878D558" w14:textId="77777777" w:rsidR="00EA2437" w:rsidRPr="00BC3081" w:rsidRDefault="00EA2437" w:rsidP="00AA28C7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1E9D4798" w14:textId="77777777" w:rsidR="00EA2437" w:rsidRPr="00BC3081" w:rsidRDefault="00EA2437" w:rsidP="00AA28C7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</w:t>
            </w:r>
            <w:r w:rsidRPr="00BC3081">
              <w:rPr>
                <w:rFonts w:hint="eastAsia"/>
                <w:sz w:val="21"/>
                <w:szCs w:val="21"/>
              </w:rPr>
              <w:t>inf</w:t>
            </w:r>
            <w:r w:rsidRPr="00BC3081">
              <w:rPr>
                <w:sz w:val="21"/>
                <w:szCs w:val="21"/>
              </w:rPr>
              <w:t>N</w:t>
            </w:r>
            <w:r w:rsidRPr="00BC3081">
              <w:rPr>
                <w:rFonts w:hint="eastAsia"/>
                <w:sz w:val="21"/>
                <w:szCs w:val="21"/>
              </w:rPr>
              <w:t>ame</w:t>
            </w:r>
            <w:r w:rsidRPr="00BC3081">
              <w:rPr>
                <w:sz w:val="21"/>
                <w:szCs w:val="21"/>
              </w:rPr>
              <w:t>": "doorStatusUpload",</w:t>
            </w:r>
          </w:p>
          <w:p w14:paraId="12D055A8" w14:textId="77777777" w:rsidR="00EA2437" w:rsidRPr="00BC3081" w:rsidRDefault="00EA2437" w:rsidP="00AA28C7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"msgId": "12321darwe",</w:t>
            </w:r>
          </w:p>
          <w:p w14:paraId="5D72D3CA" w14:textId="77777777" w:rsidR="00EA2437" w:rsidRPr="00BC3081" w:rsidRDefault="00EA2437" w:rsidP="00AA28C7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"data": [</w:t>
            </w:r>
          </w:p>
          <w:p w14:paraId="1933CA58" w14:textId="77777777" w:rsidR="00EA2437" w:rsidRPr="00BC3081" w:rsidRDefault="00EA2437" w:rsidP="00AA28C7">
            <w:pPr>
              <w:spacing w:line="400" w:lineRule="exact"/>
              <w:ind w:leftChars="200" w:left="480" w:firstLineChars="400" w:firstLine="84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72E66343" w14:textId="77777777" w:rsidR="00EA2437" w:rsidRPr="00BC3081" w:rsidRDefault="00EA2437" w:rsidP="00AA28C7">
            <w:pPr>
              <w:spacing w:line="400" w:lineRule="exact"/>
              <w:ind w:leftChars="200" w:left="480" w:firstLineChars="600" w:firstLine="126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indexCode</w:t>
            </w:r>
            <w:r w:rsidRPr="00BC3081">
              <w:rPr>
                <w:sz w:val="21"/>
                <w:szCs w:val="21"/>
              </w:rPr>
              <w:t>": "dsafsadfsdafas",</w:t>
            </w:r>
          </w:p>
          <w:p w14:paraId="0B7B049E" w14:textId="77777777" w:rsidR="00EA2437" w:rsidRPr="00BC3081" w:rsidRDefault="00EA2437" w:rsidP="00AA28C7">
            <w:pPr>
              <w:spacing w:line="400" w:lineRule="exact"/>
              <w:ind w:leftChars="200" w:left="480" w:firstLineChars="600" w:firstLine="126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</w:t>
            </w:r>
            <w:r w:rsidRPr="00BC3081">
              <w:rPr>
                <w:rFonts w:hint="eastAsia"/>
                <w:sz w:val="21"/>
                <w:szCs w:val="21"/>
              </w:rPr>
              <w:t>status</w:t>
            </w:r>
            <w:r w:rsidRPr="00BC3081">
              <w:rPr>
                <w:sz w:val="21"/>
                <w:szCs w:val="21"/>
              </w:rPr>
              <w:t>": 0</w:t>
            </w:r>
            <w:r w:rsidRPr="00BC3081">
              <w:rPr>
                <w:rFonts w:hint="eastAsia"/>
                <w:sz w:val="21"/>
                <w:szCs w:val="21"/>
              </w:rPr>
              <w:t>,</w:t>
            </w:r>
          </w:p>
          <w:p w14:paraId="096CDDDF" w14:textId="77777777" w:rsidR="00EA2437" w:rsidRPr="00BC3081" w:rsidRDefault="00EA2437" w:rsidP="00AA28C7">
            <w:pPr>
              <w:spacing w:line="400" w:lineRule="exact"/>
              <w:ind w:leftChars="200" w:left="480" w:firstLineChars="600" w:firstLine="126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"happenTime": "2022-05-03T17:30:08+08:00"</w:t>
            </w:r>
          </w:p>
          <w:p w14:paraId="30885787" w14:textId="77777777" w:rsidR="00EA2437" w:rsidRPr="00BC3081" w:rsidRDefault="00EA2437" w:rsidP="00AA28C7">
            <w:pPr>
              <w:spacing w:line="400" w:lineRule="exact"/>
              <w:ind w:leftChars="200" w:left="480" w:firstLineChars="400" w:firstLine="84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7992B3A0" w14:textId="77777777" w:rsidR="00EA2437" w:rsidRPr="00BC3081" w:rsidRDefault="00EA2437" w:rsidP="00AA28C7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]</w:t>
            </w:r>
          </w:p>
          <w:p w14:paraId="0C01FC50" w14:textId="77777777" w:rsidR="00EA2437" w:rsidRPr="00BC3081" w:rsidRDefault="00EA2437" w:rsidP="00AA28C7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  <w:tr w:rsidR="00EA2437" w:rsidRPr="00BC3081" w14:paraId="4E83E4A8" w14:textId="77777777" w:rsidTr="00AA28C7">
        <w:tc>
          <w:tcPr>
            <w:tcW w:w="9638" w:type="dxa"/>
            <w:vAlign w:val="center"/>
          </w:tcPr>
          <w:p w14:paraId="03A0E528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响应报文格式示例：</w:t>
            </w:r>
          </w:p>
        </w:tc>
      </w:tr>
      <w:tr w:rsidR="00EA2437" w:rsidRPr="00BC3081" w14:paraId="4B0D5900" w14:textId="77777777" w:rsidTr="00AA28C7">
        <w:tc>
          <w:tcPr>
            <w:tcW w:w="9638" w:type="dxa"/>
            <w:vAlign w:val="center"/>
          </w:tcPr>
          <w:p w14:paraId="34E7D28E" w14:textId="77777777" w:rsidR="00EA2437" w:rsidRPr="00BC3081" w:rsidRDefault="00EA2437" w:rsidP="00AA28C7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3C855D0A" w14:textId="77777777" w:rsidR="00EA2437" w:rsidRPr="00BC3081" w:rsidRDefault="00EA2437" w:rsidP="00AA28C7">
            <w:pPr>
              <w:spacing w:line="400" w:lineRule="exact"/>
              <w:ind w:leftChars="400" w:left="96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"code": "0",</w:t>
            </w:r>
          </w:p>
          <w:p w14:paraId="634F1F19" w14:textId="77777777" w:rsidR="00EA2437" w:rsidRPr="00BC3081" w:rsidRDefault="00EA2437" w:rsidP="00AA28C7">
            <w:pPr>
              <w:spacing w:line="400" w:lineRule="exact"/>
              <w:ind w:leftChars="400" w:left="96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"msg": "success",</w:t>
            </w:r>
          </w:p>
          <w:p w14:paraId="6D68F372" w14:textId="77777777" w:rsidR="00EA2437" w:rsidRPr="00BC3081" w:rsidRDefault="00EA2437" w:rsidP="00AA28C7">
            <w:pPr>
              <w:spacing w:line="400" w:lineRule="exact"/>
              <w:ind w:leftChars="400" w:left="96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"data": {</w:t>
            </w:r>
          </w:p>
          <w:p w14:paraId="6E5055CC" w14:textId="77777777" w:rsidR="00EA2437" w:rsidRPr="00BC3081" w:rsidRDefault="00EA2437" w:rsidP="00AA28C7">
            <w:pPr>
              <w:spacing w:line="400" w:lineRule="exact"/>
              <w:ind w:leftChars="600" w:left="144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"infName": "doorStatusUpload",</w:t>
            </w:r>
          </w:p>
          <w:p w14:paraId="1AF856D7" w14:textId="77777777" w:rsidR="00EA2437" w:rsidRPr="00BC3081" w:rsidRDefault="00EA2437" w:rsidP="00AA28C7">
            <w:pPr>
              <w:spacing w:line="400" w:lineRule="exact"/>
              <w:ind w:leftChars="600" w:left="144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"msgId": "12321darwe"</w:t>
            </w:r>
          </w:p>
          <w:p w14:paraId="442846F4" w14:textId="77777777" w:rsidR="00EA2437" w:rsidRPr="00BC3081" w:rsidRDefault="00EA2437" w:rsidP="00AA28C7">
            <w:pPr>
              <w:spacing w:line="400" w:lineRule="exact"/>
              <w:ind w:leftChars="400" w:left="96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5836D81B" w14:textId="77777777" w:rsidR="00EA2437" w:rsidRPr="00BC3081" w:rsidRDefault="00EA2437" w:rsidP="00AA28C7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</w:tbl>
    <w:p w14:paraId="15683AAF" w14:textId="77777777" w:rsidR="00FB6563" w:rsidRPr="00BC3081" w:rsidRDefault="00FB6563" w:rsidP="0004041E">
      <w:pPr>
        <w:pStyle w:val="2"/>
      </w:pPr>
      <w:bookmarkStart w:id="25" w:name="_Toc138245873"/>
      <w:r w:rsidRPr="00BC3081">
        <w:rPr>
          <w:rFonts w:hint="eastAsia"/>
        </w:rPr>
        <w:lastRenderedPageBreak/>
        <w:t>紧急报警点位数据</w:t>
      </w:r>
      <w:bookmarkEnd w:id="25"/>
    </w:p>
    <w:p w14:paraId="5A9FF9CE" w14:textId="77777777" w:rsidR="00FB6563" w:rsidRPr="00BC3081" w:rsidRDefault="00FB6563" w:rsidP="0004041E">
      <w:pPr>
        <w:pStyle w:val="3"/>
      </w:pPr>
      <w:r w:rsidRPr="00BC3081">
        <w:rPr>
          <w:rFonts w:hint="eastAsia"/>
        </w:rPr>
        <w:t>接口功能定义</w:t>
      </w:r>
    </w:p>
    <w:p w14:paraId="463F3072" w14:textId="77777777" w:rsidR="00FB6563" w:rsidRPr="00BC3081" w:rsidRDefault="00FB6563" w:rsidP="00FB6563">
      <w:pPr>
        <w:pStyle w:val="a"/>
        <w:ind w:left="0" w:firstLineChars="200" w:firstLine="480"/>
      </w:pPr>
      <w:r w:rsidRPr="00BC3081">
        <w:rPr>
          <w:rFonts w:hint="eastAsia"/>
        </w:rPr>
        <w:t>启动时，</w:t>
      </w:r>
      <w:r w:rsidR="00E84423" w:rsidRPr="00BC3081">
        <w:rPr>
          <w:rFonts w:hint="eastAsia"/>
        </w:rPr>
        <w:t>紧急报警点</w:t>
      </w:r>
      <w:r w:rsidRPr="00BC3081">
        <w:rPr>
          <w:rFonts w:hint="eastAsia"/>
        </w:rPr>
        <w:t>位信息数据上传到云平台</w:t>
      </w:r>
    </w:p>
    <w:p w14:paraId="013272BD" w14:textId="77777777" w:rsidR="00FB6563" w:rsidRPr="00BC3081" w:rsidRDefault="00E84423" w:rsidP="00FB6563">
      <w:pPr>
        <w:pStyle w:val="a"/>
        <w:ind w:left="0" w:firstLineChars="200" w:firstLine="480"/>
      </w:pPr>
      <w:r w:rsidRPr="00BC3081">
        <w:rPr>
          <w:rFonts w:hint="eastAsia"/>
        </w:rPr>
        <w:t>紧急报警点</w:t>
      </w:r>
      <w:proofErr w:type="gramStart"/>
      <w:r w:rsidRPr="00BC3081">
        <w:rPr>
          <w:rFonts w:hint="eastAsia"/>
        </w:rPr>
        <w:t>位</w:t>
      </w:r>
      <w:r w:rsidR="00FB6563" w:rsidRPr="00BC3081">
        <w:rPr>
          <w:rFonts w:hint="eastAsia"/>
        </w:rPr>
        <w:t>基础</w:t>
      </w:r>
      <w:proofErr w:type="gramEnd"/>
      <w:r w:rsidR="00FB6563" w:rsidRPr="00BC3081">
        <w:rPr>
          <w:rFonts w:hint="eastAsia"/>
        </w:rPr>
        <w:t>信息数据变化时上传</w:t>
      </w:r>
    </w:p>
    <w:p w14:paraId="076870AA" w14:textId="77777777" w:rsidR="00FB6563" w:rsidRPr="00BC3081" w:rsidRDefault="00FB6563" w:rsidP="00FB6563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 w:rsidR="00E84423" w:rsidRPr="00BC3081">
        <w:rPr>
          <w:rFonts w:hint="eastAsia"/>
        </w:rPr>
        <w:t>emer</w:t>
      </w:r>
      <w:r w:rsidRPr="00BC3081">
        <w:t>I</w:t>
      </w:r>
      <w:r w:rsidRPr="00BC3081">
        <w:rPr>
          <w:rFonts w:hint="eastAsia"/>
        </w:rPr>
        <w:t>nfo</w:t>
      </w:r>
      <w:r w:rsidRPr="00BC3081">
        <w:t>U</w:t>
      </w:r>
      <w:r w:rsidRPr="00BC3081">
        <w:rPr>
          <w:rFonts w:hint="eastAsia"/>
        </w:rPr>
        <w:t>pload</w:t>
      </w:r>
    </w:p>
    <w:p w14:paraId="4CB6DF7B" w14:textId="77777777" w:rsidR="00FB6563" w:rsidRPr="00BC3081" w:rsidRDefault="00FB6563" w:rsidP="0004041E">
      <w:pPr>
        <w:pStyle w:val="3"/>
      </w:pPr>
      <w:r w:rsidRPr="00BC3081">
        <w:rPr>
          <w:rFonts w:hint="eastAsia"/>
        </w:rPr>
        <w:t>接口数据内容</w:t>
      </w:r>
    </w:p>
    <w:tbl>
      <w:tblPr>
        <w:tblStyle w:val="ab"/>
        <w:tblW w:w="9918" w:type="dxa"/>
        <w:tblLook w:val="04A0" w:firstRow="1" w:lastRow="0" w:firstColumn="1" w:lastColumn="0" w:noHBand="0" w:noVBand="1"/>
      </w:tblPr>
      <w:tblGrid>
        <w:gridCol w:w="385"/>
        <w:gridCol w:w="560"/>
        <w:gridCol w:w="1948"/>
        <w:gridCol w:w="1673"/>
        <w:gridCol w:w="1950"/>
        <w:gridCol w:w="3402"/>
      </w:tblGrid>
      <w:tr w:rsidR="00FB6563" w:rsidRPr="00BC3081" w14:paraId="500A9A31" w14:textId="77777777" w:rsidTr="008C08A7">
        <w:tc>
          <w:tcPr>
            <w:tcW w:w="945" w:type="dxa"/>
            <w:gridSpan w:val="2"/>
          </w:tcPr>
          <w:p w14:paraId="1EA86018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1948" w:type="dxa"/>
            <w:vAlign w:val="center"/>
          </w:tcPr>
          <w:p w14:paraId="3C7B31D1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673" w:type="dxa"/>
            <w:vAlign w:val="center"/>
          </w:tcPr>
          <w:p w14:paraId="5D32E223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950" w:type="dxa"/>
            <w:vAlign w:val="center"/>
          </w:tcPr>
          <w:p w14:paraId="041A2FEF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402" w:type="dxa"/>
          </w:tcPr>
          <w:p w14:paraId="7BADA7C8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FB6563" w:rsidRPr="00BC3081" w14:paraId="1EA37AB2" w14:textId="77777777" w:rsidTr="008C08A7">
        <w:tc>
          <w:tcPr>
            <w:tcW w:w="945" w:type="dxa"/>
            <w:gridSpan w:val="2"/>
          </w:tcPr>
          <w:p w14:paraId="41CA316D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1948" w:type="dxa"/>
            <w:vAlign w:val="center"/>
          </w:tcPr>
          <w:p w14:paraId="04D70475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673" w:type="dxa"/>
            <w:vAlign w:val="center"/>
          </w:tcPr>
          <w:p w14:paraId="47D2B885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950" w:type="dxa"/>
            <w:vAlign w:val="center"/>
          </w:tcPr>
          <w:p w14:paraId="79FDB31C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402" w:type="dxa"/>
          </w:tcPr>
          <w:p w14:paraId="14CD2F7D" w14:textId="77777777" w:rsidR="00FB6563" w:rsidRPr="00BC3081" w:rsidRDefault="00E8442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emerInfoUpload</w:t>
            </w:r>
          </w:p>
        </w:tc>
      </w:tr>
      <w:tr w:rsidR="00FB6563" w:rsidRPr="00BC3081" w14:paraId="59B296C4" w14:textId="77777777" w:rsidTr="008C08A7">
        <w:tc>
          <w:tcPr>
            <w:tcW w:w="945" w:type="dxa"/>
            <w:gridSpan w:val="2"/>
          </w:tcPr>
          <w:p w14:paraId="00A6BF8E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1948" w:type="dxa"/>
            <w:vAlign w:val="center"/>
          </w:tcPr>
          <w:p w14:paraId="180F699A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673" w:type="dxa"/>
            <w:vAlign w:val="center"/>
          </w:tcPr>
          <w:p w14:paraId="22530992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950" w:type="dxa"/>
            <w:vAlign w:val="center"/>
          </w:tcPr>
          <w:p w14:paraId="66A2F619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402" w:type="dxa"/>
          </w:tcPr>
          <w:p w14:paraId="14C80D4A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FB6563" w:rsidRPr="00BC3081" w14:paraId="7C104DFE" w14:textId="77777777" w:rsidTr="008C08A7">
        <w:tc>
          <w:tcPr>
            <w:tcW w:w="945" w:type="dxa"/>
            <w:gridSpan w:val="2"/>
          </w:tcPr>
          <w:p w14:paraId="334EB099" w14:textId="77777777" w:rsidR="00FB6563" w:rsidRPr="00BC3081" w:rsidRDefault="00F704BA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1948" w:type="dxa"/>
            <w:vAlign w:val="center"/>
          </w:tcPr>
          <w:p w14:paraId="6CD9BDCA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673" w:type="dxa"/>
            <w:vAlign w:val="center"/>
          </w:tcPr>
          <w:p w14:paraId="7852D0E9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O</w:t>
            </w:r>
            <w:r w:rsidRPr="00BC3081">
              <w:rPr>
                <w:rFonts w:hint="eastAsia"/>
                <w:sz w:val="21"/>
              </w:rPr>
              <w:t>bject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1950" w:type="dxa"/>
            <w:vAlign w:val="center"/>
          </w:tcPr>
          <w:p w14:paraId="1C257574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数据</w:t>
            </w:r>
          </w:p>
        </w:tc>
        <w:tc>
          <w:tcPr>
            <w:tcW w:w="3402" w:type="dxa"/>
          </w:tcPr>
          <w:p w14:paraId="6417B1E3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B6563" w:rsidRPr="00BC3081" w14:paraId="3360CF1C" w14:textId="77777777" w:rsidTr="008C08A7">
        <w:trPr>
          <w:trHeight w:val="283"/>
        </w:trPr>
        <w:tc>
          <w:tcPr>
            <w:tcW w:w="385" w:type="dxa"/>
            <w:vMerge w:val="restart"/>
          </w:tcPr>
          <w:p w14:paraId="188D0522" w14:textId="77777777" w:rsidR="00FB6563" w:rsidRPr="00BC3081" w:rsidRDefault="00FB6563" w:rsidP="00444151">
            <w:pPr>
              <w:spacing w:before="435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0" w:type="dxa"/>
            <w:vAlign w:val="center"/>
          </w:tcPr>
          <w:p w14:paraId="750AA691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1</w:t>
            </w:r>
          </w:p>
        </w:tc>
        <w:tc>
          <w:tcPr>
            <w:tcW w:w="1948" w:type="dxa"/>
            <w:vAlign w:val="center"/>
          </w:tcPr>
          <w:p w14:paraId="34A4F1E0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indexCode</w:t>
            </w:r>
          </w:p>
        </w:tc>
        <w:tc>
          <w:tcPr>
            <w:tcW w:w="1673" w:type="dxa"/>
            <w:vAlign w:val="center"/>
          </w:tcPr>
          <w:p w14:paraId="36DFF91D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950" w:type="dxa"/>
            <w:vAlign w:val="center"/>
          </w:tcPr>
          <w:p w14:paraId="4964A61A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设备唯一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402" w:type="dxa"/>
          </w:tcPr>
          <w:p w14:paraId="354501BF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B6563" w:rsidRPr="00BC3081" w14:paraId="7F2C7A78" w14:textId="77777777" w:rsidTr="008C08A7">
        <w:trPr>
          <w:trHeight w:val="283"/>
        </w:trPr>
        <w:tc>
          <w:tcPr>
            <w:tcW w:w="385" w:type="dxa"/>
            <w:vMerge/>
          </w:tcPr>
          <w:p w14:paraId="23F62D08" w14:textId="77777777" w:rsidR="00FB6563" w:rsidRPr="00BC3081" w:rsidRDefault="00FB6563" w:rsidP="00444151">
            <w:pPr>
              <w:spacing w:before="435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0" w:type="dxa"/>
            <w:vAlign w:val="center"/>
          </w:tcPr>
          <w:p w14:paraId="362A46CD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2</w:t>
            </w:r>
          </w:p>
        </w:tc>
        <w:tc>
          <w:tcPr>
            <w:tcW w:w="1948" w:type="dxa"/>
            <w:vAlign w:val="center"/>
          </w:tcPr>
          <w:p w14:paraId="0EEAF779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name</w:t>
            </w:r>
          </w:p>
        </w:tc>
        <w:tc>
          <w:tcPr>
            <w:tcW w:w="1673" w:type="dxa"/>
            <w:vAlign w:val="center"/>
          </w:tcPr>
          <w:p w14:paraId="67249DFE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950" w:type="dxa"/>
            <w:vAlign w:val="center"/>
          </w:tcPr>
          <w:p w14:paraId="02CE0C98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设备名称</w:t>
            </w:r>
          </w:p>
        </w:tc>
        <w:tc>
          <w:tcPr>
            <w:tcW w:w="3402" w:type="dxa"/>
          </w:tcPr>
          <w:p w14:paraId="35C5C53D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B6563" w:rsidRPr="00BC3081" w14:paraId="143A85E1" w14:textId="77777777" w:rsidTr="008C08A7">
        <w:trPr>
          <w:trHeight w:val="283"/>
        </w:trPr>
        <w:tc>
          <w:tcPr>
            <w:tcW w:w="385" w:type="dxa"/>
            <w:vMerge/>
          </w:tcPr>
          <w:p w14:paraId="68633F1C" w14:textId="77777777" w:rsidR="00FB6563" w:rsidRPr="00BC3081" w:rsidRDefault="00FB6563" w:rsidP="00444151">
            <w:pPr>
              <w:spacing w:before="435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0" w:type="dxa"/>
            <w:vAlign w:val="center"/>
          </w:tcPr>
          <w:p w14:paraId="4278F634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1948" w:type="dxa"/>
            <w:vAlign w:val="center"/>
          </w:tcPr>
          <w:p w14:paraId="358A0B59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ip</w:t>
            </w:r>
          </w:p>
        </w:tc>
        <w:tc>
          <w:tcPr>
            <w:tcW w:w="1673" w:type="dxa"/>
          </w:tcPr>
          <w:p w14:paraId="0BE222BD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950" w:type="dxa"/>
            <w:vAlign w:val="center"/>
          </w:tcPr>
          <w:p w14:paraId="7D5B521F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</w:t>
            </w:r>
            <w:r w:rsidRPr="00BC3081">
              <w:rPr>
                <w:rFonts w:hint="eastAsia"/>
                <w:sz w:val="21"/>
              </w:rPr>
              <w:t>ip</w:t>
            </w:r>
            <w:r w:rsidRPr="00BC3081">
              <w:rPr>
                <w:rFonts w:hint="eastAsia"/>
                <w:sz w:val="21"/>
              </w:rPr>
              <w:t>地址</w:t>
            </w:r>
          </w:p>
        </w:tc>
        <w:tc>
          <w:tcPr>
            <w:tcW w:w="3402" w:type="dxa"/>
          </w:tcPr>
          <w:p w14:paraId="336A6892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B6563" w:rsidRPr="00BC3081" w14:paraId="45135DDD" w14:textId="77777777" w:rsidTr="008C08A7">
        <w:trPr>
          <w:trHeight w:val="283"/>
        </w:trPr>
        <w:tc>
          <w:tcPr>
            <w:tcW w:w="385" w:type="dxa"/>
            <w:vMerge/>
          </w:tcPr>
          <w:p w14:paraId="242EBE3D" w14:textId="77777777" w:rsidR="00FB6563" w:rsidRPr="00BC3081" w:rsidRDefault="00FB6563" w:rsidP="00444151">
            <w:pPr>
              <w:spacing w:before="435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0" w:type="dxa"/>
            <w:vAlign w:val="center"/>
          </w:tcPr>
          <w:p w14:paraId="3044F829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4</w:t>
            </w:r>
          </w:p>
        </w:tc>
        <w:tc>
          <w:tcPr>
            <w:tcW w:w="1948" w:type="dxa"/>
            <w:vAlign w:val="center"/>
          </w:tcPr>
          <w:p w14:paraId="60F11A1B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port</w:t>
            </w:r>
          </w:p>
        </w:tc>
        <w:tc>
          <w:tcPr>
            <w:tcW w:w="1673" w:type="dxa"/>
          </w:tcPr>
          <w:p w14:paraId="1C835627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950" w:type="dxa"/>
            <w:vAlign w:val="center"/>
          </w:tcPr>
          <w:p w14:paraId="758CCF8F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设备端口</w:t>
            </w:r>
          </w:p>
        </w:tc>
        <w:tc>
          <w:tcPr>
            <w:tcW w:w="3402" w:type="dxa"/>
          </w:tcPr>
          <w:p w14:paraId="3603A666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B6563" w:rsidRPr="00BC3081" w14:paraId="0C83A1BF" w14:textId="77777777" w:rsidTr="008C08A7">
        <w:trPr>
          <w:trHeight w:val="283"/>
        </w:trPr>
        <w:tc>
          <w:tcPr>
            <w:tcW w:w="385" w:type="dxa"/>
            <w:vMerge/>
          </w:tcPr>
          <w:p w14:paraId="14F6FBCC" w14:textId="77777777" w:rsidR="00FB6563" w:rsidRPr="00BC3081" w:rsidRDefault="00FB6563" w:rsidP="00444151">
            <w:pPr>
              <w:spacing w:before="435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0" w:type="dxa"/>
            <w:vAlign w:val="center"/>
          </w:tcPr>
          <w:p w14:paraId="62268BBC" w14:textId="7B5DB6AC" w:rsidR="00FB6563" w:rsidRPr="00BC3081" w:rsidRDefault="00C868F9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948" w:type="dxa"/>
            <w:vAlign w:val="center"/>
          </w:tcPr>
          <w:p w14:paraId="7BCBA833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status</w:t>
            </w:r>
          </w:p>
        </w:tc>
        <w:tc>
          <w:tcPr>
            <w:tcW w:w="1673" w:type="dxa"/>
          </w:tcPr>
          <w:p w14:paraId="4F00A4DD" w14:textId="77777777" w:rsidR="00FB6563" w:rsidRPr="00BC3081" w:rsidRDefault="00C01AA9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="00FB6563"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950" w:type="dxa"/>
            <w:vAlign w:val="center"/>
          </w:tcPr>
          <w:p w14:paraId="66C18155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设备状态</w:t>
            </w:r>
          </w:p>
        </w:tc>
        <w:tc>
          <w:tcPr>
            <w:tcW w:w="3402" w:type="dxa"/>
          </w:tcPr>
          <w:p w14:paraId="288B8BEC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</w:t>
            </w:r>
            <w:r w:rsidRPr="00BC3081">
              <w:rPr>
                <w:rFonts w:hint="eastAsia"/>
                <w:sz w:val="21"/>
              </w:rPr>
              <w:t>：正常，</w:t>
            </w:r>
            <w:r w:rsidRPr="00BC3081">
              <w:rPr>
                <w:rFonts w:hint="eastAsia"/>
                <w:sz w:val="21"/>
              </w:rPr>
              <w:t>-</w:t>
            </w:r>
            <w:r w:rsidRPr="00BC3081">
              <w:rPr>
                <w:sz w:val="21"/>
              </w:rPr>
              <w:t>1</w:t>
            </w:r>
            <w:r w:rsidRPr="00BC3081">
              <w:rPr>
                <w:rFonts w:hint="eastAsia"/>
                <w:sz w:val="21"/>
              </w:rPr>
              <w:t>：删除</w:t>
            </w:r>
          </w:p>
        </w:tc>
      </w:tr>
      <w:tr w:rsidR="00FB6563" w:rsidRPr="00BC3081" w14:paraId="611449F1" w14:textId="77777777" w:rsidTr="008C08A7">
        <w:trPr>
          <w:trHeight w:val="283"/>
        </w:trPr>
        <w:tc>
          <w:tcPr>
            <w:tcW w:w="385" w:type="dxa"/>
            <w:vMerge/>
          </w:tcPr>
          <w:p w14:paraId="7151FCD9" w14:textId="77777777" w:rsidR="00FB6563" w:rsidRPr="00BC3081" w:rsidRDefault="00FB6563" w:rsidP="00444151">
            <w:pPr>
              <w:spacing w:before="435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0" w:type="dxa"/>
            <w:vAlign w:val="center"/>
          </w:tcPr>
          <w:p w14:paraId="715E05CB" w14:textId="4B9708A9" w:rsidR="00FB6563" w:rsidRPr="00BC3081" w:rsidRDefault="00C868F9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</w:p>
        </w:tc>
        <w:tc>
          <w:tcPr>
            <w:tcW w:w="1948" w:type="dxa"/>
            <w:vAlign w:val="center"/>
          </w:tcPr>
          <w:p w14:paraId="3F112B6A" w14:textId="77777777" w:rsidR="00FB6563" w:rsidRPr="00BC3081" w:rsidRDefault="0045607F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45607F">
              <w:rPr>
                <w:sz w:val="21"/>
              </w:rPr>
              <w:t>deviceType</w:t>
            </w:r>
          </w:p>
        </w:tc>
        <w:tc>
          <w:tcPr>
            <w:tcW w:w="1673" w:type="dxa"/>
          </w:tcPr>
          <w:p w14:paraId="10BB664A" w14:textId="77777777" w:rsidR="00FB6563" w:rsidRPr="00BC3081" w:rsidRDefault="006E6D7C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String</w:t>
            </w:r>
          </w:p>
        </w:tc>
        <w:tc>
          <w:tcPr>
            <w:tcW w:w="1950" w:type="dxa"/>
            <w:vAlign w:val="center"/>
          </w:tcPr>
          <w:p w14:paraId="004FE420" w14:textId="77777777" w:rsidR="00FB6563" w:rsidRPr="00BC3081" w:rsidRDefault="00566BFE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紧急报警设备类型</w:t>
            </w:r>
          </w:p>
        </w:tc>
        <w:tc>
          <w:tcPr>
            <w:tcW w:w="3402" w:type="dxa"/>
          </w:tcPr>
          <w:p w14:paraId="13EF5ECB" w14:textId="77777777" w:rsidR="00FB6563" w:rsidRPr="00BC3081" w:rsidRDefault="008C08A7" w:rsidP="0044415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详见附录</w:t>
            </w:r>
            <w:r>
              <w:rPr>
                <w:rFonts w:hint="eastAsia"/>
                <w:sz w:val="21"/>
              </w:rPr>
              <w:t>A</w:t>
            </w:r>
            <w:r>
              <w:rPr>
                <w:rFonts w:hint="eastAsia"/>
                <w:sz w:val="21"/>
              </w:rPr>
              <w:t>【紧急报警设备类型】</w:t>
            </w:r>
          </w:p>
        </w:tc>
      </w:tr>
    </w:tbl>
    <w:p w14:paraId="62659399" w14:textId="77777777" w:rsidR="00FB6563" w:rsidRPr="00BC3081" w:rsidRDefault="00FB6563" w:rsidP="0004041E">
      <w:pPr>
        <w:pStyle w:val="3"/>
      </w:pPr>
      <w:r w:rsidRPr="00BC3081">
        <w:rPr>
          <w:rFonts w:hint="eastAsia"/>
        </w:rPr>
        <w:t>发送的数据格式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FB6563" w:rsidRPr="00BC3081" w14:paraId="7B77D63F" w14:textId="77777777" w:rsidTr="00444151">
        <w:tc>
          <w:tcPr>
            <w:tcW w:w="9628" w:type="dxa"/>
          </w:tcPr>
          <w:p w14:paraId="6DDC39F5" w14:textId="77777777" w:rsidR="00FB6563" w:rsidRPr="00BC3081" w:rsidRDefault="00FB6563" w:rsidP="00444151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34A862FE" w14:textId="77777777" w:rsidR="00FB6563" w:rsidRPr="00BC3081" w:rsidRDefault="00FB6563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</w:t>
            </w:r>
            <w:r w:rsidR="00E84423" w:rsidRPr="00BC3081">
              <w:rPr>
                <w:sz w:val="21"/>
              </w:rPr>
              <w:t>emerInfoUpload</w:t>
            </w:r>
            <w:r w:rsidRPr="00BC3081">
              <w:rPr>
                <w:sz w:val="21"/>
              </w:rPr>
              <w:t>",</w:t>
            </w:r>
          </w:p>
          <w:p w14:paraId="3AEA6ED5" w14:textId="77777777" w:rsidR="00FB6563" w:rsidRPr="00BC3081" w:rsidRDefault="00FB6563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4EAAC2EF" w14:textId="77777777" w:rsidR="00FB6563" w:rsidRPr="00BC3081" w:rsidRDefault="00FB6563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"data": [</w:t>
            </w:r>
          </w:p>
          <w:p w14:paraId="080537B3" w14:textId="77777777" w:rsidR="00FB6563" w:rsidRPr="00BC3081" w:rsidRDefault="00FB6563" w:rsidP="0044415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4B367E95" w14:textId="77777777" w:rsidR="00FB6563" w:rsidRPr="00BC3081" w:rsidRDefault="00FB6563" w:rsidP="00444151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index</w:t>
            </w:r>
            <w:r w:rsidRPr="00BC3081">
              <w:rPr>
                <w:sz w:val="21"/>
              </w:rPr>
              <w:t>C</w:t>
            </w:r>
            <w:r w:rsidRPr="00BC3081">
              <w:rPr>
                <w:rFonts w:hint="eastAsia"/>
                <w:sz w:val="21"/>
              </w:rPr>
              <w:t>ode</w:t>
            </w:r>
            <w:r w:rsidRPr="00BC3081">
              <w:rPr>
                <w:sz w:val="21"/>
              </w:rPr>
              <w:t>": "dsafsadfsdafas",</w:t>
            </w:r>
          </w:p>
          <w:p w14:paraId="04A2E895" w14:textId="77777777" w:rsidR="00FB6563" w:rsidRPr="00BC3081" w:rsidRDefault="00FB6563" w:rsidP="00444151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"name": "</w:t>
            </w:r>
            <w:r w:rsidRPr="00BC3081">
              <w:rPr>
                <w:rFonts w:hint="eastAsia"/>
                <w:sz w:val="21"/>
              </w:rPr>
              <w:t>报警主机</w:t>
            </w:r>
            <w:r w:rsidRPr="00BC3081">
              <w:rPr>
                <w:rFonts w:hint="eastAsia"/>
                <w:sz w:val="21"/>
              </w:rPr>
              <w:t>1</w:t>
            </w: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78C1566C" w14:textId="77777777" w:rsidR="00FB6563" w:rsidRPr="00BC3081" w:rsidRDefault="00FB6563" w:rsidP="00444151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"ip": "0.0.0.0"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2C1D5337" w14:textId="77777777" w:rsidR="00FB6563" w:rsidRPr="00BC3081" w:rsidRDefault="00FB6563" w:rsidP="00444151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"port": "8080"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7C0E20B2" w14:textId="77777777" w:rsidR="00FB6563" w:rsidRPr="00BC3081" w:rsidRDefault="00FB6563" w:rsidP="00444151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region</w:t>
            </w: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ndexCode</w:t>
            </w:r>
            <w:r w:rsidRPr="00BC3081">
              <w:rPr>
                <w:sz w:val="21"/>
              </w:rPr>
              <w:t>": "root000000"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450943F3" w14:textId="77777777" w:rsidR="00FB6563" w:rsidRPr="00BC3081" w:rsidRDefault="00FB6563" w:rsidP="00444151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status</w:t>
            </w:r>
            <w:r w:rsidRPr="00BC3081">
              <w:rPr>
                <w:sz w:val="21"/>
              </w:rPr>
              <w:t>": 0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0F80A1B7" w14:textId="77777777" w:rsidR="00FB6563" w:rsidRPr="00BC3081" w:rsidRDefault="00FB6563" w:rsidP="00444151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resource</w:t>
            </w:r>
            <w:r w:rsidRPr="00BC3081">
              <w:rPr>
                <w:sz w:val="21"/>
              </w:rPr>
              <w:t>T</w:t>
            </w:r>
            <w:r w:rsidRPr="00BC3081">
              <w:rPr>
                <w:rFonts w:hint="eastAsia"/>
                <w:sz w:val="21"/>
              </w:rPr>
              <w:t>ype</w:t>
            </w:r>
            <w:r w:rsidRPr="00BC3081">
              <w:rPr>
                <w:sz w:val="21"/>
              </w:rPr>
              <w:t>": "</w:t>
            </w:r>
            <w:r w:rsidR="00911161">
              <w:rPr>
                <w:rFonts w:hint="eastAsia"/>
                <w:sz w:val="21"/>
              </w:rPr>
              <w:t>emer</w:t>
            </w:r>
            <w:r w:rsidRPr="00BC3081">
              <w:rPr>
                <w:sz w:val="21"/>
              </w:rPr>
              <w:t>Device"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54C89430" w14:textId="77777777" w:rsidR="00FB6563" w:rsidRPr="00BC3081" w:rsidRDefault="00FB6563" w:rsidP="00444151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serial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um</w:t>
            </w:r>
            <w:r w:rsidRPr="00BC3081">
              <w:rPr>
                <w:sz w:val="21"/>
              </w:rPr>
              <w:t>": ""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2DE9E3CF" w14:textId="77777777" w:rsidR="00FB6563" w:rsidRPr="00BC3081" w:rsidRDefault="00FB6563" w:rsidP="00444151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lastRenderedPageBreak/>
              <w:t>"</w:t>
            </w:r>
            <w:r w:rsidRPr="00BC3081">
              <w:rPr>
                <w:rFonts w:hint="eastAsia"/>
                <w:sz w:val="21"/>
              </w:rPr>
              <w:t>external</w:t>
            </w:r>
            <w:r w:rsidRPr="00BC3081">
              <w:rPr>
                <w:sz w:val="21"/>
              </w:rPr>
              <w:t>C</w:t>
            </w:r>
            <w:r w:rsidRPr="00BC3081">
              <w:rPr>
                <w:rFonts w:hint="eastAsia"/>
                <w:sz w:val="21"/>
              </w:rPr>
              <w:t>ode</w:t>
            </w:r>
            <w:r w:rsidRPr="00BC3081">
              <w:rPr>
                <w:sz w:val="21"/>
              </w:rPr>
              <w:t>": ""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00D54509" w14:textId="77777777" w:rsidR="00FB6563" w:rsidRPr="00BC3081" w:rsidRDefault="00FB6563" w:rsidP="00566BFE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45607F" w:rsidRPr="0045607F">
              <w:rPr>
                <w:sz w:val="21"/>
              </w:rPr>
              <w:t>deviceType</w:t>
            </w:r>
            <w:r w:rsidRPr="00BC3081">
              <w:rPr>
                <w:sz w:val="21"/>
              </w:rPr>
              <w:t xml:space="preserve">": </w:t>
            </w:r>
            <w:r w:rsidR="00566BFE" w:rsidRPr="00BC3081">
              <w:rPr>
                <w:sz w:val="21"/>
              </w:rPr>
              <w:t>"polePanic"</w:t>
            </w:r>
          </w:p>
          <w:p w14:paraId="10C60CAA" w14:textId="77777777" w:rsidR="00FB6563" w:rsidRPr="00BC3081" w:rsidRDefault="00FB6563" w:rsidP="0044415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18E0978C" w14:textId="77777777" w:rsidR="00FB6563" w:rsidRPr="00BC3081" w:rsidRDefault="00FB6563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7B22A744" w14:textId="77777777" w:rsidR="00FB6563" w:rsidRPr="00BC3081" w:rsidRDefault="00FB6563" w:rsidP="00444151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3F631EC1" w14:textId="77777777" w:rsidR="00FB6563" w:rsidRPr="00BC3081" w:rsidRDefault="00FB6563" w:rsidP="0004041E">
      <w:pPr>
        <w:pStyle w:val="3"/>
      </w:pPr>
      <w:r w:rsidRPr="00BC3081">
        <w:rPr>
          <w:rFonts w:hint="eastAsia"/>
        </w:rPr>
        <w:lastRenderedPageBreak/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FB6563" w:rsidRPr="00BC3081" w14:paraId="39E56B06" w14:textId="77777777" w:rsidTr="00444151">
        <w:tc>
          <w:tcPr>
            <w:tcW w:w="814" w:type="dxa"/>
            <w:gridSpan w:val="2"/>
            <w:vAlign w:val="center"/>
          </w:tcPr>
          <w:p w14:paraId="589FB34B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01AE34A5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13263CBD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3CF4EB3D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1AF16611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FB6563" w:rsidRPr="00BC3081" w14:paraId="05DB6A0D" w14:textId="77777777" w:rsidTr="00444151">
        <w:tc>
          <w:tcPr>
            <w:tcW w:w="814" w:type="dxa"/>
            <w:gridSpan w:val="2"/>
            <w:vAlign w:val="center"/>
          </w:tcPr>
          <w:p w14:paraId="31479EA5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239DF523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7DD20758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7D70ADAE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66C3F002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FB6563" w:rsidRPr="00BC3081" w14:paraId="7AFC7490" w14:textId="77777777" w:rsidTr="00444151">
        <w:tc>
          <w:tcPr>
            <w:tcW w:w="814" w:type="dxa"/>
            <w:gridSpan w:val="2"/>
            <w:vAlign w:val="center"/>
          </w:tcPr>
          <w:p w14:paraId="4D8028B9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48A71D4B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4E1BA927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16350E05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0C6788EC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B6563" w:rsidRPr="00BC3081" w14:paraId="02FE34F2" w14:textId="77777777" w:rsidTr="00444151">
        <w:tc>
          <w:tcPr>
            <w:tcW w:w="814" w:type="dxa"/>
            <w:gridSpan w:val="2"/>
            <w:vAlign w:val="center"/>
          </w:tcPr>
          <w:p w14:paraId="4210A64F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13C8F10E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1ED45D16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5403D4E8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320B9FCC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B6563" w:rsidRPr="00BC3081" w14:paraId="558F5478" w14:textId="77777777" w:rsidTr="00444151">
        <w:tc>
          <w:tcPr>
            <w:tcW w:w="407" w:type="dxa"/>
            <w:vMerge w:val="restart"/>
            <w:vAlign w:val="center"/>
          </w:tcPr>
          <w:p w14:paraId="6D41E79A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145EE7ED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17F42593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0C522DE8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47B7C4EB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700A4894" w14:textId="77777777" w:rsidR="00FB6563" w:rsidRPr="00BC3081" w:rsidRDefault="00E8442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emerInfoUpload</w:t>
            </w:r>
          </w:p>
        </w:tc>
      </w:tr>
      <w:tr w:rsidR="00FB6563" w:rsidRPr="00BC3081" w14:paraId="7956AF2D" w14:textId="77777777" w:rsidTr="00444151">
        <w:tc>
          <w:tcPr>
            <w:tcW w:w="407" w:type="dxa"/>
            <w:vMerge/>
            <w:vAlign w:val="center"/>
          </w:tcPr>
          <w:p w14:paraId="76A85F6D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3461BEA7" w14:textId="77777777" w:rsidR="00FB6563" w:rsidRPr="00BC3081" w:rsidRDefault="00FB6563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24DBCF6E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1FB182BC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77F11C9E" w14:textId="77777777" w:rsidR="00FB6563" w:rsidRPr="00BC3081" w:rsidRDefault="00FB65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77E3CDAF" w14:textId="77777777" w:rsidR="00FB6563" w:rsidRPr="00BC3081" w:rsidRDefault="00FB65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0D8B5440" w14:textId="77777777" w:rsidR="00FB6563" w:rsidRPr="00BC3081" w:rsidRDefault="00FB6563" w:rsidP="0004041E">
      <w:pPr>
        <w:pStyle w:val="3"/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B6563" w:rsidRPr="00BC3081" w14:paraId="7F118815" w14:textId="77777777" w:rsidTr="00444151">
        <w:tc>
          <w:tcPr>
            <w:tcW w:w="9628" w:type="dxa"/>
          </w:tcPr>
          <w:p w14:paraId="352BDB51" w14:textId="77777777" w:rsidR="00FB6563" w:rsidRPr="00BC3081" w:rsidRDefault="00FB6563" w:rsidP="00444151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6E897183" w14:textId="77777777" w:rsidR="00FB6563" w:rsidRPr="00BC3081" w:rsidRDefault="00FB6563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29D4AC8C" w14:textId="77777777" w:rsidR="00FB6563" w:rsidRPr="00BC3081" w:rsidRDefault="00FB6563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5EEC375F" w14:textId="77777777" w:rsidR="00FB6563" w:rsidRPr="00BC3081" w:rsidRDefault="00FB6563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2715206A" w14:textId="77777777" w:rsidR="00FB6563" w:rsidRPr="00BC3081" w:rsidRDefault="00FB6563" w:rsidP="0044415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</w:t>
            </w:r>
            <w:r w:rsidR="00E84423" w:rsidRPr="00BC3081">
              <w:rPr>
                <w:sz w:val="21"/>
              </w:rPr>
              <w:t>emerInfoUpload</w:t>
            </w:r>
            <w:r w:rsidRPr="00BC3081">
              <w:rPr>
                <w:sz w:val="21"/>
              </w:rPr>
              <w:t>",</w:t>
            </w:r>
          </w:p>
          <w:p w14:paraId="7089415F" w14:textId="77777777" w:rsidR="00FB6563" w:rsidRPr="00BC3081" w:rsidRDefault="00FB6563" w:rsidP="0044415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5C9DC28F" w14:textId="77777777" w:rsidR="00FB6563" w:rsidRPr="00BC3081" w:rsidRDefault="00FB6563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2B3DDB44" w14:textId="77777777" w:rsidR="00FB6563" w:rsidRPr="00BC3081" w:rsidRDefault="00FB6563" w:rsidP="00444151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5E9E794D" w14:textId="77777777" w:rsidR="003F48EF" w:rsidRPr="00BC3081" w:rsidRDefault="003F48EF" w:rsidP="0004041E">
      <w:pPr>
        <w:pStyle w:val="2"/>
      </w:pPr>
      <w:bookmarkStart w:id="26" w:name="_Toc138245874"/>
      <w:r w:rsidRPr="00BC3081">
        <w:rPr>
          <w:rFonts w:hint="eastAsia"/>
        </w:rPr>
        <w:t>紧急报警点位状态数据</w:t>
      </w:r>
      <w:bookmarkEnd w:id="26"/>
    </w:p>
    <w:p w14:paraId="00A05991" w14:textId="77777777" w:rsidR="00742B50" w:rsidRPr="00BC3081" w:rsidRDefault="00742B50" w:rsidP="0004041E">
      <w:pPr>
        <w:pStyle w:val="3"/>
      </w:pPr>
      <w:r w:rsidRPr="00BC3081">
        <w:rPr>
          <w:rFonts w:hint="eastAsia"/>
        </w:rPr>
        <w:t>接口功能定义</w:t>
      </w:r>
    </w:p>
    <w:p w14:paraId="2298B3F1" w14:textId="77777777" w:rsidR="00742B50" w:rsidRPr="00BC3081" w:rsidRDefault="00742B50" w:rsidP="00742B50">
      <w:pPr>
        <w:pStyle w:val="a"/>
        <w:ind w:left="0" w:firstLineChars="200" w:firstLine="480"/>
      </w:pPr>
      <w:r w:rsidRPr="00BC3081">
        <w:rPr>
          <w:rFonts w:hint="eastAsia"/>
        </w:rPr>
        <w:t>启动时，设备在离线状态数据全量上传到云平台</w:t>
      </w:r>
    </w:p>
    <w:p w14:paraId="573BFB18" w14:textId="77777777" w:rsidR="00742B50" w:rsidRPr="00BC3081" w:rsidRDefault="00742B50" w:rsidP="00742B50">
      <w:pPr>
        <w:pStyle w:val="a"/>
        <w:ind w:left="0" w:firstLineChars="200" w:firstLine="480"/>
      </w:pPr>
      <w:r w:rsidRPr="00BC3081">
        <w:rPr>
          <w:rFonts w:hint="eastAsia"/>
        </w:rPr>
        <w:t>设备在离线状态数据变化时上传</w:t>
      </w:r>
    </w:p>
    <w:p w14:paraId="331CA531" w14:textId="77777777" w:rsidR="00742B50" w:rsidRPr="00BC3081" w:rsidRDefault="00742B50" w:rsidP="00742B50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 w:rsidRPr="00BC3081">
        <w:rPr>
          <w:rFonts w:hint="eastAsia"/>
        </w:rPr>
        <w:t>emer</w:t>
      </w:r>
      <w:r w:rsidRPr="00BC3081">
        <w:t>S</w:t>
      </w:r>
      <w:r w:rsidRPr="00BC3081">
        <w:rPr>
          <w:rFonts w:hint="eastAsia"/>
        </w:rPr>
        <w:t>tatus</w:t>
      </w:r>
      <w:r w:rsidRPr="00BC3081">
        <w:t>U</w:t>
      </w:r>
      <w:r w:rsidRPr="00BC3081">
        <w:rPr>
          <w:rFonts w:hint="eastAsia"/>
        </w:rPr>
        <w:t>pload</w:t>
      </w:r>
    </w:p>
    <w:p w14:paraId="6CFA264F" w14:textId="77777777" w:rsidR="00742B50" w:rsidRPr="00BC3081" w:rsidRDefault="00742B50" w:rsidP="0004041E">
      <w:pPr>
        <w:pStyle w:val="3"/>
      </w:pPr>
      <w:r w:rsidRPr="00BC3081">
        <w:rPr>
          <w:rFonts w:hint="eastAsia"/>
        </w:rPr>
        <w:t>接口数据内容</w:t>
      </w:r>
    </w:p>
    <w:tbl>
      <w:tblPr>
        <w:tblStyle w:val="ab"/>
        <w:tblW w:w="10201" w:type="dxa"/>
        <w:tblLook w:val="04A0" w:firstRow="1" w:lastRow="0" w:firstColumn="1" w:lastColumn="0" w:noHBand="0" w:noVBand="1"/>
      </w:tblPr>
      <w:tblGrid>
        <w:gridCol w:w="391"/>
        <w:gridCol w:w="565"/>
        <w:gridCol w:w="1948"/>
        <w:gridCol w:w="1691"/>
        <w:gridCol w:w="1921"/>
        <w:gridCol w:w="3685"/>
      </w:tblGrid>
      <w:tr w:rsidR="00742B50" w:rsidRPr="00BC3081" w14:paraId="51334933" w14:textId="77777777" w:rsidTr="00195020">
        <w:tc>
          <w:tcPr>
            <w:tcW w:w="956" w:type="dxa"/>
            <w:gridSpan w:val="2"/>
          </w:tcPr>
          <w:p w14:paraId="539C98EA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1948" w:type="dxa"/>
            <w:vAlign w:val="center"/>
          </w:tcPr>
          <w:p w14:paraId="39A3185C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691" w:type="dxa"/>
            <w:vAlign w:val="center"/>
          </w:tcPr>
          <w:p w14:paraId="40EA429C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921" w:type="dxa"/>
            <w:vAlign w:val="center"/>
          </w:tcPr>
          <w:p w14:paraId="760A358F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685" w:type="dxa"/>
          </w:tcPr>
          <w:p w14:paraId="00B59575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742B50" w:rsidRPr="00BC3081" w14:paraId="30849B70" w14:textId="77777777" w:rsidTr="00195020">
        <w:tc>
          <w:tcPr>
            <w:tcW w:w="956" w:type="dxa"/>
            <w:gridSpan w:val="2"/>
          </w:tcPr>
          <w:p w14:paraId="378BFD00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lastRenderedPageBreak/>
              <w:t>1</w:t>
            </w:r>
          </w:p>
        </w:tc>
        <w:tc>
          <w:tcPr>
            <w:tcW w:w="1948" w:type="dxa"/>
            <w:vAlign w:val="center"/>
          </w:tcPr>
          <w:p w14:paraId="1075B548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691" w:type="dxa"/>
            <w:vAlign w:val="center"/>
          </w:tcPr>
          <w:p w14:paraId="0EB83B30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921" w:type="dxa"/>
            <w:vAlign w:val="center"/>
          </w:tcPr>
          <w:p w14:paraId="4CC36479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685" w:type="dxa"/>
          </w:tcPr>
          <w:p w14:paraId="7EF24D18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emerStatusUpload</w:t>
            </w:r>
          </w:p>
        </w:tc>
      </w:tr>
      <w:tr w:rsidR="00742B50" w:rsidRPr="00BC3081" w14:paraId="0D4F4B9E" w14:textId="77777777" w:rsidTr="00195020">
        <w:tc>
          <w:tcPr>
            <w:tcW w:w="956" w:type="dxa"/>
            <w:gridSpan w:val="2"/>
          </w:tcPr>
          <w:p w14:paraId="6A4BEC21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1948" w:type="dxa"/>
            <w:vAlign w:val="center"/>
          </w:tcPr>
          <w:p w14:paraId="7DAEA306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691" w:type="dxa"/>
            <w:vAlign w:val="center"/>
          </w:tcPr>
          <w:p w14:paraId="2FB112BE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921" w:type="dxa"/>
            <w:vAlign w:val="center"/>
          </w:tcPr>
          <w:p w14:paraId="3728DCB7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685" w:type="dxa"/>
          </w:tcPr>
          <w:p w14:paraId="35A81C37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742B50" w:rsidRPr="00BC3081" w14:paraId="743357D0" w14:textId="77777777" w:rsidTr="00195020">
        <w:tc>
          <w:tcPr>
            <w:tcW w:w="956" w:type="dxa"/>
            <w:gridSpan w:val="2"/>
          </w:tcPr>
          <w:p w14:paraId="36149383" w14:textId="77777777" w:rsidR="00742B50" w:rsidRPr="00BC3081" w:rsidRDefault="00B83C67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1948" w:type="dxa"/>
            <w:vAlign w:val="center"/>
          </w:tcPr>
          <w:p w14:paraId="4E6BDB63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691" w:type="dxa"/>
            <w:vAlign w:val="center"/>
          </w:tcPr>
          <w:p w14:paraId="1ACC33CB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O</w:t>
            </w:r>
            <w:r w:rsidRPr="00BC3081">
              <w:rPr>
                <w:rFonts w:hint="eastAsia"/>
                <w:sz w:val="21"/>
              </w:rPr>
              <w:t>bject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1921" w:type="dxa"/>
            <w:vAlign w:val="center"/>
          </w:tcPr>
          <w:p w14:paraId="26EBA985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数据</w:t>
            </w:r>
          </w:p>
        </w:tc>
        <w:tc>
          <w:tcPr>
            <w:tcW w:w="3685" w:type="dxa"/>
          </w:tcPr>
          <w:p w14:paraId="39D324B0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42B50" w:rsidRPr="00BC3081" w14:paraId="4A7B52CB" w14:textId="77777777" w:rsidTr="00195020">
        <w:trPr>
          <w:trHeight w:val="283"/>
        </w:trPr>
        <w:tc>
          <w:tcPr>
            <w:tcW w:w="391" w:type="dxa"/>
            <w:vMerge w:val="restart"/>
          </w:tcPr>
          <w:p w14:paraId="70BCCBA2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15DCF679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1</w:t>
            </w:r>
          </w:p>
        </w:tc>
        <w:tc>
          <w:tcPr>
            <w:tcW w:w="1948" w:type="dxa"/>
            <w:vAlign w:val="center"/>
          </w:tcPr>
          <w:p w14:paraId="58E833BB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indexCode</w:t>
            </w:r>
          </w:p>
        </w:tc>
        <w:tc>
          <w:tcPr>
            <w:tcW w:w="1691" w:type="dxa"/>
            <w:vAlign w:val="center"/>
          </w:tcPr>
          <w:p w14:paraId="5F157A7A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921" w:type="dxa"/>
            <w:vAlign w:val="center"/>
          </w:tcPr>
          <w:p w14:paraId="56088996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设备唯一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685" w:type="dxa"/>
          </w:tcPr>
          <w:p w14:paraId="20933595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42B50" w:rsidRPr="00BC3081" w14:paraId="08EC8BFB" w14:textId="77777777" w:rsidTr="00195020">
        <w:trPr>
          <w:trHeight w:val="283"/>
        </w:trPr>
        <w:tc>
          <w:tcPr>
            <w:tcW w:w="391" w:type="dxa"/>
            <w:vMerge/>
          </w:tcPr>
          <w:p w14:paraId="78242264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1D483EB5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2</w:t>
            </w:r>
          </w:p>
        </w:tc>
        <w:tc>
          <w:tcPr>
            <w:tcW w:w="1948" w:type="dxa"/>
            <w:vAlign w:val="center"/>
          </w:tcPr>
          <w:p w14:paraId="779A5A47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status</w:t>
            </w:r>
          </w:p>
        </w:tc>
        <w:tc>
          <w:tcPr>
            <w:tcW w:w="1691" w:type="dxa"/>
          </w:tcPr>
          <w:p w14:paraId="77863C4B" w14:textId="77777777" w:rsidR="00742B50" w:rsidRPr="00BC3081" w:rsidRDefault="00C01AA9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="00742B50" w:rsidRPr="00BC3081">
              <w:rPr>
                <w:rFonts w:hint="eastAsia"/>
                <w:sz w:val="21"/>
              </w:rPr>
              <w:t>nteger</w:t>
            </w:r>
            <w:r w:rsidR="00DA582A" w:rsidRPr="00BC3081">
              <w:rPr>
                <w:sz w:val="21"/>
              </w:rPr>
              <w:t>(</w:t>
            </w:r>
            <w:r w:rsidR="00DA582A" w:rsidRPr="00BC3081">
              <w:rPr>
                <w:rFonts w:hint="eastAsia"/>
                <w:sz w:val="21"/>
              </w:rPr>
              <w:t>非空</w:t>
            </w:r>
            <w:r w:rsidR="00DA582A" w:rsidRPr="00BC3081">
              <w:rPr>
                <w:sz w:val="21"/>
              </w:rPr>
              <w:t>)</w:t>
            </w:r>
          </w:p>
        </w:tc>
        <w:tc>
          <w:tcPr>
            <w:tcW w:w="1921" w:type="dxa"/>
            <w:vAlign w:val="center"/>
          </w:tcPr>
          <w:p w14:paraId="73C3F5AA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设备状态</w:t>
            </w:r>
          </w:p>
        </w:tc>
        <w:tc>
          <w:tcPr>
            <w:tcW w:w="3685" w:type="dxa"/>
          </w:tcPr>
          <w:p w14:paraId="3FB474AB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-</w:t>
            </w:r>
            <w:r w:rsidRPr="00BC3081">
              <w:rPr>
                <w:sz w:val="21"/>
              </w:rPr>
              <w:t>1</w:t>
            </w:r>
            <w:r w:rsidRPr="00BC3081">
              <w:rPr>
                <w:rFonts w:hint="eastAsia"/>
                <w:sz w:val="21"/>
              </w:rPr>
              <w:t>：离线，</w:t>
            </w:r>
            <w:r w:rsidRPr="00BC3081">
              <w:rPr>
                <w:rFonts w:hint="eastAsia"/>
                <w:sz w:val="21"/>
              </w:rPr>
              <w:t>0</w:t>
            </w:r>
            <w:r w:rsidRPr="00BC3081">
              <w:rPr>
                <w:rFonts w:hint="eastAsia"/>
                <w:sz w:val="21"/>
              </w:rPr>
              <w:t>：在线</w:t>
            </w:r>
          </w:p>
        </w:tc>
      </w:tr>
      <w:tr w:rsidR="00742B50" w:rsidRPr="00BC3081" w14:paraId="24C00286" w14:textId="77777777" w:rsidTr="00195020">
        <w:trPr>
          <w:trHeight w:val="283"/>
        </w:trPr>
        <w:tc>
          <w:tcPr>
            <w:tcW w:w="391" w:type="dxa"/>
            <w:vMerge/>
          </w:tcPr>
          <w:p w14:paraId="75C2D713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4EC1EB43" w14:textId="77777777" w:rsidR="00742B50" w:rsidRPr="00BC3081" w:rsidRDefault="00D44BFE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948" w:type="dxa"/>
            <w:vAlign w:val="center"/>
          </w:tcPr>
          <w:p w14:paraId="006B50D2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happen</w:t>
            </w:r>
            <w:r w:rsidRPr="00BC3081">
              <w:rPr>
                <w:sz w:val="21"/>
              </w:rPr>
              <w:t>T</w:t>
            </w:r>
            <w:r w:rsidRPr="00BC3081">
              <w:rPr>
                <w:rFonts w:hint="eastAsia"/>
                <w:sz w:val="21"/>
              </w:rPr>
              <w:t>ime</w:t>
            </w:r>
          </w:p>
        </w:tc>
        <w:tc>
          <w:tcPr>
            <w:tcW w:w="1691" w:type="dxa"/>
            <w:vAlign w:val="center"/>
          </w:tcPr>
          <w:p w14:paraId="300835D9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921" w:type="dxa"/>
            <w:vAlign w:val="center"/>
          </w:tcPr>
          <w:p w14:paraId="46068A18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发生时间</w:t>
            </w:r>
          </w:p>
        </w:tc>
        <w:tc>
          <w:tcPr>
            <w:tcW w:w="3685" w:type="dxa"/>
          </w:tcPr>
          <w:p w14:paraId="439CE41B" w14:textId="78E25F5A" w:rsidR="00195020" w:rsidRPr="00195020" w:rsidRDefault="00195020" w:rsidP="00195020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rFonts w:hint="eastAsia"/>
                <w:sz w:val="21"/>
              </w:rPr>
              <w:t>时间格式</w:t>
            </w:r>
            <w:r>
              <w:rPr>
                <w:rFonts w:hint="eastAsia"/>
                <w:sz w:val="21"/>
              </w:rPr>
              <w:t>：</w:t>
            </w:r>
          </w:p>
          <w:p w14:paraId="03EC8BE8" w14:textId="74E7BCA4" w:rsidR="00742B50" w:rsidRPr="00BC3081" w:rsidRDefault="00195020" w:rsidP="00195020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sz w:val="21"/>
              </w:rPr>
              <w:t>2022-05-03T17:30:08.000+08:00</w:t>
            </w:r>
          </w:p>
        </w:tc>
      </w:tr>
    </w:tbl>
    <w:p w14:paraId="752D8DD7" w14:textId="77777777" w:rsidR="00742B50" w:rsidRPr="00BC3081" w:rsidRDefault="00742B50" w:rsidP="0004041E">
      <w:pPr>
        <w:pStyle w:val="3"/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2B50" w:rsidRPr="00BC3081" w14:paraId="28B9623F" w14:textId="77777777" w:rsidTr="00144516">
        <w:tc>
          <w:tcPr>
            <w:tcW w:w="9628" w:type="dxa"/>
          </w:tcPr>
          <w:p w14:paraId="6FA77607" w14:textId="77777777" w:rsidR="00742B50" w:rsidRPr="00BC3081" w:rsidRDefault="00742B50" w:rsidP="00144516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0667CD61" w14:textId="77777777" w:rsidR="00742B50" w:rsidRPr="00BC3081" w:rsidRDefault="00742B50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"emerStatusUpload",</w:t>
            </w:r>
          </w:p>
          <w:p w14:paraId="573EA5D4" w14:textId="77777777" w:rsidR="00742B50" w:rsidRPr="00BC3081" w:rsidRDefault="00742B50" w:rsidP="005F096E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196C9A92" w14:textId="77777777" w:rsidR="00742B50" w:rsidRPr="00BC3081" w:rsidRDefault="00742B50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"data": [</w:t>
            </w:r>
          </w:p>
          <w:p w14:paraId="7672A3BC" w14:textId="77777777" w:rsidR="00742B50" w:rsidRPr="00BC3081" w:rsidRDefault="00742B50" w:rsidP="00144516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27005531" w14:textId="77777777" w:rsidR="00742B50" w:rsidRPr="00BC3081" w:rsidRDefault="00742B50" w:rsidP="00144516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F00D47" w:rsidRPr="00BC3081">
              <w:rPr>
                <w:rFonts w:hint="eastAsia"/>
                <w:sz w:val="21"/>
              </w:rPr>
              <w:t>index</w:t>
            </w:r>
            <w:r w:rsidR="00F00D47" w:rsidRPr="00BC3081">
              <w:rPr>
                <w:sz w:val="21"/>
              </w:rPr>
              <w:t>C</w:t>
            </w:r>
            <w:r w:rsidR="00F00D47" w:rsidRPr="00BC3081">
              <w:rPr>
                <w:rFonts w:hint="eastAsia"/>
                <w:sz w:val="21"/>
              </w:rPr>
              <w:t>ode</w:t>
            </w:r>
            <w:r w:rsidRPr="00BC3081">
              <w:rPr>
                <w:sz w:val="21"/>
              </w:rPr>
              <w:t>": "dsafsadfsdafas",</w:t>
            </w:r>
          </w:p>
          <w:p w14:paraId="52D0EFDF" w14:textId="77777777" w:rsidR="006E6D7C" w:rsidRPr="00BC3081" w:rsidRDefault="00742B50" w:rsidP="00D44BFE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status</w:t>
            </w:r>
            <w:r w:rsidRPr="00BC3081">
              <w:rPr>
                <w:sz w:val="21"/>
              </w:rPr>
              <w:t>": 0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348F2B42" w14:textId="00C99C93" w:rsidR="00742B50" w:rsidRPr="00BC3081" w:rsidRDefault="00742B50" w:rsidP="00144516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"happenTime": "2022-05-03T17:30:08</w:t>
            </w:r>
            <w:r w:rsidR="007668CE">
              <w:rPr>
                <w:sz w:val="21"/>
              </w:rPr>
              <w:t>.000</w:t>
            </w:r>
            <w:r w:rsidR="007668CE">
              <w:rPr>
                <w:rFonts w:hint="eastAsia"/>
                <w:sz w:val="21"/>
              </w:rPr>
              <w:t>+</w:t>
            </w:r>
            <w:r w:rsidRPr="00BC3081">
              <w:rPr>
                <w:sz w:val="21"/>
              </w:rPr>
              <w:t>08:00"</w:t>
            </w:r>
          </w:p>
          <w:p w14:paraId="737B565E" w14:textId="77777777" w:rsidR="00742B50" w:rsidRPr="00BC3081" w:rsidRDefault="00742B50" w:rsidP="00144516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5DAD5AB8" w14:textId="77777777" w:rsidR="00742B50" w:rsidRPr="00BC3081" w:rsidRDefault="00742B50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5E7E275F" w14:textId="77777777" w:rsidR="00742B50" w:rsidRPr="00BC3081" w:rsidRDefault="00742B50" w:rsidP="00144516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6AFAD297" w14:textId="77777777" w:rsidR="00742B50" w:rsidRPr="00BC3081" w:rsidRDefault="00742B50" w:rsidP="0004041E">
      <w:pPr>
        <w:pStyle w:val="3"/>
      </w:pPr>
      <w:r w:rsidRPr="00BC3081">
        <w:rPr>
          <w:rFonts w:hint="eastAsia"/>
        </w:rPr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742B50" w:rsidRPr="00BC3081" w14:paraId="2B2ED908" w14:textId="77777777" w:rsidTr="00144516">
        <w:tc>
          <w:tcPr>
            <w:tcW w:w="814" w:type="dxa"/>
            <w:gridSpan w:val="2"/>
            <w:vAlign w:val="center"/>
          </w:tcPr>
          <w:p w14:paraId="336DE48A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19E55B60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0EEF322B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09644942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675B0DD7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742B50" w:rsidRPr="00BC3081" w14:paraId="134096EB" w14:textId="77777777" w:rsidTr="00144516">
        <w:tc>
          <w:tcPr>
            <w:tcW w:w="814" w:type="dxa"/>
            <w:gridSpan w:val="2"/>
            <w:vAlign w:val="center"/>
          </w:tcPr>
          <w:p w14:paraId="3F48DF46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69AA5253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46252872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1A8D85A4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424CB174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742B50" w:rsidRPr="00BC3081" w14:paraId="17E6F57D" w14:textId="77777777" w:rsidTr="00144516">
        <w:tc>
          <w:tcPr>
            <w:tcW w:w="814" w:type="dxa"/>
            <w:gridSpan w:val="2"/>
            <w:vAlign w:val="center"/>
          </w:tcPr>
          <w:p w14:paraId="2FEA7ECD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520F589C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31C74638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44DD9B40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0499B5FA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42B50" w:rsidRPr="00BC3081" w14:paraId="5212B78B" w14:textId="77777777" w:rsidTr="00144516">
        <w:tc>
          <w:tcPr>
            <w:tcW w:w="814" w:type="dxa"/>
            <w:gridSpan w:val="2"/>
            <w:vAlign w:val="center"/>
          </w:tcPr>
          <w:p w14:paraId="126482B2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34F6A8AD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75B1CFA8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417865EE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42EB25B7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42B50" w:rsidRPr="00BC3081" w14:paraId="083A975F" w14:textId="77777777" w:rsidTr="00144516">
        <w:tc>
          <w:tcPr>
            <w:tcW w:w="407" w:type="dxa"/>
            <w:vMerge w:val="restart"/>
            <w:vAlign w:val="center"/>
          </w:tcPr>
          <w:p w14:paraId="33183613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42DF43EE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0A3DD0D0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00807CC1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5C3EACA3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6B71CFB7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emerStatusUpload</w:t>
            </w:r>
          </w:p>
        </w:tc>
      </w:tr>
      <w:tr w:rsidR="00742B50" w:rsidRPr="00BC3081" w14:paraId="70BA4D4B" w14:textId="77777777" w:rsidTr="00144516">
        <w:tc>
          <w:tcPr>
            <w:tcW w:w="407" w:type="dxa"/>
            <w:vMerge/>
            <w:vAlign w:val="center"/>
          </w:tcPr>
          <w:p w14:paraId="4ACDBC9A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51C93669" w14:textId="77777777" w:rsidR="00742B50" w:rsidRPr="00BC3081" w:rsidRDefault="00742B50" w:rsidP="00144516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2F394B83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4412B39C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1C814B67" w14:textId="77777777" w:rsidR="00742B50" w:rsidRPr="00BC3081" w:rsidRDefault="00742B50" w:rsidP="00144516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27367F31" w14:textId="77777777" w:rsidR="00742B50" w:rsidRPr="00BC3081" w:rsidRDefault="00742B50" w:rsidP="00144516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363435ED" w14:textId="77777777" w:rsidR="00742B50" w:rsidRPr="00BC3081" w:rsidRDefault="00742B50" w:rsidP="0004041E">
      <w:pPr>
        <w:pStyle w:val="3"/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2B50" w:rsidRPr="00BC3081" w14:paraId="73227B5F" w14:textId="77777777" w:rsidTr="00144516">
        <w:tc>
          <w:tcPr>
            <w:tcW w:w="9628" w:type="dxa"/>
          </w:tcPr>
          <w:p w14:paraId="0C058C5C" w14:textId="77777777" w:rsidR="00742B50" w:rsidRPr="00BC3081" w:rsidRDefault="00742B50" w:rsidP="00144516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4BE64EEF" w14:textId="77777777" w:rsidR="00742B50" w:rsidRPr="00BC3081" w:rsidRDefault="00742B50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5D6EF26D" w14:textId="77777777" w:rsidR="00742B50" w:rsidRPr="00BC3081" w:rsidRDefault="00742B50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04572401" w14:textId="77777777" w:rsidR="00742B50" w:rsidRPr="00BC3081" w:rsidRDefault="00742B50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lastRenderedPageBreak/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1E0CFD20" w14:textId="77777777" w:rsidR="00742B50" w:rsidRPr="00BC3081" w:rsidRDefault="00742B50" w:rsidP="00144516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"emerStatusUpload",</w:t>
            </w:r>
          </w:p>
          <w:p w14:paraId="73578864" w14:textId="77777777" w:rsidR="00742B50" w:rsidRPr="00BC3081" w:rsidRDefault="00742B50" w:rsidP="00144516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00186762" w14:textId="77777777" w:rsidR="00742B50" w:rsidRPr="00BC3081" w:rsidRDefault="00742B50" w:rsidP="00144516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4342C23D" w14:textId="77777777" w:rsidR="00742B50" w:rsidRPr="00BC3081" w:rsidRDefault="00742B50" w:rsidP="00144516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0CE3D17E" w14:textId="77777777" w:rsidR="00922E6B" w:rsidRPr="00BC3081" w:rsidRDefault="00922E6B" w:rsidP="0004041E">
      <w:pPr>
        <w:pStyle w:val="2"/>
      </w:pPr>
      <w:bookmarkStart w:id="27" w:name="_Toc138245875"/>
      <w:r w:rsidRPr="00BC3081">
        <w:rPr>
          <w:rFonts w:hint="eastAsia"/>
        </w:rPr>
        <w:lastRenderedPageBreak/>
        <w:t>紧急报警事件</w:t>
      </w:r>
      <w:bookmarkEnd w:id="27"/>
    </w:p>
    <w:p w14:paraId="1AE88A7E" w14:textId="77777777" w:rsidR="00275E36" w:rsidRPr="00BC3081" w:rsidRDefault="00275E36" w:rsidP="0004041E">
      <w:pPr>
        <w:pStyle w:val="3"/>
      </w:pPr>
      <w:r w:rsidRPr="00BC3081">
        <w:rPr>
          <w:rFonts w:hint="eastAsia"/>
        </w:rPr>
        <w:t>接口功能定义</w:t>
      </w:r>
    </w:p>
    <w:p w14:paraId="6615D4B2" w14:textId="77777777" w:rsidR="00275E36" w:rsidRPr="00BC3081" w:rsidRDefault="00275E36" w:rsidP="0029721D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 w:rsidRPr="00BC3081">
        <w:rPr>
          <w:rFonts w:hint="eastAsia"/>
        </w:rPr>
        <w:t>emer</w:t>
      </w:r>
      <w:r w:rsidRPr="00BC3081">
        <w:t>E</w:t>
      </w:r>
      <w:r w:rsidRPr="00BC3081">
        <w:rPr>
          <w:rFonts w:hint="eastAsia"/>
        </w:rPr>
        <w:t>vent</w:t>
      </w:r>
      <w:r w:rsidRPr="00BC3081">
        <w:t>U</w:t>
      </w:r>
      <w:r w:rsidRPr="00BC3081">
        <w:rPr>
          <w:rFonts w:hint="eastAsia"/>
        </w:rPr>
        <w:t>pload</w:t>
      </w:r>
    </w:p>
    <w:p w14:paraId="6E8D9118" w14:textId="77777777" w:rsidR="00275E36" w:rsidRPr="00BC3081" w:rsidRDefault="00275E36" w:rsidP="0004041E">
      <w:pPr>
        <w:pStyle w:val="3"/>
      </w:pPr>
      <w:r w:rsidRPr="00BC3081">
        <w:rPr>
          <w:rFonts w:hint="eastAsia"/>
        </w:rPr>
        <w:t>接口数据内容</w:t>
      </w:r>
    </w:p>
    <w:tbl>
      <w:tblPr>
        <w:tblStyle w:val="ab"/>
        <w:tblW w:w="10343" w:type="dxa"/>
        <w:tblLook w:val="04A0" w:firstRow="1" w:lastRow="0" w:firstColumn="1" w:lastColumn="0" w:noHBand="0" w:noVBand="1"/>
      </w:tblPr>
      <w:tblGrid>
        <w:gridCol w:w="373"/>
        <w:gridCol w:w="552"/>
        <w:gridCol w:w="2295"/>
        <w:gridCol w:w="1643"/>
        <w:gridCol w:w="1795"/>
        <w:gridCol w:w="3685"/>
      </w:tblGrid>
      <w:tr w:rsidR="00275E36" w:rsidRPr="00BC3081" w14:paraId="15971B2D" w14:textId="77777777" w:rsidTr="00195020">
        <w:tc>
          <w:tcPr>
            <w:tcW w:w="925" w:type="dxa"/>
            <w:gridSpan w:val="2"/>
          </w:tcPr>
          <w:p w14:paraId="48043D27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295" w:type="dxa"/>
            <w:vAlign w:val="center"/>
          </w:tcPr>
          <w:p w14:paraId="65AAEFAF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643" w:type="dxa"/>
            <w:vAlign w:val="center"/>
          </w:tcPr>
          <w:p w14:paraId="69BA09B4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795" w:type="dxa"/>
            <w:vAlign w:val="center"/>
          </w:tcPr>
          <w:p w14:paraId="21132545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685" w:type="dxa"/>
          </w:tcPr>
          <w:p w14:paraId="76898A9A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275E36" w:rsidRPr="00BC3081" w14:paraId="2ED2A727" w14:textId="77777777" w:rsidTr="00195020">
        <w:tc>
          <w:tcPr>
            <w:tcW w:w="925" w:type="dxa"/>
            <w:gridSpan w:val="2"/>
          </w:tcPr>
          <w:p w14:paraId="60FA501B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295" w:type="dxa"/>
            <w:vAlign w:val="center"/>
          </w:tcPr>
          <w:p w14:paraId="7DE015F0" w14:textId="77777777" w:rsidR="00275E36" w:rsidRPr="00BC3081" w:rsidRDefault="00275E36" w:rsidP="00E5585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643" w:type="dxa"/>
            <w:vAlign w:val="center"/>
          </w:tcPr>
          <w:p w14:paraId="18B69B3D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795" w:type="dxa"/>
            <w:vAlign w:val="center"/>
          </w:tcPr>
          <w:p w14:paraId="306E4129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685" w:type="dxa"/>
          </w:tcPr>
          <w:p w14:paraId="10C69F1C" w14:textId="77777777" w:rsidR="00275E36" w:rsidRPr="00BC3081" w:rsidRDefault="0006203A" w:rsidP="00E5585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emerEventUpload</w:t>
            </w:r>
          </w:p>
        </w:tc>
      </w:tr>
      <w:tr w:rsidR="00275E36" w:rsidRPr="00BC3081" w14:paraId="300B5D5E" w14:textId="77777777" w:rsidTr="00195020">
        <w:tc>
          <w:tcPr>
            <w:tcW w:w="925" w:type="dxa"/>
            <w:gridSpan w:val="2"/>
          </w:tcPr>
          <w:p w14:paraId="62633C90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295" w:type="dxa"/>
          </w:tcPr>
          <w:p w14:paraId="14173F66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msgId</w:t>
            </w:r>
          </w:p>
        </w:tc>
        <w:tc>
          <w:tcPr>
            <w:tcW w:w="1643" w:type="dxa"/>
          </w:tcPr>
          <w:p w14:paraId="5AE7F2C9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rFonts w:hint="eastAsia"/>
                <w:sz w:val="21"/>
              </w:rPr>
              <w:t>)</w:t>
            </w:r>
          </w:p>
        </w:tc>
        <w:tc>
          <w:tcPr>
            <w:tcW w:w="1795" w:type="dxa"/>
          </w:tcPr>
          <w:p w14:paraId="0F59F4D8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685" w:type="dxa"/>
          </w:tcPr>
          <w:p w14:paraId="0912C48F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275E36" w:rsidRPr="00BC3081" w14:paraId="231C540C" w14:textId="77777777" w:rsidTr="00195020">
        <w:tc>
          <w:tcPr>
            <w:tcW w:w="925" w:type="dxa"/>
            <w:gridSpan w:val="2"/>
          </w:tcPr>
          <w:p w14:paraId="3F09BA90" w14:textId="77777777" w:rsidR="00275E36" w:rsidRPr="00BC3081" w:rsidRDefault="00435DE8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295" w:type="dxa"/>
            <w:vAlign w:val="center"/>
          </w:tcPr>
          <w:p w14:paraId="7346F0DD" w14:textId="77777777" w:rsidR="00275E36" w:rsidRPr="00BC3081" w:rsidRDefault="00A72237" w:rsidP="00E5585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data</w:t>
            </w:r>
          </w:p>
        </w:tc>
        <w:tc>
          <w:tcPr>
            <w:tcW w:w="1643" w:type="dxa"/>
            <w:vAlign w:val="center"/>
          </w:tcPr>
          <w:p w14:paraId="0393443A" w14:textId="77777777" w:rsidR="00275E36" w:rsidRPr="00BC3081" w:rsidRDefault="00B04E3F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O</w:t>
            </w:r>
            <w:r w:rsidRPr="00BC3081">
              <w:rPr>
                <w:rFonts w:hint="eastAsia"/>
                <w:sz w:val="21"/>
              </w:rPr>
              <w:t>bject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1795" w:type="dxa"/>
            <w:vAlign w:val="center"/>
          </w:tcPr>
          <w:p w14:paraId="43AD14F3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报警事件</w:t>
            </w:r>
          </w:p>
        </w:tc>
        <w:tc>
          <w:tcPr>
            <w:tcW w:w="3685" w:type="dxa"/>
          </w:tcPr>
          <w:p w14:paraId="62098ABD" w14:textId="77777777" w:rsidR="00275E36" w:rsidRPr="00BC3081" w:rsidRDefault="00275E36" w:rsidP="00E5585E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75E36" w:rsidRPr="00BC3081" w14:paraId="6A041A4A" w14:textId="77777777" w:rsidTr="00195020">
        <w:trPr>
          <w:trHeight w:val="283"/>
        </w:trPr>
        <w:tc>
          <w:tcPr>
            <w:tcW w:w="373" w:type="dxa"/>
            <w:vMerge w:val="restart"/>
          </w:tcPr>
          <w:p w14:paraId="10D10C9B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3EDD4B49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1</w:t>
            </w:r>
          </w:p>
        </w:tc>
        <w:tc>
          <w:tcPr>
            <w:tcW w:w="2295" w:type="dxa"/>
            <w:vAlign w:val="center"/>
          </w:tcPr>
          <w:p w14:paraId="4A9DF31B" w14:textId="77777777" w:rsidR="00275E36" w:rsidRPr="00BC3081" w:rsidRDefault="00275E36" w:rsidP="00E5585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eventType</w:t>
            </w:r>
          </w:p>
        </w:tc>
        <w:tc>
          <w:tcPr>
            <w:tcW w:w="1643" w:type="dxa"/>
            <w:vAlign w:val="center"/>
          </w:tcPr>
          <w:p w14:paraId="28842681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795" w:type="dxa"/>
            <w:vAlign w:val="center"/>
          </w:tcPr>
          <w:p w14:paraId="70C5F894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事件</w:t>
            </w:r>
            <w:r w:rsidR="00C92E63" w:rsidRPr="00BC3081">
              <w:rPr>
                <w:rFonts w:hint="eastAsia"/>
                <w:sz w:val="21"/>
              </w:rPr>
              <w:t>码</w:t>
            </w:r>
          </w:p>
        </w:tc>
        <w:tc>
          <w:tcPr>
            <w:tcW w:w="3685" w:type="dxa"/>
          </w:tcPr>
          <w:p w14:paraId="75DE3E2C" w14:textId="77777777" w:rsidR="00275E36" w:rsidRPr="00BC3081" w:rsidRDefault="00CF5B3F" w:rsidP="00E5585E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详见附录</w:t>
            </w:r>
            <w:r>
              <w:rPr>
                <w:rFonts w:hint="eastAsia"/>
                <w:sz w:val="21"/>
              </w:rPr>
              <w:t>A</w:t>
            </w:r>
            <w:r>
              <w:rPr>
                <w:rFonts w:hint="eastAsia"/>
                <w:sz w:val="21"/>
              </w:rPr>
              <w:t>【紧急报警事件类型】</w:t>
            </w:r>
          </w:p>
        </w:tc>
      </w:tr>
      <w:tr w:rsidR="00275E36" w:rsidRPr="00BC3081" w14:paraId="557D177F" w14:textId="77777777" w:rsidTr="00195020">
        <w:trPr>
          <w:trHeight w:val="283"/>
        </w:trPr>
        <w:tc>
          <w:tcPr>
            <w:tcW w:w="373" w:type="dxa"/>
            <w:vMerge/>
          </w:tcPr>
          <w:p w14:paraId="3A716FE9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2CDF0E1E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2</w:t>
            </w:r>
          </w:p>
        </w:tc>
        <w:tc>
          <w:tcPr>
            <w:tcW w:w="2295" w:type="dxa"/>
            <w:vAlign w:val="center"/>
          </w:tcPr>
          <w:p w14:paraId="042D71E3" w14:textId="77777777" w:rsidR="00275E36" w:rsidRPr="00BC3081" w:rsidRDefault="00275E36" w:rsidP="00E5585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event</w:t>
            </w:r>
            <w:r w:rsidRPr="00BC3081">
              <w:rPr>
                <w:sz w:val="21"/>
              </w:rPr>
              <w:t>Id</w:t>
            </w:r>
          </w:p>
        </w:tc>
        <w:tc>
          <w:tcPr>
            <w:tcW w:w="1643" w:type="dxa"/>
            <w:vAlign w:val="center"/>
          </w:tcPr>
          <w:p w14:paraId="5E76D4E6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795" w:type="dxa"/>
            <w:vAlign w:val="center"/>
          </w:tcPr>
          <w:p w14:paraId="0FD267AE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事件唯一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685" w:type="dxa"/>
          </w:tcPr>
          <w:p w14:paraId="15E035D0" w14:textId="77777777" w:rsidR="00275E36" w:rsidRPr="00BC3081" w:rsidRDefault="00275E36" w:rsidP="00E5585E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C08D4" w:rsidRPr="00BC3081" w14:paraId="3AEC5F99" w14:textId="77777777" w:rsidTr="00195020">
        <w:trPr>
          <w:trHeight w:val="283"/>
        </w:trPr>
        <w:tc>
          <w:tcPr>
            <w:tcW w:w="373" w:type="dxa"/>
            <w:vMerge/>
          </w:tcPr>
          <w:p w14:paraId="788EC129" w14:textId="77777777" w:rsidR="007C08D4" w:rsidRPr="00BC3081" w:rsidRDefault="007C08D4" w:rsidP="007C08D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17953EF4" w14:textId="357B13D2" w:rsidR="007C08D4" w:rsidRPr="00BC3081" w:rsidRDefault="007C08D4" w:rsidP="007C08D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2295" w:type="dxa"/>
            <w:vAlign w:val="center"/>
          </w:tcPr>
          <w:p w14:paraId="539CD042" w14:textId="4DB42319" w:rsidR="007C08D4" w:rsidRPr="00BC3081" w:rsidRDefault="007C08D4" w:rsidP="007C08D4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eventName</w:t>
            </w:r>
          </w:p>
        </w:tc>
        <w:tc>
          <w:tcPr>
            <w:tcW w:w="1643" w:type="dxa"/>
            <w:vAlign w:val="center"/>
          </w:tcPr>
          <w:p w14:paraId="41EE67F7" w14:textId="12B35EAF" w:rsidR="007C08D4" w:rsidRPr="00BC3081" w:rsidRDefault="007C08D4" w:rsidP="007C08D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95" w:type="dxa"/>
            <w:vAlign w:val="center"/>
          </w:tcPr>
          <w:p w14:paraId="72174F76" w14:textId="064428EF" w:rsidR="007C08D4" w:rsidRPr="00BC3081" w:rsidRDefault="007C08D4" w:rsidP="007C08D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事件名称</w:t>
            </w:r>
          </w:p>
        </w:tc>
        <w:tc>
          <w:tcPr>
            <w:tcW w:w="3685" w:type="dxa"/>
            <w:vAlign w:val="center"/>
          </w:tcPr>
          <w:p w14:paraId="03504ED1" w14:textId="77777777" w:rsidR="007C08D4" w:rsidRPr="00BC3081" w:rsidRDefault="007C08D4" w:rsidP="007C08D4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75E36" w:rsidRPr="00BC3081" w14:paraId="2C1BE312" w14:textId="77777777" w:rsidTr="00195020">
        <w:trPr>
          <w:trHeight w:val="283"/>
        </w:trPr>
        <w:tc>
          <w:tcPr>
            <w:tcW w:w="373" w:type="dxa"/>
            <w:vMerge/>
          </w:tcPr>
          <w:p w14:paraId="3AFB400C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53D4EF30" w14:textId="3E99C172" w:rsidR="00275E36" w:rsidRPr="00BC3081" w:rsidRDefault="000B2138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295" w:type="dxa"/>
            <w:vAlign w:val="center"/>
          </w:tcPr>
          <w:p w14:paraId="2AE8F4AF" w14:textId="77777777" w:rsidR="00275E36" w:rsidRPr="00BC3081" w:rsidRDefault="00275E36" w:rsidP="00E5585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happen</w:t>
            </w:r>
            <w:r w:rsidRPr="00BC3081">
              <w:rPr>
                <w:sz w:val="21"/>
              </w:rPr>
              <w:t>T</w:t>
            </w:r>
            <w:r w:rsidRPr="00BC3081">
              <w:rPr>
                <w:rFonts w:hint="eastAsia"/>
                <w:sz w:val="21"/>
              </w:rPr>
              <w:t>ime</w:t>
            </w:r>
          </w:p>
        </w:tc>
        <w:tc>
          <w:tcPr>
            <w:tcW w:w="1643" w:type="dxa"/>
            <w:vAlign w:val="center"/>
          </w:tcPr>
          <w:p w14:paraId="45FF94CC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795" w:type="dxa"/>
            <w:vAlign w:val="center"/>
          </w:tcPr>
          <w:p w14:paraId="78FC2AED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发生时间</w:t>
            </w:r>
          </w:p>
        </w:tc>
        <w:tc>
          <w:tcPr>
            <w:tcW w:w="3685" w:type="dxa"/>
            <w:vAlign w:val="center"/>
          </w:tcPr>
          <w:p w14:paraId="07F280F5" w14:textId="6035ED2C" w:rsidR="00195020" w:rsidRPr="00195020" w:rsidRDefault="00195020" w:rsidP="00195020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rFonts w:hint="eastAsia"/>
                <w:sz w:val="21"/>
              </w:rPr>
              <w:t>时间格式</w:t>
            </w:r>
            <w:r>
              <w:rPr>
                <w:rFonts w:hint="eastAsia"/>
                <w:sz w:val="21"/>
              </w:rPr>
              <w:t>：</w:t>
            </w:r>
          </w:p>
          <w:p w14:paraId="7D07B79C" w14:textId="7D49F365" w:rsidR="00275E36" w:rsidRPr="00BC3081" w:rsidRDefault="00195020" w:rsidP="00195020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sz w:val="21"/>
              </w:rPr>
              <w:t>2022-05-03T17:30:08.000+08:00</w:t>
            </w:r>
          </w:p>
        </w:tc>
      </w:tr>
      <w:tr w:rsidR="00275E36" w:rsidRPr="00BC3081" w14:paraId="0208EF8F" w14:textId="77777777" w:rsidTr="00195020">
        <w:trPr>
          <w:trHeight w:val="283"/>
        </w:trPr>
        <w:tc>
          <w:tcPr>
            <w:tcW w:w="373" w:type="dxa"/>
            <w:vMerge/>
          </w:tcPr>
          <w:p w14:paraId="44E2E5B5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4F93251F" w14:textId="0A1BAE55" w:rsidR="00275E36" w:rsidRPr="00BC3081" w:rsidRDefault="000B2138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295" w:type="dxa"/>
            <w:vAlign w:val="center"/>
          </w:tcPr>
          <w:p w14:paraId="5B040454" w14:textId="77777777" w:rsidR="00275E36" w:rsidRPr="00BC3081" w:rsidRDefault="00275E36" w:rsidP="00E5585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srcIndex</w:t>
            </w:r>
          </w:p>
        </w:tc>
        <w:tc>
          <w:tcPr>
            <w:tcW w:w="1643" w:type="dxa"/>
            <w:vAlign w:val="center"/>
          </w:tcPr>
          <w:p w14:paraId="44270433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795" w:type="dxa"/>
            <w:vAlign w:val="center"/>
          </w:tcPr>
          <w:p w14:paraId="27D8F1C5" w14:textId="77777777" w:rsidR="00275E36" w:rsidRPr="00BC3081" w:rsidRDefault="008C08A7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事件源</w:t>
            </w:r>
            <w:r>
              <w:rPr>
                <w:rFonts w:hint="eastAsia"/>
                <w:sz w:val="21"/>
              </w:rPr>
              <w:t>id</w:t>
            </w:r>
          </w:p>
        </w:tc>
        <w:tc>
          <w:tcPr>
            <w:tcW w:w="3685" w:type="dxa"/>
          </w:tcPr>
          <w:p w14:paraId="48BFD2DB" w14:textId="77777777" w:rsidR="00275E36" w:rsidRPr="00BC3081" w:rsidRDefault="00275E36" w:rsidP="00E5585E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75E36" w:rsidRPr="00BC3081" w14:paraId="2BC28317" w14:textId="77777777" w:rsidTr="00195020">
        <w:trPr>
          <w:trHeight w:val="283"/>
        </w:trPr>
        <w:tc>
          <w:tcPr>
            <w:tcW w:w="373" w:type="dxa"/>
            <w:vMerge/>
          </w:tcPr>
          <w:p w14:paraId="7779AB97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11B8C53B" w14:textId="4D1890C0" w:rsidR="00275E36" w:rsidRPr="00BC3081" w:rsidRDefault="000B2138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2295" w:type="dxa"/>
            <w:vAlign w:val="center"/>
          </w:tcPr>
          <w:p w14:paraId="78732832" w14:textId="77777777" w:rsidR="00275E36" w:rsidRPr="00BC3081" w:rsidRDefault="00275E36" w:rsidP="006F5E07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status</w:t>
            </w:r>
          </w:p>
        </w:tc>
        <w:tc>
          <w:tcPr>
            <w:tcW w:w="1643" w:type="dxa"/>
            <w:vAlign w:val="center"/>
          </w:tcPr>
          <w:p w14:paraId="74D9F61B" w14:textId="77777777" w:rsidR="00275E36" w:rsidRPr="00BC3081" w:rsidRDefault="00275E36" w:rsidP="006F5E07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Integer</w:t>
            </w:r>
          </w:p>
        </w:tc>
        <w:tc>
          <w:tcPr>
            <w:tcW w:w="1795" w:type="dxa"/>
            <w:vAlign w:val="center"/>
          </w:tcPr>
          <w:p w14:paraId="68C35208" w14:textId="77777777" w:rsidR="00275E36" w:rsidRPr="00BC3081" w:rsidRDefault="00275E36" w:rsidP="006F5E07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事件状态</w:t>
            </w:r>
          </w:p>
        </w:tc>
        <w:tc>
          <w:tcPr>
            <w:tcW w:w="3685" w:type="dxa"/>
          </w:tcPr>
          <w:p w14:paraId="282EF039" w14:textId="77777777" w:rsidR="00275E36" w:rsidRPr="00BC3081" w:rsidRDefault="00D814C6" w:rsidP="006F5E07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详见附录</w:t>
            </w:r>
            <w:r w:rsidR="00642805" w:rsidRPr="00BC3081">
              <w:rPr>
                <w:sz w:val="21"/>
              </w:rPr>
              <w:t>A</w:t>
            </w:r>
            <w:r w:rsidRPr="00BC3081">
              <w:rPr>
                <w:rFonts w:hint="eastAsia"/>
                <w:sz w:val="21"/>
              </w:rPr>
              <w:t>【报警事件状态】</w:t>
            </w:r>
          </w:p>
        </w:tc>
      </w:tr>
      <w:tr w:rsidR="00275E36" w:rsidRPr="00BC3081" w14:paraId="15B4C36A" w14:textId="77777777" w:rsidTr="00195020">
        <w:trPr>
          <w:trHeight w:val="283"/>
        </w:trPr>
        <w:tc>
          <w:tcPr>
            <w:tcW w:w="373" w:type="dxa"/>
            <w:vMerge/>
          </w:tcPr>
          <w:p w14:paraId="0CDF2995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684AE243" w14:textId="43DD241C" w:rsidR="00275E36" w:rsidRPr="00BC3081" w:rsidRDefault="000B2138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2295" w:type="dxa"/>
            <w:vAlign w:val="center"/>
          </w:tcPr>
          <w:p w14:paraId="1BD719D4" w14:textId="77777777" w:rsidR="00275E36" w:rsidRPr="00BC3081" w:rsidRDefault="00275E36" w:rsidP="006F5E07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timeout</w:t>
            </w:r>
          </w:p>
        </w:tc>
        <w:tc>
          <w:tcPr>
            <w:tcW w:w="1643" w:type="dxa"/>
            <w:vAlign w:val="center"/>
          </w:tcPr>
          <w:p w14:paraId="2606ACAA" w14:textId="77777777" w:rsidR="00275E36" w:rsidRPr="00BC3081" w:rsidRDefault="00275E36" w:rsidP="006F5E07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795" w:type="dxa"/>
            <w:vAlign w:val="center"/>
          </w:tcPr>
          <w:p w14:paraId="691AB6A5" w14:textId="77777777" w:rsidR="00275E36" w:rsidRPr="00BC3081" w:rsidRDefault="0015129E" w:rsidP="006F5E07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脉冲</w:t>
            </w:r>
            <w:r w:rsidR="00275E36" w:rsidRPr="00BC3081">
              <w:rPr>
                <w:rFonts w:hint="eastAsia"/>
                <w:sz w:val="21"/>
              </w:rPr>
              <w:t>超时时间</w:t>
            </w:r>
          </w:p>
        </w:tc>
        <w:tc>
          <w:tcPr>
            <w:tcW w:w="3685" w:type="dxa"/>
          </w:tcPr>
          <w:p w14:paraId="40DDBD52" w14:textId="77777777" w:rsidR="00275E36" w:rsidRPr="00BC3081" w:rsidRDefault="00275E36" w:rsidP="006F5E07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35E19" w:rsidRPr="00BC3081" w14:paraId="75E29011" w14:textId="77777777" w:rsidTr="00195020">
        <w:trPr>
          <w:trHeight w:val="283"/>
        </w:trPr>
        <w:tc>
          <w:tcPr>
            <w:tcW w:w="373" w:type="dxa"/>
            <w:vMerge/>
          </w:tcPr>
          <w:p w14:paraId="52B97E11" w14:textId="77777777" w:rsidR="00235E19" w:rsidRPr="00BC3081" w:rsidRDefault="00235E19" w:rsidP="00235E1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312633BC" w14:textId="768B5150" w:rsidR="00235E19" w:rsidRPr="00BC3081" w:rsidRDefault="000B2138" w:rsidP="00235E1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2295" w:type="dxa"/>
            <w:vAlign w:val="center"/>
          </w:tcPr>
          <w:p w14:paraId="219B79CE" w14:textId="77777777" w:rsidR="00235E19" w:rsidRPr="00BC3081" w:rsidRDefault="00235E19" w:rsidP="00235E19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stopTime</w:t>
            </w:r>
          </w:p>
        </w:tc>
        <w:tc>
          <w:tcPr>
            <w:tcW w:w="1643" w:type="dxa"/>
            <w:vAlign w:val="center"/>
          </w:tcPr>
          <w:p w14:paraId="649CAAC0" w14:textId="77777777" w:rsidR="00235E19" w:rsidRPr="00BC3081" w:rsidRDefault="00235E19" w:rsidP="00235E19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795" w:type="dxa"/>
            <w:vAlign w:val="center"/>
          </w:tcPr>
          <w:p w14:paraId="694F7C90" w14:textId="77777777" w:rsidR="00235E19" w:rsidRPr="00BC3081" w:rsidRDefault="00235E19" w:rsidP="00235E19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停止时间</w:t>
            </w:r>
          </w:p>
        </w:tc>
        <w:tc>
          <w:tcPr>
            <w:tcW w:w="3685" w:type="dxa"/>
          </w:tcPr>
          <w:p w14:paraId="29F049E4" w14:textId="77777777" w:rsidR="00195020" w:rsidRPr="00195020" w:rsidRDefault="00195020" w:rsidP="00195020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rFonts w:hint="eastAsia"/>
                <w:sz w:val="21"/>
              </w:rPr>
              <w:t>时间格式</w:t>
            </w:r>
            <w:r>
              <w:rPr>
                <w:rFonts w:hint="eastAsia"/>
                <w:sz w:val="21"/>
              </w:rPr>
              <w:t>：</w:t>
            </w:r>
          </w:p>
          <w:p w14:paraId="296A80F9" w14:textId="024F87CC" w:rsidR="00235E19" w:rsidRPr="00BC3081" w:rsidRDefault="00195020" w:rsidP="00195020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sz w:val="21"/>
              </w:rPr>
              <w:t>2022-05-03T17:30:08.000+08:00</w:t>
            </w:r>
          </w:p>
        </w:tc>
      </w:tr>
    </w:tbl>
    <w:p w14:paraId="5F35FF3B" w14:textId="77777777" w:rsidR="00275E36" w:rsidRPr="00BC3081" w:rsidRDefault="00275E36" w:rsidP="0004041E">
      <w:pPr>
        <w:pStyle w:val="3"/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75E36" w:rsidRPr="00BC3081" w14:paraId="5E7220BC" w14:textId="77777777" w:rsidTr="00E5585E">
        <w:tc>
          <w:tcPr>
            <w:tcW w:w="9628" w:type="dxa"/>
          </w:tcPr>
          <w:p w14:paraId="358D53AD" w14:textId="77777777" w:rsidR="00275E36" w:rsidRPr="00BC3081" w:rsidRDefault="00275E36" w:rsidP="00E5585E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09CFD424" w14:textId="77777777" w:rsidR="00275E36" w:rsidRPr="00BC3081" w:rsidRDefault="00275E36" w:rsidP="00E5585E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</w:t>
            </w:r>
            <w:r w:rsidR="00C363C4" w:rsidRPr="00BC3081">
              <w:rPr>
                <w:sz w:val="21"/>
              </w:rPr>
              <w:t>emerEventUpload</w:t>
            </w:r>
            <w:r w:rsidRPr="00BC3081">
              <w:rPr>
                <w:sz w:val="21"/>
              </w:rPr>
              <w:t>",</w:t>
            </w:r>
          </w:p>
          <w:p w14:paraId="050A16B7" w14:textId="77777777" w:rsidR="008B13A2" w:rsidRPr="00BC3081" w:rsidRDefault="00275E36" w:rsidP="00CF187C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6F160F58" w14:textId="77777777" w:rsidR="00275E36" w:rsidRPr="00BC3081" w:rsidRDefault="00275E36" w:rsidP="00E5585E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A72237" w:rsidRPr="00BC3081">
              <w:rPr>
                <w:sz w:val="21"/>
              </w:rPr>
              <w:t>data</w:t>
            </w:r>
            <w:r w:rsidRPr="00BC3081">
              <w:rPr>
                <w:sz w:val="21"/>
              </w:rPr>
              <w:t>": [</w:t>
            </w:r>
          </w:p>
          <w:p w14:paraId="3C578AE5" w14:textId="77777777" w:rsidR="00275E36" w:rsidRPr="00BC3081" w:rsidRDefault="00275E36" w:rsidP="00E5585E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05784AA3" w14:textId="77777777" w:rsidR="00275E36" w:rsidRPr="00BC3081" w:rsidRDefault="00275E36" w:rsidP="00E5585E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lastRenderedPageBreak/>
              <w:t>"eventType": "</w:t>
            </w:r>
            <w:r w:rsidR="00C43446" w:rsidRPr="00BC3081">
              <w:rPr>
                <w:sz w:val="21"/>
              </w:rPr>
              <w:t>327687</w:t>
            </w:r>
            <w:r w:rsidRPr="00BC3081">
              <w:rPr>
                <w:sz w:val="21"/>
              </w:rPr>
              <w:t>",</w:t>
            </w:r>
          </w:p>
          <w:p w14:paraId="72D401B7" w14:textId="617CB413" w:rsidR="00275E36" w:rsidRDefault="00275E36" w:rsidP="00E5585E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event</w:t>
            </w:r>
            <w:r w:rsidRPr="00BC3081">
              <w:rPr>
                <w:sz w:val="21"/>
              </w:rPr>
              <w:t>Id": "37C3F23F-4692-4F33-AFA3-21C05DDC47EF"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08152402" w14:textId="331F7C7A" w:rsidR="00344B42" w:rsidRPr="00344B42" w:rsidRDefault="00344B42" w:rsidP="00344B42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>
              <w:rPr>
                <w:sz w:val="21"/>
              </w:rPr>
              <w:t>eventName</w:t>
            </w:r>
            <w:r w:rsidRPr="00BC3081">
              <w:rPr>
                <w:sz w:val="21"/>
              </w:rPr>
              <w:t>": "</w:t>
            </w:r>
            <w:r>
              <w:rPr>
                <w:rFonts w:hint="eastAsia"/>
                <w:sz w:val="21"/>
              </w:rPr>
              <w:t>区域</w:t>
            </w:r>
            <w:r>
              <w:rPr>
                <w:rFonts w:hint="eastAsia"/>
                <w:sz w:val="21"/>
              </w:rPr>
              <w:t>A</w:t>
            </w:r>
            <w:r>
              <w:rPr>
                <w:rFonts w:hint="eastAsia"/>
                <w:sz w:val="21"/>
              </w:rPr>
              <w:t>发生紧急报警事件</w:t>
            </w: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4A52B3A7" w14:textId="11899D80" w:rsidR="00275E36" w:rsidRPr="00BC3081" w:rsidRDefault="00275E36" w:rsidP="00E5585E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"happenTime": "2004-05-03T17:30:08</w:t>
            </w:r>
            <w:r w:rsidR="007668CE">
              <w:rPr>
                <w:sz w:val="21"/>
              </w:rPr>
              <w:t>.000</w:t>
            </w:r>
            <w:r w:rsidR="007668CE">
              <w:rPr>
                <w:rFonts w:hint="eastAsia"/>
                <w:sz w:val="21"/>
              </w:rPr>
              <w:t>+</w:t>
            </w:r>
            <w:r w:rsidRPr="00BC3081">
              <w:rPr>
                <w:sz w:val="21"/>
              </w:rPr>
              <w:t>08:00"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61C2F657" w14:textId="77777777" w:rsidR="00275E36" w:rsidRPr="00BC3081" w:rsidRDefault="00275E36" w:rsidP="00E5585E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"srcIndex": "264fccc890464485a2fda3a4de16f09a"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5C437FE8" w14:textId="77777777" w:rsidR="00275E36" w:rsidRPr="00BC3081" w:rsidRDefault="00275E36" w:rsidP="00E5585E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"status": 1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13C471BD" w14:textId="77777777" w:rsidR="00235E19" w:rsidRPr="00BC3081" w:rsidRDefault="00275E36" w:rsidP="00235E19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timeout</w:t>
            </w:r>
            <w:r w:rsidRPr="00BC3081">
              <w:rPr>
                <w:sz w:val="21"/>
              </w:rPr>
              <w:t>": 30</w:t>
            </w:r>
            <w:r w:rsidR="00235E19" w:rsidRPr="00BC3081">
              <w:rPr>
                <w:rFonts w:hint="eastAsia"/>
                <w:sz w:val="21"/>
              </w:rPr>
              <w:t>,</w:t>
            </w:r>
          </w:p>
          <w:p w14:paraId="724C195A" w14:textId="77777777" w:rsidR="00275E36" w:rsidRPr="00BC3081" w:rsidRDefault="00235E19" w:rsidP="00235E19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stopTime</w:t>
            </w:r>
            <w:r w:rsidRPr="00BC3081">
              <w:rPr>
                <w:sz w:val="21"/>
              </w:rPr>
              <w:t xml:space="preserve">": </w:t>
            </w:r>
            <w:r w:rsidRPr="00BC3081">
              <w:rPr>
                <w:rFonts w:hint="eastAsia"/>
                <w:sz w:val="21"/>
              </w:rPr>
              <w:t>null</w:t>
            </w:r>
          </w:p>
          <w:p w14:paraId="6C758CA6" w14:textId="77777777" w:rsidR="00275E36" w:rsidRPr="00BC3081" w:rsidRDefault="00275E36" w:rsidP="00E5585E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74A1BF5A" w14:textId="77777777" w:rsidR="00275E36" w:rsidRPr="00BC3081" w:rsidRDefault="00275E36" w:rsidP="00E5585E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7C36D40E" w14:textId="77777777" w:rsidR="00275E36" w:rsidRPr="00BC3081" w:rsidRDefault="00275E36" w:rsidP="00E5585E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5B5EABAE" w14:textId="77777777" w:rsidR="00275E36" w:rsidRPr="00BC3081" w:rsidRDefault="00275E36" w:rsidP="0004041E">
      <w:pPr>
        <w:pStyle w:val="3"/>
      </w:pPr>
      <w:r w:rsidRPr="00BC3081">
        <w:rPr>
          <w:rFonts w:hint="eastAsia"/>
        </w:rPr>
        <w:lastRenderedPageBreak/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275E36" w:rsidRPr="00BC3081" w14:paraId="23C910E0" w14:textId="77777777" w:rsidTr="00E5585E">
        <w:tc>
          <w:tcPr>
            <w:tcW w:w="814" w:type="dxa"/>
            <w:gridSpan w:val="2"/>
            <w:vAlign w:val="center"/>
          </w:tcPr>
          <w:p w14:paraId="59ED14D1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77447143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17BA014B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55D047BA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325C8E3A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275E36" w:rsidRPr="00BC3081" w14:paraId="7A3AFDE3" w14:textId="77777777" w:rsidTr="00E5585E">
        <w:tc>
          <w:tcPr>
            <w:tcW w:w="814" w:type="dxa"/>
            <w:gridSpan w:val="2"/>
            <w:vAlign w:val="center"/>
          </w:tcPr>
          <w:p w14:paraId="739937FD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5805E436" w14:textId="77777777" w:rsidR="00275E36" w:rsidRPr="00BC3081" w:rsidRDefault="00275E36" w:rsidP="00FA2D0A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7510DCD5" w14:textId="77777777" w:rsidR="00275E36" w:rsidRPr="00BC3081" w:rsidRDefault="00275E36" w:rsidP="00FA2D0A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22F4C2D4" w14:textId="77777777" w:rsidR="00275E36" w:rsidRPr="00BC3081" w:rsidRDefault="00275E36" w:rsidP="00FA2D0A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22E304C7" w14:textId="77777777" w:rsidR="00275E36" w:rsidRPr="00BC3081" w:rsidRDefault="00275E36" w:rsidP="00FA2D0A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275E36" w:rsidRPr="00BC3081" w14:paraId="3DF49C59" w14:textId="77777777" w:rsidTr="00E5585E">
        <w:tc>
          <w:tcPr>
            <w:tcW w:w="814" w:type="dxa"/>
            <w:gridSpan w:val="2"/>
            <w:vAlign w:val="center"/>
          </w:tcPr>
          <w:p w14:paraId="442AE520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3CA4D99D" w14:textId="77777777" w:rsidR="00275E36" w:rsidRPr="00BC3081" w:rsidRDefault="00275E36" w:rsidP="00E5585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1B3D1F79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12ED2AB8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2F8C8C71" w14:textId="77777777" w:rsidR="00275E36" w:rsidRPr="00BC3081" w:rsidRDefault="00275E36" w:rsidP="00E5585E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75E36" w:rsidRPr="00BC3081" w14:paraId="7B798AFE" w14:textId="77777777" w:rsidTr="00E5585E">
        <w:tc>
          <w:tcPr>
            <w:tcW w:w="814" w:type="dxa"/>
            <w:gridSpan w:val="2"/>
            <w:vAlign w:val="center"/>
          </w:tcPr>
          <w:p w14:paraId="6C1EDF3E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7767305A" w14:textId="77777777" w:rsidR="00275E36" w:rsidRPr="00BC3081" w:rsidRDefault="00275E36" w:rsidP="00E5585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4CB6DD03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1E49A0B9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09A78A83" w14:textId="77777777" w:rsidR="00275E36" w:rsidRPr="00BC3081" w:rsidRDefault="00275E36" w:rsidP="00E5585E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75E36" w:rsidRPr="00BC3081" w14:paraId="726A319E" w14:textId="77777777" w:rsidTr="00E5585E">
        <w:tc>
          <w:tcPr>
            <w:tcW w:w="407" w:type="dxa"/>
            <w:vMerge w:val="restart"/>
            <w:vAlign w:val="center"/>
          </w:tcPr>
          <w:p w14:paraId="00D63673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34F39D24" w14:textId="77777777" w:rsidR="00275E36" w:rsidRPr="00BC3081" w:rsidRDefault="00275E36" w:rsidP="00FA2D0A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00E02CE0" w14:textId="77777777" w:rsidR="00275E36" w:rsidRPr="00BC3081" w:rsidRDefault="00275E36" w:rsidP="00747B2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33262E3B" w14:textId="77777777" w:rsidR="00275E36" w:rsidRPr="00BC3081" w:rsidRDefault="00275E36" w:rsidP="00747B2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5AC86D01" w14:textId="77777777" w:rsidR="00275E36" w:rsidRPr="00BC3081" w:rsidRDefault="00275E36" w:rsidP="00747B2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560AABB5" w14:textId="77777777" w:rsidR="00275E36" w:rsidRPr="00BC3081" w:rsidRDefault="00442725" w:rsidP="00747B2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emerEventUpload</w:t>
            </w:r>
          </w:p>
        </w:tc>
      </w:tr>
      <w:tr w:rsidR="00275E36" w:rsidRPr="00BC3081" w14:paraId="13526D6F" w14:textId="77777777" w:rsidTr="00E5585E">
        <w:tc>
          <w:tcPr>
            <w:tcW w:w="407" w:type="dxa"/>
            <w:vMerge/>
            <w:vAlign w:val="center"/>
          </w:tcPr>
          <w:p w14:paraId="6EFE65B1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30903BB3" w14:textId="77777777" w:rsidR="00275E36" w:rsidRPr="00BC3081" w:rsidRDefault="00275E36" w:rsidP="00E5585E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284F1A5F" w14:textId="77777777" w:rsidR="00275E36" w:rsidRPr="00BC3081" w:rsidRDefault="00275E36" w:rsidP="00E5585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7DB367E7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66A60E5D" w14:textId="77777777" w:rsidR="00275E36" w:rsidRPr="00BC3081" w:rsidRDefault="00275E36" w:rsidP="00E5585E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0B81F2F6" w14:textId="77777777" w:rsidR="00275E36" w:rsidRPr="00BC3081" w:rsidRDefault="00275E36" w:rsidP="00E5585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5C3CF94A" w14:textId="77777777" w:rsidR="00275E36" w:rsidRPr="00BC3081" w:rsidRDefault="00275E36" w:rsidP="0004041E">
      <w:pPr>
        <w:pStyle w:val="3"/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75E36" w:rsidRPr="00BC3081" w14:paraId="669C046D" w14:textId="77777777" w:rsidTr="00E5585E">
        <w:tc>
          <w:tcPr>
            <w:tcW w:w="9628" w:type="dxa"/>
          </w:tcPr>
          <w:p w14:paraId="2A346E0A" w14:textId="77777777" w:rsidR="00275E36" w:rsidRPr="00BC3081" w:rsidRDefault="00275E36" w:rsidP="00E5585E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386E4D86" w14:textId="77777777" w:rsidR="00275E36" w:rsidRPr="00BC3081" w:rsidRDefault="00275E36" w:rsidP="00E5585E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7AA0E9FD" w14:textId="77777777" w:rsidR="00275E36" w:rsidRPr="00BC3081" w:rsidRDefault="00275E36" w:rsidP="00E5585E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 xml:space="preserve">"msg": </w:t>
            </w:r>
            <w:r w:rsidR="00101F30" w:rsidRPr="00BC3081">
              <w:rPr>
                <w:sz w:val="21"/>
              </w:rPr>
              <w:t>"</w:t>
            </w:r>
            <w:r w:rsidR="00101F30" w:rsidRPr="00BC3081">
              <w:rPr>
                <w:rFonts w:hint="eastAsia"/>
                <w:sz w:val="21"/>
              </w:rPr>
              <w:t>success</w:t>
            </w:r>
            <w:r w:rsidR="00101F30" w:rsidRPr="00BC3081">
              <w:rPr>
                <w:sz w:val="21"/>
              </w:rPr>
              <w:t>"</w:t>
            </w:r>
            <w:r w:rsidRPr="00BC3081">
              <w:rPr>
                <w:sz w:val="21"/>
              </w:rPr>
              <w:t>,</w:t>
            </w:r>
          </w:p>
          <w:p w14:paraId="0A3D86B9" w14:textId="77777777" w:rsidR="00275E36" w:rsidRPr="00BC3081" w:rsidRDefault="00275E36" w:rsidP="00E5585E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75662BC3" w14:textId="77777777" w:rsidR="00275E36" w:rsidRPr="00BC3081" w:rsidRDefault="00275E36" w:rsidP="00E5585E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</w:t>
            </w:r>
            <w:r w:rsidR="00473699" w:rsidRPr="00BC3081">
              <w:rPr>
                <w:sz w:val="21"/>
              </w:rPr>
              <w:t>emerEventUpload</w:t>
            </w:r>
            <w:r w:rsidRPr="00BC3081">
              <w:rPr>
                <w:sz w:val="21"/>
              </w:rPr>
              <w:t>",</w:t>
            </w:r>
          </w:p>
          <w:p w14:paraId="6BA9DFC2" w14:textId="77777777" w:rsidR="00275E36" w:rsidRPr="00BC3081" w:rsidRDefault="00275E36" w:rsidP="00E5585E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6EFA027F" w14:textId="77777777" w:rsidR="00275E36" w:rsidRPr="00BC3081" w:rsidRDefault="00275E36" w:rsidP="00E5585E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083EA712" w14:textId="77777777" w:rsidR="00275E36" w:rsidRPr="00BC3081" w:rsidRDefault="00275E36" w:rsidP="00E5585E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0A62ADDB" w14:textId="2D1245FA" w:rsidR="003627AE" w:rsidRPr="00BC3081" w:rsidRDefault="003627AE" w:rsidP="0004041E">
      <w:pPr>
        <w:pStyle w:val="2"/>
      </w:pPr>
      <w:bookmarkStart w:id="28" w:name="_Toc138245876"/>
      <w:r>
        <w:rPr>
          <w:rFonts w:hint="eastAsia"/>
        </w:rPr>
        <w:t>报警消除</w:t>
      </w:r>
      <w:bookmarkEnd w:id="28"/>
    </w:p>
    <w:p w14:paraId="06B45F63" w14:textId="77777777" w:rsidR="003627AE" w:rsidRPr="00BC3081" w:rsidRDefault="003627AE" w:rsidP="0004041E">
      <w:pPr>
        <w:pStyle w:val="3"/>
      </w:pPr>
      <w:r w:rsidRPr="00BC3081">
        <w:rPr>
          <w:rFonts w:hint="eastAsia"/>
        </w:rPr>
        <w:t>接口功能定义</w:t>
      </w:r>
    </w:p>
    <w:p w14:paraId="50BC0E9D" w14:textId="77777777" w:rsidR="003627AE" w:rsidRPr="00BC3081" w:rsidRDefault="003627AE" w:rsidP="003627AE">
      <w:pPr>
        <w:pStyle w:val="a"/>
        <w:ind w:left="0" w:firstLineChars="200" w:firstLine="480"/>
      </w:pPr>
      <w:r>
        <w:rPr>
          <w:rFonts w:hint="eastAsia"/>
        </w:rPr>
        <w:t>设备报警消除后，需要调用接口通知平台</w:t>
      </w:r>
    </w:p>
    <w:p w14:paraId="598978F9" w14:textId="77777777" w:rsidR="003627AE" w:rsidRPr="00BC3081" w:rsidRDefault="003627AE" w:rsidP="003627AE">
      <w:pPr>
        <w:pStyle w:val="a"/>
        <w:ind w:left="0" w:firstLineChars="200" w:firstLine="480"/>
      </w:pPr>
      <w:r w:rsidRPr="00BC3081">
        <w:rPr>
          <w:rFonts w:hint="eastAsia"/>
        </w:rPr>
        <w:lastRenderedPageBreak/>
        <w:t>接口名称：</w:t>
      </w:r>
      <w:r>
        <w:rPr>
          <w:rFonts w:hint="eastAsia"/>
        </w:rPr>
        <w:t>event</w:t>
      </w:r>
      <w:r>
        <w:t>E</w:t>
      </w:r>
      <w:r>
        <w:rPr>
          <w:rFonts w:hint="eastAsia"/>
        </w:rPr>
        <w:t>liminate</w:t>
      </w:r>
      <w:r w:rsidRPr="00BC3081">
        <w:t>U</w:t>
      </w:r>
      <w:r w:rsidRPr="00BC3081">
        <w:rPr>
          <w:rFonts w:hint="eastAsia"/>
        </w:rPr>
        <w:t>pload</w:t>
      </w:r>
    </w:p>
    <w:p w14:paraId="09F2BD6E" w14:textId="77777777" w:rsidR="003627AE" w:rsidRPr="00BC3081" w:rsidRDefault="003627AE" w:rsidP="0004041E">
      <w:pPr>
        <w:pStyle w:val="3"/>
      </w:pPr>
      <w:r w:rsidRPr="00BC3081">
        <w:rPr>
          <w:rFonts w:hint="eastAsia"/>
        </w:rPr>
        <w:t>接口数据内容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887"/>
        <w:gridCol w:w="1376"/>
        <w:gridCol w:w="1701"/>
        <w:gridCol w:w="2977"/>
        <w:gridCol w:w="2552"/>
      </w:tblGrid>
      <w:tr w:rsidR="003627AE" w:rsidRPr="00BC3081" w14:paraId="239CF7A1" w14:textId="77777777" w:rsidTr="00B32835">
        <w:tc>
          <w:tcPr>
            <w:tcW w:w="887" w:type="dxa"/>
          </w:tcPr>
          <w:p w14:paraId="4059D7B0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1376" w:type="dxa"/>
            <w:vAlign w:val="center"/>
          </w:tcPr>
          <w:p w14:paraId="51B453A7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701" w:type="dxa"/>
            <w:vAlign w:val="center"/>
          </w:tcPr>
          <w:p w14:paraId="0DFA09E8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vAlign w:val="center"/>
          </w:tcPr>
          <w:p w14:paraId="4C5AD3C2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2552" w:type="dxa"/>
          </w:tcPr>
          <w:p w14:paraId="537AA872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3627AE" w:rsidRPr="00BC3081" w14:paraId="5738BE5D" w14:textId="77777777" w:rsidTr="00B32835">
        <w:tc>
          <w:tcPr>
            <w:tcW w:w="887" w:type="dxa"/>
          </w:tcPr>
          <w:p w14:paraId="57D4A9A3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1376" w:type="dxa"/>
            <w:vAlign w:val="center"/>
          </w:tcPr>
          <w:p w14:paraId="147CBD5E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701" w:type="dxa"/>
            <w:vAlign w:val="center"/>
          </w:tcPr>
          <w:p w14:paraId="107968E3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977" w:type="dxa"/>
            <w:vAlign w:val="center"/>
          </w:tcPr>
          <w:p w14:paraId="1CB9869D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2552" w:type="dxa"/>
          </w:tcPr>
          <w:p w14:paraId="146DE6B7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0A7BCC">
              <w:rPr>
                <w:sz w:val="21"/>
              </w:rPr>
              <w:t>eventEliminateUpload</w:t>
            </w:r>
          </w:p>
        </w:tc>
      </w:tr>
      <w:tr w:rsidR="003627AE" w:rsidRPr="00BC3081" w14:paraId="24BC8280" w14:textId="77777777" w:rsidTr="00B32835">
        <w:tc>
          <w:tcPr>
            <w:tcW w:w="887" w:type="dxa"/>
          </w:tcPr>
          <w:p w14:paraId="36EBE55B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1376" w:type="dxa"/>
            <w:vAlign w:val="center"/>
          </w:tcPr>
          <w:p w14:paraId="12CA994C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701" w:type="dxa"/>
            <w:vAlign w:val="center"/>
          </w:tcPr>
          <w:p w14:paraId="0167A5CC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977" w:type="dxa"/>
            <w:vAlign w:val="center"/>
          </w:tcPr>
          <w:p w14:paraId="00502488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552" w:type="dxa"/>
          </w:tcPr>
          <w:p w14:paraId="1D962956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3627AE" w:rsidRPr="00BC3081" w14:paraId="6439AF04" w14:textId="77777777" w:rsidTr="00B32835">
        <w:tc>
          <w:tcPr>
            <w:tcW w:w="887" w:type="dxa"/>
          </w:tcPr>
          <w:p w14:paraId="6EE723B1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1376" w:type="dxa"/>
            <w:vAlign w:val="center"/>
          </w:tcPr>
          <w:p w14:paraId="34512A2C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701" w:type="dxa"/>
            <w:vAlign w:val="center"/>
          </w:tcPr>
          <w:p w14:paraId="28CBB0FA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2977" w:type="dxa"/>
            <w:vAlign w:val="center"/>
          </w:tcPr>
          <w:p w14:paraId="29513C3E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需要消除报警事件的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集合</w:t>
            </w:r>
          </w:p>
        </w:tc>
        <w:tc>
          <w:tcPr>
            <w:tcW w:w="2552" w:type="dxa"/>
          </w:tcPr>
          <w:p w14:paraId="2C80CCB3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14:paraId="13FC0AF1" w14:textId="77777777" w:rsidR="003627AE" w:rsidRPr="00BC3081" w:rsidRDefault="003627AE" w:rsidP="0004041E">
      <w:pPr>
        <w:pStyle w:val="3"/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27AE" w:rsidRPr="00BC3081" w14:paraId="046AFA97" w14:textId="77777777" w:rsidTr="00B32835">
        <w:tc>
          <w:tcPr>
            <w:tcW w:w="9628" w:type="dxa"/>
          </w:tcPr>
          <w:p w14:paraId="473C74E6" w14:textId="77777777" w:rsidR="003627AE" w:rsidRPr="00BC3081" w:rsidRDefault="003627AE" w:rsidP="00B32835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755D81FB" w14:textId="77777777" w:rsidR="003627AE" w:rsidRPr="00BC3081" w:rsidRDefault="003627AE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</w:t>
            </w:r>
            <w:r w:rsidRPr="000A7BCC">
              <w:rPr>
                <w:sz w:val="21"/>
              </w:rPr>
              <w:t>eventEliminateUpload</w:t>
            </w:r>
            <w:r w:rsidRPr="00BC3081">
              <w:rPr>
                <w:sz w:val="21"/>
              </w:rPr>
              <w:t>",</w:t>
            </w:r>
          </w:p>
          <w:p w14:paraId="1F505FA4" w14:textId="77777777" w:rsidR="003627AE" w:rsidRPr="00BC3081" w:rsidRDefault="003627AE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6971C7F4" w14:textId="77777777" w:rsidR="003627AE" w:rsidRPr="00BC3081" w:rsidRDefault="003627AE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"data": [</w:t>
            </w:r>
          </w:p>
          <w:p w14:paraId="4D10D061" w14:textId="77777777" w:rsidR="003627AE" w:rsidRDefault="003627AE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540156">
              <w:rPr>
                <w:sz w:val="21"/>
              </w:rPr>
              <w:t>c7f3531ee2461ab16177d731e7161006</w:t>
            </w:r>
            <w:r w:rsidRPr="00BC3081">
              <w:rPr>
                <w:sz w:val="21"/>
              </w:rPr>
              <w:t>",</w:t>
            </w:r>
          </w:p>
          <w:p w14:paraId="1916F2EE" w14:textId="77777777" w:rsidR="003627AE" w:rsidRPr="00BC3081" w:rsidRDefault="003627AE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"</w:t>
            </w:r>
            <w:r w:rsidRPr="00540156">
              <w:rPr>
                <w:sz w:val="21"/>
              </w:rPr>
              <w:t>073db39209a7a7a9fd249a23b2c53253</w:t>
            </w:r>
            <w:r>
              <w:rPr>
                <w:sz w:val="21"/>
              </w:rPr>
              <w:t>"</w:t>
            </w:r>
          </w:p>
          <w:p w14:paraId="20725833" w14:textId="77777777" w:rsidR="003627AE" w:rsidRPr="00BC3081" w:rsidRDefault="003627AE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5DAE57CB" w14:textId="77777777" w:rsidR="003627AE" w:rsidRPr="00BC3081" w:rsidRDefault="003627AE" w:rsidP="00B32835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171C1F4A" w14:textId="77777777" w:rsidR="003627AE" w:rsidRPr="00BC3081" w:rsidRDefault="003627AE" w:rsidP="0004041E">
      <w:pPr>
        <w:pStyle w:val="3"/>
      </w:pPr>
      <w:r w:rsidRPr="00BC3081">
        <w:rPr>
          <w:rFonts w:hint="eastAsia"/>
        </w:rPr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3627AE" w:rsidRPr="00BC3081" w14:paraId="41424807" w14:textId="77777777" w:rsidTr="00B32835">
        <w:tc>
          <w:tcPr>
            <w:tcW w:w="814" w:type="dxa"/>
            <w:gridSpan w:val="2"/>
            <w:vAlign w:val="center"/>
          </w:tcPr>
          <w:p w14:paraId="2CE928B5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07CB84E5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25B5F034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4FCCB868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7BCB4C7D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3627AE" w:rsidRPr="00BC3081" w14:paraId="5A98495B" w14:textId="77777777" w:rsidTr="00B32835">
        <w:tc>
          <w:tcPr>
            <w:tcW w:w="814" w:type="dxa"/>
            <w:gridSpan w:val="2"/>
            <w:vAlign w:val="center"/>
          </w:tcPr>
          <w:p w14:paraId="26D20EAF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638A16C1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4397D962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337B5454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1D5ED82F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3627AE" w:rsidRPr="00BC3081" w14:paraId="7FE2BCAC" w14:textId="77777777" w:rsidTr="00B32835">
        <w:tc>
          <w:tcPr>
            <w:tcW w:w="814" w:type="dxa"/>
            <w:gridSpan w:val="2"/>
            <w:vAlign w:val="center"/>
          </w:tcPr>
          <w:p w14:paraId="1F431070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6ADA4D23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53CE173F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245EBC82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61727AED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3627AE" w:rsidRPr="00BC3081" w14:paraId="3B60D0F1" w14:textId="77777777" w:rsidTr="00B32835">
        <w:tc>
          <w:tcPr>
            <w:tcW w:w="814" w:type="dxa"/>
            <w:gridSpan w:val="2"/>
            <w:vAlign w:val="center"/>
          </w:tcPr>
          <w:p w14:paraId="386D05E0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498731B9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628B6DC2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19FE865E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54758449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3627AE" w:rsidRPr="00BC3081" w14:paraId="23141DC6" w14:textId="77777777" w:rsidTr="00B32835">
        <w:tc>
          <w:tcPr>
            <w:tcW w:w="407" w:type="dxa"/>
            <w:vMerge w:val="restart"/>
            <w:vAlign w:val="center"/>
          </w:tcPr>
          <w:p w14:paraId="0C3C8106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082E83FF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7B8A85AE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0C375F52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4350910D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04D96569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0A7BCC">
              <w:rPr>
                <w:sz w:val="21"/>
              </w:rPr>
              <w:t>eventEliminateUpload</w:t>
            </w:r>
          </w:p>
        </w:tc>
      </w:tr>
      <w:tr w:rsidR="003627AE" w:rsidRPr="00BC3081" w14:paraId="12D44073" w14:textId="77777777" w:rsidTr="00B32835">
        <w:tc>
          <w:tcPr>
            <w:tcW w:w="407" w:type="dxa"/>
            <w:vMerge/>
            <w:vAlign w:val="center"/>
          </w:tcPr>
          <w:p w14:paraId="55C70A59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4FE4D4DE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18C72F01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2C62F17C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6AD6FDC2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54D1E1E7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73B933F9" w14:textId="77777777" w:rsidR="003627AE" w:rsidRPr="00BC3081" w:rsidRDefault="003627AE" w:rsidP="0004041E">
      <w:pPr>
        <w:pStyle w:val="3"/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27AE" w:rsidRPr="00BC3081" w14:paraId="2191682E" w14:textId="77777777" w:rsidTr="00B32835">
        <w:tc>
          <w:tcPr>
            <w:tcW w:w="9628" w:type="dxa"/>
          </w:tcPr>
          <w:p w14:paraId="230BBA24" w14:textId="77777777" w:rsidR="003627AE" w:rsidRPr="00BC3081" w:rsidRDefault="003627AE" w:rsidP="00B32835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13F0B319" w14:textId="77777777" w:rsidR="003627AE" w:rsidRPr="00BC3081" w:rsidRDefault="003627AE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14138C85" w14:textId="77777777" w:rsidR="003627AE" w:rsidRPr="00BC3081" w:rsidRDefault="003627AE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4D0273E7" w14:textId="77777777" w:rsidR="003627AE" w:rsidRPr="00BC3081" w:rsidRDefault="003627AE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7225377C" w14:textId="77777777" w:rsidR="003627AE" w:rsidRPr="00BC3081" w:rsidRDefault="003627AE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</w:t>
            </w:r>
            <w:r w:rsidRPr="000A7BCC">
              <w:rPr>
                <w:sz w:val="21"/>
              </w:rPr>
              <w:t>eventEliminateUpload</w:t>
            </w:r>
            <w:r w:rsidRPr="00BC3081">
              <w:rPr>
                <w:sz w:val="21"/>
              </w:rPr>
              <w:t>",</w:t>
            </w:r>
          </w:p>
          <w:p w14:paraId="18CE96B2" w14:textId="77777777" w:rsidR="003627AE" w:rsidRPr="00BC3081" w:rsidRDefault="003627AE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4877EDE0" w14:textId="77777777" w:rsidR="003627AE" w:rsidRPr="00BC3081" w:rsidRDefault="003627AE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lastRenderedPageBreak/>
              <w:t>}</w:t>
            </w:r>
          </w:p>
          <w:p w14:paraId="3BED8198" w14:textId="77777777" w:rsidR="003627AE" w:rsidRPr="00BC3081" w:rsidRDefault="003627AE" w:rsidP="00B32835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62567CE2" w14:textId="77777777" w:rsidR="003627AE" w:rsidRPr="00BC3081" w:rsidRDefault="003627AE" w:rsidP="0004041E">
      <w:pPr>
        <w:pStyle w:val="2"/>
      </w:pPr>
      <w:bookmarkStart w:id="29" w:name="_Toc138245877"/>
      <w:r>
        <w:rPr>
          <w:rFonts w:hint="eastAsia"/>
        </w:rPr>
        <w:lastRenderedPageBreak/>
        <w:t>报警处置结果</w:t>
      </w:r>
      <w:bookmarkEnd w:id="29"/>
    </w:p>
    <w:p w14:paraId="2B01D194" w14:textId="77777777" w:rsidR="003627AE" w:rsidRPr="00BC3081" w:rsidRDefault="003627AE" w:rsidP="0004041E">
      <w:pPr>
        <w:pStyle w:val="3"/>
      </w:pPr>
      <w:r w:rsidRPr="00BC3081">
        <w:rPr>
          <w:rFonts w:hint="eastAsia"/>
        </w:rPr>
        <w:t>接口功能定义</w:t>
      </w:r>
    </w:p>
    <w:p w14:paraId="7FD1EEAF" w14:textId="77777777" w:rsidR="003627AE" w:rsidRPr="00BC3081" w:rsidRDefault="003627AE" w:rsidP="003627AE">
      <w:pPr>
        <w:pStyle w:val="a"/>
        <w:ind w:left="0" w:firstLineChars="200" w:firstLine="480"/>
      </w:pPr>
      <w:r>
        <w:rPr>
          <w:rFonts w:hint="eastAsia"/>
        </w:rPr>
        <w:t>平台处置报警后，可通过接口查询处置结果</w:t>
      </w:r>
    </w:p>
    <w:p w14:paraId="33BE9A33" w14:textId="77777777" w:rsidR="003627AE" w:rsidRPr="00BC3081" w:rsidRDefault="003627AE" w:rsidP="003627AE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>
        <w:rPr>
          <w:rFonts w:hint="eastAsia"/>
        </w:rPr>
        <w:t>event</w:t>
      </w:r>
      <w:r>
        <w:t>H</w:t>
      </w:r>
      <w:r>
        <w:rPr>
          <w:rFonts w:hint="eastAsia"/>
        </w:rPr>
        <w:t>andle</w:t>
      </w:r>
      <w:r>
        <w:t>R</w:t>
      </w:r>
      <w:r>
        <w:rPr>
          <w:rFonts w:hint="eastAsia"/>
        </w:rPr>
        <w:t>esult</w:t>
      </w:r>
    </w:p>
    <w:p w14:paraId="322E5C49" w14:textId="77777777" w:rsidR="003627AE" w:rsidRPr="00BC3081" w:rsidRDefault="003627AE" w:rsidP="0004041E">
      <w:pPr>
        <w:pStyle w:val="3"/>
      </w:pPr>
      <w:r w:rsidRPr="00BC3081">
        <w:rPr>
          <w:rFonts w:hint="eastAsia"/>
        </w:rPr>
        <w:t>接口数据内容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887"/>
        <w:gridCol w:w="1518"/>
        <w:gridCol w:w="1843"/>
        <w:gridCol w:w="2835"/>
        <w:gridCol w:w="2410"/>
      </w:tblGrid>
      <w:tr w:rsidR="003627AE" w:rsidRPr="00BC3081" w14:paraId="3CC53808" w14:textId="77777777" w:rsidTr="00B32835">
        <w:tc>
          <w:tcPr>
            <w:tcW w:w="887" w:type="dxa"/>
          </w:tcPr>
          <w:p w14:paraId="37973A7B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1518" w:type="dxa"/>
            <w:vAlign w:val="center"/>
          </w:tcPr>
          <w:p w14:paraId="3FAB51FB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43" w:type="dxa"/>
            <w:vAlign w:val="center"/>
          </w:tcPr>
          <w:p w14:paraId="2A74E719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2835" w:type="dxa"/>
            <w:vAlign w:val="center"/>
          </w:tcPr>
          <w:p w14:paraId="61D2668C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2410" w:type="dxa"/>
          </w:tcPr>
          <w:p w14:paraId="5FB4F91A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3627AE" w:rsidRPr="00BC3081" w14:paraId="38D74B4D" w14:textId="77777777" w:rsidTr="00B32835">
        <w:tc>
          <w:tcPr>
            <w:tcW w:w="887" w:type="dxa"/>
          </w:tcPr>
          <w:p w14:paraId="75035FB9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1518" w:type="dxa"/>
            <w:vAlign w:val="center"/>
          </w:tcPr>
          <w:p w14:paraId="1D7C2DBA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43" w:type="dxa"/>
            <w:vAlign w:val="center"/>
          </w:tcPr>
          <w:p w14:paraId="3FF2F33D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835" w:type="dxa"/>
            <w:vAlign w:val="center"/>
          </w:tcPr>
          <w:p w14:paraId="666A4D9D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2410" w:type="dxa"/>
          </w:tcPr>
          <w:p w14:paraId="173073CD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F82AD8">
              <w:rPr>
                <w:sz w:val="21"/>
              </w:rPr>
              <w:t>eventHandleResult</w:t>
            </w:r>
          </w:p>
        </w:tc>
      </w:tr>
      <w:tr w:rsidR="003627AE" w:rsidRPr="00BC3081" w14:paraId="6FD3642C" w14:textId="77777777" w:rsidTr="00B32835">
        <w:tc>
          <w:tcPr>
            <w:tcW w:w="887" w:type="dxa"/>
          </w:tcPr>
          <w:p w14:paraId="36709BEB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1518" w:type="dxa"/>
            <w:vAlign w:val="center"/>
          </w:tcPr>
          <w:p w14:paraId="191A6323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43" w:type="dxa"/>
            <w:vAlign w:val="center"/>
          </w:tcPr>
          <w:p w14:paraId="2459E43F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835" w:type="dxa"/>
            <w:vAlign w:val="center"/>
          </w:tcPr>
          <w:p w14:paraId="27961703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410" w:type="dxa"/>
          </w:tcPr>
          <w:p w14:paraId="43FD8490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3627AE" w:rsidRPr="00BC3081" w14:paraId="6B4B6997" w14:textId="77777777" w:rsidTr="00B32835">
        <w:tc>
          <w:tcPr>
            <w:tcW w:w="887" w:type="dxa"/>
          </w:tcPr>
          <w:p w14:paraId="1BB6E05A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1518" w:type="dxa"/>
            <w:vAlign w:val="center"/>
          </w:tcPr>
          <w:p w14:paraId="51C9939E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43" w:type="dxa"/>
            <w:vAlign w:val="center"/>
          </w:tcPr>
          <w:p w14:paraId="3D30F3B5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2835" w:type="dxa"/>
            <w:vAlign w:val="center"/>
          </w:tcPr>
          <w:p w14:paraId="1A024265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未处置的报警事件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集合</w:t>
            </w:r>
          </w:p>
        </w:tc>
        <w:tc>
          <w:tcPr>
            <w:tcW w:w="2410" w:type="dxa"/>
          </w:tcPr>
          <w:p w14:paraId="63B9D5C9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14:paraId="471EC36F" w14:textId="77777777" w:rsidR="003627AE" w:rsidRPr="00BC3081" w:rsidRDefault="003627AE" w:rsidP="0004041E">
      <w:pPr>
        <w:pStyle w:val="3"/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27AE" w:rsidRPr="00BC3081" w14:paraId="7E3839A2" w14:textId="77777777" w:rsidTr="00B32835">
        <w:tc>
          <w:tcPr>
            <w:tcW w:w="9628" w:type="dxa"/>
          </w:tcPr>
          <w:p w14:paraId="023C63A7" w14:textId="77777777" w:rsidR="003627AE" w:rsidRPr="00BC3081" w:rsidRDefault="003627AE" w:rsidP="00B32835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61C7A77A" w14:textId="77777777" w:rsidR="003627AE" w:rsidRPr="00BC3081" w:rsidRDefault="003627AE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</w:t>
            </w:r>
            <w:r w:rsidRPr="00F82AD8">
              <w:rPr>
                <w:sz w:val="21"/>
              </w:rPr>
              <w:t>eventHandleResult</w:t>
            </w:r>
            <w:r w:rsidRPr="00BC3081">
              <w:rPr>
                <w:sz w:val="21"/>
              </w:rPr>
              <w:t>",</w:t>
            </w:r>
          </w:p>
          <w:p w14:paraId="4370DACC" w14:textId="77777777" w:rsidR="003627AE" w:rsidRPr="00BC3081" w:rsidRDefault="003627AE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5B86AF08" w14:textId="77777777" w:rsidR="003627AE" w:rsidRPr="00BC3081" w:rsidRDefault="003627AE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"data": [</w:t>
            </w:r>
          </w:p>
          <w:p w14:paraId="58F5A776" w14:textId="77777777" w:rsidR="003627AE" w:rsidRDefault="003627AE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540156">
              <w:rPr>
                <w:sz w:val="21"/>
              </w:rPr>
              <w:t>c7f3531ee2461ab16177d731e7161006</w:t>
            </w:r>
            <w:r w:rsidRPr="00BC3081">
              <w:rPr>
                <w:sz w:val="21"/>
              </w:rPr>
              <w:t>",</w:t>
            </w:r>
          </w:p>
          <w:p w14:paraId="632646BC" w14:textId="77777777" w:rsidR="003627AE" w:rsidRPr="00BC3081" w:rsidRDefault="003627AE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"</w:t>
            </w:r>
            <w:r w:rsidRPr="00540156">
              <w:rPr>
                <w:sz w:val="21"/>
              </w:rPr>
              <w:t>073db39209a7a7a9fd249a23b2c53253</w:t>
            </w:r>
            <w:r>
              <w:rPr>
                <w:sz w:val="21"/>
              </w:rPr>
              <w:t>"</w:t>
            </w:r>
          </w:p>
          <w:p w14:paraId="4E749794" w14:textId="77777777" w:rsidR="003627AE" w:rsidRPr="00BC3081" w:rsidRDefault="003627AE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69E7D737" w14:textId="77777777" w:rsidR="003627AE" w:rsidRPr="00BC3081" w:rsidRDefault="003627AE" w:rsidP="00B32835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4E080831" w14:textId="77777777" w:rsidR="003627AE" w:rsidRPr="00BC3081" w:rsidRDefault="003627AE" w:rsidP="0004041E">
      <w:pPr>
        <w:pStyle w:val="3"/>
      </w:pPr>
      <w:r w:rsidRPr="00BC3081">
        <w:rPr>
          <w:rFonts w:hint="eastAsia"/>
        </w:rPr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2267"/>
        <w:gridCol w:w="2551"/>
      </w:tblGrid>
      <w:tr w:rsidR="003627AE" w:rsidRPr="00BC3081" w14:paraId="0E33E18B" w14:textId="77777777" w:rsidTr="00B32835">
        <w:tc>
          <w:tcPr>
            <w:tcW w:w="814" w:type="dxa"/>
            <w:gridSpan w:val="2"/>
            <w:vAlign w:val="center"/>
          </w:tcPr>
          <w:p w14:paraId="252F21E2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1C33AC07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055B429E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2267" w:type="dxa"/>
            <w:vAlign w:val="center"/>
          </w:tcPr>
          <w:p w14:paraId="1917521C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2551" w:type="dxa"/>
            <w:vAlign w:val="center"/>
          </w:tcPr>
          <w:p w14:paraId="2EB5C42E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3627AE" w:rsidRPr="00BC3081" w14:paraId="066B855D" w14:textId="77777777" w:rsidTr="00B32835">
        <w:tc>
          <w:tcPr>
            <w:tcW w:w="814" w:type="dxa"/>
            <w:gridSpan w:val="2"/>
            <w:vAlign w:val="center"/>
          </w:tcPr>
          <w:p w14:paraId="77605A40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46733166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4C3B027A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267" w:type="dxa"/>
            <w:vAlign w:val="center"/>
          </w:tcPr>
          <w:p w14:paraId="0EDAD5CB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2551" w:type="dxa"/>
            <w:vAlign w:val="center"/>
          </w:tcPr>
          <w:p w14:paraId="7C488D8E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3627AE" w:rsidRPr="00BC3081" w14:paraId="59DA8565" w14:textId="77777777" w:rsidTr="00B32835">
        <w:tc>
          <w:tcPr>
            <w:tcW w:w="814" w:type="dxa"/>
            <w:gridSpan w:val="2"/>
            <w:vAlign w:val="center"/>
          </w:tcPr>
          <w:p w14:paraId="65E7EF2A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0DCF08CF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5A91ABEA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2267" w:type="dxa"/>
            <w:vAlign w:val="center"/>
          </w:tcPr>
          <w:p w14:paraId="217D0B1F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2551" w:type="dxa"/>
            <w:vAlign w:val="center"/>
          </w:tcPr>
          <w:p w14:paraId="5520794E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3627AE" w:rsidRPr="00BC3081" w14:paraId="4F995076" w14:textId="77777777" w:rsidTr="00B32835">
        <w:tc>
          <w:tcPr>
            <w:tcW w:w="814" w:type="dxa"/>
            <w:gridSpan w:val="2"/>
            <w:vAlign w:val="center"/>
          </w:tcPr>
          <w:p w14:paraId="2F3C4849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36ADF522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4AA1E04F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2267" w:type="dxa"/>
            <w:vAlign w:val="center"/>
          </w:tcPr>
          <w:p w14:paraId="3F271110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2551" w:type="dxa"/>
            <w:vAlign w:val="center"/>
          </w:tcPr>
          <w:p w14:paraId="58C66EE6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3627AE" w:rsidRPr="00BC3081" w14:paraId="0873FAE4" w14:textId="77777777" w:rsidTr="00B32835">
        <w:tc>
          <w:tcPr>
            <w:tcW w:w="407" w:type="dxa"/>
            <w:vMerge w:val="restart"/>
            <w:vAlign w:val="center"/>
          </w:tcPr>
          <w:p w14:paraId="47B08FB7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5B8638F2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4743711B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015706CF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267" w:type="dxa"/>
            <w:vAlign w:val="center"/>
          </w:tcPr>
          <w:p w14:paraId="02ACD931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2551" w:type="dxa"/>
            <w:vAlign w:val="center"/>
          </w:tcPr>
          <w:p w14:paraId="3C14E3CD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F82AD8">
              <w:rPr>
                <w:sz w:val="21"/>
              </w:rPr>
              <w:t>eventHandleResult</w:t>
            </w:r>
          </w:p>
        </w:tc>
      </w:tr>
      <w:tr w:rsidR="003627AE" w:rsidRPr="00BC3081" w14:paraId="44B309EE" w14:textId="77777777" w:rsidTr="00B32835">
        <w:tc>
          <w:tcPr>
            <w:tcW w:w="407" w:type="dxa"/>
            <w:vMerge/>
            <w:vAlign w:val="center"/>
          </w:tcPr>
          <w:p w14:paraId="646CA5AA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371C445F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5277D3A4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59FF2054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267" w:type="dxa"/>
            <w:vAlign w:val="center"/>
          </w:tcPr>
          <w:p w14:paraId="2B8829FB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551" w:type="dxa"/>
            <w:vAlign w:val="center"/>
          </w:tcPr>
          <w:p w14:paraId="21BF5881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3627AE" w:rsidRPr="00BC3081" w14:paraId="5C1083C6" w14:textId="77777777" w:rsidTr="00B32835">
        <w:tc>
          <w:tcPr>
            <w:tcW w:w="407" w:type="dxa"/>
            <w:vMerge/>
            <w:vAlign w:val="center"/>
          </w:tcPr>
          <w:p w14:paraId="2390CABA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04BDFE31" w14:textId="77777777" w:rsidR="003627AE" w:rsidRPr="00BC3081" w:rsidRDefault="003627AE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07CD4F42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>ata</w:t>
            </w:r>
          </w:p>
        </w:tc>
        <w:tc>
          <w:tcPr>
            <w:tcW w:w="1823" w:type="dxa"/>
            <w:vAlign w:val="center"/>
          </w:tcPr>
          <w:p w14:paraId="6A6645F4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tring[]</w:t>
            </w:r>
          </w:p>
        </w:tc>
        <w:tc>
          <w:tcPr>
            <w:tcW w:w="2267" w:type="dxa"/>
            <w:vAlign w:val="center"/>
          </w:tcPr>
          <w:p w14:paraId="70969D92" w14:textId="77777777" w:rsidR="003627AE" w:rsidRPr="00BC3081" w:rsidRDefault="003627AE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已处置的事件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集合</w:t>
            </w:r>
          </w:p>
        </w:tc>
        <w:tc>
          <w:tcPr>
            <w:tcW w:w="2551" w:type="dxa"/>
            <w:vAlign w:val="center"/>
          </w:tcPr>
          <w:p w14:paraId="5D27D483" w14:textId="77777777" w:rsidR="003627AE" w:rsidRPr="00BC3081" w:rsidRDefault="003627AE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14:paraId="009C2923" w14:textId="77777777" w:rsidR="003627AE" w:rsidRPr="00BC3081" w:rsidRDefault="003627AE" w:rsidP="0004041E">
      <w:pPr>
        <w:pStyle w:val="3"/>
      </w:pPr>
      <w:r w:rsidRPr="00BC3081">
        <w:rPr>
          <w:rFonts w:hint="eastAsia"/>
        </w:rPr>
        <w:lastRenderedPageBreak/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27AE" w:rsidRPr="00BC3081" w14:paraId="3056ABF6" w14:textId="77777777" w:rsidTr="00B32835">
        <w:tc>
          <w:tcPr>
            <w:tcW w:w="9628" w:type="dxa"/>
          </w:tcPr>
          <w:p w14:paraId="01E2CDE7" w14:textId="77777777" w:rsidR="003627AE" w:rsidRPr="00BC3081" w:rsidRDefault="003627AE" w:rsidP="00B32835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7501D482" w14:textId="77777777" w:rsidR="003627AE" w:rsidRPr="00BC3081" w:rsidRDefault="003627AE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62427067" w14:textId="77777777" w:rsidR="003627AE" w:rsidRPr="00BC3081" w:rsidRDefault="003627AE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29DF0399" w14:textId="77777777" w:rsidR="003627AE" w:rsidRPr="00BC3081" w:rsidRDefault="003627AE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6B99D8CD" w14:textId="77777777" w:rsidR="003627AE" w:rsidRPr="00BC3081" w:rsidRDefault="003627AE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</w:t>
            </w:r>
            <w:r w:rsidRPr="00F82AD8">
              <w:rPr>
                <w:sz w:val="21"/>
              </w:rPr>
              <w:t>eventHandleResult</w:t>
            </w:r>
            <w:r w:rsidRPr="00BC3081">
              <w:rPr>
                <w:sz w:val="21"/>
              </w:rPr>
              <w:t>",</w:t>
            </w:r>
          </w:p>
          <w:p w14:paraId="081F109C" w14:textId="77777777" w:rsidR="003627AE" w:rsidRDefault="003627AE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2ACCE5F3" w14:textId="77777777" w:rsidR="003627AE" w:rsidRPr="00BC3081" w:rsidRDefault="003627AE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[</w:t>
            </w:r>
          </w:p>
          <w:p w14:paraId="119E5460" w14:textId="77777777" w:rsidR="003627AE" w:rsidRDefault="003627AE" w:rsidP="00B32835">
            <w:pPr>
              <w:spacing w:line="400" w:lineRule="exact"/>
              <w:ind w:leftChars="200" w:left="480"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540156">
              <w:rPr>
                <w:sz w:val="21"/>
              </w:rPr>
              <w:t>c7f3531ee2461ab16177d731e7161006</w:t>
            </w:r>
            <w:r w:rsidRPr="00BC3081">
              <w:rPr>
                <w:sz w:val="21"/>
              </w:rPr>
              <w:t>",</w:t>
            </w:r>
          </w:p>
          <w:p w14:paraId="0217AA17" w14:textId="77777777" w:rsidR="003627AE" w:rsidRPr="00BC3081" w:rsidRDefault="003627AE" w:rsidP="00B32835">
            <w:pPr>
              <w:spacing w:line="400" w:lineRule="exact"/>
              <w:ind w:leftChars="200" w:left="480" w:firstLineChars="400" w:firstLine="840"/>
              <w:rPr>
                <w:sz w:val="21"/>
              </w:rPr>
            </w:pPr>
            <w:r>
              <w:rPr>
                <w:sz w:val="21"/>
              </w:rPr>
              <w:t>"</w:t>
            </w:r>
            <w:r w:rsidRPr="00540156">
              <w:rPr>
                <w:sz w:val="21"/>
              </w:rPr>
              <w:t>073db39209a7a7a9fd249a23b2c53253</w:t>
            </w:r>
            <w:r>
              <w:rPr>
                <w:sz w:val="21"/>
              </w:rPr>
              <w:t>"</w:t>
            </w:r>
          </w:p>
          <w:p w14:paraId="60E4E535" w14:textId="77777777" w:rsidR="003627AE" w:rsidRPr="00BC3081" w:rsidRDefault="003627AE" w:rsidP="00B32835">
            <w:pPr>
              <w:spacing w:line="400" w:lineRule="exact"/>
              <w:ind w:leftChars="200" w:left="480"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483A0C94" w14:textId="77777777" w:rsidR="003627AE" w:rsidRPr="00BC3081" w:rsidRDefault="003627AE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760170F0" w14:textId="77777777" w:rsidR="003627AE" w:rsidRPr="00BC3081" w:rsidRDefault="003627AE" w:rsidP="00B32835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080FD11D" w14:textId="77777777" w:rsidR="003627AE" w:rsidRDefault="003627AE" w:rsidP="003627AE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14:paraId="61D609B8" w14:textId="77777777" w:rsidR="00BC3081" w:rsidRDefault="00BC3081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14:paraId="6B3FBCEB" w14:textId="77777777" w:rsidR="003D0954" w:rsidRPr="00BC3081" w:rsidRDefault="00793FD0" w:rsidP="0004041E">
      <w:pPr>
        <w:pStyle w:val="1"/>
      </w:pPr>
      <w:bookmarkStart w:id="30" w:name="_Toc138245878"/>
      <w:r w:rsidRPr="00BC3081">
        <w:rPr>
          <w:rFonts w:hint="eastAsia"/>
        </w:rPr>
        <w:t>电子</w:t>
      </w:r>
      <w:r w:rsidR="00DB533B" w:rsidRPr="00BC3081">
        <w:rPr>
          <w:rFonts w:hint="eastAsia"/>
        </w:rPr>
        <w:t>巡查</w:t>
      </w:r>
      <w:bookmarkEnd w:id="30"/>
    </w:p>
    <w:p w14:paraId="7ADBA004" w14:textId="77777777" w:rsidR="00EA2437" w:rsidRPr="00D50BA4" w:rsidRDefault="00EA2437" w:rsidP="0004041E">
      <w:pPr>
        <w:pStyle w:val="2"/>
      </w:pPr>
      <w:bookmarkStart w:id="31" w:name="_Toc138245879"/>
      <w:r w:rsidRPr="00D50BA4">
        <w:rPr>
          <w:rFonts w:hint="eastAsia"/>
        </w:rPr>
        <w:t>U</w:t>
      </w:r>
      <w:r w:rsidRPr="00D50BA4">
        <w:t>RL</w:t>
      </w:r>
      <w:r w:rsidRPr="00D50BA4">
        <w:rPr>
          <w:rFonts w:hint="eastAsia"/>
        </w:rPr>
        <w:t>格式说明</w:t>
      </w:r>
      <w:bookmarkEnd w:id="31"/>
    </w:p>
    <w:p w14:paraId="5696B143" w14:textId="77777777" w:rsidR="00EA2437" w:rsidRPr="00BC3081" w:rsidRDefault="00EA2437" w:rsidP="00EA2437">
      <w:pPr>
        <w:ind w:firstLine="482"/>
      </w:pPr>
      <w:r w:rsidRPr="00BC3081">
        <w:rPr>
          <w:rFonts w:hint="eastAsia"/>
          <w:b/>
        </w:rPr>
        <w:t>url</w:t>
      </w:r>
      <w:r w:rsidRPr="00BC3081">
        <w:rPr>
          <w:rFonts w:hint="eastAsia"/>
          <w:b/>
        </w:rPr>
        <w:t>格式：</w:t>
      </w:r>
      <w:r>
        <w:rPr>
          <w:rFonts w:hint="eastAsia"/>
        </w:rPr>
        <w:t>http</w:t>
      </w:r>
      <w:r w:rsidRPr="00BC3081">
        <w:t>://{hostname}:{port}/uri</w:t>
      </w:r>
    </w:p>
    <w:p w14:paraId="6E1B4243" w14:textId="77777777" w:rsidR="00EA2437" w:rsidRPr="00BC3081" w:rsidRDefault="00EA2437" w:rsidP="00EA2437">
      <w:pPr>
        <w:ind w:firstLine="482"/>
      </w:pPr>
      <w:r w:rsidRPr="00BC3081">
        <w:rPr>
          <w:rFonts w:hint="eastAsia"/>
          <w:b/>
        </w:rPr>
        <w:t>h</w:t>
      </w:r>
      <w:r w:rsidRPr="00BC3081">
        <w:rPr>
          <w:b/>
        </w:rPr>
        <w:t>ostname</w:t>
      </w:r>
      <w:r w:rsidRPr="00BC3081">
        <w:rPr>
          <w:rFonts w:hint="eastAsia"/>
          <w:b/>
        </w:rPr>
        <w:t>：</w:t>
      </w:r>
      <w:r>
        <w:rPr>
          <w:rFonts w:hint="eastAsia"/>
        </w:rPr>
        <w:t>平台的</w:t>
      </w:r>
      <w:r w:rsidRPr="00BC3081">
        <w:rPr>
          <w:rFonts w:hint="eastAsia"/>
        </w:rPr>
        <w:t>ip</w:t>
      </w:r>
      <w:r w:rsidRPr="00BC3081">
        <w:rPr>
          <w:rFonts w:hint="eastAsia"/>
        </w:rPr>
        <w:t>地址</w:t>
      </w:r>
    </w:p>
    <w:p w14:paraId="26C9E5E6" w14:textId="77777777" w:rsidR="00EA2437" w:rsidRPr="00BC3081" w:rsidRDefault="00EA2437" w:rsidP="00EA2437">
      <w:pPr>
        <w:ind w:firstLine="482"/>
        <w:rPr>
          <w:b/>
        </w:rPr>
      </w:pPr>
      <w:r w:rsidRPr="00BC3081">
        <w:rPr>
          <w:b/>
        </w:rPr>
        <w:t>port</w:t>
      </w:r>
      <w:r w:rsidRPr="00BC3081">
        <w:rPr>
          <w:rFonts w:hint="eastAsia"/>
          <w:b/>
        </w:rPr>
        <w:t>：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端口</w:t>
      </w:r>
    </w:p>
    <w:p w14:paraId="2A856F37" w14:textId="77777777" w:rsidR="00EA2437" w:rsidRPr="00BC3081" w:rsidRDefault="00EA2437" w:rsidP="00EA2437">
      <w:pPr>
        <w:ind w:firstLine="482"/>
      </w:pPr>
      <w:r w:rsidRPr="00BC3081">
        <w:rPr>
          <w:b/>
        </w:rPr>
        <w:t>uri</w:t>
      </w:r>
      <w:r w:rsidRPr="00BC3081">
        <w:rPr>
          <w:rFonts w:hint="eastAsia"/>
          <w:b/>
        </w:rPr>
        <w:t>：</w:t>
      </w:r>
      <w:r w:rsidRPr="00BC3081">
        <w:rPr>
          <w:rFonts w:hint="eastAsia"/>
        </w:rPr>
        <w:t>A</w:t>
      </w:r>
      <w:r w:rsidRPr="00BC3081">
        <w:t>PI</w:t>
      </w:r>
      <w:r w:rsidRPr="00BC3081">
        <w:rPr>
          <w:rFonts w:hint="eastAsia"/>
        </w:rPr>
        <w:t>的</w:t>
      </w:r>
      <w:r w:rsidRPr="00BC3081">
        <w:rPr>
          <w:rFonts w:hint="eastAsia"/>
        </w:rPr>
        <w:t>uri</w:t>
      </w:r>
      <w:r w:rsidRPr="00BC3081">
        <w:rPr>
          <w:rFonts w:hint="eastAsia"/>
        </w:rPr>
        <w:t>，每个</w:t>
      </w:r>
      <w:r w:rsidRPr="00BC3081">
        <w:rPr>
          <w:rFonts w:hint="eastAsia"/>
        </w:rPr>
        <w:t>A</w:t>
      </w:r>
      <w:r w:rsidRPr="00BC3081">
        <w:t>PI</w:t>
      </w:r>
      <w:r w:rsidRPr="00BC3081">
        <w:rPr>
          <w:rFonts w:hint="eastAsia"/>
        </w:rPr>
        <w:t>都有唯一的</w:t>
      </w:r>
      <w:r w:rsidRPr="00BC3081">
        <w:rPr>
          <w:rFonts w:hint="eastAsia"/>
        </w:rPr>
        <w:t>uri</w:t>
      </w:r>
      <w:r w:rsidRPr="00BC3081">
        <w:rPr>
          <w:rFonts w:hint="eastAsia"/>
        </w:rPr>
        <w:t>，本文档中除了注册、保活接口外，业务接口统一使用</w:t>
      </w:r>
      <w:r w:rsidRPr="00BC3081">
        <w:t xml:space="preserve"> </w:t>
      </w:r>
      <w:r>
        <w:t>/VIID/</w:t>
      </w:r>
      <w:r w:rsidRPr="00BC3081">
        <w:t>D</w:t>
      </w:r>
      <w:r w:rsidRPr="00BC3081">
        <w:rPr>
          <w:rFonts w:hint="eastAsia"/>
        </w:rPr>
        <w:t>ata</w:t>
      </w:r>
      <w:r w:rsidRPr="00BC3081">
        <w:t>Transfer</w:t>
      </w:r>
      <w:r w:rsidRPr="00BC3081">
        <w:rPr>
          <w:rFonts w:hint="eastAsia"/>
        </w:rPr>
        <w:t>，根据</w:t>
      </w:r>
      <w:r w:rsidRPr="00BC3081">
        <w:rPr>
          <w:rFonts w:hint="eastAsia"/>
        </w:rPr>
        <w:t>Body</w:t>
      </w:r>
      <w:r w:rsidRPr="00BC3081">
        <w:rPr>
          <w:rFonts w:hint="eastAsia"/>
        </w:rPr>
        <w:t>中的接口名称区分接口。</w:t>
      </w:r>
    </w:p>
    <w:p w14:paraId="5C084F78" w14:textId="77777777" w:rsidR="00EA2437" w:rsidRPr="00BC3081" w:rsidRDefault="00EA2437" w:rsidP="0004041E">
      <w:pPr>
        <w:pStyle w:val="3"/>
      </w:pPr>
      <w:r w:rsidRPr="00BC3081">
        <w:rPr>
          <w:rFonts w:hint="eastAsia"/>
        </w:rPr>
        <w:t>注册消息</w:t>
      </w:r>
    </w:p>
    <w:tbl>
      <w:tblPr>
        <w:tblStyle w:val="ab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A2437" w:rsidRPr="00BC3081" w14:paraId="61967BAA" w14:textId="77777777" w:rsidTr="00AA28C7">
        <w:tc>
          <w:tcPr>
            <w:tcW w:w="9628" w:type="dxa"/>
            <w:vAlign w:val="center"/>
          </w:tcPr>
          <w:p w14:paraId="45DD9B2A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请求类型和请求地址：</w:t>
            </w:r>
          </w:p>
        </w:tc>
      </w:tr>
      <w:tr w:rsidR="00EA2437" w:rsidRPr="00BC3081" w14:paraId="261AF076" w14:textId="77777777" w:rsidTr="00AA28C7">
        <w:tc>
          <w:tcPr>
            <w:tcW w:w="9628" w:type="dxa"/>
            <w:vAlign w:val="center"/>
          </w:tcPr>
          <w:p w14:paraId="651307B1" w14:textId="77777777" w:rsidR="00EA2437" w:rsidRPr="00BC3081" w:rsidRDefault="00EA2437" w:rsidP="00AA28C7">
            <w:pPr>
              <w:spacing w:line="240" w:lineRule="auto"/>
              <w:ind w:firstLine="42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</w:t>
            </w:r>
            <w:r w:rsidRPr="00BC3081">
              <w:rPr>
                <w:sz w:val="21"/>
                <w:szCs w:val="21"/>
              </w:rPr>
              <w:t>/VIID/S</w:t>
            </w:r>
            <w:r w:rsidRPr="00BC3081">
              <w:rPr>
                <w:rFonts w:hint="eastAsia"/>
                <w:sz w:val="21"/>
                <w:szCs w:val="21"/>
              </w:rPr>
              <w:t>ystem/</w:t>
            </w:r>
            <w:r w:rsidRPr="00BC3081">
              <w:rPr>
                <w:sz w:val="21"/>
                <w:szCs w:val="21"/>
              </w:rPr>
              <w:t>R</w:t>
            </w:r>
            <w:r w:rsidRPr="00BC3081">
              <w:rPr>
                <w:rFonts w:hint="eastAsia"/>
                <w:sz w:val="21"/>
                <w:szCs w:val="21"/>
              </w:rPr>
              <w:t>egister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EA2437" w:rsidRPr="00BC3081" w14:paraId="59F41E60" w14:textId="77777777" w:rsidTr="00AA28C7">
        <w:tc>
          <w:tcPr>
            <w:tcW w:w="9628" w:type="dxa"/>
            <w:vAlign w:val="center"/>
          </w:tcPr>
          <w:p w14:paraId="7287AC91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第一次注册请求报文格式示例：</w:t>
            </w:r>
          </w:p>
        </w:tc>
      </w:tr>
      <w:tr w:rsidR="00EA2437" w:rsidRPr="00BC3081" w14:paraId="78A6C1B5" w14:textId="77777777" w:rsidTr="00AA28C7">
        <w:tc>
          <w:tcPr>
            <w:tcW w:w="9628" w:type="dxa"/>
            <w:vAlign w:val="center"/>
          </w:tcPr>
          <w:p w14:paraId="053E31B4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b/>
                <w:sz w:val="21"/>
                <w:szCs w:val="21"/>
              </w:rPr>
            </w:pPr>
            <w:r w:rsidRPr="00BC3081">
              <w:rPr>
                <w:rFonts w:hint="eastAsia"/>
                <w:b/>
                <w:sz w:val="21"/>
                <w:szCs w:val="21"/>
              </w:rPr>
              <w:t>{</w:t>
            </w:r>
          </w:p>
          <w:p w14:paraId="3E057E4A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"R</w:t>
            </w:r>
            <w:r w:rsidRPr="00BC3081">
              <w:rPr>
                <w:rFonts w:hint="eastAsia"/>
                <w:sz w:val="21"/>
                <w:szCs w:val="21"/>
              </w:rPr>
              <w:t>egister</w:t>
            </w:r>
            <w:r w:rsidRPr="00BC3081">
              <w:rPr>
                <w:sz w:val="21"/>
                <w:szCs w:val="21"/>
              </w:rPr>
              <w:t>O</w:t>
            </w:r>
            <w:r w:rsidRPr="00BC3081">
              <w:rPr>
                <w:rFonts w:hint="eastAsia"/>
                <w:sz w:val="21"/>
                <w:szCs w:val="21"/>
              </w:rPr>
              <w:t>bject</w:t>
            </w:r>
            <w:r w:rsidRPr="00BC3081">
              <w:rPr>
                <w:sz w:val="21"/>
                <w:szCs w:val="21"/>
              </w:rPr>
              <w:t>": {</w:t>
            </w:r>
          </w:p>
          <w:p w14:paraId="73CAA3B0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"DeviceID": "33010800005040000001"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5B03AD">
              <w:rPr>
                <w:rFonts w:hint="eastAsia"/>
                <w:sz w:val="21"/>
                <w:szCs w:val="21"/>
              </w:rPr>
              <w:t>此处的</w:t>
            </w:r>
            <w:r w:rsidRPr="005B03AD">
              <w:rPr>
                <w:rFonts w:hint="eastAsia"/>
                <w:sz w:val="21"/>
                <w:szCs w:val="21"/>
              </w:rPr>
              <w:t>DeviceID</w:t>
            </w:r>
            <w:r w:rsidRPr="005B03AD">
              <w:rPr>
                <w:rFonts w:hint="eastAsia"/>
                <w:sz w:val="21"/>
                <w:szCs w:val="21"/>
              </w:rPr>
              <w:t>，是配置的下级域编码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3FF689BA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lastRenderedPageBreak/>
              <w:t>}</w:t>
            </w:r>
          </w:p>
          <w:p w14:paraId="700E88E6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b/>
              </w:rPr>
            </w:pPr>
            <w:r w:rsidRPr="00BC3081">
              <w:rPr>
                <w:b/>
                <w:sz w:val="21"/>
                <w:szCs w:val="21"/>
              </w:rPr>
              <w:t>}</w:t>
            </w:r>
          </w:p>
        </w:tc>
      </w:tr>
      <w:tr w:rsidR="00EA2437" w:rsidRPr="00BC3081" w14:paraId="438457DB" w14:textId="77777777" w:rsidTr="00AA28C7">
        <w:tc>
          <w:tcPr>
            <w:tcW w:w="9628" w:type="dxa"/>
            <w:vAlign w:val="center"/>
          </w:tcPr>
          <w:p w14:paraId="30623B29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lastRenderedPageBreak/>
              <w:t>响应报文格式示例：</w:t>
            </w:r>
          </w:p>
        </w:tc>
      </w:tr>
      <w:tr w:rsidR="00EA2437" w:rsidRPr="00BC3081" w14:paraId="1C66C511" w14:textId="77777777" w:rsidTr="00AA28C7">
        <w:tc>
          <w:tcPr>
            <w:tcW w:w="9628" w:type="dxa"/>
            <w:vAlign w:val="center"/>
          </w:tcPr>
          <w:p w14:paraId="472B3CBB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HTTP/1.1 401 Unauthorized </w:t>
            </w:r>
          </w:p>
          <w:p w14:paraId="60C5B968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jc w:val="left"/>
              <w:rPr>
                <w:b/>
              </w:rPr>
            </w:pPr>
            <w:r w:rsidRPr="00BC3081">
              <w:rPr>
                <w:sz w:val="21"/>
                <w:szCs w:val="21"/>
              </w:rPr>
              <w:t>WWW-Authenticate:Digest realm="viid",qop="auth",nonce="4f403eeebdba494798825dfb4da5c490",opaque="6273a019b53747a2869862ceb8f71612"</w:t>
            </w:r>
          </w:p>
        </w:tc>
      </w:tr>
      <w:tr w:rsidR="00EA2437" w:rsidRPr="00BC3081" w14:paraId="5CAF4B5F" w14:textId="77777777" w:rsidTr="00AA28C7">
        <w:tc>
          <w:tcPr>
            <w:tcW w:w="9628" w:type="dxa"/>
            <w:vAlign w:val="center"/>
          </w:tcPr>
          <w:p w14:paraId="2DA2E170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b/>
              </w:rPr>
              <w:t>第二次请求类型和请求地址：</w:t>
            </w:r>
          </w:p>
        </w:tc>
      </w:tr>
      <w:tr w:rsidR="00EA2437" w:rsidRPr="00BC3081" w14:paraId="1DC8F449" w14:textId="77777777" w:rsidTr="00AA28C7">
        <w:tc>
          <w:tcPr>
            <w:tcW w:w="9628" w:type="dxa"/>
            <w:vAlign w:val="center"/>
          </w:tcPr>
          <w:p w14:paraId="4BEB5281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</w:t>
            </w:r>
            <w:r w:rsidRPr="00BC3081">
              <w:rPr>
                <w:sz w:val="21"/>
                <w:szCs w:val="21"/>
              </w:rPr>
              <w:t>/VIID/S</w:t>
            </w:r>
            <w:r w:rsidRPr="00BC3081">
              <w:rPr>
                <w:rFonts w:hint="eastAsia"/>
                <w:sz w:val="21"/>
                <w:szCs w:val="21"/>
              </w:rPr>
              <w:t>ystem/</w:t>
            </w:r>
            <w:r w:rsidRPr="00BC3081">
              <w:rPr>
                <w:sz w:val="21"/>
                <w:szCs w:val="21"/>
              </w:rPr>
              <w:t>R</w:t>
            </w:r>
            <w:r w:rsidRPr="00BC3081">
              <w:rPr>
                <w:rFonts w:hint="eastAsia"/>
                <w:sz w:val="21"/>
                <w:szCs w:val="21"/>
              </w:rPr>
              <w:t>egister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EA2437" w:rsidRPr="00BC3081" w14:paraId="172C3B28" w14:textId="77777777" w:rsidTr="00AA28C7">
        <w:tc>
          <w:tcPr>
            <w:tcW w:w="9628" w:type="dxa"/>
            <w:vAlign w:val="center"/>
          </w:tcPr>
          <w:p w14:paraId="41504AB1" w14:textId="77777777" w:rsidR="00EA2437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请求头：</w:t>
            </w:r>
          </w:p>
          <w:p w14:paraId="404E4EA7" w14:textId="77777777" w:rsidR="00EA2437" w:rsidRPr="00125D7A" w:rsidRDefault="00EA2437" w:rsidP="00AA28C7">
            <w:pPr>
              <w:spacing w:line="240" w:lineRule="auto"/>
              <w:ind w:firstLineChars="0" w:firstLine="0"/>
            </w:pPr>
            <w:r w:rsidRPr="00125D7A">
              <w:rPr>
                <w:rFonts w:hint="eastAsia"/>
              </w:rPr>
              <w:t>（</w:t>
            </w:r>
            <w:r>
              <w:rPr>
                <w:rFonts w:hint="eastAsia"/>
              </w:rPr>
              <w:t>将第一次请求返回的请求头中的信息组装在第二次请求的请求头中，同时要传输平台配置的用户名和密码</w:t>
            </w:r>
            <w:r w:rsidRPr="00125D7A">
              <w:rPr>
                <w:rFonts w:hint="eastAsia"/>
              </w:rPr>
              <w:t>）</w:t>
            </w:r>
          </w:p>
        </w:tc>
      </w:tr>
      <w:tr w:rsidR="00EA2437" w:rsidRPr="00BC3081" w14:paraId="15D4F82B" w14:textId="77777777" w:rsidTr="00AA28C7">
        <w:tc>
          <w:tcPr>
            <w:tcW w:w="9628" w:type="dxa"/>
            <w:vAlign w:val="center"/>
          </w:tcPr>
          <w:p w14:paraId="16E622E2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Authorization: Digest username="admin",realm="viid",nonce="4f403eeebdba494798825 dfb4da5c490",uri="/VIID/System/Register",qop="auth",nc="00000001",cnonce="0a4f113b",response="fb523850dea6c67c397755326bbcf0a3",opaque="6273a019b53747a2869862ceb8f71612"</w:t>
            </w:r>
          </w:p>
        </w:tc>
      </w:tr>
      <w:tr w:rsidR="00EA2437" w:rsidRPr="00BC3081" w14:paraId="318F45B6" w14:textId="77777777" w:rsidTr="00AA28C7">
        <w:tc>
          <w:tcPr>
            <w:tcW w:w="9628" w:type="dxa"/>
            <w:vAlign w:val="center"/>
          </w:tcPr>
          <w:p w14:paraId="264148B6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请求报文格式示例：</w:t>
            </w:r>
          </w:p>
        </w:tc>
      </w:tr>
      <w:tr w:rsidR="00EA2437" w:rsidRPr="00BC3081" w14:paraId="1F229A8A" w14:textId="77777777" w:rsidTr="00AA28C7">
        <w:tc>
          <w:tcPr>
            <w:tcW w:w="9628" w:type="dxa"/>
            <w:vAlign w:val="center"/>
          </w:tcPr>
          <w:p w14:paraId="6072178E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13FE8485" w14:textId="77777777" w:rsidR="00EA2437" w:rsidRPr="00BC3081" w:rsidRDefault="00EA2437" w:rsidP="00AA28C7">
            <w:pPr>
              <w:spacing w:line="240" w:lineRule="auto"/>
              <w:ind w:leftChars="200" w:left="480" w:rightChars="100" w:right="24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"RegisterObject": { </w:t>
            </w:r>
          </w:p>
          <w:p w14:paraId="262EA54E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"DeviceID": "33010800005040000001"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5B03AD">
              <w:rPr>
                <w:rFonts w:hint="eastAsia"/>
                <w:sz w:val="21"/>
                <w:szCs w:val="21"/>
              </w:rPr>
              <w:t>此处的</w:t>
            </w:r>
            <w:r w:rsidRPr="005B03AD">
              <w:rPr>
                <w:rFonts w:hint="eastAsia"/>
                <w:sz w:val="21"/>
                <w:szCs w:val="21"/>
              </w:rPr>
              <w:t>DeviceID</w:t>
            </w:r>
            <w:r w:rsidRPr="005B03AD">
              <w:rPr>
                <w:rFonts w:hint="eastAsia"/>
                <w:sz w:val="21"/>
                <w:szCs w:val="21"/>
              </w:rPr>
              <w:t>，是配置的下级域编码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668863A5" w14:textId="77777777" w:rsidR="00EA2437" w:rsidRPr="00BC3081" w:rsidRDefault="00EA2437" w:rsidP="00AA28C7">
            <w:pPr>
              <w:spacing w:line="240" w:lineRule="auto"/>
              <w:ind w:leftChars="200" w:left="480" w:rightChars="100" w:right="24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1963A7A1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  <w:tr w:rsidR="00EA2437" w:rsidRPr="00BC3081" w14:paraId="5227CF92" w14:textId="77777777" w:rsidTr="00AA28C7">
        <w:tc>
          <w:tcPr>
            <w:tcW w:w="9628" w:type="dxa"/>
            <w:vAlign w:val="center"/>
          </w:tcPr>
          <w:p w14:paraId="0D8F6BD0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响应报文格式示例：</w:t>
            </w:r>
          </w:p>
        </w:tc>
      </w:tr>
      <w:tr w:rsidR="00EA2437" w:rsidRPr="00BC3081" w14:paraId="1CDE86EB" w14:textId="77777777" w:rsidTr="00AA28C7">
        <w:tc>
          <w:tcPr>
            <w:tcW w:w="9628" w:type="dxa"/>
            <w:vAlign w:val="center"/>
          </w:tcPr>
          <w:p w14:paraId="5C52F90A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7628EF23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"ResponseStatusObject": { </w:t>
            </w:r>
          </w:p>
          <w:p w14:paraId="1B6B113F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"RequestURL": "/VIID/System/Register", </w:t>
            </w:r>
          </w:p>
          <w:p w14:paraId="7581575B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"StatusCode": "0", </w:t>
            </w:r>
          </w:p>
          <w:p w14:paraId="7E01241C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"StatusString": "success", </w:t>
            </w:r>
          </w:p>
          <w:p w14:paraId="0CD32F4D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"ID": null </w:t>
            </w:r>
          </w:p>
          <w:p w14:paraId="1CCA4A75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} </w:t>
            </w:r>
          </w:p>
          <w:p w14:paraId="179727CC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</w:tbl>
    <w:p w14:paraId="1FEA95A1" w14:textId="77777777" w:rsidR="00EA2437" w:rsidRPr="00BC3081" w:rsidRDefault="00EA2437" w:rsidP="0004041E">
      <w:pPr>
        <w:pStyle w:val="3"/>
        <w:rPr>
          <w:sz w:val="32"/>
          <w:szCs w:val="44"/>
        </w:rPr>
      </w:pPr>
      <w:r w:rsidRPr="00BC3081">
        <w:rPr>
          <w:rFonts w:hint="eastAsia"/>
        </w:rPr>
        <w:lastRenderedPageBreak/>
        <w:t>保活消息</w:t>
      </w:r>
    </w:p>
    <w:tbl>
      <w:tblPr>
        <w:tblStyle w:val="ab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A2437" w:rsidRPr="00BC3081" w14:paraId="58F1FAF4" w14:textId="77777777" w:rsidTr="00AA28C7">
        <w:tc>
          <w:tcPr>
            <w:tcW w:w="9638" w:type="dxa"/>
            <w:vAlign w:val="center"/>
          </w:tcPr>
          <w:p w14:paraId="057AF412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请求类型和请求地址：</w:t>
            </w:r>
          </w:p>
        </w:tc>
      </w:tr>
      <w:tr w:rsidR="00EA2437" w:rsidRPr="00BC3081" w14:paraId="54F639FD" w14:textId="77777777" w:rsidTr="00AA28C7">
        <w:tc>
          <w:tcPr>
            <w:tcW w:w="9638" w:type="dxa"/>
            <w:vAlign w:val="center"/>
          </w:tcPr>
          <w:p w14:paraId="5635471E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</w:t>
            </w:r>
            <w:r w:rsidRPr="00BC3081">
              <w:rPr>
                <w:sz w:val="21"/>
                <w:szCs w:val="21"/>
              </w:rPr>
              <w:t>/VIID/S</w:t>
            </w:r>
            <w:r w:rsidRPr="00BC3081">
              <w:rPr>
                <w:rFonts w:hint="eastAsia"/>
                <w:sz w:val="21"/>
                <w:szCs w:val="21"/>
              </w:rPr>
              <w:t>ystem/</w:t>
            </w:r>
            <w:r w:rsidRPr="00BC3081">
              <w:rPr>
                <w:sz w:val="21"/>
                <w:szCs w:val="21"/>
              </w:rPr>
              <w:t>K</w:t>
            </w:r>
            <w:r w:rsidRPr="00BC3081">
              <w:rPr>
                <w:rFonts w:hint="eastAsia"/>
                <w:sz w:val="21"/>
                <w:szCs w:val="21"/>
              </w:rPr>
              <w:t>eepalive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EA2437" w:rsidRPr="00BC3081" w14:paraId="0E2CFECC" w14:textId="77777777" w:rsidTr="00AA28C7">
        <w:tc>
          <w:tcPr>
            <w:tcW w:w="9638" w:type="dxa"/>
            <w:vAlign w:val="center"/>
          </w:tcPr>
          <w:p w14:paraId="051B94ED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请求头：</w:t>
            </w:r>
          </w:p>
        </w:tc>
      </w:tr>
      <w:tr w:rsidR="00EA2437" w:rsidRPr="00BC3081" w14:paraId="0D937632" w14:textId="77777777" w:rsidTr="00AA28C7">
        <w:tc>
          <w:tcPr>
            <w:tcW w:w="9638" w:type="dxa"/>
            <w:vAlign w:val="center"/>
          </w:tcPr>
          <w:p w14:paraId="6F37A283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Authorization: Digest username="32", realm="acsncgVIIDExt", nonce="c2dea28e25cf4a5db592f0609</w:t>
            </w:r>
          </w:p>
          <w:p w14:paraId="44626397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2679109", uri="/VIID/System/Keepalive", response="9bebf49d585b3d8d5b66c09493990e09", opaque="7e6ad1b815af4ef58c4e6d793c89723d", qop=auth, nc=0000000209, cnonce="1a36e7ecf8514d5faf7111f9605b793f"</w:t>
            </w:r>
          </w:p>
        </w:tc>
      </w:tr>
      <w:tr w:rsidR="00EA2437" w:rsidRPr="00BC3081" w14:paraId="7FD80D11" w14:textId="77777777" w:rsidTr="00AA28C7">
        <w:tc>
          <w:tcPr>
            <w:tcW w:w="9638" w:type="dxa"/>
            <w:vAlign w:val="center"/>
          </w:tcPr>
          <w:p w14:paraId="6D2A0393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请求报文格式示例：</w:t>
            </w:r>
          </w:p>
        </w:tc>
      </w:tr>
      <w:tr w:rsidR="00EA2437" w:rsidRPr="00BC3081" w14:paraId="79626BA9" w14:textId="77777777" w:rsidTr="00AA28C7">
        <w:tc>
          <w:tcPr>
            <w:tcW w:w="9638" w:type="dxa"/>
            <w:vAlign w:val="center"/>
          </w:tcPr>
          <w:p w14:paraId="1E7A5052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5568191A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"K</w:t>
            </w:r>
            <w:r w:rsidRPr="00BC3081">
              <w:rPr>
                <w:rFonts w:hint="eastAsia"/>
                <w:sz w:val="21"/>
                <w:szCs w:val="21"/>
              </w:rPr>
              <w:t>eepalive</w:t>
            </w:r>
            <w:r w:rsidRPr="00BC3081">
              <w:rPr>
                <w:sz w:val="21"/>
                <w:szCs w:val="21"/>
              </w:rPr>
              <w:t xml:space="preserve">Object": { </w:t>
            </w:r>
          </w:p>
          <w:p w14:paraId="1597E6F2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"DeviceID": "33010800005040000001"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5B03AD">
              <w:rPr>
                <w:rFonts w:hint="eastAsia"/>
                <w:sz w:val="21"/>
                <w:szCs w:val="21"/>
              </w:rPr>
              <w:t>此处的</w:t>
            </w:r>
            <w:r w:rsidRPr="005B03AD">
              <w:rPr>
                <w:rFonts w:hint="eastAsia"/>
                <w:sz w:val="21"/>
                <w:szCs w:val="21"/>
              </w:rPr>
              <w:t>DeviceID</w:t>
            </w:r>
            <w:r w:rsidRPr="005B03AD">
              <w:rPr>
                <w:rFonts w:hint="eastAsia"/>
                <w:sz w:val="21"/>
                <w:szCs w:val="21"/>
              </w:rPr>
              <w:t>，是配置的下级域编码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7F8385FC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73B81DF6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  <w:tr w:rsidR="00EA2437" w:rsidRPr="00BC3081" w14:paraId="7575E004" w14:textId="77777777" w:rsidTr="00AA28C7">
        <w:tc>
          <w:tcPr>
            <w:tcW w:w="9638" w:type="dxa"/>
            <w:vAlign w:val="center"/>
          </w:tcPr>
          <w:p w14:paraId="4FC937FE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响应报文格式示例：</w:t>
            </w:r>
          </w:p>
        </w:tc>
      </w:tr>
      <w:tr w:rsidR="00EA2437" w:rsidRPr="00BC3081" w14:paraId="3B7A3519" w14:textId="77777777" w:rsidTr="00AA28C7">
        <w:tc>
          <w:tcPr>
            <w:tcW w:w="9638" w:type="dxa"/>
            <w:vAlign w:val="center"/>
          </w:tcPr>
          <w:p w14:paraId="461FE400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507AB93A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"ResponseStatusObject": { </w:t>
            </w:r>
          </w:p>
          <w:p w14:paraId="0F20CF20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"RequestURL": "/VIID/System/K</w:t>
            </w:r>
            <w:r w:rsidRPr="00BC3081">
              <w:rPr>
                <w:rFonts w:hint="eastAsia"/>
                <w:sz w:val="21"/>
                <w:szCs w:val="21"/>
              </w:rPr>
              <w:t>eepalive</w:t>
            </w:r>
            <w:r w:rsidRPr="00BC3081">
              <w:rPr>
                <w:sz w:val="21"/>
                <w:szCs w:val="21"/>
              </w:rPr>
              <w:t xml:space="preserve">", </w:t>
            </w:r>
          </w:p>
          <w:p w14:paraId="78B6A50F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"StatusCode": "0", </w:t>
            </w:r>
          </w:p>
          <w:p w14:paraId="11E7379F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"StatusString": "success", </w:t>
            </w:r>
          </w:p>
          <w:p w14:paraId="6E4D9C4F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"ID": null </w:t>
            </w:r>
          </w:p>
          <w:p w14:paraId="327282D4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} </w:t>
            </w:r>
          </w:p>
          <w:p w14:paraId="6E11C9DE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</w:tbl>
    <w:p w14:paraId="5A53C5D7" w14:textId="77777777" w:rsidR="00EA2437" w:rsidRPr="00BC3081" w:rsidRDefault="00EA2437" w:rsidP="0004041E">
      <w:pPr>
        <w:pStyle w:val="3"/>
      </w:pPr>
      <w:r w:rsidRPr="00BC3081">
        <w:rPr>
          <w:rFonts w:hint="eastAsia"/>
        </w:rPr>
        <w:t>调用示例</w:t>
      </w:r>
    </w:p>
    <w:tbl>
      <w:tblPr>
        <w:tblStyle w:val="ab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A2437" w:rsidRPr="00BC3081" w14:paraId="6AEB0878" w14:textId="77777777" w:rsidTr="00AA28C7">
        <w:tc>
          <w:tcPr>
            <w:tcW w:w="9638" w:type="dxa"/>
            <w:vAlign w:val="center"/>
          </w:tcPr>
          <w:p w14:paraId="5AD9A710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请求类型和请求地址：</w:t>
            </w:r>
          </w:p>
        </w:tc>
      </w:tr>
      <w:tr w:rsidR="00EA2437" w:rsidRPr="00BC3081" w14:paraId="7E95B57A" w14:textId="77777777" w:rsidTr="00AA28C7">
        <w:tc>
          <w:tcPr>
            <w:tcW w:w="9638" w:type="dxa"/>
            <w:vAlign w:val="center"/>
          </w:tcPr>
          <w:p w14:paraId="55B0E6DE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//10.33.40.91:80/VIID</w:t>
            </w:r>
            <w:r w:rsidRPr="00BC3081">
              <w:rPr>
                <w:sz w:val="21"/>
                <w:szCs w:val="21"/>
              </w:rPr>
              <w:t>/DataTransfer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EA2437" w:rsidRPr="00BC3081" w14:paraId="50AD9A1D" w14:textId="77777777" w:rsidTr="00AA28C7">
        <w:tc>
          <w:tcPr>
            <w:tcW w:w="9638" w:type="dxa"/>
            <w:vAlign w:val="center"/>
          </w:tcPr>
          <w:p w14:paraId="505FF990" w14:textId="77777777" w:rsidR="00EA2437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请求头：</w:t>
            </w:r>
          </w:p>
          <w:p w14:paraId="0CF5E70D" w14:textId="77777777" w:rsidR="00EA2437" w:rsidRPr="00DF77D7" w:rsidRDefault="00EA2437" w:rsidP="00AA28C7">
            <w:pPr>
              <w:spacing w:line="240" w:lineRule="auto"/>
              <w:ind w:firstLineChars="0" w:firstLine="0"/>
            </w:pPr>
            <w:r w:rsidRPr="00DF77D7">
              <w:rPr>
                <w:rFonts w:hint="eastAsia"/>
                <w:color w:val="FF0000"/>
              </w:rPr>
              <w:t>（所有推送数据的接口，都需要在请求</w:t>
            </w:r>
            <w:r w:rsidRPr="00DF77D7">
              <w:rPr>
                <w:rFonts w:hint="eastAsia"/>
                <w:color w:val="FF0000"/>
              </w:rPr>
              <w:t>header</w:t>
            </w:r>
            <w:r w:rsidRPr="00DF77D7">
              <w:rPr>
                <w:rFonts w:hint="eastAsia"/>
                <w:color w:val="FF0000"/>
              </w:rPr>
              <w:t>中加上</w:t>
            </w:r>
            <w:r w:rsidRPr="00DF77D7">
              <w:rPr>
                <w:color w:val="FF0000"/>
              </w:rPr>
              <w:t>U</w:t>
            </w:r>
            <w:r w:rsidRPr="00DF77D7">
              <w:rPr>
                <w:rFonts w:hint="eastAsia"/>
                <w:color w:val="FF0000"/>
              </w:rPr>
              <w:t>ser</w:t>
            </w:r>
            <w:r w:rsidRPr="00DF77D7">
              <w:rPr>
                <w:color w:val="FF0000"/>
              </w:rPr>
              <w:t>-I</w:t>
            </w:r>
            <w:r w:rsidRPr="00DF77D7">
              <w:rPr>
                <w:rFonts w:hint="eastAsia"/>
                <w:color w:val="FF0000"/>
              </w:rPr>
              <w:t>dentify</w:t>
            </w:r>
            <w:r w:rsidRPr="00DF77D7">
              <w:rPr>
                <w:rFonts w:hint="eastAsia"/>
                <w:color w:val="FF0000"/>
              </w:rPr>
              <w:t>，其对应的值就是采集系统编号）</w:t>
            </w:r>
          </w:p>
        </w:tc>
      </w:tr>
      <w:tr w:rsidR="00EA2437" w:rsidRPr="00BC3081" w14:paraId="1C8331BA" w14:textId="77777777" w:rsidTr="00AA28C7">
        <w:tc>
          <w:tcPr>
            <w:tcW w:w="9638" w:type="dxa"/>
            <w:vAlign w:val="center"/>
          </w:tcPr>
          <w:p w14:paraId="2EFE33D0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lastRenderedPageBreak/>
              <w:t>Authorization: Digest username="32", realm="acsncgVIIDExt", nonce="c2dea28e25cf4a5db592f06092679109", uri="/DataTransfer", response="9bebf49d585b3d8d5b66c09493990e09", opaque="7e6ad1b815af4ef58c4e6d793c89723d", qop=auth, nc=0000000209, cnonce="1a36e7ecf8514d5faf7111f9605b793f",</w:t>
            </w:r>
          </w:p>
          <w:p w14:paraId="69166DE7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User-Identify: 33010800005040000001</w:t>
            </w:r>
          </w:p>
        </w:tc>
      </w:tr>
      <w:tr w:rsidR="00EA2437" w:rsidRPr="00BC3081" w14:paraId="4FDFEF16" w14:textId="77777777" w:rsidTr="00AA28C7">
        <w:tc>
          <w:tcPr>
            <w:tcW w:w="9638" w:type="dxa"/>
            <w:vAlign w:val="center"/>
          </w:tcPr>
          <w:p w14:paraId="70177B3E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请求报文格式示例：</w:t>
            </w:r>
          </w:p>
        </w:tc>
      </w:tr>
      <w:tr w:rsidR="00EA2437" w:rsidRPr="00BC3081" w14:paraId="4757FDDF" w14:textId="77777777" w:rsidTr="00AA28C7">
        <w:tc>
          <w:tcPr>
            <w:tcW w:w="9638" w:type="dxa"/>
            <w:vAlign w:val="center"/>
          </w:tcPr>
          <w:p w14:paraId="5CE3F8AE" w14:textId="77777777" w:rsidR="00EA2437" w:rsidRPr="00BC3081" w:rsidRDefault="00EA2437" w:rsidP="00AA28C7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30C81550" w14:textId="77777777" w:rsidR="00EA2437" w:rsidRPr="00BC3081" w:rsidRDefault="00EA2437" w:rsidP="00AA28C7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</w:t>
            </w:r>
            <w:r w:rsidRPr="00BC3081">
              <w:rPr>
                <w:rFonts w:hint="eastAsia"/>
                <w:sz w:val="21"/>
                <w:szCs w:val="21"/>
              </w:rPr>
              <w:t>inf</w:t>
            </w:r>
            <w:r w:rsidRPr="00BC3081">
              <w:rPr>
                <w:sz w:val="21"/>
                <w:szCs w:val="21"/>
              </w:rPr>
              <w:t>N</w:t>
            </w:r>
            <w:r w:rsidRPr="00BC3081">
              <w:rPr>
                <w:rFonts w:hint="eastAsia"/>
                <w:sz w:val="21"/>
                <w:szCs w:val="21"/>
              </w:rPr>
              <w:t>ame</w:t>
            </w:r>
            <w:r w:rsidRPr="00BC3081">
              <w:rPr>
                <w:sz w:val="21"/>
                <w:szCs w:val="21"/>
              </w:rPr>
              <w:t>": "doorStatusUpload",</w:t>
            </w:r>
          </w:p>
          <w:p w14:paraId="06E65956" w14:textId="77777777" w:rsidR="00EA2437" w:rsidRPr="00BC3081" w:rsidRDefault="00EA2437" w:rsidP="00AA28C7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"msgId": "12321darwe",</w:t>
            </w:r>
          </w:p>
          <w:p w14:paraId="4DFDDF5B" w14:textId="77777777" w:rsidR="00EA2437" w:rsidRPr="00BC3081" w:rsidRDefault="00EA2437" w:rsidP="00AA28C7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"data": [</w:t>
            </w:r>
          </w:p>
          <w:p w14:paraId="1F6E78DB" w14:textId="77777777" w:rsidR="00EA2437" w:rsidRPr="00BC3081" w:rsidRDefault="00EA2437" w:rsidP="00AA28C7">
            <w:pPr>
              <w:spacing w:line="400" w:lineRule="exact"/>
              <w:ind w:leftChars="200" w:left="480" w:firstLineChars="400" w:firstLine="84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6C1F3861" w14:textId="77777777" w:rsidR="00EA2437" w:rsidRPr="00BC3081" w:rsidRDefault="00EA2437" w:rsidP="00AA28C7">
            <w:pPr>
              <w:spacing w:line="400" w:lineRule="exact"/>
              <w:ind w:leftChars="200" w:left="480" w:firstLineChars="600" w:firstLine="126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indexCode</w:t>
            </w:r>
            <w:r w:rsidRPr="00BC3081">
              <w:rPr>
                <w:sz w:val="21"/>
                <w:szCs w:val="21"/>
              </w:rPr>
              <w:t>": "dsafsadfsdafas",</w:t>
            </w:r>
          </w:p>
          <w:p w14:paraId="04C2E4BE" w14:textId="77777777" w:rsidR="00EA2437" w:rsidRPr="00BC3081" w:rsidRDefault="00EA2437" w:rsidP="00AA28C7">
            <w:pPr>
              <w:spacing w:line="400" w:lineRule="exact"/>
              <w:ind w:leftChars="200" w:left="480" w:firstLineChars="600" w:firstLine="126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</w:t>
            </w:r>
            <w:r w:rsidRPr="00BC3081">
              <w:rPr>
                <w:rFonts w:hint="eastAsia"/>
                <w:sz w:val="21"/>
                <w:szCs w:val="21"/>
              </w:rPr>
              <w:t>status</w:t>
            </w:r>
            <w:r w:rsidRPr="00BC3081">
              <w:rPr>
                <w:sz w:val="21"/>
                <w:szCs w:val="21"/>
              </w:rPr>
              <w:t>": 0</w:t>
            </w:r>
            <w:r w:rsidRPr="00BC3081">
              <w:rPr>
                <w:rFonts w:hint="eastAsia"/>
                <w:sz w:val="21"/>
                <w:szCs w:val="21"/>
              </w:rPr>
              <w:t>,</w:t>
            </w:r>
          </w:p>
          <w:p w14:paraId="43CDF81B" w14:textId="77777777" w:rsidR="00EA2437" w:rsidRPr="00BC3081" w:rsidRDefault="00EA2437" w:rsidP="00AA28C7">
            <w:pPr>
              <w:spacing w:line="400" w:lineRule="exact"/>
              <w:ind w:leftChars="200" w:left="480" w:firstLineChars="600" w:firstLine="126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"happenTime": "2022-05-03T17:30:08+08:00"</w:t>
            </w:r>
          </w:p>
          <w:p w14:paraId="4FB40EA8" w14:textId="77777777" w:rsidR="00EA2437" w:rsidRPr="00BC3081" w:rsidRDefault="00EA2437" w:rsidP="00AA28C7">
            <w:pPr>
              <w:spacing w:line="400" w:lineRule="exact"/>
              <w:ind w:leftChars="200" w:left="480" w:firstLineChars="400" w:firstLine="84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49A31D9F" w14:textId="77777777" w:rsidR="00EA2437" w:rsidRPr="00BC3081" w:rsidRDefault="00EA2437" w:rsidP="00AA28C7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]</w:t>
            </w:r>
          </w:p>
          <w:p w14:paraId="11B42765" w14:textId="77777777" w:rsidR="00EA2437" w:rsidRPr="00BC3081" w:rsidRDefault="00EA2437" w:rsidP="00AA28C7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  <w:tr w:rsidR="00EA2437" w:rsidRPr="00BC3081" w14:paraId="14C50373" w14:textId="77777777" w:rsidTr="00AA28C7">
        <w:tc>
          <w:tcPr>
            <w:tcW w:w="9638" w:type="dxa"/>
            <w:vAlign w:val="center"/>
          </w:tcPr>
          <w:p w14:paraId="15B325FC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响应报文格式示例：</w:t>
            </w:r>
          </w:p>
        </w:tc>
      </w:tr>
      <w:tr w:rsidR="00EA2437" w:rsidRPr="00BC3081" w14:paraId="4150CF5E" w14:textId="77777777" w:rsidTr="00AA28C7">
        <w:tc>
          <w:tcPr>
            <w:tcW w:w="9638" w:type="dxa"/>
            <w:vAlign w:val="center"/>
          </w:tcPr>
          <w:p w14:paraId="65221084" w14:textId="77777777" w:rsidR="00EA2437" w:rsidRPr="00BC3081" w:rsidRDefault="00EA2437" w:rsidP="00AA28C7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66E08B91" w14:textId="77777777" w:rsidR="00EA2437" w:rsidRPr="00BC3081" w:rsidRDefault="00EA2437" w:rsidP="00AA28C7">
            <w:pPr>
              <w:spacing w:line="400" w:lineRule="exact"/>
              <w:ind w:leftChars="400" w:left="96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"code": "0",</w:t>
            </w:r>
          </w:p>
          <w:p w14:paraId="4F571DEE" w14:textId="77777777" w:rsidR="00EA2437" w:rsidRPr="00BC3081" w:rsidRDefault="00EA2437" w:rsidP="00AA28C7">
            <w:pPr>
              <w:spacing w:line="400" w:lineRule="exact"/>
              <w:ind w:leftChars="400" w:left="96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"msg": "success",</w:t>
            </w:r>
          </w:p>
          <w:p w14:paraId="5C240EA6" w14:textId="77777777" w:rsidR="00EA2437" w:rsidRPr="00BC3081" w:rsidRDefault="00EA2437" w:rsidP="00AA28C7">
            <w:pPr>
              <w:spacing w:line="400" w:lineRule="exact"/>
              <w:ind w:leftChars="400" w:left="96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"data": {</w:t>
            </w:r>
          </w:p>
          <w:p w14:paraId="6E52D250" w14:textId="77777777" w:rsidR="00EA2437" w:rsidRPr="00BC3081" w:rsidRDefault="00EA2437" w:rsidP="00AA28C7">
            <w:pPr>
              <w:spacing w:line="400" w:lineRule="exact"/>
              <w:ind w:leftChars="600" w:left="144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"infName": "doorStatusUpload",</w:t>
            </w:r>
          </w:p>
          <w:p w14:paraId="7A5B495C" w14:textId="77777777" w:rsidR="00EA2437" w:rsidRPr="00BC3081" w:rsidRDefault="00EA2437" w:rsidP="00AA28C7">
            <w:pPr>
              <w:spacing w:line="400" w:lineRule="exact"/>
              <w:ind w:leftChars="600" w:left="144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"msgId": "12321darwe"</w:t>
            </w:r>
          </w:p>
          <w:p w14:paraId="1B1A49D5" w14:textId="77777777" w:rsidR="00EA2437" w:rsidRPr="00BC3081" w:rsidRDefault="00EA2437" w:rsidP="00AA28C7">
            <w:pPr>
              <w:spacing w:line="400" w:lineRule="exact"/>
              <w:ind w:leftChars="400" w:left="96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5A8F2A26" w14:textId="77777777" w:rsidR="00EA2437" w:rsidRPr="00BC3081" w:rsidRDefault="00EA2437" w:rsidP="00AA28C7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</w:tbl>
    <w:p w14:paraId="073F84DA" w14:textId="02FCA1CE" w:rsidR="007E3335" w:rsidRPr="00BC3081" w:rsidRDefault="007E3335" w:rsidP="0004041E">
      <w:pPr>
        <w:pStyle w:val="2"/>
      </w:pPr>
      <w:bookmarkStart w:id="32" w:name="_Toc138245880"/>
      <w:r w:rsidRPr="00BC3081">
        <w:rPr>
          <w:rFonts w:hint="eastAsia"/>
        </w:rPr>
        <w:t>巡更点位数据</w:t>
      </w:r>
      <w:bookmarkEnd w:id="32"/>
    </w:p>
    <w:p w14:paraId="2AD84DE1" w14:textId="77777777" w:rsidR="007E3335" w:rsidRPr="00BC3081" w:rsidRDefault="007E3335" w:rsidP="0004041E">
      <w:pPr>
        <w:pStyle w:val="3"/>
      </w:pPr>
      <w:r w:rsidRPr="00BC3081">
        <w:rPr>
          <w:rFonts w:hint="eastAsia"/>
        </w:rPr>
        <w:t>接口功能定义</w:t>
      </w:r>
    </w:p>
    <w:p w14:paraId="47306A6F" w14:textId="68BEF547" w:rsidR="007E3335" w:rsidRPr="00BC3081" w:rsidRDefault="007E3335" w:rsidP="007E3335">
      <w:pPr>
        <w:pStyle w:val="a"/>
        <w:ind w:left="0" w:firstLineChars="200" w:firstLine="480"/>
      </w:pPr>
      <w:r w:rsidRPr="00BC3081">
        <w:rPr>
          <w:rFonts w:hint="eastAsia"/>
        </w:rPr>
        <w:t>巡更点位数据全量上传到云平台</w:t>
      </w:r>
    </w:p>
    <w:p w14:paraId="276FF8EC" w14:textId="77777777" w:rsidR="007E3335" w:rsidRPr="00BC3081" w:rsidRDefault="007E3335" w:rsidP="007E3335">
      <w:pPr>
        <w:pStyle w:val="a"/>
        <w:ind w:left="0" w:firstLineChars="200" w:firstLine="480"/>
      </w:pPr>
      <w:r w:rsidRPr="00BC3081">
        <w:rPr>
          <w:rFonts w:hint="eastAsia"/>
        </w:rPr>
        <w:t>巡更</w:t>
      </w:r>
      <w:r w:rsidR="00357B89" w:rsidRPr="00BC3081">
        <w:rPr>
          <w:rFonts w:hint="eastAsia"/>
        </w:rPr>
        <w:t>电位</w:t>
      </w:r>
      <w:r w:rsidRPr="00BC3081">
        <w:rPr>
          <w:rFonts w:hint="eastAsia"/>
        </w:rPr>
        <w:t>数据变化时上传</w:t>
      </w:r>
    </w:p>
    <w:p w14:paraId="0DAD2BFC" w14:textId="77777777" w:rsidR="007E3335" w:rsidRPr="00BC3081" w:rsidRDefault="007E3335" w:rsidP="007E3335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 w:rsidR="00783661" w:rsidRPr="00BC3081">
        <w:rPr>
          <w:rFonts w:hint="eastAsia"/>
        </w:rPr>
        <w:t>patrol</w:t>
      </w:r>
      <w:r w:rsidR="00783661" w:rsidRPr="00BC3081">
        <w:t>Point</w:t>
      </w:r>
      <w:r w:rsidRPr="00BC3081">
        <w:t>U</w:t>
      </w:r>
      <w:r w:rsidRPr="00BC3081">
        <w:rPr>
          <w:rFonts w:hint="eastAsia"/>
        </w:rPr>
        <w:t>pload</w:t>
      </w:r>
    </w:p>
    <w:p w14:paraId="477D2981" w14:textId="77777777" w:rsidR="007E3335" w:rsidRPr="00BC3081" w:rsidRDefault="007E3335" w:rsidP="0004041E">
      <w:pPr>
        <w:pStyle w:val="3"/>
      </w:pPr>
      <w:r w:rsidRPr="00BC3081">
        <w:rPr>
          <w:rFonts w:hint="eastAsia"/>
        </w:rPr>
        <w:lastRenderedPageBreak/>
        <w:t>接口数据内容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391"/>
        <w:gridCol w:w="565"/>
        <w:gridCol w:w="1948"/>
        <w:gridCol w:w="1691"/>
        <w:gridCol w:w="1858"/>
        <w:gridCol w:w="3040"/>
      </w:tblGrid>
      <w:tr w:rsidR="007E3335" w:rsidRPr="00BC3081" w14:paraId="032036FF" w14:textId="77777777" w:rsidTr="00444151">
        <w:tc>
          <w:tcPr>
            <w:tcW w:w="956" w:type="dxa"/>
            <w:gridSpan w:val="2"/>
          </w:tcPr>
          <w:p w14:paraId="27AE143B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1948" w:type="dxa"/>
            <w:vAlign w:val="center"/>
          </w:tcPr>
          <w:p w14:paraId="5C4AD128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691" w:type="dxa"/>
            <w:vAlign w:val="center"/>
          </w:tcPr>
          <w:p w14:paraId="3D46CE70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858" w:type="dxa"/>
            <w:vAlign w:val="center"/>
          </w:tcPr>
          <w:p w14:paraId="606A6F89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040" w:type="dxa"/>
          </w:tcPr>
          <w:p w14:paraId="6E45B43B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7E3335" w:rsidRPr="00BC3081" w14:paraId="355F8175" w14:textId="77777777" w:rsidTr="00444151">
        <w:tc>
          <w:tcPr>
            <w:tcW w:w="956" w:type="dxa"/>
            <w:gridSpan w:val="2"/>
          </w:tcPr>
          <w:p w14:paraId="05EA75FC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1948" w:type="dxa"/>
            <w:vAlign w:val="center"/>
          </w:tcPr>
          <w:p w14:paraId="0EBCF182" w14:textId="77777777" w:rsidR="007E3335" w:rsidRPr="00BC3081" w:rsidRDefault="007E3335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691" w:type="dxa"/>
            <w:vAlign w:val="center"/>
          </w:tcPr>
          <w:p w14:paraId="0189D21A" w14:textId="77777777" w:rsidR="007E3335" w:rsidRPr="00BC3081" w:rsidRDefault="007E3335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858" w:type="dxa"/>
            <w:vAlign w:val="center"/>
          </w:tcPr>
          <w:p w14:paraId="1F4DD76C" w14:textId="77777777" w:rsidR="007E3335" w:rsidRPr="00BC3081" w:rsidRDefault="007E3335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040" w:type="dxa"/>
          </w:tcPr>
          <w:p w14:paraId="084E0D43" w14:textId="77777777" w:rsidR="007E3335" w:rsidRPr="00BC3081" w:rsidRDefault="003615D1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patrolPointUpload</w:t>
            </w:r>
          </w:p>
        </w:tc>
      </w:tr>
      <w:tr w:rsidR="007E3335" w:rsidRPr="00BC3081" w14:paraId="7EC70896" w14:textId="77777777" w:rsidTr="00444151">
        <w:tc>
          <w:tcPr>
            <w:tcW w:w="956" w:type="dxa"/>
            <w:gridSpan w:val="2"/>
          </w:tcPr>
          <w:p w14:paraId="2BF62F3C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1948" w:type="dxa"/>
            <w:vAlign w:val="center"/>
          </w:tcPr>
          <w:p w14:paraId="1E7EE073" w14:textId="77777777" w:rsidR="007E3335" w:rsidRPr="00BC3081" w:rsidRDefault="007E3335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691" w:type="dxa"/>
            <w:vAlign w:val="center"/>
          </w:tcPr>
          <w:p w14:paraId="0475527B" w14:textId="77777777" w:rsidR="007E3335" w:rsidRPr="00BC3081" w:rsidRDefault="007E3335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858" w:type="dxa"/>
            <w:vAlign w:val="center"/>
          </w:tcPr>
          <w:p w14:paraId="23E9DCBA" w14:textId="77777777" w:rsidR="007E3335" w:rsidRPr="00BC3081" w:rsidRDefault="007E3335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040" w:type="dxa"/>
          </w:tcPr>
          <w:p w14:paraId="5DC58D35" w14:textId="77777777" w:rsidR="007E3335" w:rsidRPr="00BC3081" w:rsidRDefault="007E3335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7E3335" w:rsidRPr="00BC3081" w14:paraId="672CA698" w14:textId="77777777" w:rsidTr="00444151">
        <w:tc>
          <w:tcPr>
            <w:tcW w:w="956" w:type="dxa"/>
            <w:gridSpan w:val="2"/>
          </w:tcPr>
          <w:p w14:paraId="34A156A2" w14:textId="77777777" w:rsidR="007E3335" w:rsidRPr="00BC3081" w:rsidRDefault="005B666E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1948" w:type="dxa"/>
            <w:vAlign w:val="center"/>
          </w:tcPr>
          <w:p w14:paraId="2C854D4F" w14:textId="77777777" w:rsidR="007E3335" w:rsidRPr="00BC3081" w:rsidRDefault="007E3335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691" w:type="dxa"/>
            <w:vAlign w:val="center"/>
          </w:tcPr>
          <w:p w14:paraId="10F39BFB" w14:textId="77777777" w:rsidR="007E3335" w:rsidRPr="00BC3081" w:rsidRDefault="007E3335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O</w:t>
            </w:r>
            <w:r w:rsidRPr="00BC3081">
              <w:rPr>
                <w:rFonts w:hint="eastAsia"/>
                <w:sz w:val="21"/>
              </w:rPr>
              <w:t>bject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1858" w:type="dxa"/>
            <w:vAlign w:val="center"/>
          </w:tcPr>
          <w:p w14:paraId="6CB39C36" w14:textId="77777777" w:rsidR="007E3335" w:rsidRPr="00BC3081" w:rsidRDefault="007E3335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数据</w:t>
            </w:r>
          </w:p>
        </w:tc>
        <w:tc>
          <w:tcPr>
            <w:tcW w:w="3040" w:type="dxa"/>
          </w:tcPr>
          <w:p w14:paraId="417CAE04" w14:textId="77777777" w:rsidR="007E3335" w:rsidRPr="00BC3081" w:rsidRDefault="007E3335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7633F" w:rsidRPr="00BC3081" w14:paraId="3323E454" w14:textId="77777777" w:rsidTr="00444151">
        <w:trPr>
          <w:trHeight w:val="283"/>
        </w:trPr>
        <w:tc>
          <w:tcPr>
            <w:tcW w:w="391" w:type="dxa"/>
            <w:vMerge w:val="restart"/>
          </w:tcPr>
          <w:p w14:paraId="36FFF893" w14:textId="77777777" w:rsidR="00F7633F" w:rsidRPr="00BC3081" w:rsidRDefault="00F7633F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14EFF3B3" w14:textId="77777777" w:rsidR="00F7633F" w:rsidRPr="00BC3081" w:rsidRDefault="00F7633F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1</w:t>
            </w:r>
          </w:p>
        </w:tc>
        <w:tc>
          <w:tcPr>
            <w:tcW w:w="1948" w:type="dxa"/>
            <w:vAlign w:val="center"/>
          </w:tcPr>
          <w:p w14:paraId="5464DAC4" w14:textId="77777777" w:rsidR="00F7633F" w:rsidRPr="00BC3081" w:rsidRDefault="00F7633F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pointId</w:t>
            </w:r>
          </w:p>
        </w:tc>
        <w:tc>
          <w:tcPr>
            <w:tcW w:w="1691" w:type="dxa"/>
            <w:vAlign w:val="center"/>
          </w:tcPr>
          <w:p w14:paraId="3C2968A5" w14:textId="77777777" w:rsidR="00F7633F" w:rsidRPr="00BC3081" w:rsidRDefault="00F7633F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858" w:type="dxa"/>
            <w:vAlign w:val="center"/>
          </w:tcPr>
          <w:p w14:paraId="1BA05ACF" w14:textId="77777777" w:rsidR="00F7633F" w:rsidRPr="00BC3081" w:rsidRDefault="00F7633F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巡更点唯一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040" w:type="dxa"/>
          </w:tcPr>
          <w:p w14:paraId="71C87B02" w14:textId="77777777" w:rsidR="00F7633F" w:rsidRPr="00BC3081" w:rsidRDefault="00F7633F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7633F" w:rsidRPr="00BC3081" w14:paraId="53E27124" w14:textId="77777777" w:rsidTr="00444151">
        <w:trPr>
          <w:trHeight w:val="283"/>
        </w:trPr>
        <w:tc>
          <w:tcPr>
            <w:tcW w:w="391" w:type="dxa"/>
            <w:vMerge/>
          </w:tcPr>
          <w:p w14:paraId="02FB33E0" w14:textId="77777777" w:rsidR="00F7633F" w:rsidRPr="00BC3081" w:rsidRDefault="00F7633F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7A01C52E" w14:textId="77777777" w:rsidR="00F7633F" w:rsidRPr="00BC3081" w:rsidRDefault="00F7633F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2</w:t>
            </w:r>
          </w:p>
        </w:tc>
        <w:tc>
          <w:tcPr>
            <w:tcW w:w="1948" w:type="dxa"/>
            <w:vAlign w:val="center"/>
          </w:tcPr>
          <w:p w14:paraId="30F66761" w14:textId="77777777" w:rsidR="00F7633F" w:rsidRPr="00BC3081" w:rsidRDefault="00F7633F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point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691" w:type="dxa"/>
            <w:vAlign w:val="center"/>
          </w:tcPr>
          <w:p w14:paraId="77E8D3C5" w14:textId="77777777" w:rsidR="00F7633F" w:rsidRPr="00BC3081" w:rsidRDefault="00F7633F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858" w:type="dxa"/>
            <w:vAlign w:val="center"/>
          </w:tcPr>
          <w:p w14:paraId="3A111D1C" w14:textId="77777777" w:rsidR="00F7633F" w:rsidRPr="00BC3081" w:rsidRDefault="00F7633F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巡更点名称</w:t>
            </w:r>
          </w:p>
        </w:tc>
        <w:tc>
          <w:tcPr>
            <w:tcW w:w="3040" w:type="dxa"/>
          </w:tcPr>
          <w:p w14:paraId="3D968E6B" w14:textId="77777777" w:rsidR="00F7633F" w:rsidRPr="00BC3081" w:rsidRDefault="00F7633F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C204E7" w:rsidRPr="00BC3081" w14:paraId="41060189" w14:textId="77777777" w:rsidTr="00444151">
        <w:trPr>
          <w:trHeight w:val="283"/>
        </w:trPr>
        <w:tc>
          <w:tcPr>
            <w:tcW w:w="391" w:type="dxa"/>
            <w:vMerge/>
          </w:tcPr>
          <w:p w14:paraId="311B5CDA" w14:textId="77777777" w:rsidR="00C204E7" w:rsidRPr="00BC3081" w:rsidRDefault="00C204E7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01C5EAD2" w14:textId="77777777" w:rsidR="00C204E7" w:rsidRPr="00BC3081" w:rsidRDefault="00C204E7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1948" w:type="dxa"/>
            <w:vAlign w:val="center"/>
          </w:tcPr>
          <w:p w14:paraId="20CE22AD" w14:textId="77777777" w:rsidR="00C204E7" w:rsidRPr="00BC3081" w:rsidRDefault="00C204E7" w:rsidP="0044415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point</w:t>
            </w:r>
            <w:r>
              <w:rPr>
                <w:sz w:val="21"/>
              </w:rPr>
              <w:t>Type</w:t>
            </w:r>
          </w:p>
        </w:tc>
        <w:tc>
          <w:tcPr>
            <w:tcW w:w="1691" w:type="dxa"/>
            <w:vAlign w:val="center"/>
          </w:tcPr>
          <w:p w14:paraId="1F151D05" w14:textId="77777777" w:rsidR="00C204E7" w:rsidRPr="00BC3081" w:rsidRDefault="00C204E7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I</w:t>
            </w:r>
            <w:r>
              <w:rPr>
                <w:sz w:val="21"/>
              </w:rPr>
              <w:t>nteger</w:t>
            </w:r>
            <w:r w:rsidR="00373733" w:rsidRPr="00BC3081">
              <w:rPr>
                <w:sz w:val="21"/>
              </w:rPr>
              <w:t>(</w:t>
            </w:r>
            <w:r w:rsidR="00373733" w:rsidRPr="00BC3081">
              <w:rPr>
                <w:rFonts w:hint="eastAsia"/>
                <w:sz w:val="21"/>
              </w:rPr>
              <w:t>非空</w:t>
            </w:r>
            <w:r w:rsidR="00373733" w:rsidRPr="00BC3081">
              <w:rPr>
                <w:sz w:val="21"/>
              </w:rPr>
              <w:t>)</w:t>
            </w:r>
          </w:p>
        </w:tc>
        <w:tc>
          <w:tcPr>
            <w:tcW w:w="1858" w:type="dxa"/>
            <w:vAlign w:val="center"/>
          </w:tcPr>
          <w:p w14:paraId="08070EF4" w14:textId="77777777" w:rsidR="00C204E7" w:rsidRPr="00BC3081" w:rsidRDefault="00C204E7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巡更点类型</w:t>
            </w:r>
          </w:p>
        </w:tc>
        <w:tc>
          <w:tcPr>
            <w:tcW w:w="3040" w:type="dxa"/>
          </w:tcPr>
          <w:p w14:paraId="11D55AB8" w14:textId="77777777" w:rsidR="00C204E7" w:rsidRPr="00BC3081" w:rsidRDefault="00C204E7" w:rsidP="0044415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  <w:r>
              <w:rPr>
                <w:rFonts w:hint="eastAsia"/>
                <w:sz w:val="21"/>
              </w:rPr>
              <w:t>：安保巡更，</w:t>
            </w: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：消防巡更</w:t>
            </w:r>
          </w:p>
        </w:tc>
      </w:tr>
      <w:tr w:rsidR="00F7633F" w:rsidRPr="00BC3081" w14:paraId="6296EFAC" w14:textId="77777777" w:rsidTr="00444151">
        <w:trPr>
          <w:trHeight w:val="283"/>
        </w:trPr>
        <w:tc>
          <w:tcPr>
            <w:tcW w:w="391" w:type="dxa"/>
            <w:vMerge/>
          </w:tcPr>
          <w:p w14:paraId="1E75C38E" w14:textId="77777777" w:rsidR="00F7633F" w:rsidRPr="00BC3081" w:rsidRDefault="00F7633F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26DBEFCF" w14:textId="77777777" w:rsidR="00F7633F" w:rsidRPr="00BC3081" w:rsidRDefault="00DA2742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948" w:type="dxa"/>
            <w:vAlign w:val="center"/>
          </w:tcPr>
          <w:p w14:paraId="5E8BAE24" w14:textId="77777777" w:rsidR="00F7633F" w:rsidRPr="00BC3081" w:rsidRDefault="00F7633F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srcId</w:t>
            </w:r>
          </w:p>
        </w:tc>
        <w:tc>
          <w:tcPr>
            <w:tcW w:w="1691" w:type="dxa"/>
          </w:tcPr>
          <w:p w14:paraId="2FA48208" w14:textId="77777777" w:rsidR="00F7633F" w:rsidRPr="00BC3081" w:rsidRDefault="00F7633F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858" w:type="dxa"/>
            <w:vAlign w:val="center"/>
          </w:tcPr>
          <w:p w14:paraId="551D3669" w14:textId="77777777" w:rsidR="00F7633F" w:rsidRPr="00BC3081" w:rsidRDefault="00F7633F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资源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040" w:type="dxa"/>
          </w:tcPr>
          <w:p w14:paraId="5CBD3B40" w14:textId="77777777" w:rsidR="00F7633F" w:rsidRPr="00BC3081" w:rsidRDefault="00F7633F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7633F" w:rsidRPr="00BC3081" w14:paraId="36B4284D" w14:textId="77777777" w:rsidTr="00444151">
        <w:trPr>
          <w:trHeight w:val="283"/>
        </w:trPr>
        <w:tc>
          <w:tcPr>
            <w:tcW w:w="391" w:type="dxa"/>
            <w:vMerge/>
          </w:tcPr>
          <w:p w14:paraId="53758920" w14:textId="77777777" w:rsidR="00F7633F" w:rsidRPr="00BC3081" w:rsidRDefault="00F7633F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5F1A8330" w14:textId="77777777" w:rsidR="00F7633F" w:rsidRPr="00BC3081" w:rsidRDefault="008520DD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948" w:type="dxa"/>
            <w:vAlign w:val="center"/>
          </w:tcPr>
          <w:p w14:paraId="1727BE3A" w14:textId="77777777" w:rsidR="00F7633F" w:rsidRPr="00BC3081" w:rsidRDefault="00F7633F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srcType</w:t>
            </w:r>
          </w:p>
        </w:tc>
        <w:tc>
          <w:tcPr>
            <w:tcW w:w="1691" w:type="dxa"/>
          </w:tcPr>
          <w:p w14:paraId="6AB97F39" w14:textId="77777777" w:rsidR="00F7633F" w:rsidRPr="00BC3081" w:rsidRDefault="00F7633F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858" w:type="dxa"/>
            <w:vAlign w:val="center"/>
          </w:tcPr>
          <w:p w14:paraId="6952AAD6" w14:textId="77777777" w:rsidR="00F7633F" w:rsidRPr="00BC3081" w:rsidRDefault="00F7633F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资源类型</w:t>
            </w:r>
          </w:p>
        </w:tc>
        <w:tc>
          <w:tcPr>
            <w:tcW w:w="3040" w:type="dxa"/>
          </w:tcPr>
          <w:p w14:paraId="2370BA9F" w14:textId="77777777" w:rsidR="00F7633F" w:rsidRPr="00BC3081" w:rsidRDefault="00F7633F" w:rsidP="000638A7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详见附录</w:t>
            </w:r>
            <w:r w:rsidR="00642805" w:rsidRPr="00BC3081">
              <w:rPr>
                <w:sz w:val="21"/>
              </w:rPr>
              <w:t>A</w:t>
            </w:r>
            <w:r w:rsidRPr="00BC3081">
              <w:rPr>
                <w:rFonts w:hint="eastAsia"/>
                <w:sz w:val="21"/>
              </w:rPr>
              <w:t>【巡更点资源类型】</w:t>
            </w:r>
          </w:p>
        </w:tc>
      </w:tr>
      <w:tr w:rsidR="00F7633F" w:rsidRPr="00BC3081" w14:paraId="3D51B7D3" w14:textId="77777777" w:rsidTr="00444151">
        <w:trPr>
          <w:trHeight w:val="283"/>
        </w:trPr>
        <w:tc>
          <w:tcPr>
            <w:tcW w:w="391" w:type="dxa"/>
            <w:vMerge/>
          </w:tcPr>
          <w:p w14:paraId="387AD0D7" w14:textId="77777777" w:rsidR="00F7633F" w:rsidRPr="00BC3081" w:rsidRDefault="00F7633F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5AAA8ACA" w14:textId="77777777" w:rsidR="00F7633F" w:rsidRPr="00BC3081" w:rsidRDefault="008520DD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948" w:type="dxa"/>
            <w:vAlign w:val="center"/>
          </w:tcPr>
          <w:p w14:paraId="5B9B5A8C" w14:textId="77777777" w:rsidR="00F7633F" w:rsidRPr="00BC3081" w:rsidRDefault="00F7633F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srcType</w:t>
            </w:r>
            <w:r w:rsidRPr="00BC3081">
              <w:rPr>
                <w:sz w:val="21"/>
              </w:rPr>
              <w:t>V</w:t>
            </w:r>
            <w:r w:rsidRPr="00BC3081">
              <w:rPr>
                <w:rFonts w:hint="eastAsia"/>
                <w:sz w:val="21"/>
              </w:rPr>
              <w:t>alue</w:t>
            </w:r>
          </w:p>
        </w:tc>
        <w:tc>
          <w:tcPr>
            <w:tcW w:w="1691" w:type="dxa"/>
          </w:tcPr>
          <w:p w14:paraId="71ED8DAA" w14:textId="77777777" w:rsidR="00F7633F" w:rsidRPr="00BC3081" w:rsidRDefault="00F7633F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858" w:type="dxa"/>
            <w:vAlign w:val="center"/>
          </w:tcPr>
          <w:p w14:paraId="4160A6AC" w14:textId="77777777" w:rsidR="00F7633F" w:rsidRPr="00BC3081" w:rsidRDefault="00F7633F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资源类型值</w:t>
            </w:r>
          </w:p>
        </w:tc>
        <w:tc>
          <w:tcPr>
            <w:tcW w:w="3040" w:type="dxa"/>
          </w:tcPr>
          <w:p w14:paraId="33E6EE53" w14:textId="77777777" w:rsidR="00F7633F" w:rsidRPr="00BC3081" w:rsidRDefault="00F7633F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srcType=</w:t>
            </w:r>
            <w:r w:rsidRPr="00BC3081">
              <w:rPr>
                <w:sz w:val="21"/>
              </w:rPr>
              <w:t>5</w:t>
            </w:r>
            <w:r w:rsidRPr="00BC3081">
              <w:rPr>
                <w:rFonts w:hint="eastAsia"/>
                <w:sz w:val="21"/>
              </w:rPr>
              <w:t>时有值</w:t>
            </w:r>
          </w:p>
        </w:tc>
      </w:tr>
      <w:tr w:rsidR="002035AC" w:rsidRPr="00BC3081" w14:paraId="47BBDCDF" w14:textId="77777777" w:rsidTr="00444151">
        <w:trPr>
          <w:trHeight w:val="283"/>
        </w:trPr>
        <w:tc>
          <w:tcPr>
            <w:tcW w:w="391" w:type="dxa"/>
            <w:vMerge/>
          </w:tcPr>
          <w:p w14:paraId="0305F30C" w14:textId="77777777" w:rsidR="002035AC" w:rsidRPr="00BC3081" w:rsidRDefault="002035AC" w:rsidP="002035AC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1649BB39" w14:textId="77777777" w:rsidR="002035AC" w:rsidRPr="00BC3081" w:rsidRDefault="002035AC" w:rsidP="002035AC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1948" w:type="dxa"/>
            <w:vAlign w:val="center"/>
          </w:tcPr>
          <w:p w14:paraId="25A04577" w14:textId="5B010D90" w:rsidR="002035AC" w:rsidRPr="00BC3081" w:rsidRDefault="002035AC" w:rsidP="002035AC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status</w:t>
            </w:r>
          </w:p>
        </w:tc>
        <w:tc>
          <w:tcPr>
            <w:tcW w:w="1691" w:type="dxa"/>
          </w:tcPr>
          <w:p w14:paraId="1095A2DA" w14:textId="049923B3" w:rsidR="002035AC" w:rsidRPr="00BC3081" w:rsidRDefault="002035AC" w:rsidP="002035A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858" w:type="dxa"/>
            <w:vAlign w:val="center"/>
          </w:tcPr>
          <w:p w14:paraId="579536A6" w14:textId="1F6A846A" w:rsidR="002035AC" w:rsidRPr="00BC3081" w:rsidRDefault="002035AC" w:rsidP="002035A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设备状态</w:t>
            </w:r>
          </w:p>
        </w:tc>
        <w:tc>
          <w:tcPr>
            <w:tcW w:w="3040" w:type="dxa"/>
          </w:tcPr>
          <w:p w14:paraId="125E53A7" w14:textId="5466A6C2" w:rsidR="002035AC" w:rsidRPr="00BC3081" w:rsidRDefault="002035AC" w:rsidP="002035AC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</w:t>
            </w:r>
            <w:r w:rsidRPr="00BC3081">
              <w:rPr>
                <w:rFonts w:hint="eastAsia"/>
                <w:sz w:val="21"/>
              </w:rPr>
              <w:t>：正常，</w:t>
            </w:r>
            <w:r w:rsidRPr="00BC3081">
              <w:rPr>
                <w:rFonts w:hint="eastAsia"/>
                <w:sz w:val="21"/>
              </w:rPr>
              <w:t>-</w:t>
            </w:r>
            <w:r w:rsidRPr="00BC3081">
              <w:rPr>
                <w:sz w:val="21"/>
              </w:rPr>
              <w:t>1</w:t>
            </w:r>
            <w:r w:rsidRPr="00BC3081">
              <w:rPr>
                <w:rFonts w:hint="eastAsia"/>
                <w:sz w:val="21"/>
              </w:rPr>
              <w:t>：删除</w:t>
            </w:r>
          </w:p>
        </w:tc>
      </w:tr>
    </w:tbl>
    <w:p w14:paraId="539ED41B" w14:textId="77777777" w:rsidR="007E3335" w:rsidRPr="00BC3081" w:rsidRDefault="007E3335" w:rsidP="0004041E">
      <w:pPr>
        <w:pStyle w:val="3"/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3335" w:rsidRPr="00BC3081" w14:paraId="109E2184" w14:textId="77777777" w:rsidTr="00444151">
        <w:tc>
          <w:tcPr>
            <w:tcW w:w="9628" w:type="dxa"/>
          </w:tcPr>
          <w:p w14:paraId="0F3C04ED" w14:textId="77777777" w:rsidR="007E3335" w:rsidRPr="00BC3081" w:rsidRDefault="007E3335" w:rsidP="00444151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0C95A7E8" w14:textId="77777777" w:rsidR="007E3335" w:rsidRPr="00BC3081" w:rsidRDefault="007E3335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</w:t>
            </w:r>
            <w:r w:rsidR="003615D1" w:rsidRPr="00BC3081">
              <w:rPr>
                <w:sz w:val="21"/>
              </w:rPr>
              <w:t>patrolPointUpload</w:t>
            </w:r>
            <w:r w:rsidRPr="00BC3081">
              <w:rPr>
                <w:sz w:val="21"/>
              </w:rPr>
              <w:t>",</w:t>
            </w:r>
          </w:p>
          <w:p w14:paraId="64571E69" w14:textId="77777777" w:rsidR="007E3335" w:rsidRPr="00BC3081" w:rsidRDefault="007E3335" w:rsidP="00DD4748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7D3685A5" w14:textId="77777777" w:rsidR="007E3335" w:rsidRPr="00BC3081" w:rsidRDefault="007E3335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"data": [</w:t>
            </w:r>
          </w:p>
          <w:p w14:paraId="2FB21389" w14:textId="77777777" w:rsidR="007E3335" w:rsidRPr="00BC3081" w:rsidRDefault="007E3335" w:rsidP="0044415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5DA44DB4" w14:textId="77777777" w:rsidR="007E3335" w:rsidRPr="00BC3081" w:rsidRDefault="007E3335" w:rsidP="00444151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5A7B9E" w:rsidRPr="00BC3081">
              <w:rPr>
                <w:sz w:val="21"/>
              </w:rPr>
              <w:t>pointId</w:t>
            </w:r>
            <w:r w:rsidRPr="00BC3081">
              <w:rPr>
                <w:sz w:val="21"/>
              </w:rPr>
              <w:t>": "</w:t>
            </w:r>
            <w:r w:rsidR="0040623F" w:rsidRPr="00BC3081">
              <w:rPr>
                <w:sz w:val="21"/>
              </w:rPr>
              <w:t>0d17a464-ffa4-41a1-bab3-64e983bb11a1</w:t>
            </w:r>
            <w:r w:rsidRPr="00BC3081">
              <w:rPr>
                <w:sz w:val="21"/>
              </w:rPr>
              <w:t>",</w:t>
            </w:r>
          </w:p>
          <w:p w14:paraId="0345D18E" w14:textId="77777777" w:rsidR="007E3335" w:rsidRDefault="007E3335" w:rsidP="00444151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5A7B9E" w:rsidRPr="00BC3081">
              <w:rPr>
                <w:rFonts w:hint="eastAsia"/>
                <w:sz w:val="21"/>
              </w:rPr>
              <w:t>point</w:t>
            </w:r>
            <w:r w:rsidR="005A7B9E" w:rsidRPr="00BC3081">
              <w:rPr>
                <w:sz w:val="21"/>
              </w:rPr>
              <w:t>N</w:t>
            </w:r>
            <w:r w:rsidR="005A7B9E"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 xml:space="preserve">": </w:t>
            </w:r>
            <w:r w:rsidR="0040623F" w:rsidRPr="00BC3081">
              <w:rPr>
                <w:sz w:val="21"/>
              </w:rPr>
              <w:t>"</w:t>
            </w:r>
            <w:r w:rsidR="0040623F" w:rsidRPr="00BC3081">
              <w:rPr>
                <w:rFonts w:hint="eastAsia"/>
                <w:sz w:val="21"/>
              </w:rPr>
              <w:t>巡更点位</w:t>
            </w:r>
            <w:r w:rsidR="0040623F" w:rsidRPr="00BC3081">
              <w:rPr>
                <w:rFonts w:hint="eastAsia"/>
                <w:sz w:val="21"/>
              </w:rPr>
              <w:t>1</w:t>
            </w:r>
            <w:r w:rsidR="0040623F"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2884DBED" w14:textId="77777777" w:rsidR="008520DD" w:rsidRPr="00BC3081" w:rsidRDefault="008520DD" w:rsidP="008520DD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point</w:t>
            </w:r>
            <w:r>
              <w:rPr>
                <w:sz w:val="21"/>
              </w:rPr>
              <w:t>T</w:t>
            </w:r>
            <w:r>
              <w:rPr>
                <w:rFonts w:hint="eastAsia"/>
                <w:sz w:val="21"/>
              </w:rPr>
              <w:t>ype</w:t>
            </w:r>
            <w:r w:rsidRPr="00BC3081">
              <w:rPr>
                <w:sz w:val="21"/>
              </w:rPr>
              <w:t xml:space="preserve">": </w:t>
            </w:r>
            <w:r>
              <w:rPr>
                <w:sz w:val="21"/>
              </w:rPr>
              <w:t>0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69834317" w14:textId="2B26AA4A" w:rsidR="007E3335" w:rsidRPr="00BC3081" w:rsidRDefault="007E3335" w:rsidP="0062312F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62312F" w:rsidRPr="00BC3081">
              <w:rPr>
                <w:rFonts w:hint="eastAsia"/>
                <w:sz w:val="21"/>
              </w:rPr>
              <w:t>status</w:t>
            </w:r>
            <w:r w:rsidR="0062312F">
              <w:rPr>
                <w:sz w:val="21"/>
              </w:rPr>
              <w:t>": 0</w:t>
            </w:r>
          </w:p>
          <w:p w14:paraId="6BB1C8F5" w14:textId="77777777" w:rsidR="007E3335" w:rsidRPr="00BC3081" w:rsidRDefault="007E3335" w:rsidP="0044415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1E7745A8" w14:textId="77777777" w:rsidR="007E3335" w:rsidRPr="00BC3081" w:rsidRDefault="007E3335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60B8122D" w14:textId="77777777" w:rsidR="007E3335" w:rsidRPr="00BC3081" w:rsidRDefault="007E3335" w:rsidP="00444151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1D787E47" w14:textId="77777777" w:rsidR="007E3335" w:rsidRPr="00BC3081" w:rsidRDefault="007E3335" w:rsidP="0004041E">
      <w:pPr>
        <w:pStyle w:val="3"/>
      </w:pPr>
      <w:r w:rsidRPr="00BC3081">
        <w:rPr>
          <w:rFonts w:hint="eastAsia"/>
        </w:rPr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7E3335" w:rsidRPr="00BC3081" w14:paraId="27EB96E8" w14:textId="77777777" w:rsidTr="00444151">
        <w:tc>
          <w:tcPr>
            <w:tcW w:w="814" w:type="dxa"/>
            <w:gridSpan w:val="2"/>
            <w:vAlign w:val="center"/>
          </w:tcPr>
          <w:p w14:paraId="32911B8C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03DA94B7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7387F590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41E48149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76409D9D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7E3335" w:rsidRPr="00BC3081" w14:paraId="4CED7BF3" w14:textId="77777777" w:rsidTr="00444151">
        <w:tc>
          <w:tcPr>
            <w:tcW w:w="814" w:type="dxa"/>
            <w:gridSpan w:val="2"/>
            <w:vAlign w:val="center"/>
          </w:tcPr>
          <w:p w14:paraId="14091A53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3C43A60A" w14:textId="77777777" w:rsidR="007E3335" w:rsidRPr="00BC3081" w:rsidRDefault="007E3335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0A4596D7" w14:textId="77777777" w:rsidR="007E3335" w:rsidRPr="00BC3081" w:rsidRDefault="007E3335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2AB87B57" w14:textId="77777777" w:rsidR="007E3335" w:rsidRPr="00BC3081" w:rsidRDefault="007E3335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02608C28" w14:textId="77777777" w:rsidR="007E3335" w:rsidRPr="00BC3081" w:rsidRDefault="007E3335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7E3335" w:rsidRPr="00BC3081" w14:paraId="25CDC772" w14:textId="77777777" w:rsidTr="00444151">
        <w:tc>
          <w:tcPr>
            <w:tcW w:w="814" w:type="dxa"/>
            <w:gridSpan w:val="2"/>
            <w:vAlign w:val="center"/>
          </w:tcPr>
          <w:p w14:paraId="4DB8F391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4B64EDCC" w14:textId="77777777" w:rsidR="007E3335" w:rsidRPr="00BC3081" w:rsidRDefault="007E3335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7A038911" w14:textId="77777777" w:rsidR="007E3335" w:rsidRPr="00BC3081" w:rsidRDefault="007E3335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74AE48D5" w14:textId="77777777" w:rsidR="007E3335" w:rsidRPr="00BC3081" w:rsidRDefault="007E3335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5D2D16BA" w14:textId="77777777" w:rsidR="007E3335" w:rsidRPr="00BC3081" w:rsidRDefault="007E3335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E3335" w:rsidRPr="00BC3081" w14:paraId="3761B656" w14:textId="77777777" w:rsidTr="00444151">
        <w:tc>
          <w:tcPr>
            <w:tcW w:w="814" w:type="dxa"/>
            <w:gridSpan w:val="2"/>
            <w:vAlign w:val="center"/>
          </w:tcPr>
          <w:p w14:paraId="62692D24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77F597EA" w14:textId="77777777" w:rsidR="007E3335" w:rsidRPr="00BC3081" w:rsidRDefault="007E3335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23D1E40C" w14:textId="77777777" w:rsidR="007E3335" w:rsidRPr="00BC3081" w:rsidRDefault="007E3335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46265389" w14:textId="77777777" w:rsidR="007E3335" w:rsidRPr="00BC3081" w:rsidRDefault="007E3335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475F8AEE" w14:textId="77777777" w:rsidR="007E3335" w:rsidRPr="00BC3081" w:rsidRDefault="007E3335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E3335" w:rsidRPr="00BC3081" w14:paraId="41DF2257" w14:textId="77777777" w:rsidTr="00444151">
        <w:tc>
          <w:tcPr>
            <w:tcW w:w="407" w:type="dxa"/>
            <w:vMerge w:val="restart"/>
            <w:vAlign w:val="center"/>
          </w:tcPr>
          <w:p w14:paraId="3A9CCDF8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2C967CEF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2443AE80" w14:textId="77777777" w:rsidR="007E3335" w:rsidRPr="00BC3081" w:rsidRDefault="007E3335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538A1786" w14:textId="77777777" w:rsidR="007E3335" w:rsidRPr="00BC3081" w:rsidRDefault="007E3335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73B56444" w14:textId="77777777" w:rsidR="007E3335" w:rsidRPr="00BC3081" w:rsidRDefault="007E3335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10D476D2" w14:textId="77777777" w:rsidR="007E3335" w:rsidRPr="00BC3081" w:rsidRDefault="003615D1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patrolPointUpload</w:t>
            </w:r>
          </w:p>
        </w:tc>
      </w:tr>
      <w:tr w:rsidR="007E3335" w:rsidRPr="00BC3081" w14:paraId="07550544" w14:textId="77777777" w:rsidTr="00444151">
        <w:tc>
          <w:tcPr>
            <w:tcW w:w="407" w:type="dxa"/>
            <w:vMerge/>
            <w:vAlign w:val="center"/>
          </w:tcPr>
          <w:p w14:paraId="28354B75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1F9C97E7" w14:textId="77777777" w:rsidR="007E3335" w:rsidRPr="00BC3081" w:rsidRDefault="007E3335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557C4EEF" w14:textId="77777777" w:rsidR="007E3335" w:rsidRPr="00BC3081" w:rsidRDefault="007E3335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1CED14BF" w14:textId="77777777" w:rsidR="007E3335" w:rsidRPr="00BC3081" w:rsidRDefault="007E3335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4E41A8C5" w14:textId="77777777" w:rsidR="007E3335" w:rsidRPr="00BC3081" w:rsidRDefault="007E3335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47F46F0C" w14:textId="77777777" w:rsidR="007E3335" w:rsidRPr="00BC3081" w:rsidRDefault="007E3335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63B7B660" w14:textId="77777777" w:rsidR="007E3335" w:rsidRPr="00BC3081" w:rsidRDefault="007E3335" w:rsidP="0004041E">
      <w:pPr>
        <w:pStyle w:val="3"/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3335" w:rsidRPr="00BC3081" w14:paraId="7CC98EE4" w14:textId="77777777" w:rsidTr="00444151">
        <w:tc>
          <w:tcPr>
            <w:tcW w:w="9628" w:type="dxa"/>
          </w:tcPr>
          <w:p w14:paraId="19DC7551" w14:textId="77777777" w:rsidR="007E3335" w:rsidRPr="00BC3081" w:rsidRDefault="007E3335" w:rsidP="00444151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398D623E" w14:textId="77777777" w:rsidR="007E3335" w:rsidRPr="00BC3081" w:rsidRDefault="007E3335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7FFEB8BD" w14:textId="77777777" w:rsidR="007E3335" w:rsidRPr="00BC3081" w:rsidRDefault="007E3335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6A023127" w14:textId="77777777" w:rsidR="007E3335" w:rsidRPr="00BC3081" w:rsidRDefault="007E3335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7124A72A" w14:textId="77777777" w:rsidR="007E3335" w:rsidRPr="00BC3081" w:rsidRDefault="007E3335" w:rsidP="0044415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</w:t>
            </w:r>
            <w:r w:rsidR="003615D1" w:rsidRPr="00BC3081">
              <w:rPr>
                <w:sz w:val="21"/>
              </w:rPr>
              <w:t>patrolPointUpload</w:t>
            </w:r>
            <w:r w:rsidRPr="00BC3081">
              <w:rPr>
                <w:sz w:val="21"/>
              </w:rPr>
              <w:t>",</w:t>
            </w:r>
          </w:p>
          <w:p w14:paraId="262DFC15" w14:textId="77777777" w:rsidR="007E3335" w:rsidRPr="00BC3081" w:rsidRDefault="007E3335" w:rsidP="0044415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4D2C74FD" w14:textId="77777777" w:rsidR="007E3335" w:rsidRPr="00BC3081" w:rsidRDefault="007E3335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3D90F310" w14:textId="77777777" w:rsidR="007E3335" w:rsidRPr="00BC3081" w:rsidRDefault="007E3335" w:rsidP="00444151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5B7BB81D" w14:textId="77777777" w:rsidR="003D0954" w:rsidRPr="00BC3081" w:rsidRDefault="003D0954" w:rsidP="0004041E">
      <w:pPr>
        <w:pStyle w:val="2"/>
      </w:pPr>
      <w:bookmarkStart w:id="33" w:name="_Toc138245881"/>
      <w:r w:rsidRPr="00BC3081">
        <w:rPr>
          <w:rFonts w:hint="eastAsia"/>
        </w:rPr>
        <w:t>巡更任务数据</w:t>
      </w:r>
      <w:bookmarkEnd w:id="33"/>
    </w:p>
    <w:p w14:paraId="345310F8" w14:textId="257219BA" w:rsidR="003D0954" w:rsidRDefault="003D0954" w:rsidP="0004041E">
      <w:pPr>
        <w:pStyle w:val="3"/>
      </w:pPr>
      <w:r w:rsidRPr="00BC3081">
        <w:rPr>
          <w:rFonts w:hint="eastAsia"/>
        </w:rPr>
        <w:t>接口功能定义</w:t>
      </w:r>
    </w:p>
    <w:p w14:paraId="2551C86B" w14:textId="5DB686B6" w:rsidR="00E91EC5" w:rsidRPr="00E91EC5" w:rsidRDefault="00E91EC5" w:rsidP="00E91EC5">
      <w:pPr>
        <w:pStyle w:val="a"/>
        <w:numPr>
          <w:ilvl w:val="0"/>
          <w:numId w:val="8"/>
        </w:numPr>
        <w:spacing w:before="217" w:after="217"/>
      </w:pPr>
      <w:r w:rsidRPr="00BC3081">
        <w:rPr>
          <w:rFonts w:hint="eastAsia"/>
        </w:rPr>
        <w:t>接口名称：</w:t>
      </w:r>
      <w:r w:rsidRPr="00BC3081">
        <w:rPr>
          <w:rFonts w:hint="eastAsia"/>
        </w:rPr>
        <w:t>patrol</w:t>
      </w:r>
      <w:r w:rsidRPr="00BC3081">
        <w:t>T</w:t>
      </w:r>
      <w:r w:rsidRPr="00BC3081">
        <w:rPr>
          <w:rFonts w:hint="eastAsia"/>
        </w:rPr>
        <w:t>ask</w:t>
      </w:r>
      <w:r w:rsidRPr="00BC3081">
        <w:t>U</w:t>
      </w:r>
      <w:r w:rsidRPr="00BC3081">
        <w:rPr>
          <w:rFonts w:hint="eastAsia"/>
        </w:rPr>
        <w:t>pload</w:t>
      </w:r>
    </w:p>
    <w:p w14:paraId="2A9DA81F" w14:textId="77777777" w:rsidR="00E91EC5" w:rsidRPr="00E91EC5" w:rsidRDefault="00E91EC5" w:rsidP="00E91EC5">
      <w:pPr>
        <w:pStyle w:val="a"/>
        <w:numPr>
          <w:ilvl w:val="0"/>
          <w:numId w:val="12"/>
        </w:numPr>
      </w:pPr>
      <w:proofErr w:type="gramStart"/>
      <w:r w:rsidRPr="00E91EC5">
        <w:rPr>
          <w:rFonts w:hint="eastAsia"/>
        </w:rPr>
        <w:t>上传前需要</w:t>
      </w:r>
      <w:proofErr w:type="gramEnd"/>
      <w:r w:rsidRPr="00E91EC5">
        <w:rPr>
          <w:rFonts w:hint="eastAsia"/>
        </w:rPr>
        <w:t>先上传巡更点数据。</w:t>
      </w:r>
    </w:p>
    <w:p w14:paraId="2C7B32A7" w14:textId="47114891" w:rsidR="00E91EC5" w:rsidRDefault="00E91EC5" w:rsidP="00E91EC5">
      <w:pPr>
        <w:pStyle w:val="a"/>
        <w:numPr>
          <w:ilvl w:val="0"/>
          <w:numId w:val="12"/>
        </w:numPr>
      </w:pPr>
      <w:r>
        <w:rPr>
          <w:rFonts w:hint="eastAsia"/>
        </w:rPr>
        <w:t>按月上传巡更任务，每个任务有唯一标识</w:t>
      </w:r>
      <w:r>
        <w:rPr>
          <w:rFonts w:hint="eastAsia"/>
        </w:rPr>
        <w:t>taskId</w:t>
      </w:r>
    </w:p>
    <w:p w14:paraId="3E1A2754" w14:textId="6272023C" w:rsidR="00E91EC5" w:rsidRDefault="00E91EC5" w:rsidP="00E91EC5">
      <w:pPr>
        <w:pStyle w:val="a"/>
        <w:numPr>
          <w:ilvl w:val="0"/>
          <w:numId w:val="12"/>
        </w:numPr>
      </w:pPr>
      <w:r>
        <w:rPr>
          <w:rFonts w:hint="eastAsia"/>
        </w:rPr>
        <w:t>当巡更任务</w:t>
      </w:r>
      <w:r w:rsidR="002F4850">
        <w:rPr>
          <w:rFonts w:hint="eastAsia"/>
        </w:rPr>
        <w:t>有下列信息</w:t>
      </w:r>
      <w:r>
        <w:rPr>
          <w:rFonts w:hint="eastAsia"/>
        </w:rPr>
        <w:t>变更时，需要</w:t>
      </w:r>
      <w:r w:rsidR="002F4850">
        <w:rPr>
          <w:rFonts w:hint="eastAsia"/>
        </w:rPr>
        <w:t>上传变更后的信息</w:t>
      </w:r>
      <w:r>
        <w:rPr>
          <w:rFonts w:hint="eastAsia"/>
        </w:rPr>
        <w:t>：</w:t>
      </w:r>
    </w:p>
    <w:p w14:paraId="6A4F8F83" w14:textId="7605A978" w:rsidR="00E91EC5" w:rsidRDefault="00E91EC5" w:rsidP="00E91EC5">
      <w:pPr>
        <w:pStyle w:val="a"/>
        <w:numPr>
          <w:ilvl w:val="1"/>
          <w:numId w:val="12"/>
        </w:numPr>
      </w:pPr>
      <w:r>
        <w:rPr>
          <w:rFonts w:hint="eastAsia"/>
        </w:rPr>
        <w:t>巡更名称变更</w:t>
      </w:r>
    </w:p>
    <w:p w14:paraId="52436225" w14:textId="1C55E1F0" w:rsidR="00E91EC5" w:rsidRDefault="00E91EC5" w:rsidP="00E91EC5">
      <w:pPr>
        <w:pStyle w:val="a"/>
        <w:numPr>
          <w:ilvl w:val="1"/>
          <w:numId w:val="12"/>
        </w:numPr>
      </w:pPr>
      <w:r>
        <w:rPr>
          <w:rFonts w:hint="eastAsia"/>
        </w:rPr>
        <w:t>巡更任务状态变更</w:t>
      </w:r>
    </w:p>
    <w:p w14:paraId="25C973E1" w14:textId="09174A3E" w:rsidR="00E91EC5" w:rsidRDefault="00E91EC5" w:rsidP="00E91EC5">
      <w:pPr>
        <w:pStyle w:val="a"/>
        <w:numPr>
          <w:ilvl w:val="1"/>
          <w:numId w:val="12"/>
        </w:numPr>
      </w:pPr>
      <w:r>
        <w:rPr>
          <w:rFonts w:hint="eastAsia"/>
        </w:rPr>
        <w:t>巡更结果变更</w:t>
      </w:r>
    </w:p>
    <w:p w14:paraId="5D87EDB6" w14:textId="704A4F24" w:rsidR="00E91EC5" w:rsidRDefault="00E91EC5" w:rsidP="00E91EC5">
      <w:pPr>
        <w:pStyle w:val="a"/>
        <w:numPr>
          <w:ilvl w:val="1"/>
          <w:numId w:val="12"/>
        </w:numPr>
      </w:pPr>
      <w:r>
        <w:rPr>
          <w:rFonts w:hint="eastAsia"/>
        </w:rPr>
        <w:t>巡更路线变更</w:t>
      </w:r>
    </w:p>
    <w:p w14:paraId="34020F06" w14:textId="25E345A8" w:rsidR="00E91EC5" w:rsidRPr="00E91EC5" w:rsidRDefault="00E91EC5" w:rsidP="00E91EC5">
      <w:pPr>
        <w:pStyle w:val="a"/>
        <w:numPr>
          <w:ilvl w:val="0"/>
          <w:numId w:val="12"/>
        </w:numPr>
      </w:pPr>
      <w:r>
        <w:rPr>
          <w:rFonts w:hint="eastAsia"/>
        </w:rPr>
        <w:t>删除巡更任务：</w:t>
      </w:r>
      <w:r>
        <w:rPr>
          <w:rFonts w:hint="eastAsia"/>
        </w:rPr>
        <w:t>task</w:t>
      </w: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</w:t>
      </w:r>
    </w:p>
    <w:p w14:paraId="04994F6B" w14:textId="77777777" w:rsidR="003D0954" w:rsidRPr="00BC3081" w:rsidRDefault="003D0954" w:rsidP="0004041E">
      <w:pPr>
        <w:pStyle w:val="3"/>
      </w:pPr>
      <w:r w:rsidRPr="00BC3081">
        <w:rPr>
          <w:rFonts w:hint="eastAsia"/>
        </w:rPr>
        <w:t>接口数据内容</w:t>
      </w:r>
    </w:p>
    <w:tbl>
      <w:tblPr>
        <w:tblStyle w:val="ab"/>
        <w:tblW w:w="10343" w:type="dxa"/>
        <w:tblLook w:val="04A0" w:firstRow="1" w:lastRow="0" w:firstColumn="1" w:lastColumn="0" w:noHBand="0" w:noVBand="1"/>
      </w:tblPr>
      <w:tblGrid>
        <w:gridCol w:w="357"/>
        <w:gridCol w:w="260"/>
        <w:gridCol w:w="332"/>
        <w:gridCol w:w="2295"/>
        <w:gridCol w:w="1713"/>
        <w:gridCol w:w="1717"/>
        <w:gridCol w:w="3669"/>
      </w:tblGrid>
      <w:tr w:rsidR="003D0954" w:rsidRPr="00BC3081" w14:paraId="21885B91" w14:textId="77777777" w:rsidTr="00C7639B">
        <w:tc>
          <w:tcPr>
            <w:tcW w:w="949" w:type="dxa"/>
            <w:gridSpan w:val="3"/>
          </w:tcPr>
          <w:p w14:paraId="0888798A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295" w:type="dxa"/>
            <w:vAlign w:val="center"/>
          </w:tcPr>
          <w:p w14:paraId="76AB696A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713" w:type="dxa"/>
            <w:vAlign w:val="center"/>
          </w:tcPr>
          <w:p w14:paraId="28F7EFE2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717" w:type="dxa"/>
            <w:vAlign w:val="center"/>
          </w:tcPr>
          <w:p w14:paraId="4ABA8BFD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669" w:type="dxa"/>
          </w:tcPr>
          <w:p w14:paraId="71994F69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3D0954" w:rsidRPr="00BC3081" w14:paraId="5B21BBF5" w14:textId="77777777" w:rsidTr="00C7639B">
        <w:tc>
          <w:tcPr>
            <w:tcW w:w="949" w:type="dxa"/>
            <w:gridSpan w:val="3"/>
          </w:tcPr>
          <w:p w14:paraId="072D9D3A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295" w:type="dxa"/>
            <w:vAlign w:val="center"/>
          </w:tcPr>
          <w:p w14:paraId="7BF55B7C" w14:textId="77777777" w:rsidR="003D0954" w:rsidRPr="00BC3081" w:rsidRDefault="003D0954" w:rsidP="003D095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713" w:type="dxa"/>
            <w:vAlign w:val="center"/>
          </w:tcPr>
          <w:p w14:paraId="0EC3A4B4" w14:textId="77777777" w:rsidR="003D0954" w:rsidRPr="00BC3081" w:rsidRDefault="003D0954" w:rsidP="003D09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717" w:type="dxa"/>
            <w:vAlign w:val="center"/>
          </w:tcPr>
          <w:p w14:paraId="02923C3A" w14:textId="77777777" w:rsidR="003D0954" w:rsidRPr="00BC3081" w:rsidRDefault="003D0954" w:rsidP="003D09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669" w:type="dxa"/>
          </w:tcPr>
          <w:p w14:paraId="3F1D1E57" w14:textId="77777777" w:rsidR="003D0954" w:rsidRPr="00BC3081" w:rsidRDefault="00EE2C8B" w:rsidP="003D095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patrolTaskUpload</w:t>
            </w:r>
          </w:p>
        </w:tc>
      </w:tr>
      <w:tr w:rsidR="003D0954" w:rsidRPr="00BC3081" w14:paraId="4E1174DB" w14:textId="77777777" w:rsidTr="00C7639B">
        <w:tc>
          <w:tcPr>
            <w:tcW w:w="949" w:type="dxa"/>
            <w:gridSpan w:val="3"/>
          </w:tcPr>
          <w:p w14:paraId="38349A5E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295" w:type="dxa"/>
            <w:vAlign w:val="center"/>
          </w:tcPr>
          <w:p w14:paraId="5512E55C" w14:textId="77777777" w:rsidR="003D0954" w:rsidRPr="00BC3081" w:rsidRDefault="003D0954" w:rsidP="003D095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713" w:type="dxa"/>
            <w:vAlign w:val="center"/>
          </w:tcPr>
          <w:p w14:paraId="50F5D2C3" w14:textId="68135083" w:rsidR="003D0954" w:rsidRPr="00BC3081" w:rsidRDefault="003D0954" w:rsidP="00225F6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717" w:type="dxa"/>
            <w:vAlign w:val="center"/>
          </w:tcPr>
          <w:p w14:paraId="01A3629A" w14:textId="77777777" w:rsidR="003D0954" w:rsidRPr="00BC3081" w:rsidRDefault="003D0954" w:rsidP="003D09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669" w:type="dxa"/>
          </w:tcPr>
          <w:p w14:paraId="740A66AA" w14:textId="77777777" w:rsidR="003D0954" w:rsidRPr="00BC3081" w:rsidRDefault="003D0954" w:rsidP="003D095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3D0954" w:rsidRPr="00BC3081" w14:paraId="16EE715E" w14:textId="77777777" w:rsidTr="00C7639B">
        <w:tc>
          <w:tcPr>
            <w:tcW w:w="949" w:type="dxa"/>
            <w:gridSpan w:val="3"/>
          </w:tcPr>
          <w:p w14:paraId="0EBCC68F" w14:textId="77777777" w:rsidR="003D0954" w:rsidRPr="00BC3081" w:rsidRDefault="00BD48B8" w:rsidP="003D095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295" w:type="dxa"/>
            <w:vAlign w:val="center"/>
          </w:tcPr>
          <w:p w14:paraId="7B1A1CFC" w14:textId="77777777" w:rsidR="003D0954" w:rsidRPr="00BC3081" w:rsidRDefault="00582164" w:rsidP="003D095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713" w:type="dxa"/>
            <w:vAlign w:val="center"/>
          </w:tcPr>
          <w:p w14:paraId="33D6E2DD" w14:textId="77777777" w:rsidR="003D0954" w:rsidRPr="00BC3081" w:rsidRDefault="00B04E3F" w:rsidP="003D09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O</w:t>
            </w:r>
            <w:r w:rsidRPr="00BC3081">
              <w:rPr>
                <w:rFonts w:hint="eastAsia"/>
                <w:sz w:val="21"/>
              </w:rPr>
              <w:t>bject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1717" w:type="dxa"/>
            <w:vAlign w:val="center"/>
          </w:tcPr>
          <w:p w14:paraId="55CA00BD" w14:textId="77777777" w:rsidR="003D0954" w:rsidRPr="00BC3081" w:rsidRDefault="006C1F44" w:rsidP="003D09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数据</w:t>
            </w:r>
          </w:p>
        </w:tc>
        <w:tc>
          <w:tcPr>
            <w:tcW w:w="3669" w:type="dxa"/>
          </w:tcPr>
          <w:p w14:paraId="418B454D" w14:textId="77777777" w:rsidR="003D0954" w:rsidRPr="00BC3081" w:rsidRDefault="003D0954" w:rsidP="003D0954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A2B73" w:rsidRPr="00BC3081" w14:paraId="0CBAE002" w14:textId="77777777" w:rsidTr="00C7639B">
        <w:trPr>
          <w:trHeight w:val="283"/>
        </w:trPr>
        <w:tc>
          <w:tcPr>
            <w:tcW w:w="357" w:type="dxa"/>
            <w:vMerge w:val="restart"/>
          </w:tcPr>
          <w:p w14:paraId="547FE72F" w14:textId="77777777" w:rsidR="00FA2B73" w:rsidRPr="00BC3081" w:rsidRDefault="00FA2B73" w:rsidP="003D095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92" w:type="dxa"/>
            <w:gridSpan w:val="2"/>
            <w:vAlign w:val="center"/>
          </w:tcPr>
          <w:p w14:paraId="49D4CD37" w14:textId="77777777" w:rsidR="00FA2B73" w:rsidRPr="00BC3081" w:rsidRDefault="00FA2B73" w:rsidP="003D095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1</w:t>
            </w:r>
          </w:p>
        </w:tc>
        <w:tc>
          <w:tcPr>
            <w:tcW w:w="2295" w:type="dxa"/>
            <w:vAlign w:val="center"/>
          </w:tcPr>
          <w:p w14:paraId="03D19A57" w14:textId="77777777" w:rsidR="00FA2B73" w:rsidRPr="00BC3081" w:rsidRDefault="00FA2B73" w:rsidP="003D0954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task</w:t>
            </w: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d</w:t>
            </w:r>
          </w:p>
        </w:tc>
        <w:tc>
          <w:tcPr>
            <w:tcW w:w="1713" w:type="dxa"/>
            <w:vAlign w:val="center"/>
          </w:tcPr>
          <w:p w14:paraId="1B1AA98A" w14:textId="77777777" w:rsidR="00FA2B73" w:rsidRPr="00BC3081" w:rsidRDefault="00FA2B73" w:rsidP="003D09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717" w:type="dxa"/>
            <w:vAlign w:val="center"/>
          </w:tcPr>
          <w:p w14:paraId="68E6D3DE" w14:textId="75222BEF" w:rsidR="00FA2B73" w:rsidRPr="00BC3081" w:rsidRDefault="00FA2B73" w:rsidP="00A72237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任务唯一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669" w:type="dxa"/>
          </w:tcPr>
          <w:p w14:paraId="7A5AE973" w14:textId="77777777" w:rsidR="00FA2B73" w:rsidRPr="00BC3081" w:rsidRDefault="00FA2B73" w:rsidP="003D0954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924D7" w:rsidRPr="00BC3081" w14:paraId="6F9C0EA9" w14:textId="77777777" w:rsidTr="00D33E34">
        <w:trPr>
          <w:trHeight w:val="283"/>
        </w:trPr>
        <w:tc>
          <w:tcPr>
            <w:tcW w:w="357" w:type="dxa"/>
            <w:vMerge/>
          </w:tcPr>
          <w:p w14:paraId="55799FAB" w14:textId="77777777" w:rsidR="007924D7" w:rsidRPr="00BC3081" w:rsidRDefault="007924D7" w:rsidP="007924D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92" w:type="dxa"/>
            <w:gridSpan w:val="2"/>
            <w:vAlign w:val="center"/>
          </w:tcPr>
          <w:p w14:paraId="35EF590F" w14:textId="766D92B0" w:rsidR="007924D7" w:rsidRDefault="007924D7" w:rsidP="007924D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2295" w:type="dxa"/>
            <w:vAlign w:val="center"/>
          </w:tcPr>
          <w:p w14:paraId="3A386A8B" w14:textId="2324819F" w:rsidR="007924D7" w:rsidRDefault="007924D7" w:rsidP="007924D7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status</w:t>
            </w:r>
          </w:p>
        </w:tc>
        <w:tc>
          <w:tcPr>
            <w:tcW w:w="1713" w:type="dxa"/>
          </w:tcPr>
          <w:p w14:paraId="215C2506" w14:textId="5DC19C8B" w:rsidR="007924D7" w:rsidRPr="00BC3081" w:rsidRDefault="007924D7" w:rsidP="007924D7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717" w:type="dxa"/>
            <w:vAlign w:val="center"/>
          </w:tcPr>
          <w:p w14:paraId="67051871" w14:textId="6CDB72C9" w:rsidR="007924D7" w:rsidRDefault="002871D3" w:rsidP="007924D7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数据操作类型</w:t>
            </w:r>
          </w:p>
        </w:tc>
        <w:tc>
          <w:tcPr>
            <w:tcW w:w="3669" w:type="dxa"/>
          </w:tcPr>
          <w:p w14:paraId="498788E8" w14:textId="06D15442" w:rsidR="007924D7" w:rsidRPr="00BC3081" w:rsidRDefault="007924D7" w:rsidP="007924D7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</w:t>
            </w:r>
            <w:r w:rsidRPr="00BC3081">
              <w:rPr>
                <w:rFonts w:hint="eastAsia"/>
                <w:sz w:val="21"/>
              </w:rPr>
              <w:t>：正常，</w:t>
            </w:r>
            <w:r w:rsidRPr="00BC3081">
              <w:rPr>
                <w:rFonts w:hint="eastAsia"/>
                <w:sz w:val="21"/>
              </w:rPr>
              <w:t>-</w:t>
            </w:r>
            <w:r w:rsidRPr="00BC3081">
              <w:rPr>
                <w:sz w:val="21"/>
              </w:rPr>
              <w:t>1</w:t>
            </w:r>
            <w:r w:rsidRPr="00BC3081">
              <w:rPr>
                <w:rFonts w:hint="eastAsia"/>
                <w:sz w:val="21"/>
              </w:rPr>
              <w:t>：删除</w:t>
            </w:r>
          </w:p>
        </w:tc>
      </w:tr>
      <w:tr w:rsidR="003533C4" w:rsidRPr="00BC3081" w14:paraId="66643822" w14:textId="77777777" w:rsidTr="00C7639B">
        <w:trPr>
          <w:trHeight w:val="283"/>
        </w:trPr>
        <w:tc>
          <w:tcPr>
            <w:tcW w:w="357" w:type="dxa"/>
            <w:vMerge/>
          </w:tcPr>
          <w:p w14:paraId="783070AF" w14:textId="77777777" w:rsidR="003533C4" w:rsidRPr="00BC3081" w:rsidRDefault="003533C4" w:rsidP="003533C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92" w:type="dxa"/>
            <w:gridSpan w:val="2"/>
            <w:vAlign w:val="center"/>
          </w:tcPr>
          <w:p w14:paraId="755FE01C" w14:textId="0ABA3486" w:rsidR="003533C4" w:rsidRPr="00BC3081" w:rsidRDefault="003533C4" w:rsidP="003533C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295" w:type="dxa"/>
            <w:vAlign w:val="center"/>
          </w:tcPr>
          <w:p w14:paraId="7A2579CB" w14:textId="77777777" w:rsidR="003533C4" w:rsidRPr="00BC3081" w:rsidRDefault="003533C4" w:rsidP="003533C4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task</w:t>
            </w:r>
            <w:r>
              <w:rPr>
                <w:sz w:val="21"/>
              </w:rPr>
              <w:t>N</w:t>
            </w:r>
            <w:r>
              <w:rPr>
                <w:rFonts w:hint="eastAsia"/>
                <w:sz w:val="21"/>
              </w:rPr>
              <w:t>ame</w:t>
            </w:r>
          </w:p>
        </w:tc>
        <w:tc>
          <w:tcPr>
            <w:tcW w:w="1713" w:type="dxa"/>
            <w:vAlign w:val="center"/>
          </w:tcPr>
          <w:p w14:paraId="0ABE690B" w14:textId="3BDD7DA8" w:rsidR="003533C4" w:rsidRPr="00BC3081" w:rsidRDefault="003533C4" w:rsidP="003533C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717" w:type="dxa"/>
            <w:vAlign w:val="center"/>
          </w:tcPr>
          <w:p w14:paraId="45D08E0F" w14:textId="77777777" w:rsidR="003533C4" w:rsidRPr="00BC3081" w:rsidRDefault="003533C4" w:rsidP="003533C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巡更任务名称</w:t>
            </w:r>
          </w:p>
        </w:tc>
        <w:tc>
          <w:tcPr>
            <w:tcW w:w="3669" w:type="dxa"/>
          </w:tcPr>
          <w:p w14:paraId="6CE69EBA" w14:textId="77777777" w:rsidR="003533C4" w:rsidRPr="00BC3081" w:rsidRDefault="003533C4" w:rsidP="003533C4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3533C4" w:rsidRPr="00BC3081" w14:paraId="68A1D0CC" w14:textId="77777777" w:rsidTr="00C7639B">
        <w:trPr>
          <w:trHeight w:val="283"/>
        </w:trPr>
        <w:tc>
          <w:tcPr>
            <w:tcW w:w="357" w:type="dxa"/>
            <w:vMerge/>
          </w:tcPr>
          <w:p w14:paraId="2DCA6637" w14:textId="77777777" w:rsidR="003533C4" w:rsidRPr="00BC3081" w:rsidRDefault="003533C4" w:rsidP="003533C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92" w:type="dxa"/>
            <w:gridSpan w:val="2"/>
            <w:vAlign w:val="center"/>
          </w:tcPr>
          <w:p w14:paraId="48C01B1B" w14:textId="076A07DE" w:rsidR="003533C4" w:rsidRPr="00BC3081" w:rsidRDefault="003533C4" w:rsidP="003533C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295" w:type="dxa"/>
            <w:vAlign w:val="center"/>
          </w:tcPr>
          <w:p w14:paraId="0CDCAD75" w14:textId="77777777" w:rsidR="003533C4" w:rsidRPr="00BC3081" w:rsidRDefault="003533C4" w:rsidP="003533C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patrol</w:t>
            </w:r>
            <w:r w:rsidRPr="00BC3081">
              <w:rPr>
                <w:sz w:val="21"/>
              </w:rPr>
              <w:t>R</w:t>
            </w:r>
            <w:r w:rsidRPr="00BC3081">
              <w:rPr>
                <w:rFonts w:hint="eastAsia"/>
                <w:sz w:val="21"/>
              </w:rPr>
              <w:t>esult</w:t>
            </w:r>
          </w:p>
        </w:tc>
        <w:tc>
          <w:tcPr>
            <w:tcW w:w="1713" w:type="dxa"/>
            <w:vAlign w:val="center"/>
          </w:tcPr>
          <w:p w14:paraId="08F72265" w14:textId="77777777" w:rsidR="003533C4" w:rsidRPr="00BC3081" w:rsidRDefault="003533C4" w:rsidP="003533C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717" w:type="dxa"/>
            <w:vAlign w:val="center"/>
          </w:tcPr>
          <w:p w14:paraId="0BEF3BB6" w14:textId="77777777" w:rsidR="003533C4" w:rsidRPr="00BC3081" w:rsidRDefault="003533C4" w:rsidP="003533C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巡更</w:t>
            </w:r>
            <w:r>
              <w:rPr>
                <w:rFonts w:hint="eastAsia"/>
                <w:sz w:val="21"/>
              </w:rPr>
              <w:t>任务</w:t>
            </w:r>
            <w:r w:rsidRPr="00BC3081">
              <w:rPr>
                <w:rFonts w:hint="eastAsia"/>
                <w:sz w:val="21"/>
              </w:rPr>
              <w:t>结果</w:t>
            </w:r>
          </w:p>
        </w:tc>
        <w:tc>
          <w:tcPr>
            <w:tcW w:w="3669" w:type="dxa"/>
          </w:tcPr>
          <w:p w14:paraId="73D25F60" w14:textId="77777777" w:rsidR="003533C4" w:rsidRPr="00BC3081" w:rsidRDefault="003533C4" w:rsidP="003533C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详见附录</w:t>
            </w:r>
            <w:r w:rsidRPr="00BC3081">
              <w:rPr>
                <w:sz w:val="21"/>
              </w:rPr>
              <w:t>A</w:t>
            </w:r>
            <w:r w:rsidRPr="00BC3081">
              <w:rPr>
                <w:rFonts w:hint="eastAsia"/>
                <w:sz w:val="21"/>
              </w:rPr>
              <w:t>【巡更结果】</w:t>
            </w:r>
          </w:p>
        </w:tc>
      </w:tr>
      <w:tr w:rsidR="003533C4" w:rsidRPr="00BC3081" w14:paraId="58E9230A" w14:textId="77777777" w:rsidTr="00C7639B">
        <w:trPr>
          <w:trHeight w:val="283"/>
        </w:trPr>
        <w:tc>
          <w:tcPr>
            <w:tcW w:w="357" w:type="dxa"/>
            <w:vMerge/>
          </w:tcPr>
          <w:p w14:paraId="22D403BE" w14:textId="77777777" w:rsidR="003533C4" w:rsidRPr="00BC3081" w:rsidRDefault="003533C4" w:rsidP="003533C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92" w:type="dxa"/>
            <w:gridSpan w:val="2"/>
            <w:vAlign w:val="center"/>
          </w:tcPr>
          <w:p w14:paraId="3AA05D80" w14:textId="1EDCE15C" w:rsidR="003533C4" w:rsidRPr="00BC3081" w:rsidRDefault="003533C4" w:rsidP="003533C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295" w:type="dxa"/>
            <w:vAlign w:val="center"/>
          </w:tcPr>
          <w:p w14:paraId="352FCA4C" w14:textId="77777777" w:rsidR="003533C4" w:rsidRPr="00BC3081" w:rsidRDefault="003533C4" w:rsidP="003533C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patrol</w:t>
            </w:r>
            <w:r>
              <w:rPr>
                <w:sz w:val="21"/>
              </w:rPr>
              <w:t>S</w:t>
            </w:r>
            <w:r>
              <w:rPr>
                <w:rFonts w:hint="eastAsia"/>
                <w:sz w:val="21"/>
              </w:rPr>
              <w:t>tatus</w:t>
            </w:r>
          </w:p>
        </w:tc>
        <w:tc>
          <w:tcPr>
            <w:tcW w:w="1713" w:type="dxa"/>
            <w:vAlign w:val="center"/>
          </w:tcPr>
          <w:p w14:paraId="05709470" w14:textId="747F8BEA" w:rsidR="003533C4" w:rsidRPr="00BC3081" w:rsidRDefault="003533C4" w:rsidP="003533C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717" w:type="dxa"/>
            <w:vAlign w:val="center"/>
          </w:tcPr>
          <w:p w14:paraId="4AFB4376" w14:textId="77777777" w:rsidR="003533C4" w:rsidRPr="00BC3081" w:rsidRDefault="003533C4" w:rsidP="003533C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巡更任务状态</w:t>
            </w:r>
          </w:p>
        </w:tc>
        <w:tc>
          <w:tcPr>
            <w:tcW w:w="3669" w:type="dxa"/>
          </w:tcPr>
          <w:p w14:paraId="2457D73E" w14:textId="77777777" w:rsidR="003533C4" w:rsidRPr="00BC3081" w:rsidRDefault="003533C4" w:rsidP="003533C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详见附录</w:t>
            </w:r>
            <w:r w:rsidRPr="00BC3081">
              <w:rPr>
                <w:sz w:val="21"/>
              </w:rPr>
              <w:t>A</w:t>
            </w:r>
            <w:r>
              <w:rPr>
                <w:rFonts w:hint="eastAsia"/>
                <w:sz w:val="21"/>
              </w:rPr>
              <w:t>【巡更状态</w:t>
            </w:r>
            <w:r w:rsidRPr="00BC3081">
              <w:rPr>
                <w:rFonts w:hint="eastAsia"/>
                <w:sz w:val="21"/>
              </w:rPr>
              <w:t>】</w:t>
            </w:r>
          </w:p>
        </w:tc>
      </w:tr>
      <w:tr w:rsidR="003533C4" w:rsidRPr="00BC3081" w14:paraId="55F164A6" w14:textId="77777777" w:rsidTr="00C7639B">
        <w:trPr>
          <w:trHeight w:val="283"/>
        </w:trPr>
        <w:tc>
          <w:tcPr>
            <w:tcW w:w="357" w:type="dxa"/>
            <w:vMerge/>
          </w:tcPr>
          <w:p w14:paraId="02F21559" w14:textId="77777777" w:rsidR="003533C4" w:rsidRPr="00BC3081" w:rsidRDefault="003533C4" w:rsidP="003533C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92" w:type="dxa"/>
            <w:gridSpan w:val="2"/>
            <w:vAlign w:val="center"/>
          </w:tcPr>
          <w:p w14:paraId="1C299B3A" w14:textId="139126C0" w:rsidR="003533C4" w:rsidRPr="00BC3081" w:rsidRDefault="003533C4" w:rsidP="003533C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</w:p>
        </w:tc>
        <w:tc>
          <w:tcPr>
            <w:tcW w:w="2295" w:type="dxa"/>
            <w:vAlign w:val="center"/>
          </w:tcPr>
          <w:p w14:paraId="0334B3C7" w14:textId="77777777" w:rsidR="003533C4" w:rsidRPr="00BC3081" w:rsidRDefault="003533C4" w:rsidP="003533C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patrol</w:t>
            </w:r>
            <w:r>
              <w:rPr>
                <w:sz w:val="21"/>
              </w:rPr>
              <w:t>T</w:t>
            </w:r>
            <w:r>
              <w:rPr>
                <w:rFonts w:hint="eastAsia"/>
                <w:sz w:val="21"/>
              </w:rPr>
              <w:t>ype</w:t>
            </w:r>
          </w:p>
        </w:tc>
        <w:tc>
          <w:tcPr>
            <w:tcW w:w="1713" w:type="dxa"/>
            <w:vAlign w:val="center"/>
          </w:tcPr>
          <w:p w14:paraId="17E18A26" w14:textId="440C086F" w:rsidR="003533C4" w:rsidRPr="00BC3081" w:rsidRDefault="003533C4" w:rsidP="003533C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I</w:t>
            </w:r>
            <w:r>
              <w:rPr>
                <w:sz w:val="21"/>
              </w:rPr>
              <w:t>nteger</w:t>
            </w:r>
          </w:p>
        </w:tc>
        <w:tc>
          <w:tcPr>
            <w:tcW w:w="1717" w:type="dxa"/>
            <w:vAlign w:val="center"/>
          </w:tcPr>
          <w:p w14:paraId="427D97C4" w14:textId="77777777" w:rsidR="003533C4" w:rsidRPr="00BC3081" w:rsidRDefault="003533C4" w:rsidP="003533C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巡更任务类型</w:t>
            </w:r>
          </w:p>
        </w:tc>
        <w:tc>
          <w:tcPr>
            <w:tcW w:w="3669" w:type="dxa"/>
          </w:tcPr>
          <w:p w14:paraId="67342161" w14:textId="77777777" w:rsidR="003533C4" w:rsidRPr="00BC3081" w:rsidRDefault="003533C4" w:rsidP="003533C4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  <w:r>
              <w:rPr>
                <w:rFonts w:hint="eastAsia"/>
                <w:sz w:val="21"/>
              </w:rPr>
              <w:t>：安保巡更，</w:t>
            </w: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：消防巡更</w:t>
            </w:r>
          </w:p>
        </w:tc>
      </w:tr>
      <w:tr w:rsidR="003533C4" w:rsidRPr="00BC3081" w14:paraId="30F53E9E" w14:textId="77777777" w:rsidTr="00C7639B">
        <w:trPr>
          <w:trHeight w:val="283"/>
        </w:trPr>
        <w:tc>
          <w:tcPr>
            <w:tcW w:w="357" w:type="dxa"/>
            <w:vMerge/>
          </w:tcPr>
          <w:p w14:paraId="0ADA1D92" w14:textId="77777777" w:rsidR="003533C4" w:rsidRPr="00BC3081" w:rsidRDefault="003533C4" w:rsidP="003533C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92" w:type="dxa"/>
            <w:gridSpan w:val="2"/>
            <w:vAlign w:val="center"/>
          </w:tcPr>
          <w:p w14:paraId="6CAD33C4" w14:textId="00947415" w:rsidR="003533C4" w:rsidRDefault="003533C4" w:rsidP="003533C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2295" w:type="dxa"/>
            <w:vAlign w:val="center"/>
          </w:tcPr>
          <w:p w14:paraId="4BA7DC37" w14:textId="6003868F" w:rsidR="003533C4" w:rsidRPr="00225F6C" w:rsidRDefault="003533C4" w:rsidP="003533C4">
            <w:pPr>
              <w:spacing w:line="240" w:lineRule="auto"/>
              <w:ind w:firstLineChars="0" w:firstLine="0"/>
              <w:rPr>
                <w:sz w:val="21"/>
              </w:rPr>
            </w:pPr>
            <w:r w:rsidRPr="00FA2B73">
              <w:rPr>
                <w:sz w:val="21"/>
              </w:rPr>
              <w:t>scheduled</w:t>
            </w:r>
            <w:r>
              <w:rPr>
                <w:rFonts w:hint="eastAsia"/>
                <w:sz w:val="21"/>
              </w:rPr>
              <w:t>S</w:t>
            </w:r>
            <w:r w:rsidRPr="00FA2B73">
              <w:rPr>
                <w:sz w:val="21"/>
              </w:rPr>
              <w:t>tart</w:t>
            </w:r>
            <w:r>
              <w:rPr>
                <w:sz w:val="21"/>
              </w:rPr>
              <w:t>T</w:t>
            </w:r>
            <w:r w:rsidRPr="00FA2B73">
              <w:rPr>
                <w:sz w:val="21"/>
              </w:rPr>
              <w:t>ime</w:t>
            </w:r>
          </w:p>
        </w:tc>
        <w:tc>
          <w:tcPr>
            <w:tcW w:w="1713" w:type="dxa"/>
            <w:vAlign w:val="center"/>
          </w:tcPr>
          <w:p w14:paraId="01B8071F" w14:textId="288D9A8E" w:rsidR="003533C4" w:rsidRPr="00BC3081" w:rsidRDefault="003533C4" w:rsidP="003533C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717" w:type="dxa"/>
            <w:vAlign w:val="center"/>
          </w:tcPr>
          <w:p w14:paraId="0BF5DB46" w14:textId="18D9EBB9" w:rsidR="003533C4" w:rsidRDefault="003533C4" w:rsidP="003533C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计划开始时间</w:t>
            </w:r>
          </w:p>
        </w:tc>
        <w:tc>
          <w:tcPr>
            <w:tcW w:w="3669" w:type="dxa"/>
          </w:tcPr>
          <w:p w14:paraId="71E9C9F2" w14:textId="7DFEF2FC" w:rsidR="003533C4" w:rsidRPr="00195020" w:rsidRDefault="003533C4" w:rsidP="003533C4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sz w:val="21"/>
              </w:rPr>
              <w:t>2022-05-03T17:30:08.000+08:00</w:t>
            </w:r>
          </w:p>
        </w:tc>
      </w:tr>
      <w:tr w:rsidR="003533C4" w:rsidRPr="00BC3081" w14:paraId="5EA5873C" w14:textId="77777777" w:rsidTr="00C7639B">
        <w:trPr>
          <w:trHeight w:val="283"/>
        </w:trPr>
        <w:tc>
          <w:tcPr>
            <w:tcW w:w="357" w:type="dxa"/>
            <w:vMerge/>
          </w:tcPr>
          <w:p w14:paraId="3874EC9A" w14:textId="77777777" w:rsidR="003533C4" w:rsidRPr="00BC3081" w:rsidRDefault="003533C4" w:rsidP="003533C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92" w:type="dxa"/>
            <w:gridSpan w:val="2"/>
            <w:vAlign w:val="center"/>
          </w:tcPr>
          <w:p w14:paraId="78A5B518" w14:textId="65AE95CC" w:rsidR="003533C4" w:rsidRDefault="003533C4" w:rsidP="003533C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</w:t>
            </w:r>
          </w:p>
        </w:tc>
        <w:tc>
          <w:tcPr>
            <w:tcW w:w="2295" w:type="dxa"/>
            <w:vAlign w:val="center"/>
          </w:tcPr>
          <w:p w14:paraId="0821622B" w14:textId="787E25FC" w:rsidR="003533C4" w:rsidRPr="00FA2B73" w:rsidRDefault="003533C4" w:rsidP="003533C4">
            <w:pPr>
              <w:spacing w:line="240" w:lineRule="auto"/>
              <w:ind w:firstLineChars="0" w:firstLine="0"/>
              <w:rPr>
                <w:sz w:val="21"/>
              </w:rPr>
            </w:pPr>
            <w:r w:rsidRPr="00FA2B73">
              <w:rPr>
                <w:sz w:val="21"/>
              </w:rPr>
              <w:t>scheduled</w:t>
            </w:r>
            <w:r>
              <w:rPr>
                <w:rFonts w:hint="eastAsia"/>
                <w:sz w:val="21"/>
              </w:rPr>
              <w:t>End</w:t>
            </w:r>
            <w:r>
              <w:rPr>
                <w:sz w:val="21"/>
              </w:rPr>
              <w:t>T</w:t>
            </w:r>
            <w:r w:rsidRPr="00FA2B73">
              <w:rPr>
                <w:sz w:val="21"/>
              </w:rPr>
              <w:t>ime</w:t>
            </w:r>
          </w:p>
        </w:tc>
        <w:tc>
          <w:tcPr>
            <w:tcW w:w="1713" w:type="dxa"/>
            <w:vAlign w:val="center"/>
          </w:tcPr>
          <w:p w14:paraId="03BFB642" w14:textId="3489682A" w:rsidR="003533C4" w:rsidRPr="00BC3081" w:rsidRDefault="003533C4" w:rsidP="003533C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717" w:type="dxa"/>
            <w:vAlign w:val="center"/>
          </w:tcPr>
          <w:p w14:paraId="6CBFC303" w14:textId="03C23B50" w:rsidR="003533C4" w:rsidRDefault="003533C4" w:rsidP="003533C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计划截止时间</w:t>
            </w:r>
          </w:p>
        </w:tc>
        <w:tc>
          <w:tcPr>
            <w:tcW w:w="3669" w:type="dxa"/>
          </w:tcPr>
          <w:p w14:paraId="13A93D68" w14:textId="0441E662" w:rsidR="003533C4" w:rsidRPr="00195020" w:rsidRDefault="003533C4" w:rsidP="003533C4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sz w:val="21"/>
              </w:rPr>
              <w:t>2022-05-03T17:30:08.000+08:00</w:t>
            </w:r>
          </w:p>
        </w:tc>
      </w:tr>
      <w:tr w:rsidR="003533C4" w:rsidRPr="00BC3081" w14:paraId="6F786F42" w14:textId="77777777" w:rsidTr="00C7639B">
        <w:trPr>
          <w:trHeight w:val="283"/>
        </w:trPr>
        <w:tc>
          <w:tcPr>
            <w:tcW w:w="357" w:type="dxa"/>
            <w:vMerge/>
          </w:tcPr>
          <w:p w14:paraId="73154BC2" w14:textId="77777777" w:rsidR="003533C4" w:rsidRPr="00BC3081" w:rsidRDefault="003533C4" w:rsidP="003533C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92" w:type="dxa"/>
            <w:gridSpan w:val="2"/>
            <w:vAlign w:val="center"/>
          </w:tcPr>
          <w:p w14:paraId="13085727" w14:textId="53657B7F" w:rsidR="003533C4" w:rsidRDefault="003533C4" w:rsidP="003533C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</w:t>
            </w:r>
          </w:p>
        </w:tc>
        <w:tc>
          <w:tcPr>
            <w:tcW w:w="2295" w:type="dxa"/>
            <w:vAlign w:val="center"/>
          </w:tcPr>
          <w:p w14:paraId="42042871" w14:textId="345FD22F" w:rsidR="003533C4" w:rsidRPr="00FA2B73" w:rsidRDefault="003533C4" w:rsidP="003533C4">
            <w:pPr>
              <w:spacing w:line="240" w:lineRule="auto"/>
              <w:ind w:firstLineChars="0" w:firstLine="0"/>
              <w:rPr>
                <w:sz w:val="21"/>
              </w:rPr>
            </w:pPr>
            <w:r w:rsidRPr="00FA2B73">
              <w:rPr>
                <w:sz w:val="21"/>
              </w:rPr>
              <w:t>actual</w:t>
            </w:r>
            <w:r>
              <w:rPr>
                <w:rFonts w:hint="eastAsia"/>
                <w:sz w:val="21"/>
              </w:rPr>
              <w:t>S</w:t>
            </w:r>
            <w:r w:rsidRPr="00FA2B73">
              <w:rPr>
                <w:sz w:val="21"/>
              </w:rPr>
              <w:t>tart</w:t>
            </w:r>
            <w:r>
              <w:rPr>
                <w:sz w:val="21"/>
              </w:rPr>
              <w:t>T</w:t>
            </w:r>
            <w:r w:rsidRPr="00FA2B73">
              <w:rPr>
                <w:sz w:val="21"/>
              </w:rPr>
              <w:t>ime</w:t>
            </w:r>
          </w:p>
        </w:tc>
        <w:tc>
          <w:tcPr>
            <w:tcW w:w="1713" w:type="dxa"/>
            <w:vAlign w:val="center"/>
          </w:tcPr>
          <w:p w14:paraId="34905683" w14:textId="58B2268F" w:rsidR="003533C4" w:rsidRPr="00BC3081" w:rsidRDefault="003533C4" w:rsidP="003533C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717" w:type="dxa"/>
            <w:vAlign w:val="center"/>
          </w:tcPr>
          <w:p w14:paraId="2053A2CE" w14:textId="123A477C" w:rsidR="003533C4" w:rsidRDefault="003533C4" w:rsidP="003533C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实际开始时间</w:t>
            </w:r>
          </w:p>
        </w:tc>
        <w:tc>
          <w:tcPr>
            <w:tcW w:w="3669" w:type="dxa"/>
          </w:tcPr>
          <w:p w14:paraId="439969B0" w14:textId="2E668141" w:rsidR="003533C4" w:rsidRPr="00195020" w:rsidRDefault="003533C4" w:rsidP="003533C4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sz w:val="21"/>
              </w:rPr>
              <w:t>2022-05-03T17:30:08.000+08:00</w:t>
            </w:r>
          </w:p>
        </w:tc>
      </w:tr>
      <w:tr w:rsidR="003533C4" w:rsidRPr="00BC3081" w14:paraId="4761E415" w14:textId="77777777" w:rsidTr="00C7639B">
        <w:trPr>
          <w:trHeight w:val="283"/>
        </w:trPr>
        <w:tc>
          <w:tcPr>
            <w:tcW w:w="357" w:type="dxa"/>
            <w:vMerge/>
          </w:tcPr>
          <w:p w14:paraId="3652A81D" w14:textId="77777777" w:rsidR="003533C4" w:rsidRPr="00BC3081" w:rsidRDefault="003533C4" w:rsidP="003533C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92" w:type="dxa"/>
            <w:gridSpan w:val="2"/>
            <w:vAlign w:val="center"/>
          </w:tcPr>
          <w:p w14:paraId="1C0834E8" w14:textId="5EBA80B2" w:rsidR="003533C4" w:rsidRDefault="003533C4" w:rsidP="003533C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0</w:t>
            </w:r>
          </w:p>
        </w:tc>
        <w:tc>
          <w:tcPr>
            <w:tcW w:w="2295" w:type="dxa"/>
            <w:vAlign w:val="center"/>
          </w:tcPr>
          <w:p w14:paraId="01E26FFE" w14:textId="1D5F4063" w:rsidR="003533C4" w:rsidRPr="00FA2B73" w:rsidRDefault="003533C4" w:rsidP="003533C4">
            <w:pPr>
              <w:spacing w:line="240" w:lineRule="auto"/>
              <w:ind w:firstLineChars="0" w:firstLine="0"/>
              <w:rPr>
                <w:sz w:val="21"/>
              </w:rPr>
            </w:pPr>
            <w:r w:rsidRPr="00FA2B73">
              <w:rPr>
                <w:sz w:val="21"/>
              </w:rPr>
              <w:t>actual</w:t>
            </w:r>
            <w:r>
              <w:rPr>
                <w:sz w:val="21"/>
              </w:rPr>
              <w:t>E</w:t>
            </w:r>
            <w:r w:rsidRPr="00FA2B73">
              <w:rPr>
                <w:sz w:val="21"/>
              </w:rPr>
              <w:t>nd</w:t>
            </w:r>
            <w:r>
              <w:rPr>
                <w:sz w:val="21"/>
              </w:rPr>
              <w:t>T</w:t>
            </w:r>
            <w:r w:rsidRPr="00FA2B73">
              <w:rPr>
                <w:sz w:val="21"/>
              </w:rPr>
              <w:t>ime</w:t>
            </w:r>
          </w:p>
        </w:tc>
        <w:tc>
          <w:tcPr>
            <w:tcW w:w="1713" w:type="dxa"/>
            <w:vAlign w:val="center"/>
          </w:tcPr>
          <w:p w14:paraId="66EF103A" w14:textId="79DFC672" w:rsidR="003533C4" w:rsidRPr="00BC3081" w:rsidRDefault="003533C4" w:rsidP="003533C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717" w:type="dxa"/>
            <w:vAlign w:val="center"/>
          </w:tcPr>
          <w:p w14:paraId="7C4E80AC" w14:textId="0FC43B3D" w:rsidR="003533C4" w:rsidRDefault="003533C4" w:rsidP="003533C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实际截止时间</w:t>
            </w:r>
          </w:p>
        </w:tc>
        <w:tc>
          <w:tcPr>
            <w:tcW w:w="3669" w:type="dxa"/>
          </w:tcPr>
          <w:p w14:paraId="6AAB4423" w14:textId="2D796F6F" w:rsidR="003533C4" w:rsidRPr="00195020" w:rsidRDefault="003533C4" w:rsidP="003533C4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sz w:val="21"/>
              </w:rPr>
              <w:t>2022-05-03T17:30:08.000+08:00</w:t>
            </w:r>
          </w:p>
        </w:tc>
      </w:tr>
      <w:tr w:rsidR="00FA2B73" w:rsidRPr="00BC3081" w14:paraId="3DC54E73" w14:textId="77777777" w:rsidTr="00C7639B">
        <w:trPr>
          <w:trHeight w:val="283"/>
        </w:trPr>
        <w:tc>
          <w:tcPr>
            <w:tcW w:w="357" w:type="dxa"/>
            <w:vMerge/>
          </w:tcPr>
          <w:p w14:paraId="26D01235" w14:textId="77777777" w:rsidR="00FA2B73" w:rsidRPr="00BC3081" w:rsidRDefault="00FA2B73" w:rsidP="00FA2B7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92" w:type="dxa"/>
            <w:gridSpan w:val="2"/>
            <w:vAlign w:val="center"/>
          </w:tcPr>
          <w:p w14:paraId="17573F4B" w14:textId="37FF8418" w:rsidR="00FA2B73" w:rsidRDefault="00FA2B73" w:rsidP="003533C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 w:rsidR="003533C4">
              <w:rPr>
                <w:sz w:val="21"/>
              </w:rPr>
              <w:t>1</w:t>
            </w:r>
          </w:p>
        </w:tc>
        <w:tc>
          <w:tcPr>
            <w:tcW w:w="2295" w:type="dxa"/>
            <w:vAlign w:val="center"/>
          </w:tcPr>
          <w:p w14:paraId="0923D107" w14:textId="005AA8DC" w:rsidR="00FA2B73" w:rsidRPr="00BC3081" w:rsidRDefault="00FA2B73" w:rsidP="00FA2B7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point</w:t>
            </w:r>
            <w:r>
              <w:rPr>
                <w:sz w:val="21"/>
              </w:rPr>
              <w:t>R</w:t>
            </w:r>
            <w:r>
              <w:rPr>
                <w:rFonts w:hint="eastAsia"/>
                <w:sz w:val="21"/>
              </w:rPr>
              <w:t>oute</w:t>
            </w:r>
          </w:p>
        </w:tc>
        <w:tc>
          <w:tcPr>
            <w:tcW w:w="1713" w:type="dxa"/>
            <w:vAlign w:val="center"/>
          </w:tcPr>
          <w:p w14:paraId="3E16B689" w14:textId="35272529" w:rsidR="00FA2B73" w:rsidRDefault="00FA2B73" w:rsidP="00FA2B7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O</w:t>
            </w:r>
            <w:r w:rsidRPr="00BC3081">
              <w:rPr>
                <w:rFonts w:hint="eastAsia"/>
                <w:sz w:val="21"/>
              </w:rPr>
              <w:t>bject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1717" w:type="dxa"/>
            <w:vAlign w:val="center"/>
          </w:tcPr>
          <w:p w14:paraId="08657A11" w14:textId="25C1FB93" w:rsidR="00FA2B73" w:rsidRDefault="00FA2B73" w:rsidP="00FA2B7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巡更路线数据</w:t>
            </w:r>
          </w:p>
        </w:tc>
        <w:tc>
          <w:tcPr>
            <w:tcW w:w="3669" w:type="dxa"/>
          </w:tcPr>
          <w:p w14:paraId="38089EEA" w14:textId="43E185EA" w:rsidR="00FA2B73" w:rsidRDefault="00FA2B73" w:rsidP="00FA2B73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12124" w:rsidRPr="00BC3081" w14:paraId="0153A5A3" w14:textId="77777777" w:rsidTr="00C7639B">
        <w:trPr>
          <w:trHeight w:val="283"/>
        </w:trPr>
        <w:tc>
          <w:tcPr>
            <w:tcW w:w="357" w:type="dxa"/>
            <w:vMerge/>
          </w:tcPr>
          <w:p w14:paraId="55A1BCB8" w14:textId="77777777" w:rsidR="00212124" w:rsidRPr="00BC3081" w:rsidRDefault="00212124" w:rsidP="0021212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260" w:type="dxa"/>
            <w:vMerge w:val="restart"/>
            <w:vAlign w:val="center"/>
          </w:tcPr>
          <w:p w14:paraId="38D1CA4B" w14:textId="77777777" w:rsidR="00212124" w:rsidRDefault="00212124" w:rsidP="0021212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32" w:type="dxa"/>
            <w:vAlign w:val="center"/>
          </w:tcPr>
          <w:p w14:paraId="634A64DA" w14:textId="75116903" w:rsidR="00212124" w:rsidRDefault="00212124" w:rsidP="0021212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2295" w:type="dxa"/>
            <w:vAlign w:val="center"/>
          </w:tcPr>
          <w:p w14:paraId="380BF595" w14:textId="082F54F0" w:rsidR="00212124" w:rsidRPr="00BC3081" w:rsidRDefault="00212124" w:rsidP="00212124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  <w:r>
              <w:rPr>
                <w:sz w:val="21"/>
              </w:rPr>
              <w:t>outeId</w:t>
            </w:r>
          </w:p>
        </w:tc>
        <w:tc>
          <w:tcPr>
            <w:tcW w:w="1713" w:type="dxa"/>
            <w:vAlign w:val="center"/>
          </w:tcPr>
          <w:p w14:paraId="3DD92EAB" w14:textId="4AFEEE94" w:rsidR="00212124" w:rsidRPr="00BC3081" w:rsidRDefault="00212124" w:rsidP="0021212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717" w:type="dxa"/>
            <w:vAlign w:val="center"/>
          </w:tcPr>
          <w:p w14:paraId="4FE03248" w14:textId="4C5DE2CD" w:rsidR="00212124" w:rsidRPr="00BC3081" w:rsidRDefault="00212124" w:rsidP="0021212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唯一标识</w:t>
            </w:r>
          </w:p>
        </w:tc>
        <w:tc>
          <w:tcPr>
            <w:tcW w:w="3669" w:type="dxa"/>
          </w:tcPr>
          <w:p w14:paraId="66F5DE07" w14:textId="24DF015E" w:rsidR="00212124" w:rsidRDefault="00212124" w:rsidP="00212124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731B9" w:rsidRPr="00BC3081" w14:paraId="608194DA" w14:textId="77777777" w:rsidTr="00C7639B">
        <w:trPr>
          <w:trHeight w:val="283"/>
        </w:trPr>
        <w:tc>
          <w:tcPr>
            <w:tcW w:w="357" w:type="dxa"/>
            <w:vMerge/>
          </w:tcPr>
          <w:p w14:paraId="0C6E258A" w14:textId="77777777" w:rsidR="002731B9" w:rsidRPr="00BC3081" w:rsidRDefault="002731B9" w:rsidP="002731B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260" w:type="dxa"/>
            <w:vMerge/>
            <w:vAlign w:val="center"/>
          </w:tcPr>
          <w:p w14:paraId="78A2D65A" w14:textId="77777777" w:rsidR="002731B9" w:rsidRDefault="002731B9" w:rsidP="002731B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32" w:type="dxa"/>
            <w:vAlign w:val="center"/>
          </w:tcPr>
          <w:p w14:paraId="1A0635E1" w14:textId="084A4CAF" w:rsidR="002731B9" w:rsidRDefault="002731B9" w:rsidP="002731B9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2295" w:type="dxa"/>
            <w:vAlign w:val="center"/>
          </w:tcPr>
          <w:p w14:paraId="7B4DC3E3" w14:textId="7F27C19D" w:rsidR="002731B9" w:rsidRPr="00BC3081" w:rsidRDefault="002731B9" w:rsidP="002731B9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pointId</w:t>
            </w:r>
          </w:p>
        </w:tc>
        <w:tc>
          <w:tcPr>
            <w:tcW w:w="1713" w:type="dxa"/>
            <w:vAlign w:val="center"/>
          </w:tcPr>
          <w:p w14:paraId="7160E2C8" w14:textId="693B1126" w:rsidR="002731B9" w:rsidRPr="00BC3081" w:rsidRDefault="002731B9" w:rsidP="005D02F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717" w:type="dxa"/>
            <w:vAlign w:val="center"/>
          </w:tcPr>
          <w:p w14:paraId="2CE914A9" w14:textId="0FD553EF" w:rsidR="002731B9" w:rsidRPr="00BC3081" w:rsidRDefault="002731B9" w:rsidP="002731B9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巡更点唯一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669" w:type="dxa"/>
          </w:tcPr>
          <w:p w14:paraId="04CA5092" w14:textId="549DE291" w:rsidR="002731B9" w:rsidRDefault="005D02FB" w:rsidP="002731B9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传此值时需要先上传巡更点位</w:t>
            </w:r>
          </w:p>
        </w:tc>
      </w:tr>
      <w:tr w:rsidR="005D02FB" w:rsidRPr="00BC3081" w14:paraId="06C3A482" w14:textId="77777777" w:rsidTr="00C7639B">
        <w:trPr>
          <w:trHeight w:val="283"/>
        </w:trPr>
        <w:tc>
          <w:tcPr>
            <w:tcW w:w="357" w:type="dxa"/>
            <w:vMerge/>
          </w:tcPr>
          <w:p w14:paraId="1DB497F3" w14:textId="77777777" w:rsidR="005D02FB" w:rsidRPr="00BC3081" w:rsidRDefault="005D02FB" w:rsidP="005D02F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260" w:type="dxa"/>
            <w:vMerge/>
            <w:vAlign w:val="center"/>
          </w:tcPr>
          <w:p w14:paraId="34361873" w14:textId="77777777" w:rsidR="005D02FB" w:rsidRDefault="005D02FB" w:rsidP="005D02F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32" w:type="dxa"/>
            <w:vAlign w:val="center"/>
          </w:tcPr>
          <w:p w14:paraId="1A54BF15" w14:textId="0D480E91" w:rsidR="005D02FB" w:rsidRDefault="005D02FB" w:rsidP="005D02F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2295" w:type="dxa"/>
            <w:vAlign w:val="center"/>
          </w:tcPr>
          <w:p w14:paraId="40335129" w14:textId="1F0AA7C6" w:rsidR="005D02FB" w:rsidRDefault="005D02FB" w:rsidP="005D02F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pointName</w:t>
            </w:r>
          </w:p>
        </w:tc>
        <w:tc>
          <w:tcPr>
            <w:tcW w:w="1713" w:type="dxa"/>
            <w:vAlign w:val="center"/>
          </w:tcPr>
          <w:p w14:paraId="0BBD6525" w14:textId="174C015E" w:rsidR="005D02FB" w:rsidRPr="00BC3081" w:rsidRDefault="005D02FB" w:rsidP="005D02F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717" w:type="dxa"/>
            <w:vAlign w:val="center"/>
          </w:tcPr>
          <w:p w14:paraId="7BDDE859" w14:textId="145C5561" w:rsidR="005D02FB" w:rsidRDefault="005D02FB" w:rsidP="005D02F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巡更点</w:t>
            </w:r>
            <w:r>
              <w:rPr>
                <w:rFonts w:hint="eastAsia"/>
                <w:sz w:val="21"/>
              </w:rPr>
              <w:t>名称</w:t>
            </w:r>
          </w:p>
        </w:tc>
        <w:tc>
          <w:tcPr>
            <w:tcW w:w="3669" w:type="dxa"/>
          </w:tcPr>
          <w:p w14:paraId="0B27891C" w14:textId="77777777" w:rsidR="005D02FB" w:rsidRDefault="005D02FB" w:rsidP="005D02F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B01E4" w:rsidRPr="00BC3081" w14:paraId="2875F525" w14:textId="77777777" w:rsidTr="00C7639B">
        <w:trPr>
          <w:trHeight w:val="283"/>
        </w:trPr>
        <w:tc>
          <w:tcPr>
            <w:tcW w:w="357" w:type="dxa"/>
            <w:vMerge/>
          </w:tcPr>
          <w:p w14:paraId="6077995B" w14:textId="77777777" w:rsidR="002B01E4" w:rsidRPr="00BC3081" w:rsidRDefault="002B01E4" w:rsidP="00FA2B7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260" w:type="dxa"/>
            <w:vMerge/>
            <w:vAlign w:val="center"/>
          </w:tcPr>
          <w:p w14:paraId="6743186A" w14:textId="77777777" w:rsidR="002B01E4" w:rsidRDefault="002B01E4" w:rsidP="00FA2B7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32" w:type="dxa"/>
            <w:vAlign w:val="center"/>
          </w:tcPr>
          <w:p w14:paraId="140C8AFA" w14:textId="0CB07D1E" w:rsidR="002B01E4" w:rsidRDefault="005D02FB" w:rsidP="00FA2B7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295" w:type="dxa"/>
            <w:vAlign w:val="center"/>
          </w:tcPr>
          <w:p w14:paraId="403C64F3" w14:textId="694572CB" w:rsidR="002B01E4" w:rsidRDefault="002B01E4" w:rsidP="00FA2B73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route</w:t>
            </w:r>
            <w:r>
              <w:rPr>
                <w:sz w:val="21"/>
              </w:rPr>
              <w:t>O</w:t>
            </w:r>
            <w:r>
              <w:rPr>
                <w:rFonts w:hint="eastAsia"/>
                <w:sz w:val="21"/>
              </w:rPr>
              <w:t>rder</w:t>
            </w:r>
          </w:p>
        </w:tc>
        <w:tc>
          <w:tcPr>
            <w:tcW w:w="1713" w:type="dxa"/>
            <w:vAlign w:val="center"/>
          </w:tcPr>
          <w:p w14:paraId="67F986BB" w14:textId="22445FC7" w:rsidR="002B01E4" w:rsidRPr="00BC3081" w:rsidRDefault="002B01E4" w:rsidP="0021212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717" w:type="dxa"/>
            <w:vAlign w:val="center"/>
          </w:tcPr>
          <w:p w14:paraId="6AB2A692" w14:textId="11353FE0" w:rsidR="002B01E4" w:rsidRDefault="002B01E4" w:rsidP="00FA2B7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路线点位顺序</w:t>
            </w:r>
          </w:p>
        </w:tc>
        <w:tc>
          <w:tcPr>
            <w:tcW w:w="3669" w:type="dxa"/>
          </w:tcPr>
          <w:p w14:paraId="62AD2BCB" w14:textId="77777777" w:rsidR="002B01E4" w:rsidRDefault="002B01E4" w:rsidP="00FA2B73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B01E4" w:rsidRPr="00BC3081" w14:paraId="3D2F8096" w14:textId="77777777" w:rsidTr="00C7639B">
        <w:trPr>
          <w:trHeight w:val="283"/>
        </w:trPr>
        <w:tc>
          <w:tcPr>
            <w:tcW w:w="357" w:type="dxa"/>
            <w:vMerge/>
          </w:tcPr>
          <w:p w14:paraId="32170A07" w14:textId="77777777" w:rsidR="002B01E4" w:rsidRPr="00BC3081" w:rsidRDefault="002B01E4" w:rsidP="00C7639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260" w:type="dxa"/>
            <w:vMerge/>
            <w:vAlign w:val="center"/>
          </w:tcPr>
          <w:p w14:paraId="38E86C96" w14:textId="77777777" w:rsidR="002B01E4" w:rsidRDefault="002B01E4" w:rsidP="00C7639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32" w:type="dxa"/>
            <w:vAlign w:val="center"/>
          </w:tcPr>
          <w:p w14:paraId="479A7941" w14:textId="637FCF6E" w:rsidR="002B01E4" w:rsidRDefault="005D02FB" w:rsidP="00C7639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295" w:type="dxa"/>
            <w:vAlign w:val="center"/>
          </w:tcPr>
          <w:p w14:paraId="0C2A8663" w14:textId="69570262" w:rsidR="002B01E4" w:rsidRDefault="002B01E4" w:rsidP="00C7639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finish</w:t>
            </w:r>
            <w:r>
              <w:rPr>
                <w:sz w:val="21"/>
              </w:rPr>
              <w:t>T</w:t>
            </w:r>
            <w:r>
              <w:rPr>
                <w:rFonts w:hint="eastAsia"/>
                <w:sz w:val="21"/>
              </w:rPr>
              <w:t>ime</w:t>
            </w:r>
          </w:p>
        </w:tc>
        <w:tc>
          <w:tcPr>
            <w:tcW w:w="1713" w:type="dxa"/>
            <w:vAlign w:val="center"/>
          </w:tcPr>
          <w:p w14:paraId="56723A49" w14:textId="4A034D42" w:rsidR="002B01E4" w:rsidRPr="00BC3081" w:rsidRDefault="002B01E4" w:rsidP="00C7639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717" w:type="dxa"/>
            <w:vAlign w:val="center"/>
          </w:tcPr>
          <w:p w14:paraId="7732F6CE" w14:textId="7BB7A6C7" w:rsidR="002B01E4" w:rsidRDefault="002B01E4" w:rsidP="00C7639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完成时间</w:t>
            </w:r>
          </w:p>
        </w:tc>
        <w:tc>
          <w:tcPr>
            <w:tcW w:w="3669" w:type="dxa"/>
          </w:tcPr>
          <w:p w14:paraId="79333970" w14:textId="77777777" w:rsidR="002B01E4" w:rsidRDefault="002B01E4" w:rsidP="00C7639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B01E4" w:rsidRPr="00BC3081" w14:paraId="50B61E98" w14:textId="77777777" w:rsidTr="0035440D">
        <w:trPr>
          <w:trHeight w:val="283"/>
        </w:trPr>
        <w:tc>
          <w:tcPr>
            <w:tcW w:w="357" w:type="dxa"/>
            <w:vMerge/>
          </w:tcPr>
          <w:p w14:paraId="6915DA3F" w14:textId="77777777" w:rsidR="002B01E4" w:rsidRPr="00BC3081" w:rsidRDefault="002B01E4" w:rsidP="0015218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260" w:type="dxa"/>
            <w:vMerge/>
            <w:vAlign w:val="center"/>
          </w:tcPr>
          <w:p w14:paraId="066280B3" w14:textId="77777777" w:rsidR="002B01E4" w:rsidRDefault="002B01E4" w:rsidP="0015218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32" w:type="dxa"/>
            <w:vAlign w:val="center"/>
          </w:tcPr>
          <w:p w14:paraId="0BF01664" w14:textId="60060071" w:rsidR="002B01E4" w:rsidRDefault="005D02FB" w:rsidP="00152183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2295" w:type="dxa"/>
            <w:vAlign w:val="center"/>
          </w:tcPr>
          <w:p w14:paraId="1497B91F" w14:textId="76EE9904" w:rsidR="002B01E4" w:rsidRPr="00BC3081" w:rsidRDefault="002B01E4" w:rsidP="00152183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status</w:t>
            </w:r>
          </w:p>
        </w:tc>
        <w:tc>
          <w:tcPr>
            <w:tcW w:w="1713" w:type="dxa"/>
          </w:tcPr>
          <w:p w14:paraId="1BA595FB" w14:textId="3A711CAC" w:rsidR="002B01E4" w:rsidRPr="00BC3081" w:rsidRDefault="002B01E4" w:rsidP="0015218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717" w:type="dxa"/>
            <w:vAlign w:val="center"/>
          </w:tcPr>
          <w:p w14:paraId="3A778F1B" w14:textId="2065D3D2" w:rsidR="002B01E4" w:rsidRDefault="002B01E4" w:rsidP="00152183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数据操作类型</w:t>
            </w:r>
          </w:p>
        </w:tc>
        <w:tc>
          <w:tcPr>
            <w:tcW w:w="3669" w:type="dxa"/>
          </w:tcPr>
          <w:p w14:paraId="17B9DF3E" w14:textId="7D7BD0E3" w:rsidR="002B01E4" w:rsidRPr="00BC3081" w:rsidRDefault="002B01E4" w:rsidP="00152183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</w:t>
            </w:r>
            <w:r w:rsidRPr="00BC3081">
              <w:rPr>
                <w:rFonts w:hint="eastAsia"/>
                <w:sz w:val="21"/>
              </w:rPr>
              <w:t>：正常，</w:t>
            </w:r>
            <w:r w:rsidRPr="00BC3081">
              <w:rPr>
                <w:rFonts w:hint="eastAsia"/>
                <w:sz w:val="21"/>
              </w:rPr>
              <w:t>-</w:t>
            </w:r>
            <w:r w:rsidRPr="00BC3081">
              <w:rPr>
                <w:sz w:val="21"/>
              </w:rPr>
              <w:t>1</w:t>
            </w:r>
            <w:r w:rsidRPr="00BC3081">
              <w:rPr>
                <w:rFonts w:hint="eastAsia"/>
                <w:sz w:val="21"/>
              </w:rPr>
              <w:t>：删除</w:t>
            </w:r>
          </w:p>
        </w:tc>
      </w:tr>
      <w:tr w:rsidR="002B01E4" w:rsidRPr="00BC3081" w14:paraId="35D9E685" w14:textId="77777777" w:rsidTr="00C7639B">
        <w:trPr>
          <w:trHeight w:val="283"/>
        </w:trPr>
        <w:tc>
          <w:tcPr>
            <w:tcW w:w="357" w:type="dxa"/>
            <w:vMerge/>
          </w:tcPr>
          <w:p w14:paraId="3D5823E2" w14:textId="77777777" w:rsidR="002B01E4" w:rsidRPr="00BC3081" w:rsidRDefault="002B01E4" w:rsidP="00C7639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260" w:type="dxa"/>
            <w:vMerge/>
            <w:vAlign w:val="center"/>
          </w:tcPr>
          <w:p w14:paraId="1C0F86EB" w14:textId="77777777" w:rsidR="002B01E4" w:rsidRDefault="002B01E4" w:rsidP="00C7639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332" w:type="dxa"/>
            <w:vAlign w:val="center"/>
          </w:tcPr>
          <w:p w14:paraId="79655FCD" w14:textId="73BE8FB5" w:rsidR="002B01E4" w:rsidRDefault="005D02FB" w:rsidP="00C7639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2295" w:type="dxa"/>
            <w:vAlign w:val="center"/>
          </w:tcPr>
          <w:p w14:paraId="41193F59" w14:textId="2BCD9057" w:rsidR="002B01E4" w:rsidRDefault="002B01E4" w:rsidP="00C7639B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patrol</w:t>
            </w:r>
            <w:r>
              <w:rPr>
                <w:sz w:val="21"/>
              </w:rPr>
              <w:t>S</w:t>
            </w:r>
            <w:r>
              <w:rPr>
                <w:rFonts w:hint="eastAsia"/>
                <w:sz w:val="21"/>
              </w:rPr>
              <w:t>tatus</w:t>
            </w:r>
          </w:p>
        </w:tc>
        <w:tc>
          <w:tcPr>
            <w:tcW w:w="1713" w:type="dxa"/>
            <w:vAlign w:val="center"/>
          </w:tcPr>
          <w:p w14:paraId="00A00730" w14:textId="0481A93E" w:rsidR="002B01E4" w:rsidRPr="00BC3081" w:rsidRDefault="002B01E4" w:rsidP="00C7639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717" w:type="dxa"/>
            <w:vAlign w:val="center"/>
          </w:tcPr>
          <w:p w14:paraId="1640655A" w14:textId="127E6F96" w:rsidR="002B01E4" w:rsidRDefault="002B01E4" w:rsidP="00C7639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巡更任务状态</w:t>
            </w:r>
          </w:p>
        </w:tc>
        <w:tc>
          <w:tcPr>
            <w:tcW w:w="3669" w:type="dxa"/>
          </w:tcPr>
          <w:p w14:paraId="3F7CE7EB" w14:textId="178B86AA" w:rsidR="002B01E4" w:rsidRDefault="002B01E4" w:rsidP="00C7639B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详见附录</w:t>
            </w:r>
            <w:r w:rsidRPr="00BC3081">
              <w:rPr>
                <w:sz w:val="21"/>
              </w:rPr>
              <w:t>A</w:t>
            </w:r>
            <w:r>
              <w:rPr>
                <w:rFonts w:hint="eastAsia"/>
                <w:sz w:val="21"/>
              </w:rPr>
              <w:t>【巡更状态</w:t>
            </w:r>
            <w:r w:rsidRPr="00BC3081">
              <w:rPr>
                <w:rFonts w:hint="eastAsia"/>
                <w:sz w:val="21"/>
              </w:rPr>
              <w:t>】</w:t>
            </w:r>
          </w:p>
        </w:tc>
      </w:tr>
    </w:tbl>
    <w:p w14:paraId="28AF090D" w14:textId="77777777" w:rsidR="003D0954" w:rsidRPr="00BC3081" w:rsidRDefault="003D0954" w:rsidP="0004041E">
      <w:pPr>
        <w:pStyle w:val="3"/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0954" w:rsidRPr="00BC3081" w14:paraId="72FBD20E" w14:textId="77777777" w:rsidTr="003D0954">
        <w:tc>
          <w:tcPr>
            <w:tcW w:w="9628" w:type="dxa"/>
          </w:tcPr>
          <w:p w14:paraId="5DFAFBE8" w14:textId="77777777" w:rsidR="003D0954" w:rsidRPr="00BC3081" w:rsidRDefault="003D0954" w:rsidP="003D0954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009ED85D" w14:textId="77777777" w:rsidR="003D0954" w:rsidRPr="00BC3081" w:rsidRDefault="003D0954" w:rsidP="003D0954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</w:t>
            </w:r>
            <w:r w:rsidR="00EE2C8B" w:rsidRPr="00BC3081">
              <w:rPr>
                <w:sz w:val="21"/>
              </w:rPr>
              <w:t>patrolTaskUpload</w:t>
            </w:r>
            <w:r w:rsidRPr="00BC3081">
              <w:rPr>
                <w:sz w:val="21"/>
              </w:rPr>
              <w:t>",</w:t>
            </w:r>
          </w:p>
          <w:p w14:paraId="68DF1C88" w14:textId="77777777" w:rsidR="003D0954" w:rsidRPr="00BC3081" w:rsidRDefault="003D0954" w:rsidP="0045748F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525688D0" w14:textId="77777777" w:rsidR="003D0954" w:rsidRPr="00BC3081" w:rsidRDefault="003D0954" w:rsidP="003D0954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A72237" w:rsidRPr="00BC3081">
              <w:rPr>
                <w:sz w:val="21"/>
              </w:rPr>
              <w:t>data</w:t>
            </w:r>
            <w:r w:rsidRPr="00BC3081">
              <w:rPr>
                <w:sz w:val="21"/>
              </w:rPr>
              <w:t>": [</w:t>
            </w:r>
          </w:p>
          <w:p w14:paraId="5CCB7F15" w14:textId="77777777" w:rsidR="003D0954" w:rsidRPr="00BC3081" w:rsidRDefault="003D0954" w:rsidP="003D0954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05D73B93" w14:textId="45017A4B" w:rsidR="003D0954" w:rsidRDefault="003D0954" w:rsidP="003D0954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BB6A09" w:rsidRPr="00BB6A09">
              <w:rPr>
                <w:sz w:val="21"/>
              </w:rPr>
              <w:t>taskId</w:t>
            </w:r>
            <w:r w:rsidRPr="00BC3081">
              <w:rPr>
                <w:sz w:val="21"/>
              </w:rPr>
              <w:t>": "</w:t>
            </w:r>
            <w:r w:rsidR="00AC71F2" w:rsidRPr="00BC3081">
              <w:rPr>
                <w:sz w:val="21"/>
              </w:rPr>
              <w:t>dsafsadfsdafas</w:t>
            </w:r>
            <w:r w:rsidRPr="00BC3081">
              <w:rPr>
                <w:sz w:val="21"/>
              </w:rPr>
              <w:t>",</w:t>
            </w:r>
          </w:p>
          <w:p w14:paraId="64BD791E" w14:textId="6DB3BD8F" w:rsidR="003533C4" w:rsidRPr="00BC3081" w:rsidRDefault="003533C4" w:rsidP="003533C4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7924D7" w:rsidRPr="00BC3081">
              <w:rPr>
                <w:rFonts w:hint="eastAsia"/>
                <w:sz w:val="21"/>
              </w:rPr>
              <w:t>status</w:t>
            </w:r>
            <w:r w:rsidRPr="00BC3081">
              <w:rPr>
                <w:sz w:val="21"/>
              </w:rPr>
              <w:t xml:space="preserve">": </w:t>
            </w:r>
            <w:r>
              <w:rPr>
                <w:sz w:val="21"/>
              </w:rPr>
              <w:t>0,</w:t>
            </w:r>
          </w:p>
          <w:p w14:paraId="2D151BF1" w14:textId="77777777" w:rsidR="003D0954" w:rsidRPr="00BC3081" w:rsidRDefault="003D0954" w:rsidP="003D0954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BB6A09" w:rsidRPr="00BB6A09">
              <w:rPr>
                <w:sz w:val="21"/>
              </w:rPr>
              <w:t>taskName</w:t>
            </w:r>
            <w:r w:rsidRPr="00BC3081">
              <w:rPr>
                <w:sz w:val="21"/>
              </w:rPr>
              <w:t>":</w:t>
            </w:r>
            <w:r w:rsidR="00BB6A09">
              <w:rPr>
                <w:sz w:val="21"/>
              </w:rPr>
              <w:t xml:space="preserve"> </w:t>
            </w:r>
            <w:r w:rsidR="00BB6A09" w:rsidRPr="00BC3081">
              <w:rPr>
                <w:sz w:val="21"/>
              </w:rPr>
              <w:t>"</w:t>
            </w:r>
            <w:r w:rsidR="00BB6A09">
              <w:rPr>
                <w:rFonts w:hint="eastAsia"/>
                <w:sz w:val="21"/>
              </w:rPr>
              <w:t>日常巡查</w:t>
            </w:r>
            <w:r w:rsidR="00BB6A09"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1DDDC678" w14:textId="0DF5128F" w:rsidR="003D0954" w:rsidRDefault="003D0954" w:rsidP="003D0954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BB6A09" w:rsidRPr="00BC3081">
              <w:rPr>
                <w:rFonts w:hint="eastAsia"/>
                <w:sz w:val="21"/>
              </w:rPr>
              <w:t>patrol</w:t>
            </w:r>
            <w:r w:rsidR="00BB6A09" w:rsidRPr="00BC3081">
              <w:rPr>
                <w:sz w:val="21"/>
              </w:rPr>
              <w:t>R</w:t>
            </w:r>
            <w:r w:rsidR="00BB6A09" w:rsidRPr="00BC3081">
              <w:rPr>
                <w:rFonts w:hint="eastAsia"/>
                <w:sz w:val="21"/>
              </w:rPr>
              <w:t>esult</w:t>
            </w:r>
            <w:r w:rsidRPr="00BC3081">
              <w:rPr>
                <w:sz w:val="21"/>
              </w:rPr>
              <w:t xml:space="preserve">": </w:t>
            </w:r>
            <w:r w:rsidR="002937CA">
              <w:rPr>
                <w:sz w:val="21"/>
              </w:rPr>
              <w:t>1</w:t>
            </w:r>
            <w:r w:rsidR="000708AA" w:rsidRPr="000708AA">
              <w:rPr>
                <w:sz w:val="21"/>
              </w:rPr>
              <w:t>,</w:t>
            </w:r>
          </w:p>
          <w:p w14:paraId="60139BDE" w14:textId="59306B1B" w:rsidR="007533C0" w:rsidRPr="00BC3081" w:rsidRDefault="007533C0" w:rsidP="007533C0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patrol</w:t>
            </w:r>
            <w:r w:rsidR="004515B7">
              <w:rPr>
                <w:sz w:val="21"/>
              </w:rPr>
              <w:t>S</w:t>
            </w:r>
            <w:r w:rsidR="004515B7">
              <w:rPr>
                <w:rFonts w:hint="eastAsia"/>
                <w:sz w:val="21"/>
              </w:rPr>
              <w:t>tatus</w:t>
            </w:r>
            <w:r w:rsidRPr="00BC3081">
              <w:rPr>
                <w:sz w:val="21"/>
              </w:rPr>
              <w:t xml:space="preserve">": </w:t>
            </w:r>
            <w:r w:rsidR="002937CA">
              <w:rPr>
                <w:sz w:val="21"/>
              </w:rPr>
              <w:t>0</w:t>
            </w:r>
            <w:r w:rsidR="000708AA" w:rsidRPr="000708AA">
              <w:rPr>
                <w:sz w:val="21"/>
              </w:rPr>
              <w:t>,</w:t>
            </w:r>
          </w:p>
          <w:p w14:paraId="6B4F8F47" w14:textId="0F9E80B6" w:rsidR="003D0954" w:rsidRDefault="003D0954" w:rsidP="00BB6A09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4A4DDD" w:rsidRPr="004A4DDD">
              <w:rPr>
                <w:sz w:val="21"/>
              </w:rPr>
              <w:t>patrolType</w:t>
            </w:r>
            <w:r w:rsidR="004A4DDD">
              <w:rPr>
                <w:sz w:val="21"/>
              </w:rPr>
              <w:t>": 1</w:t>
            </w:r>
            <w:r w:rsidR="00EA7997">
              <w:rPr>
                <w:sz w:val="21"/>
              </w:rPr>
              <w:t>,</w:t>
            </w:r>
          </w:p>
          <w:p w14:paraId="4EBC6CEE" w14:textId="4479161E" w:rsidR="00EA7997" w:rsidRDefault="00EA7997" w:rsidP="00BB6A09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C7639B" w:rsidRPr="00C7639B">
              <w:rPr>
                <w:sz w:val="21"/>
              </w:rPr>
              <w:t>scheduledStartTime</w:t>
            </w:r>
            <w:r w:rsidRPr="00BC3081">
              <w:rPr>
                <w:sz w:val="21"/>
              </w:rPr>
              <w:t>"</w:t>
            </w:r>
            <w:r>
              <w:rPr>
                <w:sz w:val="21"/>
              </w:rPr>
              <w:t>:</w:t>
            </w:r>
            <w:r w:rsidR="00C7639B">
              <w:rPr>
                <w:sz w:val="21"/>
              </w:rPr>
              <w:t xml:space="preserve"> </w:t>
            </w:r>
            <w:r w:rsidRPr="00BC3081">
              <w:rPr>
                <w:sz w:val="21"/>
              </w:rPr>
              <w:t>"</w:t>
            </w:r>
            <w:r w:rsidR="00225F6C" w:rsidRPr="00BC3081">
              <w:rPr>
                <w:sz w:val="21"/>
              </w:rPr>
              <w:t>2022-05-03T17:30:08</w:t>
            </w:r>
            <w:r w:rsidR="00225F6C">
              <w:rPr>
                <w:sz w:val="21"/>
              </w:rPr>
              <w:t>.000</w:t>
            </w:r>
            <w:r w:rsidR="00225F6C">
              <w:rPr>
                <w:rFonts w:hint="eastAsia"/>
                <w:sz w:val="21"/>
              </w:rPr>
              <w:t>+</w:t>
            </w:r>
            <w:r w:rsidR="00225F6C" w:rsidRPr="00BC3081">
              <w:rPr>
                <w:sz w:val="21"/>
              </w:rPr>
              <w:t>08:00</w:t>
            </w:r>
            <w:r w:rsidRPr="00BC3081">
              <w:rPr>
                <w:sz w:val="21"/>
              </w:rPr>
              <w:t>"</w:t>
            </w:r>
            <w:r w:rsidR="00C7639B">
              <w:rPr>
                <w:rFonts w:hint="eastAsia"/>
                <w:sz w:val="21"/>
              </w:rPr>
              <w:t>,</w:t>
            </w:r>
          </w:p>
          <w:p w14:paraId="529BBB18" w14:textId="05E926A2" w:rsidR="00C7639B" w:rsidRPr="00BC3081" w:rsidRDefault="00C7639B" w:rsidP="00C7639B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FA2B73">
              <w:rPr>
                <w:sz w:val="21"/>
              </w:rPr>
              <w:t>scheduled</w:t>
            </w:r>
            <w:r>
              <w:rPr>
                <w:rFonts w:hint="eastAsia"/>
                <w:sz w:val="21"/>
              </w:rPr>
              <w:t>End</w:t>
            </w:r>
            <w:r>
              <w:rPr>
                <w:sz w:val="21"/>
              </w:rPr>
              <w:t>T</w:t>
            </w:r>
            <w:r w:rsidRPr="00FA2B73">
              <w:rPr>
                <w:sz w:val="21"/>
              </w:rPr>
              <w:t>ime</w:t>
            </w:r>
            <w:r w:rsidRPr="00BC3081">
              <w:rPr>
                <w:sz w:val="21"/>
              </w:rPr>
              <w:t>"</w:t>
            </w:r>
            <w:r>
              <w:rPr>
                <w:sz w:val="21"/>
              </w:rPr>
              <w:t xml:space="preserve">: </w:t>
            </w:r>
            <w:r w:rsidRPr="00BC3081">
              <w:rPr>
                <w:sz w:val="21"/>
              </w:rPr>
              <w:t>"2022-05-03T17:30:08</w:t>
            </w:r>
            <w:r>
              <w:rPr>
                <w:sz w:val="21"/>
              </w:rPr>
              <w:t>.000</w:t>
            </w:r>
            <w:r>
              <w:rPr>
                <w:rFonts w:hint="eastAsia"/>
                <w:sz w:val="21"/>
              </w:rPr>
              <w:t>+</w:t>
            </w:r>
            <w:r w:rsidRPr="00BC3081">
              <w:rPr>
                <w:sz w:val="21"/>
              </w:rPr>
              <w:t>08:00"</w:t>
            </w:r>
            <w:r>
              <w:rPr>
                <w:sz w:val="21"/>
              </w:rPr>
              <w:t>,</w:t>
            </w:r>
          </w:p>
          <w:p w14:paraId="2EEB4AB0" w14:textId="19698D17" w:rsidR="00C7639B" w:rsidRPr="00BC3081" w:rsidRDefault="00C7639B" w:rsidP="00C7639B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FA2B73">
              <w:rPr>
                <w:sz w:val="21"/>
              </w:rPr>
              <w:t>actual</w:t>
            </w:r>
            <w:r>
              <w:rPr>
                <w:rFonts w:hint="eastAsia"/>
                <w:sz w:val="21"/>
              </w:rPr>
              <w:t>S</w:t>
            </w:r>
            <w:r w:rsidRPr="00FA2B73">
              <w:rPr>
                <w:sz w:val="21"/>
              </w:rPr>
              <w:t>tart</w:t>
            </w:r>
            <w:r>
              <w:rPr>
                <w:sz w:val="21"/>
              </w:rPr>
              <w:t>T</w:t>
            </w:r>
            <w:r w:rsidRPr="00FA2B73">
              <w:rPr>
                <w:sz w:val="21"/>
              </w:rPr>
              <w:t>ime</w:t>
            </w:r>
            <w:r w:rsidRPr="00BC3081">
              <w:rPr>
                <w:sz w:val="21"/>
              </w:rPr>
              <w:t>"</w:t>
            </w:r>
            <w:r>
              <w:rPr>
                <w:sz w:val="21"/>
              </w:rPr>
              <w:t xml:space="preserve">: </w:t>
            </w:r>
            <w:r w:rsidRPr="00BC3081">
              <w:rPr>
                <w:sz w:val="21"/>
              </w:rPr>
              <w:t>"2022-05-03T17:30:08</w:t>
            </w:r>
            <w:r>
              <w:rPr>
                <w:sz w:val="21"/>
              </w:rPr>
              <w:t>.000</w:t>
            </w:r>
            <w:r>
              <w:rPr>
                <w:rFonts w:hint="eastAsia"/>
                <w:sz w:val="21"/>
              </w:rPr>
              <w:t>+</w:t>
            </w:r>
            <w:r w:rsidRPr="00BC3081">
              <w:rPr>
                <w:sz w:val="21"/>
              </w:rPr>
              <w:t>08:00"</w:t>
            </w:r>
            <w:r>
              <w:rPr>
                <w:sz w:val="21"/>
              </w:rPr>
              <w:t>,</w:t>
            </w:r>
          </w:p>
          <w:p w14:paraId="1900246E" w14:textId="2A6A1414" w:rsidR="00C7639B" w:rsidRPr="00BC3081" w:rsidRDefault="00C7639B" w:rsidP="00C7639B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FA2B73">
              <w:rPr>
                <w:sz w:val="21"/>
              </w:rPr>
              <w:t>actual</w:t>
            </w:r>
            <w:r>
              <w:rPr>
                <w:sz w:val="21"/>
              </w:rPr>
              <w:t>E</w:t>
            </w:r>
            <w:r w:rsidRPr="00FA2B73">
              <w:rPr>
                <w:sz w:val="21"/>
              </w:rPr>
              <w:t>nd</w:t>
            </w:r>
            <w:r>
              <w:rPr>
                <w:sz w:val="21"/>
              </w:rPr>
              <w:t>T</w:t>
            </w:r>
            <w:r w:rsidRPr="00FA2B73">
              <w:rPr>
                <w:sz w:val="21"/>
              </w:rPr>
              <w:t>ime</w:t>
            </w:r>
            <w:r w:rsidRPr="00BC3081">
              <w:rPr>
                <w:sz w:val="21"/>
              </w:rPr>
              <w:t>"</w:t>
            </w:r>
            <w:r>
              <w:rPr>
                <w:sz w:val="21"/>
              </w:rPr>
              <w:t xml:space="preserve">: </w:t>
            </w:r>
            <w:r w:rsidRPr="00BC3081">
              <w:rPr>
                <w:sz w:val="21"/>
              </w:rPr>
              <w:t>"2022-05-03T17:30:08</w:t>
            </w:r>
            <w:r>
              <w:rPr>
                <w:sz w:val="21"/>
              </w:rPr>
              <w:t>.000</w:t>
            </w:r>
            <w:r>
              <w:rPr>
                <w:rFonts w:hint="eastAsia"/>
                <w:sz w:val="21"/>
              </w:rPr>
              <w:t>+</w:t>
            </w:r>
            <w:r w:rsidRPr="00BC3081">
              <w:rPr>
                <w:sz w:val="21"/>
              </w:rPr>
              <w:t>08:00"</w:t>
            </w:r>
            <w:r>
              <w:rPr>
                <w:sz w:val="21"/>
              </w:rPr>
              <w:t>,</w:t>
            </w:r>
          </w:p>
          <w:p w14:paraId="66BE41E2" w14:textId="15C3FB14" w:rsidR="00C7639B" w:rsidRDefault="00C7639B" w:rsidP="00C7639B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>
              <w:rPr>
                <w:rFonts w:hint="eastAsia"/>
                <w:sz w:val="21"/>
              </w:rPr>
              <w:t>point</w:t>
            </w:r>
            <w:r>
              <w:rPr>
                <w:sz w:val="21"/>
              </w:rPr>
              <w:t>R</w:t>
            </w:r>
            <w:r>
              <w:rPr>
                <w:rFonts w:hint="eastAsia"/>
                <w:sz w:val="21"/>
              </w:rPr>
              <w:t>oute</w:t>
            </w:r>
            <w:r w:rsidRPr="00BC3081">
              <w:rPr>
                <w:sz w:val="21"/>
              </w:rPr>
              <w:t>"</w:t>
            </w:r>
            <w:r>
              <w:rPr>
                <w:sz w:val="21"/>
              </w:rPr>
              <w:t xml:space="preserve">: </w:t>
            </w:r>
            <w:r w:rsidR="00152183">
              <w:rPr>
                <w:sz w:val="21"/>
              </w:rPr>
              <w:t>[</w:t>
            </w:r>
          </w:p>
          <w:p w14:paraId="61CBAA9C" w14:textId="77777777" w:rsidR="00152183" w:rsidRDefault="00152183" w:rsidP="00C7639B">
            <w:pPr>
              <w:spacing w:line="400" w:lineRule="exact"/>
              <w:ind w:firstLineChars="800" w:firstLine="1680"/>
              <w:rPr>
                <w:sz w:val="21"/>
              </w:rPr>
            </w:pPr>
            <w:r>
              <w:rPr>
                <w:sz w:val="21"/>
              </w:rPr>
              <w:t>{</w:t>
            </w:r>
          </w:p>
          <w:p w14:paraId="40595145" w14:textId="7CB8D9F9" w:rsidR="00C7639B" w:rsidRDefault="00C7639B" w:rsidP="00152183">
            <w:pPr>
              <w:spacing w:line="400" w:lineRule="exact"/>
              <w:ind w:firstLineChars="1000" w:firstLine="2100"/>
              <w:rPr>
                <w:sz w:val="21"/>
              </w:rPr>
            </w:pPr>
            <w:r w:rsidRPr="00BC3081">
              <w:rPr>
                <w:sz w:val="21"/>
              </w:rPr>
              <w:lastRenderedPageBreak/>
              <w:t>"</w:t>
            </w:r>
            <w:r w:rsidR="00212124">
              <w:rPr>
                <w:rFonts w:hint="eastAsia"/>
                <w:sz w:val="21"/>
              </w:rPr>
              <w:t>r</w:t>
            </w:r>
            <w:r w:rsidR="00212124">
              <w:rPr>
                <w:sz w:val="21"/>
              </w:rPr>
              <w:t>outeId</w:t>
            </w:r>
            <w:r w:rsidRPr="00BC3081">
              <w:rPr>
                <w:sz w:val="21"/>
              </w:rPr>
              <w:t>": "</w:t>
            </w:r>
            <w:r w:rsidR="00212124">
              <w:rPr>
                <w:rFonts w:hint="eastAsia"/>
                <w:sz w:val="21"/>
              </w:rPr>
              <w:t>adsfasdfdf</w:t>
            </w:r>
            <w:r>
              <w:rPr>
                <w:sz w:val="21"/>
              </w:rPr>
              <w:t>",</w:t>
            </w:r>
          </w:p>
          <w:p w14:paraId="4666F14F" w14:textId="213D2183" w:rsidR="00212124" w:rsidRDefault="00212124" w:rsidP="00212124">
            <w:pPr>
              <w:spacing w:line="400" w:lineRule="exact"/>
              <w:ind w:firstLineChars="1000" w:firstLine="2100"/>
              <w:rPr>
                <w:sz w:val="21"/>
              </w:rPr>
            </w:pPr>
            <w:r w:rsidRPr="00BC3081">
              <w:rPr>
                <w:sz w:val="21"/>
              </w:rPr>
              <w:t>"pointId": "dsafsadfsdafas</w:t>
            </w:r>
            <w:r>
              <w:rPr>
                <w:sz w:val="21"/>
              </w:rPr>
              <w:t>",</w:t>
            </w:r>
          </w:p>
          <w:p w14:paraId="413B5E94" w14:textId="28FA4788" w:rsidR="003F5564" w:rsidRPr="003F5564" w:rsidRDefault="003F5564" w:rsidP="003F5564">
            <w:pPr>
              <w:spacing w:line="400" w:lineRule="exact"/>
              <w:ind w:firstLineChars="1000" w:firstLine="2100"/>
              <w:rPr>
                <w:sz w:val="21"/>
              </w:rPr>
            </w:pPr>
            <w:r>
              <w:rPr>
                <w:sz w:val="21"/>
              </w:rPr>
              <w:t>"point</w:t>
            </w:r>
            <w:r>
              <w:rPr>
                <w:rFonts w:hint="eastAsia"/>
                <w:sz w:val="21"/>
              </w:rPr>
              <w:t>Name</w:t>
            </w:r>
            <w:r>
              <w:rPr>
                <w:sz w:val="21"/>
              </w:rPr>
              <w:t>": "</w:t>
            </w:r>
            <w:r>
              <w:rPr>
                <w:rFonts w:hint="eastAsia"/>
                <w:sz w:val="21"/>
              </w:rPr>
              <w:t>巡更点</w:t>
            </w: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",</w:t>
            </w:r>
          </w:p>
          <w:p w14:paraId="4EB50C17" w14:textId="2D790B9C" w:rsidR="00152183" w:rsidRDefault="00152183" w:rsidP="00152183">
            <w:pPr>
              <w:spacing w:line="400" w:lineRule="exact"/>
              <w:ind w:firstLineChars="1000" w:firstLine="210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status</w:t>
            </w:r>
            <w:r w:rsidRPr="00BC3081">
              <w:rPr>
                <w:sz w:val="21"/>
              </w:rPr>
              <w:t xml:space="preserve">": </w:t>
            </w:r>
            <w:r>
              <w:rPr>
                <w:sz w:val="21"/>
              </w:rPr>
              <w:t>0,</w:t>
            </w:r>
          </w:p>
          <w:p w14:paraId="04215BC5" w14:textId="79202AF3" w:rsidR="00C7639B" w:rsidRDefault="00C7639B" w:rsidP="00152183">
            <w:pPr>
              <w:spacing w:line="400" w:lineRule="exact"/>
              <w:ind w:firstLineChars="1000" w:firstLine="210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>
              <w:rPr>
                <w:rFonts w:hint="eastAsia"/>
                <w:sz w:val="21"/>
              </w:rPr>
              <w:t>route</w:t>
            </w:r>
            <w:r>
              <w:rPr>
                <w:sz w:val="21"/>
              </w:rPr>
              <w:t>O</w:t>
            </w:r>
            <w:r>
              <w:rPr>
                <w:rFonts w:hint="eastAsia"/>
                <w:sz w:val="21"/>
              </w:rPr>
              <w:t>rder</w:t>
            </w:r>
            <w:r w:rsidRPr="00BC3081">
              <w:rPr>
                <w:sz w:val="21"/>
              </w:rPr>
              <w:t xml:space="preserve">": </w:t>
            </w:r>
            <w:r>
              <w:rPr>
                <w:sz w:val="21"/>
              </w:rPr>
              <w:t>1,</w:t>
            </w:r>
          </w:p>
          <w:p w14:paraId="67F88A59" w14:textId="19E85DD4" w:rsidR="00C7639B" w:rsidRDefault="00C7639B" w:rsidP="00152183">
            <w:pPr>
              <w:spacing w:line="400" w:lineRule="exact"/>
              <w:ind w:firstLineChars="1000" w:firstLine="210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>
              <w:rPr>
                <w:rFonts w:hint="eastAsia"/>
                <w:sz w:val="21"/>
              </w:rPr>
              <w:t>finish</w:t>
            </w:r>
            <w:r>
              <w:rPr>
                <w:sz w:val="21"/>
              </w:rPr>
              <w:t>T</w:t>
            </w:r>
            <w:r>
              <w:rPr>
                <w:rFonts w:hint="eastAsia"/>
                <w:sz w:val="21"/>
              </w:rPr>
              <w:t>ime</w:t>
            </w:r>
            <w:r w:rsidRPr="00BC3081">
              <w:rPr>
                <w:sz w:val="21"/>
              </w:rPr>
              <w:t>": "</w:t>
            </w:r>
            <w:r w:rsidR="007B1F2D" w:rsidRPr="00BC3081">
              <w:rPr>
                <w:sz w:val="21"/>
              </w:rPr>
              <w:t>2022-05-03T17:30:08</w:t>
            </w:r>
            <w:r w:rsidR="007B1F2D">
              <w:rPr>
                <w:sz w:val="21"/>
              </w:rPr>
              <w:t>.000</w:t>
            </w:r>
            <w:r w:rsidR="007B1F2D">
              <w:rPr>
                <w:rFonts w:hint="eastAsia"/>
                <w:sz w:val="21"/>
              </w:rPr>
              <w:t>+</w:t>
            </w:r>
            <w:r w:rsidR="007B1F2D" w:rsidRPr="00BC3081">
              <w:rPr>
                <w:sz w:val="21"/>
              </w:rPr>
              <w:t>08:00</w:t>
            </w:r>
            <w:r>
              <w:rPr>
                <w:sz w:val="21"/>
              </w:rPr>
              <w:t>",</w:t>
            </w:r>
          </w:p>
          <w:p w14:paraId="4543B7B9" w14:textId="5F135C8E" w:rsidR="00152183" w:rsidRDefault="00C7639B" w:rsidP="00152183">
            <w:pPr>
              <w:spacing w:line="400" w:lineRule="exact"/>
              <w:ind w:firstLineChars="1000" w:firstLine="210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patrol</w:t>
            </w:r>
            <w:r>
              <w:rPr>
                <w:sz w:val="21"/>
              </w:rPr>
              <w:t>S</w:t>
            </w:r>
            <w:r>
              <w:rPr>
                <w:rFonts w:hint="eastAsia"/>
                <w:sz w:val="21"/>
              </w:rPr>
              <w:t>tatus</w:t>
            </w:r>
            <w:r w:rsidRPr="00BC3081">
              <w:rPr>
                <w:sz w:val="21"/>
              </w:rPr>
              <w:t xml:space="preserve">": </w:t>
            </w:r>
            <w:r w:rsidR="00DE1E8A">
              <w:rPr>
                <w:sz w:val="21"/>
              </w:rPr>
              <w:t>0</w:t>
            </w:r>
          </w:p>
          <w:p w14:paraId="3A053AC5" w14:textId="29E4B014" w:rsidR="00C7639B" w:rsidRPr="00C7639B" w:rsidRDefault="00152183" w:rsidP="00C7639B">
            <w:pPr>
              <w:spacing w:line="400" w:lineRule="exact"/>
              <w:ind w:firstLineChars="800" w:firstLine="1680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1A11164A" w14:textId="5A11DD94" w:rsidR="00C7639B" w:rsidRPr="00C7639B" w:rsidRDefault="00152183" w:rsidP="00C7639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]</w:t>
            </w:r>
          </w:p>
          <w:p w14:paraId="66388BC1" w14:textId="77777777" w:rsidR="003D0954" w:rsidRPr="00BC3081" w:rsidRDefault="003D0954" w:rsidP="003D0954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225659C9" w14:textId="77777777" w:rsidR="003D0954" w:rsidRPr="00BC3081" w:rsidRDefault="003D0954" w:rsidP="003D0954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65BF325C" w14:textId="77777777" w:rsidR="003D0954" w:rsidRPr="00BC3081" w:rsidRDefault="003D0954" w:rsidP="003D0954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41B64CBC" w14:textId="77777777" w:rsidR="003D0954" w:rsidRPr="00BC3081" w:rsidRDefault="003D0954" w:rsidP="0004041E">
      <w:pPr>
        <w:pStyle w:val="3"/>
      </w:pPr>
      <w:r w:rsidRPr="00BC3081">
        <w:rPr>
          <w:rFonts w:hint="eastAsia"/>
        </w:rPr>
        <w:lastRenderedPageBreak/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3D0954" w:rsidRPr="00BC3081" w14:paraId="1C6DDBB0" w14:textId="77777777" w:rsidTr="003D0954">
        <w:tc>
          <w:tcPr>
            <w:tcW w:w="814" w:type="dxa"/>
            <w:gridSpan w:val="2"/>
            <w:vAlign w:val="center"/>
          </w:tcPr>
          <w:p w14:paraId="09AAA6A3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72C762A0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661F82CB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61E98A86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57741C48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3D0954" w:rsidRPr="00BC3081" w14:paraId="6FABA064" w14:textId="77777777" w:rsidTr="003D0954">
        <w:tc>
          <w:tcPr>
            <w:tcW w:w="814" w:type="dxa"/>
            <w:gridSpan w:val="2"/>
            <w:vAlign w:val="center"/>
          </w:tcPr>
          <w:p w14:paraId="3D91A722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17C5A609" w14:textId="77777777" w:rsidR="003D0954" w:rsidRPr="00BC3081" w:rsidRDefault="003D0954" w:rsidP="003D095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147F6337" w14:textId="77777777" w:rsidR="003D0954" w:rsidRPr="00BC3081" w:rsidRDefault="003D0954" w:rsidP="003D095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760DF471" w14:textId="77777777" w:rsidR="003D0954" w:rsidRPr="00BC3081" w:rsidRDefault="003D0954" w:rsidP="003D095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10678D7D" w14:textId="77777777" w:rsidR="003D0954" w:rsidRPr="00BC3081" w:rsidRDefault="003D0954" w:rsidP="003D095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3D0954" w:rsidRPr="00BC3081" w14:paraId="22147CB5" w14:textId="77777777" w:rsidTr="003D0954">
        <w:tc>
          <w:tcPr>
            <w:tcW w:w="814" w:type="dxa"/>
            <w:gridSpan w:val="2"/>
            <w:vAlign w:val="center"/>
          </w:tcPr>
          <w:p w14:paraId="26350E12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5C699830" w14:textId="77777777" w:rsidR="003D0954" w:rsidRPr="00BC3081" w:rsidRDefault="003D0954" w:rsidP="003D095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5A00467F" w14:textId="77777777" w:rsidR="003D0954" w:rsidRPr="00BC3081" w:rsidRDefault="003D0954" w:rsidP="003D09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579D66E7" w14:textId="77777777" w:rsidR="003D0954" w:rsidRPr="00BC3081" w:rsidRDefault="003D0954" w:rsidP="003D09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4C8193EB" w14:textId="77777777" w:rsidR="003D0954" w:rsidRPr="00BC3081" w:rsidRDefault="003D0954" w:rsidP="003D0954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3D0954" w:rsidRPr="00BC3081" w14:paraId="7669AEEF" w14:textId="77777777" w:rsidTr="003D0954">
        <w:tc>
          <w:tcPr>
            <w:tcW w:w="814" w:type="dxa"/>
            <w:gridSpan w:val="2"/>
            <w:vAlign w:val="center"/>
          </w:tcPr>
          <w:p w14:paraId="0700F989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4B719EB6" w14:textId="77777777" w:rsidR="003D0954" w:rsidRPr="00BC3081" w:rsidRDefault="003D0954" w:rsidP="003D095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60E290D2" w14:textId="77777777" w:rsidR="003D0954" w:rsidRPr="00BC3081" w:rsidRDefault="003D0954" w:rsidP="003D09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6EDAA6EC" w14:textId="77777777" w:rsidR="003D0954" w:rsidRPr="00BC3081" w:rsidRDefault="003D0954" w:rsidP="003D09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55429562" w14:textId="77777777" w:rsidR="003D0954" w:rsidRPr="00BC3081" w:rsidRDefault="003D0954" w:rsidP="003D0954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3D0954" w:rsidRPr="00BC3081" w14:paraId="262D14E0" w14:textId="77777777" w:rsidTr="003D0954">
        <w:tc>
          <w:tcPr>
            <w:tcW w:w="407" w:type="dxa"/>
            <w:vMerge w:val="restart"/>
            <w:vAlign w:val="center"/>
          </w:tcPr>
          <w:p w14:paraId="4F68FAF6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09709E31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407163B7" w14:textId="77777777" w:rsidR="003D0954" w:rsidRPr="00BC3081" w:rsidRDefault="003D0954" w:rsidP="003D095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590B39DF" w14:textId="77777777" w:rsidR="003D0954" w:rsidRPr="00BC3081" w:rsidRDefault="003D0954" w:rsidP="003D09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1EB80A6A" w14:textId="77777777" w:rsidR="003D0954" w:rsidRPr="00BC3081" w:rsidRDefault="003D0954" w:rsidP="003D09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1574354A" w14:textId="77777777" w:rsidR="003D0954" w:rsidRPr="00BC3081" w:rsidRDefault="00EE2C8B" w:rsidP="003D095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patrolTaskUpload</w:t>
            </w:r>
          </w:p>
        </w:tc>
      </w:tr>
      <w:tr w:rsidR="003D0954" w:rsidRPr="00BC3081" w14:paraId="08ED2910" w14:textId="77777777" w:rsidTr="003D0954">
        <w:tc>
          <w:tcPr>
            <w:tcW w:w="407" w:type="dxa"/>
            <w:vMerge/>
            <w:vAlign w:val="center"/>
          </w:tcPr>
          <w:p w14:paraId="2A86A9AC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0B27EC3A" w14:textId="77777777" w:rsidR="003D0954" w:rsidRPr="00BC3081" w:rsidRDefault="003D0954" w:rsidP="003D095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159E1E27" w14:textId="77777777" w:rsidR="003D0954" w:rsidRPr="00BC3081" w:rsidRDefault="003D0954" w:rsidP="003D095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6DF770AB" w14:textId="77777777" w:rsidR="003D0954" w:rsidRPr="00BC3081" w:rsidRDefault="003D0954" w:rsidP="003D09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48AA3A4B" w14:textId="77777777" w:rsidR="003D0954" w:rsidRPr="00BC3081" w:rsidRDefault="003D0954" w:rsidP="003D095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458B37EC" w14:textId="77777777" w:rsidR="003D0954" w:rsidRPr="00BC3081" w:rsidRDefault="003D0954" w:rsidP="003D095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0D4CF381" w14:textId="77777777" w:rsidR="003D0954" w:rsidRPr="00BC3081" w:rsidRDefault="003D0954" w:rsidP="0004041E">
      <w:pPr>
        <w:pStyle w:val="3"/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0954" w:rsidRPr="00BC3081" w14:paraId="5D5E41B8" w14:textId="77777777" w:rsidTr="003D0954">
        <w:tc>
          <w:tcPr>
            <w:tcW w:w="9628" w:type="dxa"/>
          </w:tcPr>
          <w:p w14:paraId="5C26412D" w14:textId="77777777" w:rsidR="003D0954" w:rsidRPr="00BC3081" w:rsidRDefault="003D0954" w:rsidP="003D0954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429F46B8" w14:textId="77777777" w:rsidR="003D0954" w:rsidRPr="00BC3081" w:rsidRDefault="003D0954" w:rsidP="003D0954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7368E5D8" w14:textId="77777777" w:rsidR="003D0954" w:rsidRPr="00BC3081" w:rsidRDefault="003D0954" w:rsidP="003D0954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 xml:space="preserve">"msg": </w:t>
            </w:r>
            <w:r w:rsidR="00101F30" w:rsidRPr="00BC3081">
              <w:rPr>
                <w:sz w:val="21"/>
              </w:rPr>
              <w:t>"</w:t>
            </w:r>
            <w:r w:rsidR="00101F30" w:rsidRPr="00BC3081">
              <w:rPr>
                <w:rFonts w:hint="eastAsia"/>
                <w:sz w:val="21"/>
              </w:rPr>
              <w:t>success</w:t>
            </w:r>
            <w:r w:rsidR="00101F30" w:rsidRPr="00BC3081">
              <w:rPr>
                <w:sz w:val="21"/>
              </w:rPr>
              <w:t>"</w:t>
            </w:r>
            <w:r w:rsidRPr="00BC3081">
              <w:rPr>
                <w:sz w:val="21"/>
              </w:rPr>
              <w:t>,</w:t>
            </w:r>
          </w:p>
          <w:p w14:paraId="1A4689FB" w14:textId="77777777" w:rsidR="003D0954" w:rsidRPr="00BC3081" w:rsidRDefault="003D0954" w:rsidP="003D0954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1F281510" w14:textId="77777777" w:rsidR="003D0954" w:rsidRPr="00BC3081" w:rsidRDefault="003D0954" w:rsidP="003D0954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</w:t>
            </w:r>
            <w:r w:rsidR="00EE2C8B" w:rsidRPr="00BC3081">
              <w:rPr>
                <w:sz w:val="21"/>
              </w:rPr>
              <w:t>patrolTaskUpload</w:t>
            </w:r>
            <w:r w:rsidRPr="00BC3081">
              <w:rPr>
                <w:sz w:val="21"/>
              </w:rPr>
              <w:t>",</w:t>
            </w:r>
          </w:p>
          <w:p w14:paraId="5FBCC719" w14:textId="77777777" w:rsidR="003D0954" w:rsidRPr="00BC3081" w:rsidRDefault="003D0954" w:rsidP="003D0954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682F0470" w14:textId="77777777" w:rsidR="003D0954" w:rsidRPr="00BC3081" w:rsidRDefault="003D0954" w:rsidP="003D0954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6ECA2E47" w14:textId="77777777" w:rsidR="003D0954" w:rsidRPr="00BC3081" w:rsidRDefault="003D0954" w:rsidP="003D0954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040C074A" w14:textId="6B4019FF" w:rsidR="00367929" w:rsidRPr="00BC3081" w:rsidRDefault="00BC2205" w:rsidP="0004041E">
      <w:pPr>
        <w:pStyle w:val="2"/>
      </w:pPr>
      <w:bookmarkStart w:id="34" w:name="_Toc138245882"/>
      <w:r>
        <w:rPr>
          <w:rFonts w:hint="eastAsia"/>
        </w:rPr>
        <w:lastRenderedPageBreak/>
        <w:t>巡更问题</w:t>
      </w:r>
      <w:r w:rsidR="00367929" w:rsidRPr="00BC3081">
        <w:rPr>
          <w:rFonts w:hint="eastAsia"/>
        </w:rPr>
        <w:t>数据</w:t>
      </w:r>
      <w:bookmarkEnd w:id="34"/>
    </w:p>
    <w:p w14:paraId="5C805462" w14:textId="77777777" w:rsidR="00755596" w:rsidRPr="00BC3081" w:rsidRDefault="00755596" w:rsidP="0004041E">
      <w:pPr>
        <w:pStyle w:val="3"/>
      </w:pPr>
      <w:r w:rsidRPr="00BC3081">
        <w:rPr>
          <w:rFonts w:hint="eastAsia"/>
        </w:rPr>
        <w:t>接口功能定义</w:t>
      </w:r>
    </w:p>
    <w:p w14:paraId="42321DC6" w14:textId="58E560B9" w:rsidR="00755596" w:rsidRPr="00BC3081" w:rsidRDefault="00755596" w:rsidP="00755596">
      <w:pPr>
        <w:pStyle w:val="a"/>
        <w:ind w:left="0" w:firstLineChars="200" w:firstLine="480"/>
      </w:pPr>
      <w:r w:rsidRPr="00BC3081">
        <w:rPr>
          <w:rFonts w:hint="eastAsia"/>
        </w:rPr>
        <w:t>启动时，巡更问题数据全量上传到云平台</w:t>
      </w:r>
    </w:p>
    <w:p w14:paraId="17AD1D88" w14:textId="6AC4DD43" w:rsidR="00755596" w:rsidRPr="00BC3081" w:rsidRDefault="00BC2205" w:rsidP="00755596">
      <w:pPr>
        <w:pStyle w:val="a"/>
        <w:ind w:left="0" w:firstLineChars="200" w:firstLine="480"/>
      </w:pPr>
      <w:r>
        <w:rPr>
          <w:rFonts w:hint="eastAsia"/>
        </w:rPr>
        <w:t>巡更问题</w:t>
      </w:r>
      <w:r w:rsidR="00755596" w:rsidRPr="00BC3081">
        <w:rPr>
          <w:rFonts w:hint="eastAsia"/>
        </w:rPr>
        <w:t>数据变化时上传</w:t>
      </w:r>
    </w:p>
    <w:p w14:paraId="6752B3C2" w14:textId="75BBB41F" w:rsidR="00755596" w:rsidRPr="00BC3081" w:rsidRDefault="00755596" w:rsidP="00755596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 w:rsidRPr="00BC3081">
        <w:rPr>
          <w:rFonts w:hint="eastAsia"/>
        </w:rPr>
        <w:t>patrol</w:t>
      </w:r>
      <w:r w:rsidR="00BC2205">
        <w:t>P</w:t>
      </w:r>
      <w:r w:rsidR="00BC2205">
        <w:rPr>
          <w:rFonts w:hint="eastAsia"/>
        </w:rPr>
        <w:t>roblem</w:t>
      </w:r>
      <w:r w:rsidRPr="00BC3081">
        <w:t>U</w:t>
      </w:r>
      <w:r w:rsidRPr="00BC3081">
        <w:rPr>
          <w:rFonts w:hint="eastAsia"/>
        </w:rPr>
        <w:t>pload</w:t>
      </w:r>
    </w:p>
    <w:p w14:paraId="6AC71302" w14:textId="77777777" w:rsidR="00755596" w:rsidRPr="00BC3081" w:rsidRDefault="00755596" w:rsidP="0004041E">
      <w:pPr>
        <w:pStyle w:val="3"/>
      </w:pPr>
      <w:r w:rsidRPr="00BC3081">
        <w:rPr>
          <w:rFonts w:hint="eastAsia"/>
        </w:rPr>
        <w:t>接口数据内容</w:t>
      </w:r>
    </w:p>
    <w:tbl>
      <w:tblPr>
        <w:tblStyle w:val="ab"/>
        <w:tblW w:w="10485" w:type="dxa"/>
        <w:tblLook w:val="04A0" w:firstRow="1" w:lastRow="0" w:firstColumn="1" w:lastColumn="0" w:noHBand="0" w:noVBand="1"/>
      </w:tblPr>
      <w:tblGrid>
        <w:gridCol w:w="384"/>
        <w:gridCol w:w="560"/>
        <w:gridCol w:w="2064"/>
        <w:gridCol w:w="2090"/>
        <w:gridCol w:w="1701"/>
        <w:gridCol w:w="3686"/>
      </w:tblGrid>
      <w:tr w:rsidR="00755596" w:rsidRPr="00BC3081" w14:paraId="1D3E4411" w14:textId="77777777" w:rsidTr="00195020">
        <w:tc>
          <w:tcPr>
            <w:tcW w:w="944" w:type="dxa"/>
            <w:gridSpan w:val="2"/>
          </w:tcPr>
          <w:p w14:paraId="72312564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064" w:type="dxa"/>
            <w:vAlign w:val="center"/>
          </w:tcPr>
          <w:p w14:paraId="62745C4C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2090" w:type="dxa"/>
            <w:vAlign w:val="center"/>
          </w:tcPr>
          <w:p w14:paraId="2505A9E6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701" w:type="dxa"/>
            <w:vAlign w:val="center"/>
          </w:tcPr>
          <w:p w14:paraId="6553B1AC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686" w:type="dxa"/>
          </w:tcPr>
          <w:p w14:paraId="56D3FA82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755596" w:rsidRPr="00BC3081" w14:paraId="6EDBE46B" w14:textId="77777777" w:rsidTr="00195020">
        <w:tc>
          <w:tcPr>
            <w:tcW w:w="944" w:type="dxa"/>
            <w:gridSpan w:val="2"/>
          </w:tcPr>
          <w:p w14:paraId="78C5F6CC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064" w:type="dxa"/>
            <w:vAlign w:val="center"/>
          </w:tcPr>
          <w:p w14:paraId="5D99D9E8" w14:textId="77777777" w:rsidR="00755596" w:rsidRPr="00BC3081" w:rsidRDefault="00755596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2090" w:type="dxa"/>
            <w:vAlign w:val="center"/>
          </w:tcPr>
          <w:p w14:paraId="72498566" w14:textId="77777777" w:rsidR="00755596" w:rsidRPr="00BC3081" w:rsidRDefault="00755596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701" w:type="dxa"/>
            <w:vAlign w:val="center"/>
          </w:tcPr>
          <w:p w14:paraId="098F9E62" w14:textId="77777777" w:rsidR="00755596" w:rsidRPr="00BC3081" w:rsidRDefault="00755596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686" w:type="dxa"/>
          </w:tcPr>
          <w:p w14:paraId="65BBC0AF" w14:textId="2F2EAC37" w:rsidR="00755596" w:rsidRPr="00BC3081" w:rsidRDefault="00BC2205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2205">
              <w:rPr>
                <w:sz w:val="21"/>
              </w:rPr>
              <w:t>patrolProblemUpload</w:t>
            </w:r>
          </w:p>
        </w:tc>
      </w:tr>
      <w:tr w:rsidR="00755596" w:rsidRPr="00BC3081" w14:paraId="132A082E" w14:textId="77777777" w:rsidTr="00195020">
        <w:tc>
          <w:tcPr>
            <w:tcW w:w="944" w:type="dxa"/>
            <w:gridSpan w:val="2"/>
          </w:tcPr>
          <w:p w14:paraId="04D6DDD4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064" w:type="dxa"/>
            <w:vAlign w:val="center"/>
          </w:tcPr>
          <w:p w14:paraId="4208B25B" w14:textId="77777777" w:rsidR="00755596" w:rsidRPr="00BC3081" w:rsidRDefault="00755596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2090" w:type="dxa"/>
            <w:vAlign w:val="center"/>
          </w:tcPr>
          <w:p w14:paraId="62AF2A91" w14:textId="77777777" w:rsidR="00755596" w:rsidRPr="00BC3081" w:rsidRDefault="00755596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701" w:type="dxa"/>
            <w:vAlign w:val="center"/>
          </w:tcPr>
          <w:p w14:paraId="7500F0E3" w14:textId="77777777" w:rsidR="00755596" w:rsidRPr="00BC3081" w:rsidRDefault="00755596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686" w:type="dxa"/>
          </w:tcPr>
          <w:p w14:paraId="40262A1A" w14:textId="77777777" w:rsidR="00755596" w:rsidRPr="00BC3081" w:rsidRDefault="00755596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755596" w:rsidRPr="00BC3081" w14:paraId="3E5A8696" w14:textId="77777777" w:rsidTr="00195020">
        <w:tc>
          <w:tcPr>
            <w:tcW w:w="944" w:type="dxa"/>
            <w:gridSpan w:val="2"/>
          </w:tcPr>
          <w:p w14:paraId="4E88934B" w14:textId="77777777" w:rsidR="00755596" w:rsidRPr="00BC3081" w:rsidRDefault="00B848FA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064" w:type="dxa"/>
            <w:vAlign w:val="center"/>
          </w:tcPr>
          <w:p w14:paraId="68878221" w14:textId="77777777" w:rsidR="00755596" w:rsidRPr="00BC3081" w:rsidRDefault="00755596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2090" w:type="dxa"/>
            <w:vAlign w:val="center"/>
          </w:tcPr>
          <w:p w14:paraId="31981CAE" w14:textId="77777777" w:rsidR="00755596" w:rsidRPr="00BC3081" w:rsidRDefault="00755596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O</w:t>
            </w:r>
            <w:r w:rsidRPr="00BC3081">
              <w:rPr>
                <w:rFonts w:hint="eastAsia"/>
                <w:sz w:val="21"/>
              </w:rPr>
              <w:t>bject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1701" w:type="dxa"/>
            <w:vAlign w:val="center"/>
          </w:tcPr>
          <w:p w14:paraId="3391203F" w14:textId="77777777" w:rsidR="00755596" w:rsidRPr="00BC3081" w:rsidRDefault="00755596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数据</w:t>
            </w:r>
          </w:p>
        </w:tc>
        <w:tc>
          <w:tcPr>
            <w:tcW w:w="3686" w:type="dxa"/>
          </w:tcPr>
          <w:p w14:paraId="618ECCFA" w14:textId="77777777" w:rsidR="00755596" w:rsidRPr="00BC3081" w:rsidRDefault="00755596" w:rsidP="005A473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052C9F" w:rsidRPr="00BC3081" w14:paraId="3E2B9612" w14:textId="77777777" w:rsidTr="00195020">
        <w:trPr>
          <w:trHeight w:val="283"/>
        </w:trPr>
        <w:tc>
          <w:tcPr>
            <w:tcW w:w="384" w:type="dxa"/>
            <w:vMerge w:val="restart"/>
          </w:tcPr>
          <w:p w14:paraId="31E9F452" w14:textId="77777777" w:rsidR="00052C9F" w:rsidRPr="00BC3081" w:rsidRDefault="00052C9F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0" w:type="dxa"/>
            <w:vAlign w:val="center"/>
          </w:tcPr>
          <w:p w14:paraId="774EC0BB" w14:textId="77777777" w:rsidR="00052C9F" w:rsidRPr="00BC3081" w:rsidRDefault="00052C9F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1</w:t>
            </w:r>
          </w:p>
        </w:tc>
        <w:tc>
          <w:tcPr>
            <w:tcW w:w="2064" w:type="dxa"/>
            <w:vAlign w:val="center"/>
          </w:tcPr>
          <w:p w14:paraId="2344C90F" w14:textId="4654AAAA" w:rsidR="00052C9F" w:rsidRPr="00BC3081" w:rsidRDefault="003E759F" w:rsidP="005A473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problem</w:t>
            </w:r>
            <w:r w:rsidR="00052C9F" w:rsidRPr="00BC3081">
              <w:rPr>
                <w:sz w:val="21"/>
              </w:rPr>
              <w:t>I</w:t>
            </w:r>
            <w:r w:rsidR="00052C9F" w:rsidRPr="00BC3081">
              <w:rPr>
                <w:rFonts w:hint="eastAsia"/>
                <w:sz w:val="21"/>
              </w:rPr>
              <w:t>d</w:t>
            </w:r>
          </w:p>
        </w:tc>
        <w:tc>
          <w:tcPr>
            <w:tcW w:w="2090" w:type="dxa"/>
            <w:vAlign w:val="center"/>
          </w:tcPr>
          <w:p w14:paraId="20E2197F" w14:textId="77777777" w:rsidR="00052C9F" w:rsidRPr="00BC3081" w:rsidRDefault="00052C9F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701" w:type="dxa"/>
            <w:vAlign w:val="center"/>
          </w:tcPr>
          <w:p w14:paraId="1CF8D6D5" w14:textId="441A6D94" w:rsidR="00052C9F" w:rsidRPr="00BC3081" w:rsidRDefault="003E759F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巡更问题</w:t>
            </w:r>
            <w:r>
              <w:rPr>
                <w:rFonts w:hint="eastAsia"/>
                <w:sz w:val="21"/>
              </w:rPr>
              <w:t>id</w:t>
            </w:r>
          </w:p>
        </w:tc>
        <w:tc>
          <w:tcPr>
            <w:tcW w:w="3686" w:type="dxa"/>
          </w:tcPr>
          <w:p w14:paraId="11567DFA" w14:textId="77777777" w:rsidR="00052C9F" w:rsidRPr="00BC3081" w:rsidRDefault="00052C9F" w:rsidP="005A473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A41BB7" w:rsidRPr="00BC3081" w14:paraId="4AFCFB06" w14:textId="77777777" w:rsidTr="00195020">
        <w:trPr>
          <w:trHeight w:val="283"/>
        </w:trPr>
        <w:tc>
          <w:tcPr>
            <w:tcW w:w="384" w:type="dxa"/>
            <w:vMerge/>
          </w:tcPr>
          <w:p w14:paraId="69DB152C" w14:textId="77777777" w:rsidR="00A41BB7" w:rsidRPr="00BC3081" w:rsidRDefault="00A41BB7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0" w:type="dxa"/>
            <w:vAlign w:val="center"/>
          </w:tcPr>
          <w:p w14:paraId="14C8331F" w14:textId="6253B887" w:rsidR="00A41BB7" w:rsidRPr="00BC3081" w:rsidRDefault="005A20F3" w:rsidP="00A41BB7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064" w:type="dxa"/>
            <w:vAlign w:val="center"/>
          </w:tcPr>
          <w:p w14:paraId="5F5DE295" w14:textId="77777777" w:rsidR="00A41BB7" w:rsidRPr="00BC3081" w:rsidRDefault="00A41BB7" w:rsidP="0011412E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patrol</w:t>
            </w:r>
            <w:r w:rsidRPr="00BC3081">
              <w:rPr>
                <w:sz w:val="21"/>
              </w:rPr>
              <w:t>P</w:t>
            </w:r>
            <w:r w:rsidRPr="00BC3081">
              <w:rPr>
                <w:rFonts w:hint="eastAsia"/>
                <w:sz w:val="21"/>
              </w:rPr>
              <w:t>erson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2090" w:type="dxa"/>
          </w:tcPr>
          <w:p w14:paraId="2FCA626B" w14:textId="77777777" w:rsidR="00A41BB7" w:rsidRPr="00BC3081" w:rsidRDefault="00A41BB7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701" w:type="dxa"/>
            <w:vAlign w:val="center"/>
          </w:tcPr>
          <w:p w14:paraId="022E791E" w14:textId="77777777" w:rsidR="00A41BB7" w:rsidRPr="00BC3081" w:rsidRDefault="00A41BB7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巡更人员名称</w:t>
            </w:r>
          </w:p>
        </w:tc>
        <w:tc>
          <w:tcPr>
            <w:tcW w:w="3686" w:type="dxa"/>
          </w:tcPr>
          <w:p w14:paraId="4BE929FF" w14:textId="77777777" w:rsidR="00A41BB7" w:rsidRPr="00BC3081" w:rsidRDefault="00A41BB7" w:rsidP="005A473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052C9F" w:rsidRPr="00BC3081" w14:paraId="0B2DC238" w14:textId="77777777" w:rsidTr="00195020">
        <w:trPr>
          <w:trHeight w:val="283"/>
        </w:trPr>
        <w:tc>
          <w:tcPr>
            <w:tcW w:w="384" w:type="dxa"/>
            <w:vMerge/>
          </w:tcPr>
          <w:p w14:paraId="06620F6E" w14:textId="77777777" w:rsidR="00052C9F" w:rsidRPr="00BC3081" w:rsidRDefault="00052C9F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0" w:type="dxa"/>
            <w:vAlign w:val="center"/>
          </w:tcPr>
          <w:p w14:paraId="7AF6B338" w14:textId="2139C40B" w:rsidR="00052C9F" w:rsidRPr="00BC3081" w:rsidRDefault="005A20F3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064" w:type="dxa"/>
            <w:vAlign w:val="center"/>
          </w:tcPr>
          <w:p w14:paraId="65465763" w14:textId="77777777" w:rsidR="00052C9F" w:rsidRPr="00BC3081" w:rsidRDefault="00052C9F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problem</w:t>
            </w: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mg</w:t>
            </w:r>
          </w:p>
        </w:tc>
        <w:tc>
          <w:tcPr>
            <w:tcW w:w="2090" w:type="dxa"/>
          </w:tcPr>
          <w:p w14:paraId="56936E78" w14:textId="77777777" w:rsidR="00052C9F" w:rsidRPr="00BC3081" w:rsidRDefault="00052C9F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701" w:type="dxa"/>
            <w:vAlign w:val="center"/>
          </w:tcPr>
          <w:p w14:paraId="7101D4F2" w14:textId="77777777" w:rsidR="00052C9F" w:rsidRPr="00BC3081" w:rsidRDefault="00052C9F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问题图片</w:t>
            </w:r>
          </w:p>
        </w:tc>
        <w:tc>
          <w:tcPr>
            <w:tcW w:w="3686" w:type="dxa"/>
          </w:tcPr>
          <w:p w14:paraId="6E534292" w14:textId="77777777" w:rsidR="00052C9F" w:rsidRPr="00BC3081" w:rsidRDefault="00B735EF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Base</w:t>
            </w:r>
            <w:r w:rsidRPr="00BC3081">
              <w:rPr>
                <w:sz w:val="21"/>
              </w:rPr>
              <w:t>64</w:t>
            </w:r>
            <w:r w:rsidRPr="00BC3081">
              <w:rPr>
                <w:rFonts w:hint="eastAsia"/>
                <w:sz w:val="21"/>
              </w:rPr>
              <w:t>字符串</w:t>
            </w:r>
          </w:p>
        </w:tc>
      </w:tr>
      <w:tr w:rsidR="00052C9F" w:rsidRPr="00BC3081" w14:paraId="22E3D5FF" w14:textId="77777777" w:rsidTr="00195020">
        <w:trPr>
          <w:trHeight w:val="283"/>
        </w:trPr>
        <w:tc>
          <w:tcPr>
            <w:tcW w:w="384" w:type="dxa"/>
            <w:vMerge/>
          </w:tcPr>
          <w:p w14:paraId="6347D2DD" w14:textId="77777777" w:rsidR="00052C9F" w:rsidRPr="00BC3081" w:rsidRDefault="00052C9F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0" w:type="dxa"/>
            <w:vAlign w:val="center"/>
          </w:tcPr>
          <w:p w14:paraId="557150F6" w14:textId="02A947D7" w:rsidR="00052C9F" w:rsidRPr="00BC3081" w:rsidRDefault="005A20F3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064" w:type="dxa"/>
            <w:vAlign w:val="center"/>
          </w:tcPr>
          <w:p w14:paraId="773BBDB0" w14:textId="77777777" w:rsidR="00052C9F" w:rsidRPr="00BC3081" w:rsidRDefault="00052C9F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problem</w:t>
            </w:r>
            <w:r w:rsidRPr="00BC3081">
              <w:rPr>
                <w:sz w:val="21"/>
              </w:rPr>
              <w:t>R</w:t>
            </w:r>
            <w:r w:rsidRPr="00BC3081">
              <w:rPr>
                <w:rFonts w:hint="eastAsia"/>
                <w:sz w:val="21"/>
              </w:rPr>
              <w:t>emark</w:t>
            </w:r>
          </w:p>
        </w:tc>
        <w:tc>
          <w:tcPr>
            <w:tcW w:w="2090" w:type="dxa"/>
          </w:tcPr>
          <w:p w14:paraId="49E8FE5A" w14:textId="77777777" w:rsidR="00052C9F" w:rsidRPr="00BC3081" w:rsidRDefault="00052C9F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701" w:type="dxa"/>
            <w:vAlign w:val="center"/>
          </w:tcPr>
          <w:p w14:paraId="0A728E74" w14:textId="77777777" w:rsidR="00052C9F" w:rsidRPr="00BC3081" w:rsidRDefault="00052C9F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问题备注</w:t>
            </w:r>
          </w:p>
        </w:tc>
        <w:tc>
          <w:tcPr>
            <w:tcW w:w="3686" w:type="dxa"/>
          </w:tcPr>
          <w:p w14:paraId="67CF9DC1" w14:textId="77777777" w:rsidR="00052C9F" w:rsidRPr="00BC3081" w:rsidRDefault="00052C9F" w:rsidP="005A473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A4448A" w:rsidRPr="00BC3081" w14:paraId="36F961B9" w14:textId="77777777" w:rsidTr="00195020">
        <w:trPr>
          <w:trHeight w:val="283"/>
        </w:trPr>
        <w:tc>
          <w:tcPr>
            <w:tcW w:w="384" w:type="dxa"/>
            <w:vMerge/>
          </w:tcPr>
          <w:p w14:paraId="2C914E82" w14:textId="77777777" w:rsidR="00A4448A" w:rsidRPr="00BC3081" w:rsidRDefault="00A4448A" w:rsidP="00A4448A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0" w:type="dxa"/>
            <w:vAlign w:val="center"/>
          </w:tcPr>
          <w:p w14:paraId="5D7D9E54" w14:textId="676C8968" w:rsidR="00A4448A" w:rsidRDefault="005A20F3" w:rsidP="00A4448A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064" w:type="dxa"/>
            <w:vAlign w:val="center"/>
          </w:tcPr>
          <w:p w14:paraId="372FD2D5" w14:textId="29722A6A" w:rsidR="00A4448A" w:rsidRPr="00BC3081" w:rsidRDefault="00A4448A" w:rsidP="00A4448A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patrol</w:t>
            </w:r>
            <w:r>
              <w:rPr>
                <w:sz w:val="21"/>
              </w:rPr>
              <w:t>T</w:t>
            </w:r>
            <w:r>
              <w:rPr>
                <w:rFonts w:hint="eastAsia"/>
                <w:sz w:val="21"/>
              </w:rPr>
              <w:t>ype</w:t>
            </w:r>
          </w:p>
        </w:tc>
        <w:tc>
          <w:tcPr>
            <w:tcW w:w="2090" w:type="dxa"/>
            <w:vAlign w:val="center"/>
          </w:tcPr>
          <w:p w14:paraId="40B818CF" w14:textId="1BD1FA14" w:rsidR="00A4448A" w:rsidRPr="00BC3081" w:rsidRDefault="00A4448A" w:rsidP="00A4448A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I</w:t>
            </w:r>
            <w:r>
              <w:rPr>
                <w:sz w:val="21"/>
              </w:rPr>
              <w:t>nteger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701" w:type="dxa"/>
            <w:vAlign w:val="center"/>
          </w:tcPr>
          <w:p w14:paraId="719C9876" w14:textId="10B7204B" w:rsidR="00A4448A" w:rsidRPr="00BC3081" w:rsidRDefault="00A4448A" w:rsidP="00A4448A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巡更类型</w:t>
            </w:r>
          </w:p>
        </w:tc>
        <w:tc>
          <w:tcPr>
            <w:tcW w:w="3686" w:type="dxa"/>
          </w:tcPr>
          <w:p w14:paraId="1F91C9DA" w14:textId="2A3661FD" w:rsidR="00A4448A" w:rsidRPr="00BC3081" w:rsidRDefault="00A4448A" w:rsidP="00A4448A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  <w:r>
              <w:rPr>
                <w:rFonts w:hint="eastAsia"/>
                <w:sz w:val="21"/>
              </w:rPr>
              <w:t>：安保巡更，</w:t>
            </w: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：消防巡更</w:t>
            </w:r>
          </w:p>
        </w:tc>
      </w:tr>
      <w:tr w:rsidR="00052C9F" w:rsidRPr="00BC3081" w14:paraId="18788BC3" w14:textId="77777777" w:rsidTr="00195020">
        <w:trPr>
          <w:trHeight w:val="283"/>
        </w:trPr>
        <w:tc>
          <w:tcPr>
            <w:tcW w:w="384" w:type="dxa"/>
            <w:vMerge/>
          </w:tcPr>
          <w:p w14:paraId="690BD410" w14:textId="77777777" w:rsidR="00052C9F" w:rsidRPr="00BC3081" w:rsidRDefault="00052C9F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0" w:type="dxa"/>
            <w:vAlign w:val="center"/>
          </w:tcPr>
          <w:p w14:paraId="05D34C59" w14:textId="67CF8BC6" w:rsidR="00052C9F" w:rsidRPr="00BC3081" w:rsidRDefault="005A20F3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2064" w:type="dxa"/>
            <w:vAlign w:val="center"/>
          </w:tcPr>
          <w:p w14:paraId="1624A057" w14:textId="77777777" w:rsidR="00052C9F" w:rsidRPr="00BC3081" w:rsidRDefault="00052C9F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create</w:t>
            </w:r>
            <w:r w:rsidRPr="00BC3081">
              <w:rPr>
                <w:sz w:val="21"/>
              </w:rPr>
              <w:t>T</w:t>
            </w:r>
            <w:r w:rsidRPr="00BC3081">
              <w:rPr>
                <w:rFonts w:hint="eastAsia"/>
                <w:sz w:val="21"/>
              </w:rPr>
              <w:t>ime</w:t>
            </w:r>
          </w:p>
        </w:tc>
        <w:tc>
          <w:tcPr>
            <w:tcW w:w="2090" w:type="dxa"/>
            <w:vAlign w:val="center"/>
          </w:tcPr>
          <w:p w14:paraId="1627F151" w14:textId="77777777" w:rsidR="00052C9F" w:rsidRPr="00BC3081" w:rsidRDefault="00052C9F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701" w:type="dxa"/>
            <w:vAlign w:val="center"/>
          </w:tcPr>
          <w:p w14:paraId="15615D63" w14:textId="77777777" w:rsidR="00052C9F" w:rsidRPr="00BC3081" w:rsidRDefault="00052C9F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创建时间</w:t>
            </w:r>
          </w:p>
        </w:tc>
        <w:tc>
          <w:tcPr>
            <w:tcW w:w="3686" w:type="dxa"/>
          </w:tcPr>
          <w:p w14:paraId="534851D7" w14:textId="7D48C209" w:rsidR="00052C9F" w:rsidRPr="00BC3081" w:rsidRDefault="00195020" w:rsidP="00195020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sz w:val="21"/>
              </w:rPr>
              <w:t>2022-05-03T17:30:08.000+08:00</w:t>
            </w:r>
          </w:p>
        </w:tc>
      </w:tr>
    </w:tbl>
    <w:p w14:paraId="763F0EE0" w14:textId="77777777" w:rsidR="00755596" w:rsidRPr="00BC3081" w:rsidRDefault="00755596" w:rsidP="0004041E">
      <w:pPr>
        <w:pStyle w:val="3"/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5596" w:rsidRPr="00BC3081" w14:paraId="37E4C5E7" w14:textId="77777777" w:rsidTr="005A4731">
        <w:tc>
          <w:tcPr>
            <w:tcW w:w="9628" w:type="dxa"/>
          </w:tcPr>
          <w:p w14:paraId="6C2AA015" w14:textId="77777777" w:rsidR="00755596" w:rsidRPr="00BC3081" w:rsidRDefault="00755596" w:rsidP="005A4731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3A4C3772" w14:textId="3238009D" w:rsidR="0064221C" w:rsidRPr="00BC3081" w:rsidRDefault="00755596" w:rsidP="0064221C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</w:t>
            </w:r>
            <w:r w:rsidR="00FF37A5" w:rsidRPr="00BC2205">
              <w:rPr>
                <w:sz w:val="21"/>
              </w:rPr>
              <w:t>patrolProblemUpload</w:t>
            </w:r>
            <w:r w:rsidRPr="00BC3081">
              <w:rPr>
                <w:sz w:val="21"/>
              </w:rPr>
              <w:t>",</w:t>
            </w:r>
          </w:p>
          <w:p w14:paraId="18F7E6F5" w14:textId="77777777" w:rsidR="00755596" w:rsidRPr="00BC3081" w:rsidRDefault="0064221C" w:rsidP="0064221C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796416F9" w14:textId="77777777" w:rsidR="00755596" w:rsidRPr="00BC3081" w:rsidRDefault="00755596" w:rsidP="005A473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"data": [</w:t>
            </w:r>
          </w:p>
          <w:p w14:paraId="0FD243B9" w14:textId="77777777" w:rsidR="00755596" w:rsidRPr="00BC3081" w:rsidRDefault="00755596" w:rsidP="005A473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107CCE07" w14:textId="594D6A1F" w:rsidR="00755596" w:rsidRPr="00BC3081" w:rsidRDefault="00755596" w:rsidP="00980550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3E759F">
              <w:rPr>
                <w:rFonts w:hint="eastAsia"/>
                <w:sz w:val="21"/>
              </w:rPr>
              <w:t>problem</w:t>
            </w:r>
            <w:r w:rsidR="003E759F" w:rsidRPr="00BC3081">
              <w:rPr>
                <w:sz w:val="21"/>
              </w:rPr>
              <w:t>I</w:t>
            </w:r>
            <w:r w:rsidR="003E759F" w:rsidRPr="00BC3081">
              <w:rPr>
                <w:rFonts w:hint="eastAsia"/>
                <w:sz w:val="21"/>
              </w:rPr>
              <w:t>d</w:t>
            </w:r>
            <w:r w:rsidRPr="00BC3081">
              <w:rPr>
                <w:sz w:val="21"/>
              </w:rPr>
              <w:t>": "</w:t>
            </w:r>
            <w:r w:rsidR="00322E6F" w:rsidRPr="00322E6F">
              <w:rPr>
                <w:sz w:val="21"/>
              </w:rPr>
              <w:t>dsafsadfsdafas</w:t>
            </w:r>
            <w:r w:rsidRPr="00BC3081">
              <w:rPr>
                <w:sz w:val="21"/>
              </w:rPr>
              <w:t>",</w:t>
            </w:r>
          </w:p>
          <w:p w14:paraId="1EF89067" w14:textId="77777777" w:rsidR="00755596" w:rsidRPr="00BC3081" w:rsidRDefault="00755596" w:rsidP="008C0CCA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B735EF" w:rsidRPr="00BC3081">
              <w:rPr>
                <w:rFonts w:hint="eastAsia"/>
                <w:sz w:val="21"/>
              </w:rPr>
              <w:t>point</w:t>
            </w:r>
            <w:r w:rsidR="00B735EF" w:rsidRPr="00BC3081">
              <w:rPr>
                <w:sz w:val="21"/>
              </w:rPr>
              <w:t>I</w:t>
            </w:r>
            <w:r w:rsidR="00B735EF" w:rsidRPr="00BC3081">
              <w:rPr>
                <w:rFonts w:hint="eastAsia"/>
                <w:sz w:val="21"/>
              </w:rPr>
              <w:t>d</w:t>
            </w:r>
            <w:r w:rsidRPr="00BC3081">
              <w:rPr>
                <w:sz w:val="21"/>
              </w:rPr>
              <w:t xml:space="preserve">": </w:t>
            </w:r>
            <w:r w:rsidR="00B735EF" w:rsidRPr="00BC3081">
              <w:rPr>
                <w:sz w:val="21"/>
              </w:rPr>
              <w:t>"</w:t>
            </w:r>
            <w:r w:rsidR="00B735EF" w:rsidRPr="00BC3081">
              <w:rPr>
                <w:rFonts w:hint="eastAsia"/>
                <w:sz w:val="21"/>
              </w:rPr>
              <w:t>oijojoijsdafasdf</w:t>
            </w:r>
            <w:r w:rsidR="00B735EF"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40C87930" w14:textId="77777777" w:rsidR="00755596" w:rsidRPr="00BC3081" w:rsidRDefault="00755596" w:rsidP="005A4731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B735EF" w:rsidRPr="00BC3081">
              <w:rPr>
                <w:rFonts w:hint="eastAsia"/>
                <w:sz w:val="21"/>
              </w:rPr>
              <w:t>patrol</w:t>
            </w:r>
            <w:r w:rsidR="00B735EF" w:rsidRPr="00BC3081">
              <w:rPr>
                <w:sz w:val="21"/>
              </w:rPr>
              <w:t>P</w:t>
            </w:r>
            <w:r w:rsidR="00B735EF" w:rsidRPr="00BC3081">
              <w:rPr>
                <w:rFonts w:hint="eastAsia"/>
                <w:sz w:val="21"/>
              </w:rPr>
              <w:t>erson</w:t>
            </w:r>
            <w:r w:rsidR="00B735EF" w:rsidRPr="00BC3081">
              <w:rPr>
                <w:sz w:val="21"/>
              </w:rPr>
              <w:t>I</w:t>
            </w:r>
            <w:r w:rsidR="00B735EF" w:rsidRPr="00BC3081">
              <w:rPr>
                <w:rFonts w:hint="eastAsia"/>
                <w:sz w:val="21"/>
              </w:rPr>
              <w:t>d</w:t>
            </w:r>
            <w:r w:rsidRPr="00BC3081">
              <w:rPr>
                <w:sz w:val="21"/>
              </w:rPr>
              <w:t>": "</w:t>
            </w:r>
            <w:r w:rsidR="00B735EF" w:rsidRPr="00BC3081">
              <w:rPr>
                <w:rFonts w:hint="eastAsia"/>
                <w:sz w:val="21"/>
              </w:rPr>
              <w:t>lgjyuytiyti</w:t>
            </w: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65DE01FF" w14:textId="77777777" w:rsidR="008C0CCA" w:rsidRPr="00BC3081" w:rsidRDefault="008C0CCA" w:rsidP="008C0CCA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patrol</w:t>
            </w:r>
            <w:r w:rsidRPr="00BC3081">
              <w:rPr>
                <w:sz w:val="21"/>
              </w:rPr>
              <w:t>P</w:t>
            </w:r>
            <w:r w:rsidRPr="00BC3081">
              <w:rPr>
                <w:rFonts w:hint="eastAsia"/>
                <w:sz w:val="21"/>
              </w:rPr>
              <w:t>erson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</w:t>
            </w:r>
            <w:r w:rsidRPr="00BC3081">
              <w:rPr>
                <w:rFonts w:hint="eastAsia"/>
                <w:sz w:val="21"/>
              </w:rPr>
              <w:t>张三</w:t>
            </w: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467B02BB" w14:textId="77777777" w:rsidR="00B735EF" w:rsidRPr="00BC3081" w:rsidRDefault="00B735EF" w:rsidP="00B735EF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problem</w:t>
            </w: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mg</w:t>
            </w:r>
            <w:r w:rsidRPr="00BC3081">
              <w:rPr>
                <w:sz w:val="21"/>
              </w:rPr>
              <w:t>": ""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30EC7E6E" w14:textId="27C033B0" w:rsidR="00B735EF" w:rsidRDefault="00B735EF" w:rsidP="00B735EF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problem</w:t>
            </w:r>
            <w:r w:rsidRPr="00BC3081">
              <w:rPr>
                <w:sz w:val="21"/>
              </w:rPr>
              <w:t>R</w:t>
            </w:r>
            <w:r w:rsidRPr="00BC3081">
              <w:rPr>
                <w:rFonts w:hint="eastAsia"/>
                <w:sz w:val="21"/>
              </w:rPr>
              <w:t>emark</w:t>
            </w:r>
            <w:r w:rsidRPr="00BC3081">
              <w:rPr>
                <w:sz w:val="21"/>
              </w:rPr>
              <w:t>": ""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138BAE7F" w14:textId="75E1AB8D" w:rsidR="00A4448A" w:rsidRPr="00BC3081" w:rsidRDefault="00A4448A" w:rsidP="00A4448A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patrol</w:t>
            </w:r>
            <w:r>
              <w:rPr>
                <w:sz w:val="21"/>
              </w:rPr>
              <w:t>T</w:t>
            </w:r>
            <w:r>
              <w:rPr>
                <w:rFonts w:hint="eastAsia"/>
                <w:sz w:val="21"/>
              </w:rPr>
              <w:t>ype</w:t>
            </w:r>
            <w:r w:rsidRPr="00BC3081">
              <w:rPr>
                <w:sz w:val="21"/>
              </w:rPr>
              <w:t xml:space="preserve">": </w:t>
            </w:r>
            <w:r>
              <w:rPr>
                <w:sz w:val="21"/>
              </w:rPr>
              <w:t>0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3AA88733" w14:textId="42E81E09" w:rsidR="00755596" w:rsidRPr="00BC3081" w:rsidRDefault="00B735EF" w:rsidP="00BC2205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create</w:t>
            </w:r>
            <w:r w:rsidRPr="00BC3081">
              <w:rPr>
                <w:sz w:val="21"/>
              </w:rPr>
              <w:t>T</w:t>
            </w:r>
            <w:r w:rsidRPr="00BC3081">
              <w:rPr>
                <w:rFonts w:hint="eastAsia"/>
                <w:sz w:val="21"/>
              </w:rPr>
              <w:t>ime</w:t>
            </w:r>
            <w:r w:rsidRPr="00BC3081">
              <w:rPr>
                <w:sz w:val="21"/>
              </w:rPr>
              <w:t>": "2022-05-03T17:30:08</w:t>
            </w:r>
            <w:r w:rsidR="007668CE">
              <w:rPr>
                <w:sz w:val="21"/>
              </w:rPr>
              <w:t>.000</w:t>
            </w:r>
            <w:r w:rsidR="007668CE">
              <w:rPr>
                <w:rFonts w:hint="eastAsia"/>
                <w:sz w:val="21"/>
              </w:rPr>
              <w:t>+</w:t>
            </w:r>
            <w:r w:rsidRPr="00BC3081">
              <w:rPr>
                <w:sz w:val="21"/>
              </w:rPr>
              <w:t>08:00"</w:t>
            </w:r>
          </w:p>
          <w:p w14:paraId="6E5781DF" w14:textId="77777777" w:rsidR="00755596" w:rsidRPr="00BC3081" w:rsidRDefault="00755596" w:rsidP="005A473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lastRenderedPageBreak/>
              <w:t>}</w:t>
            </w:r>
          </w:p>
          <w:p w14:paraId="2E1E39C1" w14:textId="77777777" w:rsidR="00755596" w:rsidRPr="00BC3081" w:rsidRDefault="00755596" w:rsidP="005A473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589A70C3" w14:textId="77777777" w:rsidR="00755596" w:rsidRPr="00BC3081" w:rsidRDefault="00755596" w:rsidP="005A4731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5E88F952" w14:textId="77777777" w:rsidR="00755596" w:rsidRPr="00BC3081" w:rsidRDefault="00755596" w:rsidP="0004041E">
      <w:pPr>
        <w:pStyle w:val="3"/>
      </w:pPr>
      <w:r w:rsidRPr="00BC3081">
        <w:rPr>
          <w:rFonts w:hint="eastAsia"/>
        </w:rPr>
        <w:lastRenderedPageBreak/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755596" w:rsidRPr="00BC3081" w14:paraId="5869E35F" w14:textId="77777777" w:rsidTr="005A4731">
        <w:tc>
          <w:tcPr>
            <w:tcW w:w="814" w:type="dxa"/>
            <w:gridSpan w:val="2"/>
            <w:vAlign w:val="center"/>
          </w:tcPr>
          <w:p w14:paraId="47D1A6CA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50F871B8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662F6D9E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448D3511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7839B1E0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755596" w:rsidRPr="00BC3081" w14:paraId="685E3BA8" w14:textId="77777777" w:rsidTr="005A4731">
        <w:tc>
          <w:tcPr>
            <w:tcW w:w="814" w:type="dxa"/>
            <w:gridSpan w:val="2"/>
            <w:vAlign w:val="center"/>
          </w:tcPr>
          <w:p w14:paraId="71449D3C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7050EBF3" w14:textId="77777777" w:rsidR="00755596" w:rsidRPr="00BC3081" w:rsidRDefault="00755596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6B78AB82" w14:textId="77777777" w:rsidR="00755596" w:rsidRPr="00BC3081" w:rsidRDefault="00755596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0F58792A" w14:textId="77777777" w:rsidR="00755596" w:rsidRPr="00BC3081" w:rsidRDefault="00755596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502CF921" w14:textId="77777777" w:rsidR="00755596" w:rsidRPr="00BC3081" w:rsidRDefault="00755596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755596" w:rsidRPr="00BC3081" w14:paraId="21B3AE99" w14:textId="77777777" w:rsidTr="005A4731">
        <w:tc>
          <w:tcPr>
            <w:tcW w:w="814" w:type="dxa"/>
            <w:gridSpan w:val="2"/>
            <w:vAlign w:val="center"/>
          </w:tcPr>
          <w:p w14:paraId="02237F9D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26E36CE0" w14:textId="77777777" w:rsidR="00755596" w:rsidRPr="00BC3081" w:rsidRDefault="00755596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7DD481C0" w14:textId="77777777" w:rsidR="00755596" w:rsidRPr="00BC3081" w:rsidRDefault="00755596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5C829251" w14:textId="77777777" w:rsidR="00755596" w:rsidRPr="00BC3081" w:rsidRDefault="00755596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1834191A" w14:textId="77777777" w:rsidR="00755596" w:rsidRPr="00BC3081" w:rsidRDefault="00755596" w:rsidP="005A473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55596" w:rsidRPr="00BC3081" w14:paraId="330585C2" w14:textId="77777777" w:rsidTr="005A4731">
        <w:tc>
          <w:tcPr>
            <w:tcW w:w="814" w:type="dxa"/>
            <w:gridSpan w:val="2"/>
            <w:vAlign w:val="center"/>
          </w:tcPr>
          <w:p w14:paraId="053DE73F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32DD1030" w14:textId="77777777" w:rsidR="00755596" w:rsidRPr="00BC3081" w:rsidRDefault="00755596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65C2D308" w14:textId="77777777" w:rsidR="00755596" w:rsidRPr="00BC3081" w:rsidRDefault="00755596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7E26D2B0" w14:textId="77777777" w:rsidR="00755596" w:rsidRPr="00BC3081" w:rsidRDefault="00755596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326DA2A6" w14:textId="77777777" w:rsidR="00755596" w:rsidRPr="00BC3081" w:rsidRDefault="00755596" w:rsidP="005A473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755596" w:rsidRPr="00BC3081" w14:paraId="7C7BE592" w14:textId="77777777" w:rsidTr="005A4731">
        <w:tc>
          <w:tcPr>
            <w:tcW w:w="407" w:type="dxa"/>
            <w:vMerge w:val="restart"/>
            <w:vAlign w:val="center"/>
          </w:tcPr>
          <w:p w14:paraId="75E939F1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0F60C3EC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0E48E178" w14:textId="77777777" w:rsidR="00755596" w:rsidRPr="00BC3081" w:rsidRDefault="00755596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1CFE7CEE" w14:textId="77777777" w:rsidR="00755596" w:rsidRPr="00BC3081" w:rsidRDefault="00755596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6A0B831C" w14:textId="77777777" w:rsidR="00755596" w:rsidRPr="00BC3081" w:rsidRDefault="00755596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56B1C268" w14:textId="6A7FC5BD" w:rsidR="00755596" w:rsidRPr="00BC3081" w:rsidRDefault="00FF37A5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2205">
              <w:rPr>
                <w:sz w:val="21"/>
              </w:rPr>
              <w:t>patrolProblemUpload</w:t>
            </w:r>
          </w:p>
        </w:tc>
      </w:tr>
      <w:tr w:rsidR="00755596" w:rsidRPr="00BC3081" w14:paraId="3E63EEAD" w14:textId="77777777" w:rsidTr="005A4731">
        <w:tc>
          <w:tcPr>
            <w:tcW w:w="407" w:type="dxa"/>
            <w:vMerge/>
            <w:vAlign w:val="center"/>
          </w:tcPr>
          <w:p w14:paraId="3823116B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3460079E" w14:textId="77777777" w:rsidR="00755596" w:rsidRPr="00BC3081" w:rsidRDefault="00755596" w:rsidP="005A473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631118C1" w14:textId="77777777" w:rsidR="00755596" w:rsidRPr="00BC3081" w:rsidRDefault="00755596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21EF9495" w14:textId="77777777" w:rsidR="00755596" w:rsidRPr="00BC3081" w:rsidRDefault="00755596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7F23E441" w14:textId="77777777" w:rsidR="00755596" w:rsidRPr="00BC3081" w:rsidRDefault="00755596" w:rsidP="005A473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1EF8806F" w14:textId="77777777" w:rsidR="00755596" w:rsidRPr="00BC3081" w:rsidRDefault="00755596" w:rsidP="005A473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1AC84036" w14:textId="77777777" w:rsidR="00755596" w:rsidRPr="00BC3081" w:rsidRDefault="00755596" w:rsidP="0004041E">
      <w:pPr>
        <w:pStyle w:val="3"/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5596" w:rsidRPr="00BC3081" w14:paraId="0AD700F6" w14:textId="77777777" w:rsidTr="005A4731">
        <w:tc>
          <w:tcPr>
            <w:tcW w:w="9628" w:type="dxa"/>
          </w:tcPr>
          <w:p w14:paraId="0F541789" w14:textId="77777777" w:rsidR="00755596" w:rsidRPr="00BC3081" w:rsidRDefault="00755596" w:rsidP="005A4731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281793ED" w14:textId="77777777" w:rsidR="00755596" w:rsidRPr="00BC3081" w:rsidRDefault="00755596" w:rsidP="005A473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2B92A492" w14:textId="77777777" w:rsidR="00755596" w:rsidRPr="00BC3081" w:rsidRDefault="00755596" w:rsidP="005A473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33C034BB" w14:textId="77777777" w:rsidR="00755596" w:rsidRPr="00BC3081" w:rsidRDefault="00755596" w:rsidP="005A473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6FB3AC8B" w14:textId="5D4E0ECF" w:rsidR="00755596" w:rsidRPr="00BC3081" w:rsidRDefault="00755596" w:rsidP="005A473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</w:t>
            </w:r>
            <w:r w:rsidR="00FF37A5" w:rsidRPr="00BC2205">
              <w:rPr>
                <w:sz w:val="21"/>
              </w:rPr>
              <w:t>patrolProblemUpload</w:t>
            </w:r>
            <w:r w:rsidRPr="00BC3081">
              <w:rPr>
                <w:sz w:val="21"/>
              </w:rPr>
              <w:t>",</w:t>
            </w:r>
          </w:p>
          <w:p w14:paraId="5AEF3CB1" w14:textId="77777777" w:rsidR="00755596" w:rsidRPr="00BC3081" w:rsidRDefault="00755596" w:rsidP="005A473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26F8373B" w14:textId="77777777" w:rsidR="00755596" w:rsidRPr="00BC3081" w:rsidRDefault="00755596" w:rsidP="005A473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1B6B9F9D" w14:textId="77777777" w:rsidR="00755596" w:rsidRPr="00BC3081" w:rsidRDefault="00755596" w:rsidP="005A4731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05D65C31" w14:textId="0F47CFB7" w:rsidR="00BC2205" w:rsidRPr="00BC3081" w:rsidRDefault="00BC2205" w:rsidP="0004041E">
      <w:pPr>
        <w:pStyle w:val="2"/>
      </w:pPr>
      <w:bookmarkStart w:id="35" w:name="_Toc138245883"/>
      <w:r w:rsidRPr="00BC3081">
        <w:rPr>
          <w:rFonts w:hint="eastAsia"/>
        </w:rPr>
        <w:t>问题整改</w:t>
      </w:r>
      <w:r>
        <w:rPr>
          <w:rFonts w:hint="eastAsia"/>
        </w:rPr>
        <w:t>结果</w:t>
      </w:r>
      <w:bookmarkEnd w:id="35"/>
    </w:p>
    <w:p w14:paraId="0B9B7BED" w14:textId="77777777" w:rsidR="00BC2205" w:rsidRPr="00BC3081" w:rsidRDefault="00BC2205" w:rsidP="0004041E">
      <w:pPr>
        <w:pStyle w:val="3"/>
      </w:pPr>
      <w:r w:rsidRPr="00BC3081">
        <w:rPr>
          <w:rFonts w:hint="eastAsia"/>
        </w:rPr>
        <w:t>接口功能定义</w:t>
      </w:r>
    </w:p>
    <w:p w14:paraId="66EDE872" w14:textId="77777777" w:rsidR="00BC2205" w:rsidRPr="00BC3081" w:rsidRDefault="00BC2205" w:rsidP="00BC2205">
      <w:pPr>
        <w:pStyle w:val="a"/>
        <w:ind w:left="0" w:firstLineChars="200" w:firstLine="480"/>
      </w:pPr>
      <w:r w:rsidRPr="00BC3081">
        <w:rPr>
          <w:rFonts w:hint="eastAsia"/>
        </w:rPr>
        <w:t>启动时，巡更问题整改数据全量上传到云平台</w:t>
      </w:r>
    </w:p>
    <w:p w14:paraId="4FFB43D7" w14:textId="77777777" w:rsidR="00BC2205" w:rsidRPr="00BC3081" w:rsidRDefault="00BC2205" w:rsidP="00BC2205">
      <w:pPr>
        <w:pStyle w:val="a"/>
        <w:ind w:left="0" w:firstLineChars="200" w:firstLine="480"/>
      </w:pPr>
      <w:r w:rsidRPr="00BC3081">
        <w:rPr>
          <w:rFonts w:hint="eastAsia"/>
        </w:rPr>
        <w:t>巡更问题整改数据变化时上传</w:t>
      </w:r>
    </w:p>
    <w:p w14:paraId="7566748E" w14:textId="77777777" w:rsidR="00BC2205" w:rsidRPr="00BC3081" w:rsidRDefault="00BC2205" w:rsidP="00BC2205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 w:rsidRPr="00BC3081">
        <w:rPr>
          <w:rFonts w:hint="eastAsia"/>
        </w:rPr>
        <w:t>patrol</w:t>
      </w:r>
      <w:r w:rsidRPr="00BC3081">
        <w:t>I</w:t>
      </w:r>
      <w:r w:rsidRPr="00BC3081">
        <w:rPr>
          <w:rFonts w:hint="eastAsia"/>
        </w:rPr>
        <w:t>nspection</w:t>
      </w:r>
      <w:r w:rsidRPr="00BC3081">
        <w:t>U</w:t>
      </w:r>
      <w:r w:rsidRPr="00BC3081">
        <w:rPr>
          <w:rFonts w:hint="eastAsia"/>
        </w:rPr>
        <w:t>pload</w:t>
      </w:r>
    </w:p>
    <w:p w14:paraId="7692698A" w14:textId="77777777" w:rsidR="00BC2205" w:rsidRPr="00BC3081" w:rsidRDefault="00BC2205" w:rsidP="0004041E">
      <w:pPr>
        <w:pStyle w:val="3"/>
      </w:pPr>
      <w:r w:rsidRPr="00BC3081">
        <w:rPr>
          <w:rFonts w:hint="eastAsia"/>
        </w:rPr>
        <w:t>接口数据内容</w:t>
      </w:r>
    </w:p>
    <w:tbl>
      <w:tblPr>
        <w:tblStyle w:val="ab"/>
        <w:tblW w:w="10201" w:type="dxa"/>
        <w:tblLook w:val="04A0" w:firstRow="1" w:lastRow="0" w:firstColumn="1" w:lastColumn="0" w:noHBand="0" w:noVBand="1"/>
      </w:tblPr>
      <w:tblGrid>
        <w:gridCol w:w="384"/>
        <w:gridCol w:w="559"/>
        <w:gridCol w:w="2064"/>
        <w:gridCol w:w="1950"/>
        <w:gridCol w:w="1510"/>
        <w:gridCol w:w="3734"/>
      </w:tblGrid>
      <w:tr w:rsidR="00BC2205" w:rsidRPr="00BC3081" w14:paraId="123E449E" w14:textId="77777777" w:rsidTr="00D15AD9">
        <w:tc>
          <w:tcPr>
            <w:tcW w:w="943" w:type="dxa"/>
            <w:gridSpan w:val="2"/>
          </w:tcPr>
          <w:p w14:paraId="69E7BA02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064" w:type="dxa"/>
            <w:vAlign w:val="center"/>
          </w:tcPr>
          <w:p w14:paraId="79D7C7B3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950" w:type="dxa"/>
            <w:vAlign w:val="center"/>
          </w:tcPr>
          <w:p w14:paraId="66150A39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10" w:type="dxa"/>
            <w:vAlign w:val="center"/>
          </w:tcPr>
          <w:p w14:paraId="503611A3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734" w:type="dxa"/>
          </w:tcPr>
          <w:p w14:paraId="454F6764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BC2205" w:rsidRPr="00BC3081" w14:paraId="49382CC1" w14:textId="77777777" w:rsidTr="00D15AD9">
        <w:tc>
          <w:tcPr>
            <w:tcW w:w="943" w:type="dxa"/>
            <w:gridSpan w:val="2"/>
          </w:tcPr>
          <w:p w14:paraId="79DB1A57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064" w:type="dxa"/>
            <w:vAlign w:val="center"/>
          </w:tcPr>
          <w:p w14:paraId="658E7D9B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950" w:type="dxa"/>
            <w:vAlign w:val="center"/>
          </w:tcPr>
          <w:p w14:paraId="267582D8" w14:textId="77777777" w:rsidR="00BC2205" w:rsidRPr="00BC3081" w:rsidRDefault="00BC2205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10" w:type="dxa"/>
            <w:vAlign w:val="center"/>
          </w:tcPr>
          <w:p w14:paraId="052962A7" w14:textId="77777777" w:rsidR="00BC2205" w:rsidRPr="00BC3081" w:rsidRDefault="00BC2205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734" w:type="dxa"/>
          </w:tcPr>
          <w:p w14:paraId="1FBA4D67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patrolInspectionUpload</w:t>
            </w:r>
          </w:p>
        </w:tc>
      </w:tr>
      <w:tr w:rsidR="00BC2205" w:rsidRPr="00BC3081" w14:paraId="7E741E40" w14:textId="77777777" w:rsidTr="00D15AD9">
        <w:tc>
          <w:tcPr>
            <w:tcW w:w="943" w:type="dxa"/>
            <w:gridSpan w:val="2"/>
          </w:tcPr>
          <w:p w14:paraId="0B19B4C5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064" w:type="dxa"/>
            <w:vAlign w:val="center"/>
          </w:tcPr>
          <w:p w14:paraId="74389612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950" w:type="dxa"/>
            <w:vAlign w:val="center"/>
          </w:tcPr>
          <w:p w14:paraId="39E22CB2" w14:textId="77777777" w:rsidR="00BC2205" w:rsidRPr="00BC3081" w:rsidRDefault="00BC2205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10" w:type="dxa"/>
            <w:vAlign w:val="center"/>
          </w:tcPr>
          <w:p w14:paraId="34D981C1" w14:textId="77777777" w:rsidR="00BC2205" w:rsidRPr="00BC3081" w:rsidRDefault="00BC2205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734" w:type="dxa"/>
          </w:tcPr>
          <w:p w14:paraId="1753A1D5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BC2205" w:rsidRPr="00BC3081" w14:paraId="486C6450" w14:textId="77777777" w:rsidTr="00D15AD9">
        <w:tc>
          <w:tcPr>
            <w:tcW w:w="943" w:type="dxa"/>
            <w:gridSpan w:val="2"/>
          </w:tcPr>
          <w:p w14:paraId="47B96E18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lastRenderedPageBreak/>
              <w:t>3</w:t>
            </w:r>
          </w:p>
        </w:tc>
        <w:tc>
          <w:tcPr>
            <w:tcW w:w="2064" w:type="dxa"/>
            <w:vAlign w:val="center"/>
          </w:tcPr>
          <w:p w14:paraId="2FC1577A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950" w:type="dxa"/>
            <w:vAlign w:val="center"/>
          </w:tcPr>
          <w:p w14:paraId="2745A51C" w14:textId="77777777" w:rsidR="00BC2205" w:rsidRPr="00BC3081" w:rsidRDefault="00BC2205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O</w:t>
            </w:r>
            <w:r w:rsidRPr="00BC3081">
              <w:rPr>
                <w:rFonts w:hint="eastAsia"/>
                <w:sz w:val="21"/>
              </w:rPr>
              <w:t>bject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1510" w:type="dxa"/>
            <w:vAlign w:val="center"/>
          </w:tcPr>
          <w:p w14:paraId="35DBE915" w14:textId="77777777" w:rsidR="00BC2205" w:rsidRPr="00BC3081" w:rsidRDefault="00BC2205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数据</w:t>
            </w:r>
          </w:p>
        </w:tc>
        <w:tc>
          <w:tcPr>
            <w:tcW w:w="3734" w:type="dxa"/>
          </w:tcPr>
          <w:p w14:paraId="50899029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BC2205" w:rsidRPr="00BC3081" w14:paraId="14267CC1" w14:textId="77777777" w:rsidTr="00D15AD9">
        <w:trPr>
          <w:trHeight w:val="283"/>
        </w:trPr>
        <w:tc>
          <w:tcPr>
            <w:tcW w:w="384" w:type="dxa"/>
            <w:vMerge w:val="restart"/>
          </w:tcPr>
          <w:p w14:paraId="01512EBA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9" w:type="dxa"/>
            <w:vAlign w:val="center"/>
          </w:tcPr>
          <w:p w14:paraId="227A4AFF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1</w:t>
            </w:r>
          </w:p>
        </w:tc>
        <w:tc>
          <w:tcPr>
            <w:tcW w:w="2064" w:type="dxa"/>
            <w:vAlign w:val="center"/>
          </w:tcPr>
          <w:p w14:paraId="489BDFAB" w14:textId="50CE1FAE" w:rsidR="00BC2205" w:rsidRPr="00BC3081" w:rsidRDefault="001D307C" w:rsidP="00762D04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even</w:t>
            </w:r>
            <w:r w:rsidR="00BC2205" w:rsidRPr="00BC3081">
              <w:rPr>
                <w:sz w:val="21"/>
              </w:rPr>
              <w:t>I</w:t>
            </w:r>
            <w:r w:rsidR="00BC2205" w:rsidRPr="00BC3081">
              <w:rPr>
                <w:rFonts w:hint="eastAsia"/>
                <w:sz w:val="21"/>
              </w:rPr>
              <w:t>d</w:t>
            </w:r>
          </w:p>
        </w:tc>
        <w:tc>
          <w:tcPr>
            <w:tcW w:w="1950" w:type="dxa"/>
            <w:vAlign w:val="center"/>
          </w:tcPr>
          <w:p w14:paraId="1EE08FF5" w14:textId="77777777" w:rsidR="00BC2205" w:rsidRPr="00BC3081" w:rsidRDefault="00BC2205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10" w:type="dxa"/>
            <w:vAlign w:val="center"/>
          </w:tcPr>
          <w:p w14:paraId="27FF6A4B" w14:textId="4D8A36AE" w:rsidR="00BC2205" w:rsidRPr="00BC3081" w:rsidRDefault="001D307C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事件</w:t>
            </w:r>
            <w:r w:rsidR="00454F71">
              <w:rPr>
                <w:rFonts w:hint="eastAsia"/>
                <w:sz w:val="21"/>
              </w:rPr>
              <w:t>id</w:t>
            </w:r>
          </w:p>
        </w:tc>
        <w:tc>
          <w:tcPr>
            <w:tcW w:w="3734" w:type="dxa"/>
          </w:tcPr>
          <w:p w14:paraId="0C9D933F" w14:textId="21617828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D307C" w:rsidRPr="00BC3081" w14:paraId="5F3CC811" w14:textId="77777777" w:rsidTr="00D15AD9">
        <w:trPr>
          <w:trHeight w:val="283"/>
        </w:trPr>
        <w:tc>
          <w:tcPr>
            <w:tcW w:w="384" w:type="dxa"/>
            <w:vMerge/>
          </w:tcPr>
          <w:p w14:paraId="774C0130" w14:textId="77777777" w:rsidR="001D307C" w:rsidRPr="00BC3081" w:rsidRDefault="001D307C" w:rsidP="00762D0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9" w:type="dxa"/>
            <w:vAlign w:val="center"/>
          </w:tcPr>
          <w:p w14:paraId="39D67504" w14:textId="4451BEDC" w:rsidR="001D307C" w:rsidRPr="00BC3081" w:rsidRDefault="001D307C" w:rsidP="00762D0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2064" w:type="dxa"/>
            <w:vAlign w:val="center"/>
          </w:tcPr>
          <w:p w14:paraId="7353E78D" w14:textId="132F5E8F" w:rsidR="001D307C" w:rsidRDefault="001D307C" w:rsidP="00762D04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problemId</w:t>
            </w:r>
          </w:p>
        </w:tc>
        <w:tc>
          <w:tcPr>
            <w:tcW w:w="1950" w:type="dxa"/>
            <w:vAlign w:val="center"/>
          </w:tcPr>
          <w:p w14:paraId="74E708E7" w14:textId="59D68A75" w:rsidR="001D307C" w:rsidRPr="00BC3081" w:rsidRDefault="001D307C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10" w:type="dxa"/>
            <w:vAlign w:val="center"/>
          </w:tcPr>
          <w:p w14:paraId="5E4D6959" w14:textId="3F0C7F86" w:rsidR="001D307C" w:rsidRDefault="001D307C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巡更问题</w:t>
            </w:r>
            <w:r>
              <w:rPr>
                <w:rFonts w:hint="eastAsia"/>
                <w:sz w:val="21"/>
              </w:rPr>
              <w:t>id</w:t>
            </w:r>
          </w:p>
        </w:tc>
        <w:tc>
          <w:tcPr>
            <w:tcW w:w="3734" w:type="dxa"/>
          </w:tcPr>
          <w:p w14:paraId="5ACF56AB" w14:textId="77777777" w:rsidR="001D307C" w:rsidRPr="00BC3081" w:rsidRDefault="001D307C" w:rsidP="00762D04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74C8C" w:rsidRPr="00BC3081" w14:paraId="0072EFB4" w14:textId="77777777" w:rsidTr="00D15AD9">
        <w:trPr>
          <w:trHeight w:val="283"/>
        </w:trPr>
        <w:tc>
          <w:tcPr>
            <w:tcW w:w="384" w:type="dxa"/>
            <w:vMerge/>
          </w:tcPr>
          <w:p w14:paraId="1006A189" w14:textId="77777777" w:rsidR="00474C8C" w:rsidRPr="00BC3081" w:rsidRDefault="00474C8C" w:rsidP="00474C8C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9" w:type="dxa"/>
            <w:vAlign w:val="center"/>
          </w:tcPr>
          <w:p w14:paraId="696FAFDA" w14:textId="50B3AB7E" w:rsidR="00474C8C" w:rsidRDefault="00474C8C" w:rsidP="00474C8C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064" w:type="dxa"/>
            <w:vAlign w:val="center"/>
          </w:tcPr>
          <w:p w14:paraId="7CBA290A" w14:textId="3D5F6313" w:rsidR="00474C8C" w:rsidRDefault="00474C8C" w:rsidP="00474C8C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patrol</w:t>
            </w:r>
            <w:r>
              <w:rPr>
                <w:sz w:val="21"/>
              </w:rPr>
              <w:t>T</w:t>
            </w:r>
            <w:r>
              <w:rPr>
                <w:rFonts w:hint="eastAsia"/>
                <w:sz w:val="21"/>
              </w:rPr>
              <w:t>ype</w:t>
            </w:r>
          </w:p>
        </w:tc>
        <w:tc>
          <w:tcPr>
            <w:tcW w:w="1950" w:type="dxa"/>
            <w:vAlign w:val="center"/>
          </w:tcPr>
          <w:p w14:paraId="0CC56596" w14:textId="0F68A71F" w:rsidR="00474C8C" w:rsidRPr="00BC3081" w:rsidRDefault="00474C8C" w:rsidP="00474C8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I</w:t>
            </w:r>
            <w:r>
              <w:rPr>
                <w:sz w:val="21"/>
              </w:rPr>
              <w:t>nteger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10" w:type="dxa"/>
            <w:vAlign w:val="center"/>
          </w:tcPr>
          <w:p w14:paraId="0BD6F633" w14:textId="3CE01439" w:rsidR="00474C8C" w:rsidRDefault="00474C8C" w:rsidP="00474C8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巡更类型</w:t>
            </w:r>
          </w:p>
        </w:tc>
        <w:tc>
          <w:tcPr>
            <w:tcW w:w="3734" w:type="dxa"/>
          </w:tcPr>
          <w:p w14:paraId="50AFB9AD" w14:textId="7B749EE1" w:rsidR="00474C8C" w:rsidRPr="00BC3081" w:rsidRDefault="00474C8C" w:rsidP="00474C8C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  <w:r>
              <w:rPr>
                <w:rFonts w:hint="eastAsia"/>
                <w:sz w:val="21"/>
              </w:rPr>
              <w:t>：安保巡更，</w:t>
            </w: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：消防巡更</w:t>
            </w:r>
          </w:p>
        </w:tc>
      </w:tr>
      <w:tr w:rsidR="00474C8C" w:rsidRPr="00BC3081" w14:paraId="79BF70C7" w14:textId="77777777" w:rsidTr="00D15AD9">
        <w:trPr>
          <w:trHeight w:val="283"/>
        </w:trPr>
        <w:tc>
          <w:tcPr>
            <w:tcW w:w="384" w:type="dxa"/>
            <w:vMerge/>
          </w:tcPr>
          <w:p w14:paraId="7A491BF3" w14:textId="77777777" w:rsidR="00474C8C" w:rsidRPr="00BC3081" w:rsidRDefault="00474C8C" w:rsidP="00474C8C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9" w:type="dxa"/>
            <w:vAlign w:val="center"/>
          </w:tcPr>
          <w:p w14:paraId="61C23B47" w14:textId="43A0A07E" w:rsidR="00474C8C" w:rsidRPr="00BC3081" w:rsidRDefault="00474C8C" w:rsidP="00474C8C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064" w:type="dxa"/>
            <w:vAlign w:val="center"/>
          </w:tcPr>
          <w:p w14:paraId="7368F253" w14:textId="77777777" w:rsidR="00474C8C" w:rsidRPr="00BC3081" w:rsidRDefault="00474C8C" w:rsidP="00474C8C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repair</w:t>
            </w:r>
            <w:r w:rsidRPr="00BC3081">
              <w:rPr>
                <w:sz w:val="21"/>
              </w:rPr>
              <w:t>P</w:t>
            </w:r>
            <w:r w:rsidRPr="00BC3081">
              <w:rPr>
                <w:rFonts w:hint="eastAsia"/>
                <w:sz w:val="21"/>
              </w:rPr>
              <w:t>erson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950" w:type="dxa"/>
          </w:tcPr>
          <w:p w14:paraId="1C254AB2" w14:textId="77777777" w:rsidR="00474C8C" w:rsidRPr="00BC3081" w:rsidRDefault="00474C8C" w:rsidP="00474C8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10" w:type="dxa"/>
            <w:vAlign w:val="center"/>
          </w:tcPr>
          <w:p w14:paraId="5DAF61E8" w14:textId="77777777" w:rsidR="00474C8C" w:rsidRPr="00BC3081" w:rsidRDefault="00474C8C" w:rsidP="00474C8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proofErr w:type="gramStart"/>
            <w:r w:rsidRPr="00BC3081">
              <w:rPr>
                <w:rFonts w:hint="eastAsia"/>
                <w:sz w:val="21"/>
              </w:rPr>
              <w:t>整改员名称</w:t>
            </w:r>
            <w:proofErr w:type="gramEnd"/>
          </w:p>
        </w:tc>
        <w:tc>
          <w:tcPr>
            <w:tcW w:w="3734" w:type="dxa"/>
          </w:tcPr>
          <w:p w14:paraId="2C4BF9EB" w14:textId="77777777" w:rsidR="00474C8C" w:rsidRPr="00BC3081" w:rsidRDefault="00474C8C" w:rsidP="00474C8C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74C8C" w:rsidRPr="00BC3081" w14:paraId="5331356A" w14:textId="77777777" w:rsidTr="00D15AD9">
        <w:trPr>
          <w:trHeight w:val="283"/>
        </w:trPr>
        <w:tc>
          <w:tcPr>
            <w:tcW w:w="384" w:type="dxa"/>
            <w:vMerge/>
          </w:tcPr>
          <w:p w14:paraId="13B9025C" w14:textId="77777777" w:rsidR="00474C8C" w:rsidRPr="00BC3081" w:rsidRDefault="00474C8C" w:rsidP="00474C8C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9" w:type="dxa"/>
            <w:vAlign w:val="center"/>
          </w:tcPr>
          <w:p w14:paraId="3B9C3CD1" w14:textId="37CDE8B0" w:rsidR="00474C8C" w:rsidRPr="00BC3081" w:rsidRDefault="00474C8C" w:rsidP="00474C8C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2064" w:type="dxa"/>
            <w:vAlign w:val="center"/>
          </w:tcPr>
          <w:p w14:paraId="73D5FD02" w14:textId="77777777" w:rsidR="00474C8C" w:rsidRPr="00BC3081" w:rsidRDefault="00474C8C" w:rsidP="00474C8C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audit</w:t>
            </w:r>
            <w:r w:rsidRPr="00BC3081">
              <w:rPr>
                <w:sz w:val="21"/>
              </w:rPr>
              <w:t>P</w:t>
            </w:r>
            <w:r w:rsidRPr="00BC3081">
              <w:rPr>
                <w:rFonts w:hint="eastAsia"/>
                <w:sz w:val="21"/>
              </w:rPr>
              <w:t>erson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950" w:type="dxa"/>
          </w:tcPr>
          <w:p w14:paraId="735822D2" w14:textId="77777777" w:rsidR="00474C8C" w:rsidRPr="00BC3081" w:rsidRDefault="00474C8C" w:rsidP="00474C8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510" w:type="dxa"/>
            <w:vAlign w:val="center"/>
          </w:tcPr>
          <w:p w14:paraId="173CBE1D" w14:textId="77777777" w:rsidR="00474C8C" w:rsidRPr="00BC3081" w:rsidRDefault="00474C8C" w:rsidP="00474C8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审核员名称</w:t>
            </w:r>
          </w:p>
        </w:tc>
        <w:tc>
          <w:tcPr>
            <w:tcW w:w="3734" w:type="dxa"/>
          </w:tcPr>
          <w:p w14:paraId="105620B3" w14:textId="77777777" w:rsidR="00474C8C" w:rsidRPr="00BC3081" w:rsidRDefault="00474C8C" w:rsidP="00474C8C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74C8C" w:rsidRPr="00BC3081" w14:paraId="3B7EB88F" w14:textId="77777777" w:rsidTr="00D15AD9">
        <w:trPr>
          <w:trHeight w:val="283"/>
        </w:trPr>
        <w:tc>
          <w:tcPr>
            <w:tcW w:w="384" w:type="dxa"/>
            <w:vMerge/>
          </w:tcPr>
          <w:p w14:paraId="14554F82" w14:textId="77777777" w:rsidR="00474C8C" w:rsidRPr="00BC3081" w:rsidRDefault="00474C8C" w:rsidP="00474C8C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9" w:type="dxa"/>
            <w:vAlign w:val="center"/>
          </w:tcPr>
          <w:p w14:paraId="27D7E42D" w14:textId="71646A06" w:rsidR="00474C8C" w:rsidRPr="00BC3081" w:rsidRDefault="00474C8C" w:rsidP="00474C8C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2064" w:type="dxa"/>
            <w:vAlign w:val="center"/>
          </w:tcPr>
          <w:p w14:paraId="205963CC" w14:textId="77777777" w:rsidR="00474C8C" w:rsidRPr="00BC3081" w:rsidRDefault="00474C8C" w:rsidP="00474C8C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repair</w:t>
            </w: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mg</w:t>
            </w:r>
          </w:p>
        </w:tc>
        <w:tc>
          <w:tcPr>
            <w:tcW w:w="1950" w:type="dxa"/>
          </w:tcPr>
          <w:p w14:paraId="20564D99" w14:textId="77777777" w:rsidR="00474C8C" w:rsidRPr="00BC3081" w:rsidRDefault="00474C8C" w:rsidP="00474C8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10" w:type="dxa"/>
            <w:vAlign w:val="center"/>
          </w:tcPr>
          <w:p w14:paraId="29EB9ACF" w14:textId="77777777" w:rsidR="00474C8C" w:rsidRPr="00BC3081" w:rsidRDefault="00474C8C" w:rsidP="00474C8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整改图片</w:t>
            </w:r>
          </w:p>
        </w:tc>
        <w:tc>
          <w:tcPr>
            <w:tcW w:w="3734" w:type="dxa"/>
          </w:tcPr>
          <w:p w14:paraId="4E9EC1D4" w14:textId="77777777" w:rsidR="00474C8C" w:rsidRPr="00BC3081" w:rsidRDefault="00474C8C" w:rsidP="00474C8C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Base</w:t>
            </w:r>
            <w:r w:rsidRPr="00BC3081">
              <w:rPr>
                <w:sz w:val="21"/>
              </w:rPr>
              <w:t>64</w:t>
            </w:r>
            <w:r w:rsidRPr="00BC3081">
              <w:rPr>
                <w:rFonts w:hint="eastAsia"/>
                <w:sz w:val="21"/>
              </w:rPr>
              <w:t>字符串</w:t>
            </w:r>
          </w:p>
        </w:tc>
      </w:tr>
      <w:tr w:rsidR="00474C8C" w:rsidRPr="00BC3081" w14:paraId="77B353BC" w14:textId="77777777" w:rsidTr="00D15AD9">
        <w:trPr>
          <w:trHeight w:val="283"/>
        </w:trPr>
        <w:tc>
          <w:tcPr>
            <w:tcW w:w="384" w:type="dxa"/>
            <w:vMerge/>
          </w:tcPr>
          <w:p w14:paraId="47F805D5" w14:textId="77777777" w:rsidR="00474C8C" w:rsidRPr="00BC3081" w:rsidRDefault="00474C8C" w:rsidP="00474C8C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9" w:type="dxa"/>
            <w:vAlign w:val="center"/>
          </w:tcPr>
          <w:p w14:paraId="1104922D" w14:textId="344449F6" w:rsidR="00474C8C" w:rsidRPr="00BC3081" w:rsidRDefault="00474C8C" w:rsidP="00474C8C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2064" w:type="dxa"/>
            <w:vAlign w:val="center"/>
          </w:tcPr>
          <w:p w14:paraId="77687AFF" w14:textId="77777777" w:rsidR="00474C8C" w:rsidRPr="00BC3081" w:rsidRDefault="00474C8C" w:rsidP="00474C8C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repair</w:t>
            </w:r>
            <w:r w:rsidRPr="00BC3081">
              <w:rPr>
                <w:sz w:val="21"/>
              </w:rPr>
              <w:t>R</w:t>
            </w:r>
            <w:r w:rsidRPr="00BC3081">
              <w:rPr>
                <w:rFonts w:hint="eastAsia"/>
                <w:sz w:val="21"/>
              </w:rPr>
              <w:t>emark</w:t>
            </w:r>
          </w:p>
        </w:tc>
        <w:tc>
          <w:tcPr>
            <w:tcW w:w="1950" w:type="dxa"/>
          </w:tcPr>
          <w:p w14:paraId="7E4380BE" w14:textId="77777777" w:rsidR="00474C8C" w:rsidRPr="00BC3081" w:rsidRDefault="00474C8C" w:rsidP="00474C8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10" w:type="dxa"/>
            <w:vAlign w:val="center"/>
          </w:tcPr>
          <w:p w14:paraId="7EAEFFD1" w14:textId="77777777" w:rsidR="00474C8C" w:rsidRPr="00BC3081" w:rsidRDefault="00474C8C" w:rsidP="00474C8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修复备注</w:t>
            </w:r>
          </w:p>
        </w:tc>
        <w:tc>
          <w:tcPr>
            <w:tcW w:w="3734" w:type="dxa"/>
          </w:tcPr>
          <w:p w14:paraId="1A98EC70" w14:textId="77777777" w:rsidR="00474C8C" w:rsidRPr="00BC3081" w:rsidRDefault="00474C8C" w:rsidP="00474C8C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74C8C" w:rsidRPr="00BC3081" w14:paraId="404DD85E" w14:textId="77777777" w:rsidTr="00D15AD9">
        <w:trPr>
          <w:trHeight w:val="283"/>
        </w:trPr>
        <w:tc>
          <w:tcPr>
            <w:tcW w:w="384" w:type="dxa"/>
            <w:vMerge/>
          </w:tcPr>
          <w:p w14:paraId="35A04557" w14:textId="77777777" w:rsidR="00474C8C" w:rsidRPr="00BC3081" w:rsidRDefault="00474C8C" w:rsidP="00474C8C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9" w:type="dxa"/>
            <w:vAlign w:val="center"/>
          </w:tcPr>
          <w:p w14:paraId="6090DFC3" w14:textId="3AD63DDB" w:rsidR="00474C8C" w:rsidRPr="00BC3081" w:rsidRDefault="00474C8C" w:rsidP="00474C8C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0</w:t>
            </w:r>
          </w:p>
        </w:tc>
        <w:tc>
          <w:tcPr>
            <w:tcW w:w="2064" w:type="dxa"/>
            <w:vAlign w:val="center"/>
          </w:tcPr>
          <w:p w14:paraId="30E52EC8" w14:textId="77777777" w:rsidR="00474C8C" w:rsidRPr="00BC3081" w:rsidRDefault="00474C8C" w:rsidP="00474C8C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audit</w:t>
            </w:r>
            <w:r w:rsidRPr="00BC3081">
              <w:rPr>
                <w:sz w:val="21"/>
              </w:rPr>
              <w:t>R</w:t>
            </w:r>
            <w:r w:rsidRPr="00BC3081">
              <w:rPr>
                <w:rFonts w:hint="eastAsia"/>
                <w:sz w:val="21"/>
              </w:rPr>
              <w:t>emark</w:t>
            </w:r>
          </w:p>
        </w:tc>
        <w:tc>
          <w:tcPr>
            <w:tcW w:w="1950" w:type="dxa"/>
          </w:tcPr>
          <w:p w14:paraId="63407A8F" w14:textId="77777777" w:rsidR="00474C8C" w:rsidRPr="00BC3081" w:rsidRDefault="00474C8C" w:rsidP="00474C8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10" w:type="dxa"/>
            <w:vAlign w:val="center"/>
          </w:tcPr>
          <w:p w14:paraId="3BAA99DD" w14:textId="77777777" w:rsidR="00474C8C" w:rsidRPr="00BC3081" w:rsidRDefault="00474C8C" w:rsidP="00474C8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审核备注</w:t>
            </w:r>
          </w:p>
        </w:tc>
        <w:tc>
          <w:tcPr>
            <w:tcW w:w="3734" w:type="dxa"/>
          </w:tcPr>
          <w:p w14:paraId="1ADD8BEE" w14:textId="77777777" w:rsidR="00474C8C" w:rsidRPr="00BC3081" w:rsidRDefault="00474C8C" w:rsidP="00474C8C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74C8C" w:rsidRPr="00BC3081" w14:paraId="5E2D728A" w14:textId="77777777" w:rsidTr="00D15AD9">
        <w:trPr>
          <w:trHeight w:val="283"/>
        </w:trPr>
        <w:tc>
          <w:tcPr>
            <w:tcW w:w="384" w:type="dxa"/>
            <w:vMerge/>
          </w:tcPr>
          <w:p w14:paraId="179C5FF0" w14:textId="77777777" w:rsidR="00474C8C" w:rsidRPr="00BC3081" w:rsidRDefault="00474C8C" w:rsidP="00474C8C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9" w:type="dxa"/>
            <w:vAlign w:val="center"/>
          </w:tcPr>
          <w:p w14:paraId="65194590" w14:textId="480FCC15" w:rsidR="00474C8C" w:rsidRPr="00BC3081" w:rsidRDefault="00474C8C" w:rsidP="00474C8C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1</w:t>
            </w:r>
          </w:p>
        </w:tc>
        <w:tc>
          <w:tcPr>
            <w:tcW w:w="2064" w:type="dxa"/>
            <w:vAlign w:val="center"/>
          </w:tcPr>
          <w:p w14:paraId="158E9B2D" w14:textId="77777777" w:rsidR="00474C8C" w:rsidRPr="00BC3081" w:rsidRDefault="00474C8C" w:rsidP="00474C8C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repair</w:t>
            </w:r>
            <w:r w:rsidRPr="00BC3081">
              <w:rPr>
                <w:sz w:val="21"/>
              </w:rPr>
              <w:t>T</w:t>
            </w:r>
            <w:r w:rsidRPr="00BC3081">
              <w:rPr>
                <w:rFonts w:hint="eastAsia"/>
                <w:sz w:val="21"/>
              </w:rPr>
              <w:t>ime</w:t>
            </w:r>
          </w:p>
        </w:tc>
        <w:tc>
          <w:tcPr>
            <w:tcW w:w="1950" w:type="dxa"/>
            <w:vAlign w:val="center"/>
          </w:tcPr>
          <w:p w14:paraId="1AE3DC79" w14:textId="77777777" w:rsidR="00474C8C" w:rsidRPr="00BC3081" w:rsidRDefault="00474C8C" w:rsidP="00474C8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10" w:type="dxa"/>
            <w:vAlign w:val="center"/>
          </w:tcPr>
          <w:p w14:paraId="328DE09B" w14:textId="77777777" w:rsidR="00474C8C" w:rsidRPr="00BC3081" w:rsidRDefault="00474C8C" w:rsidP="00474C8C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修复时间</w:t>
            </w:r>
          </w:p>
        </w:tc>
        <w:tc>
          <w:tcPr>
            <w:tcW w:w="3734" w:type="dxa"/>
          </w:tcPr>
          <w:p w14:paraId="606F1D97" w14:textId="77777777" w:rsidR="00D15AD9" w:rsidRPr="00195020" w:rsidRDefault="00D15AD9" w:rsidP="00D15AD9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rFonts w:hint="eastAsia"/>
                <w:sz w:val="21"/>
              </w:rPr>
              <w:t>时间格式</w:t>
            </w:r>
            <w:r>
              <w:rPr>
                <w:rFonts w:hint="eastAsia"/>
                <w:sz w:val="21"/>
              </w:rPr>
              <w:t>：</w:t>
            </w:r>
          </w:p>
          <w:p w14:paraId="07EE5B33" w14:textId="21CF03D9" w:rsidR="00474C8C" w:rsidRPr="00BC3081" w:rsidRDefault="00D15AD9" w:rsidP="00D15AD9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sz w:val="21"/>
              </w:rPr>
              <w:t>2022-05-03T17:30:08.000+08:00</w:t>
            </w:r>
          </w:p>
        </w:tc>
      </w:tr>
      <w:tr w:rsidR="00BC2205" w:rsidRPr="00BC3081" w14:paraId="069803EE" w14:textId="77777777" w:rsidTr="00D15AD9">
        <w:trPr>
          <w:trHeight w:val="283"/>
        </w:trPr>
        <w:tc>
          <w:tcPr>
            <w:tcW w:w="384" w:type="dxa"/>
            <w:vMerge/>
          </w:tcPr>
          <w:p w14:paraId="10900F1F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9" w:type="dxa"/>
            <w:vAlign w:val="center"/>
          </w:tcPr>
          <w:p w14:paraId="01A0DCD3" w14:textId="1156282B" w:rsidR="00BC2205" w:rsidRPr="00BC3081" w:rsidRDefault="00474C8C" w:rsidP="00762D0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12</w:t>
            </w:r>
          </w:p>
        </w:tc>
        <w:tc>
          <w:tcPr>
            <w:tcW w:w="2064" w:type="dxa"/>
            <w:vAlign w:val="center"/>
          </w:tcPr>
          <w:p w14:paraId="134445D9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audit</w:t>
            </w:r>
            <w:r w:rsidRPr="00BC3081">
              <w:rPr>
                <w:sz w:val="21"/>
              </w:rPr>
              <w:t>T</w:t>
            </w:r>
            <w:r w:rsidRPr="00BC3081">
              <w:rPr>
                <w:rFonts w:hint="eastAsia"/>
                <w:sz w:val="21"/>
              </w:rPr>
              <w:t>ime</w:t>
            </w:r>
          </w:p>
        </w:tc>
        <w:tc>
          <w:tcPr>
            <w:tcW w:w="1950" w:type="dxa"/>
            <w:vAlign w:val="center"/>
          </w:tcPr>
          <w:p w14:paraId="3D385C57" w14:textId="77777777" w:rsidR="00BC2205" w:rsidRPr="00BC3081" w:rsidRDefault="00BC2205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510" w:type="dxa"/>
            <w:vAlign w:val="center"/>
          </w:tcPr>
          <w:p w14:paraId="363B5806" w14:textId="77777777" w:rsidR="00BC2205" w:rsidRPr="00BC3081" w:rsidRDefault="00BC2205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审核时间</w:t>
            </w:r>
          </w:p>
        </w:tc>
        <w:tc>
          <w:tcPr>
            <w:tcW w:w="3734" w:type="dxa"/>
          </w:tcPr>
          <w:p w14:paraId="751037B4" w14:textId="77777777" w:rsidR="00D15AD9" w:rsidRPr="00195020" w:rsidRDefault="00D15AD9" w:rsidP="00D15AD9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rFonts w:hint="eastAsia"/>
                <w:sz w:val="21"/>
              </w:rPr>
              <w:t>时间格式</w:t>
            </w:r>
            <w:r>
              <w:rPr>
                <w:rFonts w:hint="eastAsia"/>
                <w:sz w:val="21"/>
              </w:rPr>
              <w:t>：</w:t>
            </w:r>
          </w:p>
          <w:p w14:paraId="1DACBB3E" w14:textId="0A35F2E0" w:rsidR="00BC2205" w:rsidRPr="00BC3081" w:rsidRDefault="00D15AD9" w:rsidP="00D15AD9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sz w:val="21"/>
              </w:rPr>
              <w:t>2022-05-03T17:30:08.000+08:00</w:t>
            </w:r>
          </w:p>
        </w:tc>
      </w:tr>
    </w:tbl>
    <w:p w14:paraId="10DB831A" w14:textId="77777777" w:rsidR="00BC2205" w:rsidRPr="00BC3081" w:rsidRDefault="00BC2205" w:rsidP="0004041E">
      <w:pPr>
        <w:pStyle w:val="3"/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C2205" w:rsidRPr="00BC3081" w14:paraId="30CFC2E6" w14:textId="77777777" w:rsidTr="00762D04">
        <w:tc>
          <w:tcPr>
            <w:tcW w:w="9628" w:type="dxa"/>
          </w:tcPr>
          <w:p w14:paraId="5041346B" w14:textId="77777777" w:rsidR="00BC2205" w:rsidRPr="00BC3081" w:rsidRDefault="00BC2205" w:rsidP="00762D04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7084BAA5" w14:textId="77777777" w:rsidR="00BC2205" w:rsidRPr="00BC3081" w:rsidRDefault="00BC2205" w:rsidP="00762D04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"patrolInspectionUpload",</w:t>
            </w:r>
          </w:p>
          <w:p w14:paraId="2EF93A9D" w14:textId="77777777" w:rsidR="00BC2205" w:rsidRPr="00BC3081" w:rsidRDefault="00BC2205" w:rsidP="00762D04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2A4A5774" w14:textId="77777777" w:rsidR="00BC2205" w:rsidRPr="00BC3081" w:rsidRDefault="00BC2205" w:rsidP="00762D04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"data": [</w:t>
            </w:r>
          </w:p>
          <w:p w14:paraId="0109BC62" w14:textId="77777777" w:rsidR="00BC2205" w:rsidRPr="00BC3081" w:rsidRDefault="00BC2205" w:rsidP="00762D04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6D8CBAC3" w14:textId="7CD2270D" w:rsidR="00BC2205" w:rsidRDefault="00BC2205" w:rsidP="00762D04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492F94">
              <w:rPr>
                <w:rFonts w:hint="eastAsia"/>
                <w:sz w:val="21"/>
              </w:rPr>
              <w:t>even</w:t>
            </w:r>
            <w:r w:rsidR="00426F69">
              <w:rPr>
                <w:sz w:val="21"/>
              </w:rPr>
              <w:t>t</w:t>
            </w:r>
            <w:r w:rsidR="00492F94" w:rsidRPr="00BC3081">
              <w:rPr>
                <w:sz w:val="21"/>
              </w:rPr>
              <w:t>I</w:t>
            </w:r>
            <w:r w:rsidR="00492F94" w:rsidRPr="00BC3081">
              <w:rPr>
                <w:rFonts w:hint="eastAsia"/>
                <w:sz w:val="21"/>
              </w:rPr>
              <w:t>d</w:t>
            </w:r>
            <w:r w:rsidRPr="00BC3081">
              <w:rPr>
                <w:sz w:val="21"/>
              </w:rPr>
              <w:t>": "</w:t>
            </w:r>
            <w:r w:rsidR="00492F94">
              <w:rPr>
                <w:rFonts w:hint="eastAsia"/>
                <w:sz w:val="21"/>
              </w:rPr>
              <w:t>hfghdfgjgfjhj</w:t>
            </w:r>
            <w:r w:rsidRPr="00BC3081">
              <w:rPr>
                <w:sz w:val="21"/>
              </w:rPr>
              <w:t>",</w:t>
            </w:r>
          </w:p>
          <w:p w14:paraId="323F8E23" w14:textId="27E27F46" w:rsidR="00492F94" w:rsidRDefault="00492F94" w:rsidP="00492F94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>
              <w:rPr>
                <w:rFonts w:hint="eastAsia"/>
                <w:sz w:val="21"/>
              </w:rPr>
              <w:t>problem</w:t>
            </w: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d</w:t>
            </w:r>
            <w:r w:rsidRPr="00BC3081">
              <w:rPr>
                <w:sz w:val="21"/>
              </w:rPr>
              <w:t>": "</w:t>
            </w:r>
            <w:r w:rsidR="00322E6F" w:rsidRPr="00322E6F">
              <w:rPr>
                <w:sz w:val="21"/>
              </w:rPr>
              <w:t>dsafsadfsdafas</w:t>
            </w:r>
            <w:r w:rsidRPr="00BC3081">
              <w:rPr>
                <w:sz w:val="21"/>
              </w:rPr>
              <w:t>",</w:t>
            </w:r>
          </w:p>
          <w:p w14:paraId="577F3AE6" w14:textId="1EDC6C28" w:rsidR="00BC2205" w:rsidRPr="00BC3081" w:rsidRDefault="000C5EAD" w:rsidP="00B711E3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patrol</w:t>
            </w:r>
            <w:r>
              <w:rPr>
                <w:sz w:val="21"/>
              </w:rPr>
              <w:t>T</w:t>
            </w:r>
            <w:r>
              <w:rPr>
                <w:rFonts w:hint="eastAsia"/>
                <w:sz w:val="21"/>
              </w:rPr>
              <w:t>ype</w:t>
            </w:r>
            <w:r w:rsidRPr="00BC3081">
              <w:rPr>
                <w:sz w:val="21"/>
              </w:rPr>
              <w:t xml:space="preserve">": </w:t>
            </w:r>
            <w:r>
              <w:rPr>
                <w:sz w:val="21"/>
              </w:rPr>
              <w:t>0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6C27DBE6" w14:textId="457C9EA2" w:rsidR="00BC2205" w:rsidRPr="00BC3081" w:rsidRDefault="00BC2205" w:rsidP="008F3DC0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repair</w:t>
            </w:r>
            <w:r w:rsidRPr="00BC3081">
              <w:rPr>
                <w:sz w:val="21"/>
              </w:rPr>
              <w:t>P</w:t>
            </w:r>
            <w:r w:rsidRPr="00BC3081">
              <w:rPr>
                <w:rFonts w:hint="eastAsia"/>
                <w:sz w:val="21"/>
              </w:rPr>
              <w:t>erson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</w:t>
            </w:r>
            <w:r w:rsidRPr="00BC3081">
              <w:rPr>
                <w:rFonts w:hint="eastAsia"/>
                <w:sz w:val="21"/>
              </w:rPr>
              <w:t>李四</w:t>
            </w: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502BF60C" w14:textId="77777777" w:rsidR="00BC2205" w:rsidRPr="00BC3081" w:rsidRDefault="00BC2205" w:rsidP="00762D04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audit</w:t>
            </w:r>
            <w:r w:rsidRPr="00BC3081">
              <w:rPr>
                <w:sz w:val="21"/>
              </w:rPr>
              <w:t>P</w:t>
            </w:r>
            <w:r w:rsidRPr="00BC3081">
              <w:rPr>
                <w:rFonts w:hint="eastAsia"/>
                <w:sz w:val="21"/>
              </w:rPr>
              <w:t>erson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</w:t>
            </w:r>
            <w:r w:rsidRPr="00BC3081">
              <w:rPr>
                <w:rFonts w:hint="eastAsia"/>
                <w:sz w:val="21"/>
              </w:rPr>
              <w:t>王五</w:t>
            </w: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6E2245CB" w14:textId="23A3F7F0" w:rsidR="00BC2205" w:rsidRPr="00BC3081" w:rsidRDefault="00BC2205" w:rsidP="003E759F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repair</w:t>
            </w: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mg</w:t>
            </w:r>
            <w:r w:rsidRPr="00BC3081">
              <w:rPr>
                <w:sz w:val="21"/>
              </w:rPr>
              <w:t>": ""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33DC6679" w14:textId="77777777" w:rsidR="00BC2205" w:rsidRPr="00BC3081" w:rsidRDefault="00BC2205" w:rsidP="00762D04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repair</w:t>
            </w:r>
            <w:r w:rsidRPr="00BC3081">
              <w:rPr>
                <w:sz w:val="21"/>
              </w:rPr>
              <w:t>R</w:t>
            </w:r>
            <w:r w:rsidRPr="00BC3081">
              <w:rPr>
                <w:rFonts w:hint="eastAsia"/>
                <w:sz w:val="21"/>
              </w:rPr>
              <w:t>emark</w:t>
            </w:r>
            <w:r w:rsidRPr="00BC3081">
              <w:rPr>
                <w:sz w:val="21"/>
              </w:rPr>
              <w:t>": ""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2953EED3" w14:textId="77777777" w:rsidR="00BC2205" w:rsidRPr="00BC3081" w:rsidRDefault="00BC2205" w:rsidP="00762D04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audit</w:t>
            </w:r>
            <w:r w:rsidRPr="00BC3081">
              <w:rPr>
                <w:sz w:val="21"/>
              </w:rPr>
              <w:t>R</w:t>
            </w:r>
            <w:r w:rsidRPr="00BC3081">
              <w:rPr>
                <w:rFonts w:hint="eastAsia"/>
                <w:sz w:val="21"/>
              </w:rPr>
              <w:t>emark</w:t>
            </w:r>
            <w:r w:rsidRPr="00BC3081">
              <w:rPr>
                <w:sz w:val="21"/>
              </w:rPr>
              <w:t>": ""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0C3AF169" w14:textId="0ABE24DD" w:rsidR="00BC2205" w:rsidRPr="00BC3081" w:rsidRDefault="00BC2205" w:rsidP="00762D04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repair</w:t>
            </w:r>
            <w:r w:rsidRPr="00BC3081">
              <w:rPr>
                <w:sz w:val="21"/>
              </w:rPr>
              <w:t>T</w:t>
            </w:r>
            <w:r w:rsidRPr="00BC3081">
              <w:rPr>
                <w:rFonts w:hint="eastAsia"/>
                <w:sz w:val="21"/>
              </w:rPr>
              <w:t>ime</w:t>
            </w:r>
            <w:r w:rsidRPr="00BC3081">
              <w:rPr>
                <w:sz w:val="21"/>
              </w:rPr>
              <w:t>": "2022-05-03T17:30:08</w:t>
            </w:r>
            <w:r w:rsidR="007668CE">
              <w:rPr>
                <w:sz w:val="21"/>
              </w:rPr>
              <w:t>.000</w:t>
            </w:r>
            <w:r w:rsidR="007668CE">
              <w:rPr>
                <w:rFonts w:hint="eastAsia"/>
                <w:sz w:val="21"/>
              </w:rPr>
              <w:t>+</w:t>
            </w:r>
            <w:r w:rsidRPr="00BC3081">
              <w:rPr>
                <w:sz w:val="21"/>
              </w:rPr>
              <w:t>08:00"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4C4C0397" w14:textId="24719220" w:rsidR="00BC2205" w:rsidRPr="00BC3081" w:rsidRDefault="00BC2205" w:rsidP="00762D04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audit</w:t>
            </w:r>
            <w:r w:rsidRPr="00BC3081">
              <w:rPr>
                <w:sz w:val="21"/>
              </w:rPr>
              <w:t>T</w:t>
            </w:r>
            <w:r w:rsidRPr="00BC3081">
              <w:rPr>
                <w:rFonts w:hint="eastAsia"/>
                <w:sz w:val="21"/>
              </w:rPr>
              <w:t>ime</w:t>
            </w:r>
            <w:r w:rsidRPr="00BC3081">
              <w:rPr>
                <w:sz w:val="21"/>
              </w:rPr>
              <w:t>": "2022-05-03T17:30:08</w:t>
            </w:r>
            <w:r w:rsidR="007668CE">
              <w:rPr>
                <w:sz w:val="21"/>
              </w:rPr>
              <w:t>.000</w:t>
            </w:r>
            <w:r w:rsidR="007668CE">
              <w:rPr>
                <w:rFonts w:hint="eastAsia"/>
                <w:sz w:val="21"/>
              </w:rPr>
              <w:t>+</w:t>
            </w:r>
            <w:r w:rsidRPr="00BC3081">
              <w:rPr>
                <w:sz w:val="21"/>
              </w:rPr>
              <w:t>08:00"</w:t>
            </w:r>
          </w:p>
          <w:p w14:paraId="1B328569" w14:textId="77777777" w:rsidR="00BC2205" w:rsidRPr="00BC3081" w:rsidRDefault="00BC2205" w:rsidP="00762D04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7C34C08B" w14:textId="77777777" w:rsidR="00BC2205" w:rsidRPr="00BC3081" w:rsidRDefault="00BC2205" w:rsidP="00762D04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0ECB8591" w14:textId="77777777" w:rsidR="00BC2205" w:rsidRPr="00BC3081" w:rsidRDefault="00BC2205" w:rsidP="00762D04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2D74C660" w14:textId="77777777" w:rsidR="00BC2205" w:rsidRPr="00BC3081" w:rsidRDefault="00BC2205" w:rsidP="0004041E">
      <w:pPr>
        <w:pStyle w:val="3"/>
      </w:pPr>
      <w:r w:rsidRPr="00BC3081">
        <w:rPr>
          <w:rFonts w:hint="eastAsia"/>
        </w:rPr>
        <w:lastRenderedPageBreak/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BC2205" w:rsidRPr="00BC3081" w14:paraId="79260AE7" w14:textId="77777777" w:rsidTr="00762D04">
        <w:tc>
          <w:tcPr>
            <w:tcW w:w="814" w:type="dxa"/>
            <w:gridSpan w:val="2"/>
            <w:vAlign w:val="center"/>
          </w:tcPr>
          <w:p w14:paraId="73EB1C06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1D9F1981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7BA21F22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1591612D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0549BEB6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BC2205" w:rsidRPr="00BC3081" w14:paraId="6A0AACC7" w14:textId="77777777" w:rsidTr="00762D04">
        <w:tc>
          <w:tcPr>
            <w:tcW w:w="814" w:type="dxa"/>
            <w:gridSpan w:val="2"/>
            <w:vAlign w:val="center"/>
          </w:tcPr>
          <w:p w14:paraId="437D485D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384DE8C9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1FE8280F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28559467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762AFBCC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BC2205" w:rsidRPr="00BC3081" w14:paraId="7EB181A4" w14:textId="77777777" w:rsidTr="00762D04">
        <w:tc>
          <w:tcPr>
            <w:tcW w:w="814" w:type="dxa"/>
            <w:gridSpan w:val="2"/>
            <w:vAlign w:val="center"/>
          </w:tcPr>
          <w:p w14:paraId="36934F3F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4C53EE84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4AF2147F" w14:textId="77777777" w:rsidR="00BC2205" w:rsidRPr="00BC3081" w:rsidRDefault="00BC2205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44091E1C" w14:textId="77777777" w:rsidR="00BC2205" w:rsidRPr="00BC3081" w:rsidRDefault="00BC2205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2CD4E713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BC2205" w:rsidRPr="00BC3081" w14:paraId="75937D73" w14:textId="77777777" w:rsidTr="00762D04">
        <w:tc>
          <w:tcPr>
            <w:tcW w:w="814" w:type="dxa"/>
            <w:gridSpan w:val="2"/>
            <w:vAlign w:val="center"/>
          </w:tcPr>
          <w:p w14:paraId="7AC76430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4E5B9021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29B52439" w14:textId="77777777" w:rsidR="00BC2205" w:rsidRPr="00BC3081" w:rsidRDefault="00BC2205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253B5734" w14:textId="77777777" w:rsidR="00BC2205" w:rsidRPr="00BC3081" w:rsidRDefault="00BC2205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708D3E14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BC2205" w:rsidRPr="00BC3081" w14:paraId="62132475" w14:textId="77777777" w:rsidTr="00762D04">
        <w:tc>
          <w:tcPr>
            <w:tcW w:w="407" w:type="dxa"/>
            <w:vMerge w:val="restart"/>
            <w:vAlign w:val="center"/>
          </w:tcPr>
          <w:p w14:paraId="36408C1B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654BADDD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2359F11F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4C83F313" w14:textId="77777777" w:rsidR="00BC2205" w:rsidRPr="00BC3081" w:rsidRDefault="00BC2205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7D10FE4F" w14:textId="77777777" w:rsidR="00BC2205" w:rsidRPr="00BC3081" w:rsidRDefault="00BC2205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0FF917CF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patrolInspectionUpload</w:t>
            </w:r>
          </w:p>
        </w:tc>
      </w:tr>
      <w:tr w:rsidR="00BC2205" w:rsidRPr="00BC3081" w14:paraId="01CA7C60" w14:textId="77777777" w:rsidTr="00762D04">
        <w:tc>
          <w:tcPr>
            <w:tcW w:w="407" w:type="dxa"/>
            <w:vMerge/>
            <w:vAlign w:val="center"/>
          </w:tcPr>
          <w:p w14:paraId="136A888E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79056036" w14:textId="77777777" w:rsidR="00BC2205" w:rsidRPr="00BC3081" w:rsidRDefault="00BC2205" w:rsidP="00762D04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5E48F366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2FAE6C98" w14:textId="77777777" w:rsidR="00BC2205" w:rsidRPr="00BC3081" w:rsidRDefault="00BC2205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5188C335" w14:textId="77777777" w:rsidR="00BC2205" w:rsidRPr="00BC3081" w:rsidRDefault="00BC2205" w:rsidP="00762D04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06B5A6BE" w14:textId="77777777" w:rsidR="00BC2205" w:rsidRPr="00BC3081" w:rsidRDefault="00BC2205" w:rsidP="00762D04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50122EF0" w14:textId="77777777" w:rsidR="00BC2205" w:rsidRPr="00BC3081" w:rsidRDefault="00BC2205" w:rsidP="0004041E">
      <w:pPr>
        <w:pStyle w:val="3"/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C2205" w:rsidRPr="00BC3081" w14:paraId="5EC730E2" w14:textId="77777777" w:rsidTr="00762D04">
        <w:tc>
          <w:tcPr>
            <w:tcW w:w="9628" w:type="dxa"/>
          </w:tcPr>
          <w:p w14:paraId="649F92A4" w14:textId="77777777" w:rsidR="00BC2205" w:rsidRPr="00BC3081" w:rsidRDefault="00BC2205" w:rsidP="00762D04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58C98C2C" w14:textId="77777777" w:rsidR="00BC2205" w:rsidRPr="00BC3081" w:rsidRDefault="00BC2205" w:rsidP="00762D04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471351B8" w14:textId="77777777" w:rsidR="00BC2205" w:rsidRPr="00BC3081" w:rsidRDefault="00BC2205" w:rsidP="00762D04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4B32E299" w14:textId="77777777" w:rsidR="00BC2205" w:rsidRPr="00BC3081" w:rsidRDefault="00BC2205" w:rsidP="00762D04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7A2BF0DA" w14:textId="77777777" w:rsidR="00BC2205" w:rsidRPr="00BC3081" w:rsidRDefault="00BC2205" w:rsidP="00762D04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"patrolInspectionUpload",</w:t>
            </w:r>
          </w:p>
          <w:p w14:paraId="02C3E345" w14:textId="77777777" w:rsidR="00BC2205" w:rsidRPr="00BC3081" w:rsidRDefault="00BC2205" w:rsidP="00762D04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2FF27C26" w14:textId="77777777" w:rsidR="00BC2205" w:rsidRPr="00BC3081" w:rsidRDefault="00BC2205" w:rsidP="00762D04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04918C7C" w14:textId="77777777" w:rsidR="00BC2205" w:rsidRPr="00BC3081" w:rsidRDefault="00BC2205" w:rsidP="00762D04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162F56B4" w14:textId="77777777" w:rsidR="007263B3" w:rsidRPr="00BC3081" w:rsidRDefault="007263B3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14:paraId="39FF5860" w14:textId="77777777" w:rsidR="003E759F" w:rsidRDefault="003E759F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14:paraId="60710757" w14:textId="77777777" w:rsidR="009C0CBA" w:rsidRPr="00BC3081" w:rsidRDefault="00E72A28" w:rsidP="0004041E">
      <w:pPr>
        <w:pStyle w:val="1"/>
      </w:pPr>
      <w:bookmarkStart w:id="36" w:name="_Toc138245884"/>
      <w:r w:rsidRPr="00BC3081">
        <w:rPr>
          <w:rFonts w:hint="eastAsia"/>
        </w:rPr>
        <w:lastRenderedPageBreak/>
        <w:t>动环</w:t>
      </w:r>
      <w:bookmarkEnd w:id="36"/>
    </w:p>
    <w:p w14:paraId="5ECA2125" w14:textId="77777777" w:rsidR="00EA2437" w:rsidRPr="00D50BA4" w:rsidRDefault="00EA2437" w:rsidP="0004041E">
      <w:pPr>
        <w:pStyle w:val="2"/>
      </w:pPr>
      <w:bookmarkStart w:id="37" w:name="_Toc138245885"/>
      <w:r w:rsidRPr="00D50BA4">
        <w:rPr>
          <w:rFonts w:hint="eastAsia"/>
        </w:rPr>
        <w:t>U</w:t>
      </w:r>
      <w:r w:rsidRPr="00D50BA4">
        <w:t>RL</w:t>
      </w:r>
      <w:r w:rsidRPr="00D50BA4">
        <w:rPr>
          <w:rFonts w:hint="eastAsia"/>
        </w:rPr>
        <w:t>格式说明</w:t>
      </w:r>
      <w:bookmarkEnd w:id="37"/>
    </w:p>
    <w:p w14:paraId="0B666189" w14:textId="77777777" w:rsidR="00EA2437" w:rsidRPr="00BC3081" w:rsidRDefault="00EA2437" w:rsidP="00EA2437">
      <w:pPr>
        <w:ind w:firstLine="482"/>
      </w:pPr>
      <w:r w:rsidRPr="00BC3081">
        <w:rPr>
          <w:rFonts w:hint="eastAsia"/>
          <w:b/>
        </w:rPr>
        <w:t>url</w:t>
      </w:r>
      <w:r w:rsidRPr="00BC3081">
        <w:rPr>
          <w:rFonts w:hint="eastAsia"/>
          <w:b/>
        </w:rPr>
        <w:t>格式：</w:t>
      </w:r>
      <w:r>
        <w:rPr>
          <w:rFonts w:hint="eastAsia"/>
        </w:rPr>
        <w:t>http</w:t>
      </w:r>
      <w:r w:rsidRPr="00BC3081">
        <w:t>://{hostname}:{port}/uri</w:t>
      </w:r>
    </w:p>
    <w:p w14:paraId="71B8771E" w14:textId="77777777" w:rsidR="00EA2437" w:rsidRPr="00BC3081" w:rsidRDefault="00EA2437" w:rsidP="00EA2437">
      <w:pPr>
        <w:ind w:firstLine="482"/>
      </w:pPr>
      <w:r w:rsidRPr="00BC3081">
        <w:rPr>
          <w:rFonts w:hint="eastAsia"/>
          <w:b/>
        </w:rPr>
        <w:t>h</w:t>
      </w:r>
      <w:r w:rsidRPr="00BC3081">
        <w:rPr>
          <w:b/>
        </w:rPr>
        <w:t>ostname</w:t>
      </w:r>
      <w:r w:rsidRPr="00BC3081">
        <w:rPr>
          <w:rFonts w:hint="eastAsia"/>
          <w:b/>
        </w:rPr>
        <w:t>：</w:t>
      </w:r>
      <w:r>
        <w:rPr>
          <w:rFonts w:hint="eastAsia"/>
        </w:rPr>
        <w:t>平台的</w:t>
      </w:r>
      <w:r w:rsidRPr="00BC3081">
        <w:rPr>
          <w:rFonts w:hint="eastAsia"/>
        </w:rPr>
        <w:t>ip</w:t>
      </w:r>
      <w:r w:rsidRPr="00BC3081">
        <w:rPr>
          <w:rFonts w:hint="eastAsia"/>
        </w:rPr>
        <w:t>地址</w:t>
      </w:r>
    </w:p>
    <w:p w14:paraId="4CBEBC7F" w14:textId="77777777" w:rsidR="00EA2437" w:rsidRPr="00BC3081" w:rsidRDefault="00EA2437" w:rsidP="00EA2437">
      <w:pPr>
        <w:ind w:firstLine="482"/>
        <w:rPr>
          <w:b/>
        </w:rPr>
      </w:pPr>
      <w:r w:rsidRPr="00BC3081">
        <w:rPr>
          <w:b/>
        </w:rPr>
        <w:t>port</w:t>
      </w:r>
      <w:r w:rsidRPr="00BC3081">
        <w:rPr>
          <w:rFonts w:hint="eastAsia"/>
          <w:b/>
        </w:rPr>
        <w:t>：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端口</w:t>
      </w:r>
    </w:p>
    <w:p w14:paraId="4C52450E" w14:textId="77777777" w:rsidR="00EA2437" w:rsidRPr="00BC3081" w:rsidRDefault="00EA2437" w:rsidP="00EA2437">
      <w:pPr>
        <w:ind w:firstLine="482"/>
      </w:pPr>
      <w:r w:rsidRPr="00BC3081">
        <w:rPr>
          <w:b/>
        </w:rPr>
        <w:t>uri</w:t>
      </w:r>
      <w:r w:rsidRPr="00BC3081">
        <w:rPr>
          <w:rFonts w:hint="eastAsia"/>
          <w:b/>
        </w:rPr>
        <w:t>：</w:t>
      </w:r>
      <w:r w:rsidRPr="00BC3081">
        <w:rPr>
          <w:rFonts w:hint="eastAsia"/>
        </w:rPr>
        <w:t>A</w:t>
      </w:r>
      <w:r w:rsidRPr="00BC3081">
        <w:t>PI</w:t>
      </w:r>
      <w:r w:rsidRPr="00BC3081">
        <w:rPr>
          <w:rFonts w:hint="eastAsia"/>
        </w:rPr>
        <w:t>的</w:t>
      </w:r>
      <w:r w:rsidRPr="00BC3081">
        <w:rPr>
          <w:rFonts w:hint="eastAsia"/>
        </w:rPr>
        <w:t>uri</w:t>
      </w:r>
      <w:r w:rsidRPr="00BC3081">
        <w:rPr>
          <w:rFonts w:hint="eastAsia"/>
        </w:rPr>
        <w:t>，每个</w:t>
      </w:r>
      <w:r w:rsidRPr="00BC3081">
        <w:rPr>
          <w:rFonts w:hint="eastAsia"/>
        </w:rPr>
        <w:t>A</w:t>
      </w:r>
      <w:r w:rsidRPr="00BC3081">
        <w:t>PI</w:t>
      </w:r>
      <w:r w:rsidRPr="00BC3081">
        <w:rPr>
          <w:rFonts w:hint="eastAsia"/>
        </w:rPr>
        <w:t>都有唯一的</w:t>
      </w:r>
      <w:r w:rsidRPr="00BC3081">
        <w:rPr>
          <w:rFonts w:hint="eastAsia"/>
        </w:rPr>
        <w:t>uri</w:t>
      </w:r>
      <w:r w:rsidRPr="00BC3081">
        <w:rPr>
          <w:rFonts w:hint="eastAsia"/>
        </w:rPr>
        <w:t>，本文档中除了注册、保活接口外，业务接口统一使用</w:t>
      </w:r>
      <w:r w:rsidRPr="00BC3081">
        <w:t xml:space="preserve"> </w:t>
      </w:r>
      <w:r>
        <w:t>/VIID/</w:t>
      </w:r>
      <w:r w:rsidRPr="00BC3081">
        <w:t>D</w:t>
      </w:r>
      <w:r w:rsidRPr="00BC3081">
        <w:rPr>
          <w:rFonts w:hint="eastAsia"/>
        </w:rPr>
        <w:t>ata</w:t>
      </w:r>
      <w:r w:rsidRPr="00BC3081">
        <w:t>Transfer</w:t>
      </w:r>
      <w:r w:rsidRPr="00BC3081">
        <w:rPr>
          <w:rFonts w:hint="eastAsia"/>
        </w:rPr>
        <w:t>，根据</w:t>
      </w:r>
      <w:r w:rsidRPr="00BC3081">
        <w:rPr>
          <w:rFonts w:hint="eastAsia"/>
        </w:rPr>
        <w:t>Body</w:t>
      </w:r>
      <w:r w:rsidRPr="00BC3081">
        <w:rPr>
          <w:rFonts w:hint="eastAsia"/>
        </w:rPr>
        <w:t>中的接口名称区分接口。</w:t>
      </w:r>
    </w:p>
    <w:p w14:paraId="0B2FF9AA" w14:textId="77777777" w:rsidR="00EA2437" w:rsidRPr="00BC3081" w:rsidRDefault="00EA2437" w:rsidP="0004041E">
      <w:pPr>
        <w:pStyle w:val="3"/>
      </w:pPr>
      <w:r w:rsidRPr="00BC3081">
        <w:rPr>
          <w:rFonts w:hint="eastAsia"/>
        </w:rPr>
        <w:t>注册消息</w:t>
      </w:r>
    </w:p>
    <w:tbl>
      <w:tblPr>
        <w:tblStyle w:val="ab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A2437" w:rsidRPr="00BC3081" w14:paraId="1C91EFF0" w14:textId="77777777" w:rsidTr="00AA28C7">
        <w:tc>
          <w:tcPr>
            <w:tcW w:w="9628" w:type="dxa"/>
            <w:vAlign w:val="center"/>
          </w:tcPr>
          <w:p w14:paraId="4A899E7D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请求类型和请求地址：</w:t>
            </w:r>
          </w:p>
        </w:tc>
      </w:tr>
      <w:tr w:rsidR="00EA2437" w:rsidRPr="00BC3081" w14:paraId="34289CA2" w14:textId="77777777" w:rsidTr="00AA28C7">
        <w:tc>
          <w:tcPr>
            <w:tcW w:w="9628" w:type="dxa"/>
            <w:vAlign w:val="center"/>
          </w:tcPr>
          <w:p w14:paraId="25AE8B74" w14:textId="77777777" w:rsidR="00EA2437" w:rsidRPr="00BC3081" w:rsidRDefault="00EA2437" w:rsidP="00AA28C7">
            <w:pPr>
              <w:spacing w:line="240" w:lineRule="auto"/>
              <w:ind w:firstLine="42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</w:t>
            </w:r>
            <w:r w:rsidRPr="00BC3081">
              <w:rPr>
                <w:sz w:val="21"/>
                <w:szCs w:val="21"/>
              </w:rPr>
              <w:t>/VIID/S</w:t>
            </w:r>
            <w:r w:rsidRPr="00BC3081">
              <w:rPr>
                <w:rFonts w:hint="eastAsia"/>
                <w:sz w:val="21"/>
                <w:szCs w:val="21"/>
              </w:rPr>
              <w:t>ystem/</w:t>
            </w:r>
            <w:r w:rsidRPr="00BC3081">
              <w:rPr>
                <w:sz w:val="21"/>
                <w:szCs w:val="21"/>
              </w:rPr>
              <w:t>R</w:t>
            </w:r>
            <w:r w:rsidRPr="00BC3081">
              <w:rPr>
                <w:rFonts w:hint="eastAsia"/>
                <w:sz w:val="21"/>
                <w:szCs w:val="21"/>
              </w:rPr>
              <w:t>egister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EA2437" w:rsidRPr="00BC3081" w14:paraId="4EBA253B" w14:textId="77777777" w:rsidTr="00AA28C7">
        <w:tc>
          <w:tcPr>
            <w:tcW w:w="9628" w:type="dxa"/>
            <w:vAlign w:val="center"/>
          </w:tcPr>
          <w:p w14:paraId="150DD53C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第一次注册请求报文格式示例：</w:t>
            </w:r>
          </w:p>
        </w:tc>
      </w:tr>
      <w:tr w:rsidR="00EA2437" w:rsidRPr="00BC3081" w14:paraId="766F645F" w14:textId="77777777" w:rsidTr="00AA28C7">
        <w:tc>
          <w:tcPr>
            <w:tcW w:w="9628" w:type="dxa"/>
            <w:vAlign w:val="center"/>
          </w:tcPr>
          <w:p w14:paraId="56331862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b/>
                <w:sz w:val="21"/>
                <w:szCs w:val="21"/>
              </w:rPr>
            </w:pPr>
            <w:r w:rsidRPr="00BC3081">
              <w:rPr>
                <w:rFonts w:hint="eastAsia"/>
                <w:b/>
                <w:sz w:val="21"/>
                <w:szCs w:val="21"/>
              </w:rPr>
              <w:t>{</w:t>
            </w:r>
          </w:p>
          <w:p w14:paraId="013B3A2D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"R</w:t>
            </w:r>
            <w:r w:rsidRPr="00BC3081">
              <w:rPr>
                <w:rFonts w:hint="eastAsia"/>
                <w:sz w:val="21"/>
                <w:szCs w:val="21"/>
              </w:rPr>
              <w:t>egister</w:t>
            </w:r>
            <w:r w:rsidRPr="00BC3081">
              <w:rPr>
                <w:sz w:val="21"/>
                <w:szCs w:val="21"/>
              </w:rPr>
              <w:t>O</w:t>
            </w:r>
            <w:r w:rsidRPr="00BC3081">
              <w:rPr>
                <w:rFonts w:hint="eastAsia"/>
                <w:sz w:val="21"/>
                <w:szCs w:val="21"/>
              </w:rPr>
              <w:t>bject</w:t>
            </w:r>
            <w:r w:rsidRPr="00BC3081">
              <w:rPr>
                <w:sz w:val="21"/>
                <w:szCs w:val="21"/>
              </w:rPr>
              <w:t>": {</w:t>
            </w:r>
          </w:p>
          <w:p w14:paraId="58338A44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"DeviceID": "33010800005040000001"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5B03AD">
              <w:rPr>
                <w:rFonts w:hint="eastAsia"/>
                <w:sz w:val="21"/>
                <w:szCs w:val="21"/>
              </w:rPr>
              <w:t>此处的</w:t>
            </w:r>
            <w:r w:rsidRPr="005B03AD">
              <w:rPr>
                <w:rFonts w:hint="eastAsia"/>
                <w:sz w:val="21"/>
                <w:szCs w:val="21"/>
              </w:rPr>
              <w:t>DeviceID</w:t>
            </w:r>
            <w:r w:rsidRPr="005B03AD">
              <w:rPr>
                <w:rFonts w:hint="eastAsia"/>
                <w:sz w:val="21"/>
                <w:szCs w:val="21"/>
              </w:rPr>
              <w:t>，是配置的下级域编码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4C4C3C34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23AE729B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b/>
              </w:rPr>
            </w:pPr>
            <w:r w:rsidRPr="00BC3081">
              <w:rPr>
                <w:b/>
                <w:sz w:val="21"/>
                <w:szCs w:val="21"/>
              </w:rPr>
              <w:t>}</w:t>
            </w:r>
          </w:p>
        </w:tc>
      </w:tr>
      <w:tr w:rsidR="00EA2437" w:rsidRPr="00BC3081" w14:paraId="513C5C79" w14:textId="77777777" w:rsidTr="00AA28C7">
        <w:tc>
          <w:tcPr>
            <w:tcW w:w="9628" w:type="dxa"/>
            <w:vAlign w:val="center"/>
          </w:tcPr>
          <w:p w14:paraId="2A6A75F7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响应报文格式示例：</w:t>
            </w:r>
          </w:p>
        </w:tc>
      </w:tr>
      <w:tr w:rsidR="00EA2437" w:rsidRPr="00BC3081" w14:paraId="043A5EC7" w14:textId="77777777" w:rsidTr="00AA28C7">
        <w:tc>
          <w:tcPr>
            <w:tcW w:w="9628" w:type="dxa"/>
            <w:vAlign w:val="center"/>
          </w:tcPr>
          <w:p w14:paraId="13B45C56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HTTP/1.1 401 Unauthorized </w:t>
            </w:r>
          </w:p>
          <w:p w14:paraId="09470292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jc w:val="left"/>
              <w:rPr>
                <w:b/>
              </w:rPr>
            </w:pPr>
            <w:r w:rsidRPr="00BC3081">
              <w:rPr>
                <w:sz w:val="21"/>
                <w:szCs w:val="21"/>
              </w:rPr>
              <w:t>WWW-Authenticate:Digest realm="viid",qop="auth",nonce="4f403eeebdba494798825dfb4da5c490",opaque="6273a019b53747a2869862ceb8f71612"</w:t>
            </w:r>
          </w:p>
        </w:tc>
      </w:tr>
      <w:tr w:rsidR="00EA2437" w:rsidRPr="00BC3081" w14:paraId="55BF68CA" w14:textId="77777777" w:rsidTr="00AA28C7">
        <w:tc>
          <w:tcPr>
            <w:tcW w:w="9628" w:type="dxa"/>
            <w:vAlign w:val="center"/>
          </w:tcPr>
          <w:p w14:paraId="4E52B390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b/>
              </w:rPr>
              <w:t>第二次请求类型和请求地址：</w:t>
            </w:r>
          </w:p>
        </w:tc>
      </w:tr>
      <w:tr w:rsidR="00EA2437" w:rsidRPr="00BC3081" w14:paraId="1A5C138A" w14:textId="77777777" w:rsidTr="00AA28C7">
        <w:tc>
          <w:tcPr>
            <w:tcW w:w="9628" w:type="dxa"/>
            <w:vAlign w:val="center"/>
          </w:tcPr>
          <w:p w14:paraId="2B23E02E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</w:t>
            </w:r>
            <w:r w:rsidRPr="00BC3081">
              <w:rPr>
                <w:sz w:val="21"/>
                <w:szCs w:val="21"/>
              </w:rPr>
              <w:t>/VIID/S</w:t>
            </w:r>
            <w:r w:rsidRPr="00BC3081">
              <w:rPr>
                <w:rFonts w:hint="eastAsia"/>
                <w:sz w:val="21"/>
                <w:szCs w:val="21"/>
              </w:rPr>
              <w:t>ystem/</w:t>
            </w:r>
            <w:r w:rsidRPr="00BC3081">
              <w:rPr>
                <w:sz w:val="21"/>
                <w:szCs w:val="21"/>
              </w:rPr>
              <w:t>R</w:t>
            </w:r>
            <w:r w:rsidRPr="00BC3081">
              <w:rPr>
                <w:rFonts w:hint="eastAsia"/>
                <w:sz w:val="21"/>
                <w:szCs w:val="21"/>
              </w:rPr>
              <w:t>egister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EA2437" w:rsidRPr="00BC3081" w14:paraId="373CEE8C" w14:textId="77777777" w:rsidTr="00AA28C7">
        <w:tc>
          <w:tcPr>
            <w:tcW w:w="9628" w:type="dxa"/>
            <w:vAlign w:val="center"/>
          </w:tcPr>
          <w:p w14:paraId="59664BE7" w14:textId="77777777" w:rsidR="00EA2437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请求头：</w:t>
            </w:r>
          </w:p>
          <w:p w14:paraId="447AD4A7" w14:textId="77777777" w:rsidR="00EA2437" w:rsidRPr="00125D7A" w:rsidRDefault="00EA2437" w:rsidP="00AA28C7">
            <w:pPr>
              <w:spacing w:line="240" w:lineRule="auto"/>
              <w:ind w:firstLineChars="0" w:firstLine="0"/>
            </w:pPr>
            <w:r w:rsidRPr="00125D7A">
              <w:rPr>
                <w:rFonts w:hint="eastAsia"/>
              </w:rPr>
              <w:t>（</w:t>
            </w:r>
            <w:r>
              <w:rPr>
                <w:rFonts w:hint="eastAsia"/>
              </w:rPr>
              <w:t>将第一次请求返回的请求头中的信息组装在第二次请求的请求头中，同时要传输平台配置的用户名和密码</w:t>
            </w:r>
            <w:r w:rsidRPr="00125D7A">
              <w:rPr>
                <w:rFonts w:hint="eastAsia"/>
              </w:rPr>
              <w:t>）</w:t>
            </w:r>
          </w:p>
        </w:tc>
      </w:tr>
      <w:tr w:rsidR="00EA2437" w:rsidRPr="00BC3081" w14:paraId="69315E4A" w14:textId="77777777" w:rsidTr="00AA28C7">
        <w:tc>
          <w:tcPr>
            <w:tcW w:w="9628" w:type="dxa"/>
            <w:vAlign w:val="center"/>
          </w:tcPr>
          <w:p w14:paraId="37984F92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Authorization: Digest username="admin",realm="viid",nonce="4f403eeebdba494798825 dfb4da5c490",uri="/VIID/System/Register",qop="auth",nc="00000001",cnonce="0a4f113b",response="fb523850dea6c67c397755326bbcf0a3",opaque="6273a019b53747a286</w:t>
            </w:r>
            <w:r w:rsidRPr="00BC3081">
              <w:rPr>
                <w:sz w:val="21"/>
                <w:szCs w:val="21"/>
              </w:rPr>
              <w:lastRenderedPageBreak/>
              <w:t>9862ceb8f71612"</w:t>
            </w:r>
          </w:p>
        </w:tc>
      </w:tr>
      <w:tr w:rsidR="00EA2437" w:rsidRPr="00BC3081" w14:paraId="326BE647" w14:textId="77777777" w:rsidTr="00AA28C7">
        <w:tc>
          <w:tcPr>
            <w:tcW w:w="9628" w:type="dxa"/>
            <w:vAlign w:val="center"/>
          </w:tcPr>
          <w:p w14:paraId="25FB3D50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lastRenderedPageBreak/>
              <w:t>请求报文格式示例：</w:t>
            </w:r>
          </w:p>
        </w:tc>
      </w:tr>
      <w:tr w:rsidR="00EA2437" w:rsidRPr="00BC3081" w14:paraId="74E15141" w14:textId="77777777" w:rsidTr="00AA28C7">
        <w:tc>
          <w:tcPr>
            <w:tcW w:w="9628" w:type="dxa"/>
            <w:vAlign w:val="center"/>
          </w:tcPr>
          <w:p w14:paraId="706DFED1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46D58DA3" w14:textId="77777777" w:rsidR="00EA2437" w:rsidRPr="00BC3081" w:rsidRDefault="00EA2437" w:rsidP="00AA28C7">
            <w:pPr>
              <w:spacing w:line="240" w:lineRule="auto"/>
              <w:ind w:leftChars="200" w:left="480" w:rightChars="100" w:right="24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"RegisterObject": { </w:t>
            </w:r>
          </w:p>
          <w:p w14:paraId="09A78DD8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"DeviceID": "33010800005040000001"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5B03AD">
              <w:rPr>
                <w:rFonts w:hint="eastAsia"/>
                <w:sz w:val="21"/>
                <w:szCs w:val="21"/>
              </w:rPr>
              <w:t>此处的</w:t>
            </w:r>
            <w:r w:rsidRPr="005B03AD">
              <w:rPr>
                <w:rFonts w:hint="eastAsia"/>
                <w:sz w:val="21"/>
                <w:szCs w:val="21"/>
              </w:rPr>
              <w:t>DeviceID</w:t>
            </w:r>
            <w:r w:rsidRPr="005B03AD">
              <w:rPr>
                <w:rFonts w:hint="eastAsia"/>
                <w:sz w:val="21"/>
                <w:szCs w:val="21"/>
              </w:rPr>
              <w:t>，是配置的下级域编码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7BF952F5" w14:textId="77777777" w:rsidR="00EA2437" w:rsidRPr="00BC3081" w:rsidRDefault="00EA2437" w:rsidP="00AA28C7">
            <w:pPr>
              <w:spacing w:line="240" w:lineRule="auto"/>
              <w:ind w:leftChars="200" w:left="480" w:rightChars="100" w:right="24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26F089C0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  <w:tr w:rsidR="00EA2437" w:rsidRPr="00BC3081" w14:paraId="5EC24AA4" w14:textId="77777777" w:rsidTr="00AA28C7">
        <w:tc>
          <w:tcPr>
            <w:tcW w:w="9628" w:type="dxa"/>
            <w:vAlign w:val="center"/>
          </w:tcPr>
          <w:p w14:paraId="02F727E6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响应报文格式示例：</w:t>
            </w:r>
          </w:p>
        </w:tc>
      </w:tr>
      <w:tr w:rsidR="00EA2437" w:rsidRPr="00BC3081" w14:paraId="77CF56FB" w14:textId="77777777" w:rsidTr="00AA28C7">
        <w:tc>
          <w:tcPr>
            <w:tcW w:w="9628" w:type="dxa"/>
            <w:vAlign w:val="center"/>
          </w:tcPr>
          <w:p w14:paraId="5EB6563D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141738C8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"ResponseStatusObject": { </w:t>
            </w:r>
          </w:p>
          <w:p w14:paraId="59EA033B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"RequestURL": "/VIID/System/Register", </w:t>
            </w:r>
          </w:p>
          <w:p w14:paraId="018ADF94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"StatusCode": "0", </w:t>
            </w:r>
          </w:p>
          <w:p w14:paraId="47AFEEE2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"StatusString": "success", </w:t>
            </w:r>
          </w:p>
          <w:p w14:paraId="436C1DD5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"ID": null </w:t>
            </w:r>
          </w:p>
          <w:p w14:paraId="25C14F7E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} </w:t>
            </w:r>
          </w:p>
          <w:p w14:paraId="041369D2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</w:tbl>
    <w:p w14:paraId="6848D624" w14:textId="77777777" w:rsidR="00EA2437" w:rsidRPr="00BC3081" w:rsidRDefault="00EA2437" w:rsidP="0004041E">
      <w:pPr>
        <w:pStyle w:val="3"/>
        <w:rPr>
          <w:sz w:val="32"/>
          <w:szCs w:val="44"/>
        </w:rPr>
      </w:pPr>
      <w:r w:rsidRPr="00BC3081">
        <w:rPr>
          <w:rFonts w:hint="eastAsia"/>
        </w:rPr>
        <w:t>保活消息</w:t>
      </w:r>
    </w:p>
    <w:tbl>
      <w:tblPr>
        <w:tblStyle w:val="ab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A2437" w:rsidRPr="00BC3081" w14:paraId="779FD020" w14:textId="77777777" w:rsidTr="00AA28C7">
        <w:tc>
          <w:tcPr>
            <w:tcW w:w="9638" w:type="dxa"/>
            <w:vAlign w:val="center"/>
          </w:tcPr>
          <w:p w14:paraId="4D4BFFC4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请求类型和请求地址：</w:t>
            </w:r>
          </w:p>
        </w:tc>
      </w:tr>
      <w:tr w:rsidR="00EA2437" w:rsidRPr="00BC3081" w14:paraId="2D45ABF9" w14:textId="77777777" w:rsidTr="00AA28C7">
        <w:tc>
          <w:tcPr>
            <w:tcW w:w="9638" w:type="dxa"/>
            <w:vAlign w:val="center"/>
          </w:tcPr>
          <w:p w14:paraId="4900583B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</w:t>
            </w:r>
            <w:r w:rsidRPr="00BC3081">
              <w:rPr>
                <w:sz w:val="21"/>
                <w:szCs w:val="21"/>
              </w:rPr>
              <w:t>/VIID/S</w:t>
            </w:r>
            <w:r w:rsidRPr="00BC3081">
              <w:rPr>
                <w:rFonts w:hint="eastAsia"/>
                <w:sz w:val="21"/>
                <w:szCs w:val="21"/>
              </w:rPr>
              <w:t>ystem/</w:t>
            </w:r>
            <w:r w:rsidRPr="00BC3081">
              <w:rPr>
                <w:sz w:val="21"/>
                <w:szCs w:val="21"/>
              </w:rPr>
              <w:t>K</w:t>
            </w:r>
            <w:r w:rsidRPr="00BC3081">
              <w:rPr>
                <w:rFonts w:hint="eastAsia"/>
                <w:sz w:val="21"/>
                <w:szCs w:val="21"/>
              </w:rPr>
              <w:t>eepalive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EA2437" w:rsidRPr="00BC3081" w14:paraId="7AA006E5" w14:textId="77777777" w:rsidTr="00AA28C7">
        <w:tc>
          <w:tcPr>
            <w:tcW w:w="9638" w:type="dxa"/>
            <w:vAlign w:val="center"/>
          </w:tcPr>
          <w:p w14:paraId="64E32F72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请求头：</w:t>
            </w:r>
          </w:p>
        </w:tc>
      </w:tr>
      <w:tr w:rsidR="00EA2437" w:rsidRPr="00BC3081" w14:paraId="711E7B70" w14:textId="77777777" w:rsidTr="00AA28C7">
        <w:tc>
          <w:tcPr>
            <w:tcW w:w="9638" w:type="dxa"/>
            <w:vAlign w:val="center"/>
          </w:tcPr>
          <w:p w14:paraId="68358144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Authorization: Digest username="32", realm="acsncgVIIDExt", nonce="c2dea28e25cf4a5db592f0609</w:t>
            </w:r>
          </w:p>
          <w:p w14:paraId="67ACF421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2679109", uri="/VIID/System/Keepalive", response="9bebf49d585b3d8d5b66c09493990e09", opaque="7e6ad1b815af4ef58c4e6d793c89723d", qop=auth, nc=0000000209, cnonce="1a36e7ecf8514d5faf7111f9605b793f"</w:t>
            </w:r>
          </w:p>
        </w:tc>
      </w:tr>
      <w:tr w:rsidR="00EA2437" w:rsidRPr="00BC3081" w14:paraId="7717FB74" w14:textId="77777777" w:rsidTr="00AA28C7">
        <w:tc>
          <w:tcPr>
            <w:tcW w:w="9638" w:type="dxa"/>
            <w:vAlign w:val="center"/>
          </w:tcPr>
          <w:p w14:paraId="397275A5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请求报文格式示例：</w:t>
            </w:r>
          </w:p>
        </w:tc>
      </w:tr>
      <w:tr w:rsidR="00EA2437" w:rsidRPr="00BC3081" w14:paraId="7A2495A9" w14:textId="77777777" w:rsidTr="00AA28C7">
        <w:tc>
          <w:tcPr>
            <w:tcW w:w="9638" w:type="dxa"/>
            <w:vAlign w:val="center"/>
          </w:tcPr>
          <w:p w14:paraId="6E167A0A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6F54B6DC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"K</w:t>
            </w:r>
            <w:r w:rsidRPr="00BC3081">
              <w:rPr>
                <w:rFonts w:hint="eastAsia"/>
                <w:sz w:val="21"/>
                <w:szCs w:val="21"/>
              </w:rPr>
              <w:t>eepalive</w:t>
            </w:r>
            <w:r w:rsidRPr="00BC3081">
              <w:rPr>
                <w:sz w:val="21"/>
                <w:szCs w:val="21"/>
              </w:rPr>
              <w:t xml:space="preserve">Object": { </w:t>
            </w:r>
          </w:p>
          <w:p w14:paraId="1FF7FF0C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"DeviceID": "33010800005040000001"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5B03AD">
              <w:rPr>
                <w:rFonts w:hint="eastAsia"/>
                <w:sz w:val="21"/>
                <w:szCs w:val="21"/>
              </w:rPr>
              <w:t>此处的</w:t>
            </w:r>
            <w:r w:rsidRPr="005B03AD">
              <w:rPr>
                <w:rFonts w:hint="eastAsia"/>
                <w:sz w:val="21"/>
                <w:szCs w:val="21"/>
              </w:rPr>
              <w:t>DeviceID</w:t>
            </w:r>
            <w:r w:rsidRPr="005B03AD">
              <w:rPr>
                <w:rFonts w:hint="eastAsia"/>
                <w:sz w:val="21"/>
                <w:szCs w:val="21"/>
              </w:rPr>
              <w:t>，是配置的下级域编码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14:paraId="08004335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0D1F058C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  <w:tr w:rsidR="00EA2437" w:rsidRPr="00BC3081" w14:paraId="3BA048D1" w14:textId="77777777" w:rsidTr="00AA28C7">
        <w:tc>
          <w:tcPr>
            <w:tcW w:w="9638" w:type="dxa"/>
            <w:vAlign w:val="center"/>
          </w:tcPr>
          <w:p w14:paraId="688E715F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lastRenderedPageBreak/>
              <w:t>响应报文格式示例：</w:t>
            </w:r>
          </w:p>
        </w:tc>
      </w:tr>
      <w:tr w:rsidR="00EA2437" w:rsidRPr="00BC3081" w14:paraId="6A3CCF37" w14:textId="77777777" w:rsidTr="00AA28C7">
        <w:tc>
          <w:tcPr>
            <w:tcW w:w="9638" w:type="dxa"/>
            <w:vAlign w:val="center"/>
          </w:tcPr>
          <w:p w14:paraId="0F1644B5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645691DE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"ResponseStatusObject": { </w:t>
            </w:r>
          </w:p>
          <w:p w14:paraId="6826E1BD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"RequestURL": "/VIID/System/K</w:t>
            </w:r>
            <w:r w:rsidRPr="00BC3081">
              <w:rPr>
                <w:rFonts w:hint="eastAsia"/>
                <w:sz w:val="21"/>
                <w:szCs w:val="21"/>
              </w:rPr>
              <w:t>eepalive</w:t>
            </w:r>
            <w:r w:rsidRPr="00BC3081">
              <w:rPr>
                <w:sz w:val="21"/>
                <w:szCs w:val="21"/>
              </w:rPr>
              <w:t xml:space="preserve">", </w:t>
            </w:r>
          </w:p>
          <w:p w14:paraId="36AF05AC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"StatusCode": "0", </w:t>
            </w:r>
          </w:p>
          <w:p w14:paraId="7379748B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"StatusString": "success", </w:t>
            </w:r>
          </w:p>
          <w:p w14:paraId="1578E944" w14:textId="77777777" w:rsidR="00EA2437" w:rsidRPr="00BC3081" w:rsidRDefault="00EA2437" w:rsidP="00AA28C7">
            <w:pPr>
              <w:spacing w:line="240" w:lineRule="auto"/>
              <w:ind w:leftChars="200" w:left="480" w:firstLineChars="400" w:firstLine="84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"ID": null </w:t>
            </w:r>
          </w:p>
          <w:p w14:paraId="5A99976A" w14:textId="77777777" w:rsidR="00EA2437" w:rsidRPr="00BC3081" w:rsidRDefault="00EA2437" w:rsidP="00AA28C7">
            <w:pPr>
              <w:spacing w:line="240" w:lineRule="auto"/>
              <w:ind w:leftChars="200" w:left="480" w:firstLine="42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 xml:space="preserve">} </w:t>
            </w:r>
          </w:p>
          <w:p w14:paraId="5152A2CF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</w:tbl>
    <w:p w14:paraId="39E66006" w14:textId="77777777" w:rsidR="00EA2437" w:rsidRPr="00BC3081" w:rsidRDefault="00EA2437" w:rsidP="0004041E">
      <w:pPr>
        <w:pStyle w:val="3"/>
      </w:pPr>
      <w:r w:rsidRPr="00BC3081">
        <w:rPr>
          <w:rFonts w:hint="eastAsia"/>
        </w:rPr>
        <w:t>调用示例</w:t>
      </w:r>
    </w:p>
    <w:tbl>
      <w:tblPr>
        <w:tblStyle w:val="ab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A2437" w:rsidRPr="00BC3081" w14:paraId="256764D1" w14:textId="77777777" w:rsidTr="00AA28C7">
        <w:tc>
          <w:tcPr>
            <w:tcW w:w="9638" w:type="dxa"/>
            <w:vAlign w:val="center"/>
          </w:tcPr>
          <w:p w14:paraId="55FEA75C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请求类型和请求地址：</w:t>
            </w:r>
          </w:p>
        </w:tc>
      </w:tr>
      <w:tr w:rsidR="00EA2437" w:rsidRPr="00BC3081" w14:paraId="547FF791" w14:textId="77777777" w:rsidTr="00AA28C7">
        <w:tc>
          <w:tcPr>
            <w:tcW w:w="9638" w:type="dxa"/>
            <w:vAlign w:val="center"/>
          </w:tcPr>
          <w:p w14:paraId="0A936B17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rPr>
                <w:sz w:val="21"/>
                <w:szCs w:val="21"/>
              </w:rPr>
            </w:pPr>
            <w:r w:rsidRPr="00BC3081">
              <w:rPr>
                <w:rFonts w:hint="eastAsia"/>
                <w:sz w:val="21"/>
                <w:szCs w:val="21"/>
              </w:rPr>
              <w:t>P</w:t>
            </w:r>
            <w:r w:rsidRPr="00BC3081">
              <w:rPr>
                <w:sz w:val="21"/>
                <w:szCs w:val="21"/>
              </w:rPr>
              <w:t xml:space="preserve">OST  </w:t>
            </w:r>
            <w:r>
              <w:rPr>
                <w:rFonts w:hint="eastAsia"/>
                <w:sz w:val="21"/>
                <w:szCs w:val="21"/>
              </w:rPr>
              <w:t>http:</w:t>
            </w:r>
            <w:r>
              <w:rPr>
                <w:sz w:val="21"/>
                <w:szCs w:val="21"/>
              </w:rPr>
              <w:t>//10.33.40.91:80/VIID</w:t>
            </w:r>
            <w:r w:rsidRPr="00BC3081">
              <w:rPr>
                <w:sz w:val="21"/>
                <w:szCs w:val="21"/>
              </w:rPr>
              <w:t>/DataTransfer</w:t>
            </w:r>
            <w:r>
              <w:rPr>
                <w:rFonts w:hint="eastAsia"/>
                <w:sz w:val="21"/>
                <w:szCs w:val="21"/>
              </w:rPr>
              <w:t>（此处是代理的地址）</w:t>
            </w:r>
          </w:p>
        </w:tc>
      </w:tr>
      <w:tr w:rsidR="00EA2437" w:rsidRPr="00BC3081" w14:paraId="303F47DF" w14:textId="77777777" w:rsidTr="00AA28C7">
        <w:tc>
          <w:tcPr>
            <w:tcW w:w="9638" w:type="dxa"/>
            <w:vAlign w:val="center"/>
          </w:tcPr>
          <w:p w14:paraId="4C4967F1" w14:textId="77777777" w:rsidR="00EA2437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请求头：</w:t>
            </w:r>
          </w:p>
          <w:p w14:paraId="37256277" w14:textId="77777777" w:rsidR="00EA2437" w:rsidRPr="00DF77D7" w:rsidRDefault="00EA2437" w:rsidP="00AA28C7">
            <w:pPr>
              <w:spacing w:line="240" w:lineRule="auto"/>
              <w:ind w:firstLineChars="0" w:firstLine="0"/>
            </w:pPr>
            <w:r w:rsidRPr="00DF77D7">
              <w:rPr>
                <w:rFonts w:hint="eastAsia"/>
                <w:color w:val="FF0000"/>
              </w:rPr>
              <w:t>（所有推送数据的接口，都需要在请求</w:t>
            </w:r>
            <w:r w:rsidRPr="00DF77D7">
              <w:rPr>
                <w:rFonts w:hint="eastAsia"/>
                <w:color w:val="FF0000"/>
              </w:rPr>
              <w:t>header</w:t>
            </w:r>
            <w:r w:rsidRPr="00DF77D7">
              <w:rPr>
                <w:rFonts w:hint="eastAsia"/>
                <w:color w:val="FF0000"/>
              </w:rPr>
              <w:t>中加上</w:t>
            </w:r>
            <w:r w:rsidRPr="00DF77D7">
              <w:rPr>
                <w:color w:val="FF0000"/>
              </w:rPr>
              <w:t>U</w:t>
            </w:r>
            <w:r w:rsidRPr="00DF77D7">
              <w:rPr>
                <w:rFonts w:hint="eastAsia"/>
                <w:color w:val="FF0000"/>
              </w:rPr>
              <w:t>ser</w:t>
            </w:r>
            <w:r w:rsidRPr="00DF77D7">
              <w:rPr>
                <w:color w:val="FF0000"/>
              </w:rPr>
              <w:t>-I</w:t>
            </w:r>
            <w:r w:rsidRPr="00DF77D7">
              <w:rPr>
                <w:rFonts w:hint="eastAsia"/>
                <w:color w:val="FF0000"/>
              </w:rPr>
              <w:t>dentify</w:t>
            </w:r>
            <w:r w:rsidRPr="00DF77D7">
              <w:rPr>
                <w:rFonts w:hint="eastAsia"/>
                <w:color w:val="FF0000"/>
              </w:rPr>
              <w:t>，其对应的值就是采集系统编号）</w:t>
            </w:r>
          </w:p>
        </w:tc>
      </w:tr>
      <w:tr w:rsidR="00EA2437" w:rsidRPr="00BC3081" w14:paraId="1590B5B6" w14:textId="77777777" w:rsidTr="00AA28C7">
        <w:tc>
          <w:tcPr>
            <w:tcW w:w="9638" w:type="dxa"/>
            <w:vAlign w:val="center"/>
          </w:tcPr>
          <w:p w14:paraId="06B50B49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Authorization: Digest username="32", realm="acsncgVIIDExt", nonce="c2dea28e25cf4a5db592f06092679109", uri="/DataTransfer", response="9bebf49d585b3d8d5b66c09493990e09", opaque="7e6ad1b815af4ef58c4e6d793c89723d", qop=auth, nc=0000000209, cnonce="1a36e7ecf8514d5faf7111f9605b793f",</w:t>
            </w:r>
          </w:p>
          <w:p w14:paraId="6A7E97C1" w14:textId="77777777" w:rsidR="00EA2437" w:rsidRPr="00BC3081" w:rsidRDefault="00EA2437" w:rsidP="00AA28C7">
            <w:pPr>
              <w:spacing w:line="240" w:lineRule="auto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User-Identify: 33010800005040000001</w:t>
            </w:r>
          </w:p>
        </w:tc>
      </w:tr>
      <w:tr w:rsidR="00EA2437" w:rsidRPr="00BC3081" w14:paraId="3773A42B" w14:textId="77777777" w:rsidTr="00AA28C7">
        <w:tc>
          <w:tcPr>
            <w:tcW w:w="9638" w:type="dxa"/>
            <w:vAlign w:val="center"/>
          </w:tcPr>
          <w:p w14:paraId="6B97BE7D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t>请求报文格式示例：</w:t>
            </w:r>
          </w:p>
        </w:tc>
      </w:tr>
      <w:tr w:rsidR="00EA2437" w:rsidRPr="00BC3081" w14:paraId="4E8AC853" w14:textId="77777777" w:rsidTr="00AA28C7">
        <w:tc>
          <w:tcPr>
            <w:tcW w:w="9638" w:type="dxa"/>
            <w:vAlign w:val="center"/>
          </w:tcPr>
          <w:p w14:paraId="6A6DC8AE" w14:textId="77777777" w:rsidR="00EA2437" w:rsidRPr="00BC3081" w:rsidRDefault="00EA2437" w:rsidP="00AA28C7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10B8AADB" w14:textId="77777777" w:rsidR="00EA2437" w:rsidRPr="00BC3081" w:rsidRDefault="00EA2437" w:rsidP="00AA28C7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</w:t>
            </w:r>
            <w:r w:rsidRPr="00BC3081">
              <w:rPr>
                <w:rFonts w:hint="eastAsia"/>
                <w:sz w:val="21"/>
                <w:szCs w:val="21"/>
              </w:rPr>
              <w:t>inf</w:t>
            </w:r>
            <w:r w:rsidRPr="00BC3081">
              <w:rPr>
                <w:sz w:val="21"/>
                <w:szCs w:val="21"/>
              </w:rPr>
              <w:t>N</w:t>
            </w:r>
            <w:r w:rsidRPr="00BC3081">
              <w:rPr>
                <w:rFonts w:hint="eastAsia"/>
                <w:sz w:val="21"/>
                <w:szCs w:val="21"/>
              </w:rPr>
              <w:t>ame</w:t>
            </w:r>
            <w:r w:rsidRPr="00BC3081">
              <w:rPr>
                <w:sz w:val="21"/>
                <w:szCs w:val="21"/>
              </w:rPr>
              <w:t>": "doorStatusUpload",</w:t>
            </w:r>
          </w:p>
          <w:p w14:paraId="177F5FC3" w14:textId="77777777" w:rsidR="00EA2437" w:rsidRPr="00BC3081" w:rsidRDefault="00EA2437" w:rsidP="00AA28C7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"msgId": "12321darwe",</w:t>
            </w:r>
          </w:p>
          <w:p w14:paraId="0C898B44" w14:textId="77777777" w:rsidR="00EA2437" w:rsidRPr="00BC3081" w:rsidRDefault="00EA2437" w:rsidP="00AA28C7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"data": [</w:t>
            </w:r>
          </w:p>
          <w:p w14:paraId="13B077DD" w14:textId="77777777" w:rsidR="00EA2437" w:rsidRPr="00BC3081" w:rsidRDefault="00EA2437" w:rsidP="00AA28C7">
            <w:pPr>
              <w:spacing w:line="400" w:lineRule="exact"/>
              <w:ind w:leftChars="200" w:left="480" w:firstLineChars="400" w:firstLine="84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73F309B0" w14:textId="77777777" w:rsidR="00EA2437" w:rsidRPr="00BC3081" w:rsidRDefault="00EA2437" w:rsidP="00AA28C7">
            <w:pPr>
              <w:spacing w:line="400" w:lineRule="exact"/>
              <w:ind w:leftChars="200" w:left="480" w:firstLineChars="600" w:firstLine="126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</w:t>
            </w:r>
            <w:r>
              <w:rPr>
                <w:rFonts w:hint="eastAsia"/>
                <w:sz w:val="21"/>
                <w:szCs w:val="21"/>
              </w:rPr>
              <w:t>indexCode</w:t>
            </w:r>
            <w:r w:rsidRPr="00BC3081">
              <w:rPr>
                <w:sz w:val="21"/>
                <w:szCs w:val="21"/>
              </w:rPr>
              <w:t>": "dsafsadfsdafas",</w:t>
            </w:r>
          </w:p>
          <w:p w14:paraId="4DC78BD0" w14:textId="77777777" w:rsidR="00EA2437" w:rsidRPr="00BC3081" w:rsidRDefault="00EA2437" w:rsidP="00AA28C7">
            <w:pPr>
              <w:spacing w:line="400" w:lineRule="exact"/>
              <w:ind w:leftChars="200" w:left="480" w:firstLineChars="600" w:firstLine="126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</w:t>
            </w:r>
            <w:r w:rsidRPr="00BC3081">
              <w:rPr>
                <w:rFonts w:hint="eastAsia"/>
                <w:sz w:val="21"/>
                <w:szCs w:val="21"/>
              </w:rPr>
              <w:t>status</w:t>
            </w:r>
            <w:r w:rsidRPr="00BC3081">
              <w:rPr>
                <w:sz w:val="21"/>
                <w:szCs w:val="21"/>
              </w:rPr>
              <w:t>": 0</w:t>
            </w:r>
            <w:r w:rsidRPr="00BC3081">
              <w:rPr>
                <w:rFonts w:hint="eastAsia"/>
                <w:sz w:val="21"/>
                <w:szCs w:val="21"/>
              </w:rPr>
              <w:t>,</w:t>
            </w:r>
          </w:p>
          <w:p w14:paraId="7B4B9389" w14:textId="77777777" w:rsidR="00EA2437" w:rsidRPr="00BC3081" w:rsidRDefault="00EA2437" w:rsidP="00AA28C7">
            <w:pPr>
              <w:spacing w:line="400" w:lineRule="exact"/>
              <w:ind w:leftChars="200" w:left="480" w:firstLineChars="600" w:firstLine="126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"happenTime": "2022-05-03T17:30:08+08:00"</w:t>
            </w:r>
          </w:p>
          <w:p w14:paraId="1D67DAF8" w14:textId="77777777" w:rsidR="00EA2437" w:rsidRPr="00BC3081" w:rsidRDefault="00EA2437" w:rsidP="00AA28C7">
            <w:pPr>
              <w:spacing w:line="400" w:lineRule="exact"/>
              <w:ind w:leftChars="200" w:left="480" w:firstLineChars="400" w:firstLine="84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34481AA9" w14:textId="77777777" w:rsidR="00EA2437" w:rsidRPr="00BC3081" w:rsidRDefault="00EA2437" w:rsidP="00AA28C7">
            <w:pPr>
              <w:spacing w:line="400" w:lineRule="exact"/>
              <w:ind w:leftChars="200" w:left="480" w:firstLine="42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]</w:t>
            </w:r>
          </w:p>
          <w:p w14:paraId="4D339292" w14:textId="77777777" w:rsidR="00EA2437" w:rsidRPr="00BC3081" w:rsidRDefault="00EA2437" w:rsidP="00AA28C7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  <w:tr w:rsidR="00EA2437" w:rsidRPr="00BC3081" w14:paraId="0DA94582" w14:textId="77777777" w:rsidTr="00AA28C7">
        <w:tc>
          <w:tcPr>
            <w:tcW w:w="9638" w:type="dxa"/>
            <w:vAlign w:val="center"/>
          </w:tcPr>
          <w:p w14:paraId="3D33F776" w14:textId="77777777" w:rsidR="00EA2437" w:rsidRPr="00BC3081" w:rsidRDefault="00EA2437" w:rsidP="00AA28C7">
            <w:pPr>
              <w:spacing w:line="240" w:lineRule="auto"/>
              <w:ind w:firstLineChars="0" w:firstLine="0"/>
              <w:rPr>
                <w:b/>
              </w:rPr>
            </w:pPr>
            <w:r w:rsidRPr="00BC3081">
              <w:rPr>
                <w:rFonts w:hint="eastAsia"/>
                <w:b/>
              </w:rPr>
              <w:lastRenderedPageBreak/>
              <w:t>响应报文格式示例：</w:t>
            </w:r>
          </w:p>
        </w:tc>
      </w:tr>
      <w:tr w:rsidR="00EA2437" w:rsidRPr="00BC3081" w14:paraId="3ABDBEB4" w14:textId="77777777" w:rsidTr="00AA28C7">
        <w:tc>
          <w:tcPr>
            <w:tcW w:w="9638" w:type="dxa"/>
            <w:vAlign w:val="center"/>
          </w:tcPr>
          <w:p w14:paraId="31DC4553" w14:textId="77777777" w:rsidR="00EA2437" w:rsidRPr="00BC3081" w:rsidRDefault="00EA2437" w:rsidP="00AA28C7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{</w:t>
            </w:r>
          </w:p>
          <w:p w14:paraId="6A5C445C" w14:textId="77777777" w:rsidR="00EA2437" w:rsidRPr="00BC3081" w:rsidRDefault="00EA2437" w:rsidP="00AA28C7">
            <w:pPr>
              <w:spacing w:line="400" w:lineRule="exact"/>
              <w:ind w:leftChars="400" w:left="96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"code": "0",</w:t>
            </w:r>
          </w:p>
          <w:p w14:paraId="70B77B00" w14:textId="77777777" w:rsidR="00EA2437" w:rsidRPr="00BC3081" w:rsidRDefault="00EA2437" w:rsidP="00AA28C7">
            <w:pPr>
              <w:spacing w:line="400" w:lineRule="exact"/>
              <w:ind w:leftChars="400" w:left="96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"msg": "success",</w:t>
            </w:r>
          </w:p>
          <w:p w14:paraId="49F69953" w14:textId="77777777" w:rsidR="00EA2437" w:rsidRPr="00BC3081" w:rsidRDefault="00EA2437" w:rsidP="00AA28C7">
            <w:pPr>
              <w:spacing w:line="400" w:lineRule="exact"/>
              <w:ind w:leftChars="400" w:left="96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"data": {</w:t>
            </w:r>
          </w:p>
          <w:p w14:paraId="1464D567" w14:textId="77777777" w:rsidR="00EA2437" w:rsidRPr="00BC3081" w:rsidRDefault="00EA2437" w:rsidP="00AA28C7">
            <w:pPr>
              <w:spacing w:line="400" w:lineRule="exact"/>
              <w:ind w:leftChars="600" w:left="144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"infName": "doorStatusUpload",</w:t>
            </w:r>
          </w:p>
          <w:p w14:paraId="7B5B987F" w14:textId="77777777" w:rsidR="00EA2437" w:rsidRPr="00BC3081" w:rsidRDefault="00EA2437" w:rsidP="00AA28C7">
            <w:pPr>
              <w:spacing w:line="400" w:lineRule="exact"/>
              <w:ind w:leftChars="600" w:left="1440" w:rightChars="100" w:right="24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"msgId": "12321darwe"</w:t>
            </w:r>
          </w:p>
          <w:p w14:paraId="03F6364D" w14:textId="77777777" w:rsidR="00EA2437" w:rsidRPr="00BC3081" w:rsidRDefault="00EA2437" w:rsidP="00AA28C7">
            <w:pPr>
              <w:spacing w:line="400" w:lineRule="exact"/>
              <w:ind w:leftChars="400" w:left="96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  <w:p w14:paraId="178DECAF" w14:textId="77777777" w:rsidR="00EA2437" w:rsidRPr="00BC3081" w:rsidRDefault="00EA2437" w:rsidP="00AA28C7">
            <w:pPr>
              <w:spacing w:line="400" w:lineRule="exact"/>
              <w:ind w:leftChars="200" w:left="480" w:firstLineChars="0" w:firstLine="0"/>
              <w:jc w:val="left"/>
              <w:rPr>
                <w:sz w:val="21"/>
                <w:szCs w:val="21"/>
              </w:rPr>
            </w:pPr>
            <w:r w:rsidRPr="00BC3081">
              <w:rPr>
                <w:sz w:val="21"/>
                <w:szCs w:val="21"/>
              </w:rPr>
              <w:t>}</w:t>
            </w:r>
          </w:p>
        </w:tc>
      </w:tr>
    </w:tbl>
    <w:p w14:paraId="6B3389F1" w14:textId="47E60553" w:rsidR="00064172" w:rsidRPr="00BC3081" w:rsidRDefault="007263B3" w:rsidP="0004041E">
      <w:pPr>
        <w:pStyle w:val="2"/>
      </w:pPr>
      <w:bookmarkStart w:id="38" w:name="_Toc138245886"/>
      <w:proofErr w:type="gramStart"/>
      <w:r w:rsidRPr="00BC3081">
        <w:rPr>
          <w:rFonts w:hint="eastAsia"/>
        </w:rPr>
        <w:t>动环</w:t>
      </w:r>
      <w:r w:rsidR="00064172" w:rsidRPr="00BC3081">
        <w:rPr>
          <w:rFonts w:hint="eastAsia"/>
        </w:rPr>
        <w:t>基础</w:t>
      </w:r>
      <w:proofErr w:type="gramEnd"/>
      <w:r w:rsidR="00064172" w:rsidRPr="00BC3081">
        <w:rPr>
          <w:rFonts w:hint="eastAsia"/>
        </w:rPr>
        <w:t>数据</w:t>
      </w:r>
      <w:bookmarkEnd w:id="38"/>
    </w:p>
    <w:p w14:paraId="333FCDA0" w14:textId="77777777" w:rsidR="00032716" w:rsidRPr="00BC3081" w:rsidRDefault="00032716" w:rsidP="0004041E">
      <w:pPr>
        <w:pStyle w:val="3"/>
      </w:pPr>
      <w:r w:rsidRPr="00BC3081">
        <w:rPr>
          <w:rFonts w:hint="eastAsia"/>
        </w:rPr>
        <w:t>接口功能定义</w:t>
      </w:r>
    </w:p>
    <w:p w14:paraId="31C03C55" w14:textId="77777777" w:rsidR="00032716" w:rsidRPr="00BC3081" w:rsidRDefault="00032716" w:rsidP="00032716">
      <w:pPr>
        <w:pStyle w:val="a"/>
        <w:ind w:left="0" w:firstLineChars="200" w:firstLine="480"/>
      </w:pPr>
      <w:r w:rsidRPr="00BC3081">
        <w:rPr>
          <w:rFonts w:hint="eastAsia"/>
        </w:rPr>
        <w:t>启动时，</w:t>
      </w:r>
      <w:proofErr w:type="gramStart"/>
      <w:r w:rsidRPr="00BC3081">
        <w:rPr>
          <w:rFonts w:hint="eastAsia"/>
        </w:rPr>
        <w:t>动环设备</w:t>
      </w:r>
      <w:proofErr w:type="gramEnd"/>
      <w:r w:rsidRPr="00BC3081">
        <w:rPr>
          <w:rFonts w:hint="eastAsia"/>
        </w:rPr>
        <w:t>基础信息数据上传到云平台</w:t>
      </w:r>
    </w:p>
    <w:p w14:paraId="36D74E1D" w14:textId="77777777" w:rsidR="00032716" w:rsidRPr="00BC3081" w:rsidRDefault="00032716" w:rsidP="00032716">
      <w:pPr>
        <w:pStyle w:val="a"/>
        <w:ind w:left="0" w:firstLineChars="200" w:firstLine="480"/>
      </w:pPr>
      <w:proofErr w:type="gramStart"/>
      <w:r w:rsidRPr="00BC3081">
        <w:rPr>
          <w:rFonts w:hint="eastAsia"/>
        </w:rPr>
        <w:t>动环设备</w:t>
      </w:r>
      <w:proofErr w:type="gramEnd"/>
      <w:r w:rsidRPr="00BC3081">
        <w:rPr>
          <w:rFonts w:hint="eastAsia"/>
        </w:rPr>
        <w:t>基础信息数据变化时上传</w:t>
      </w:r>
    </w:p>
    <w:p w14:paraId="7CDC8214" w14:textId="77777777" w:rsidR="00234B60" w:rsidRPr="00BC3081" w:rsidRDefault="00032716" w:rsidP="00234B60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 w:rsidRPr="00BC3081">
        <w:rPr>
          <w:rFonts w:hint="eastAsia"/>
        </w:rPr>
        <w:t>pe</w:t>
      </w:r>
      <w:r w:rsidRPr="00BC3081">
        <w:t>I</w:t>
      </w:r>
      <w:r w:rsidRPr="00BC3081">
        <w:rPr>
          <w:rFonts w:hint="eastAsia"/>
        </w:rPr>
        <w:t>nfo</w:t>
      </w:r>
      <w:r w:rsidRPr="00BC3081">
        <w:t>U</w:t>
      </w:r>
      <w:r w:rsidRPr="00BC3081">
        <w:rPr>
          <w:rFonts w:hint="eastAsia"/>
        </w:rPr>
        <w:t>pload</w:t>
      </w:r>
    </w:p>
    <w:p w14:paraId="32772769" w14:textId="77777777" w:rsidR="00234B60" w:rsidRPr="00BC3081" w:rsidRDefault="00234B60" w:rsidP="0004041E">
      <w:pPr>
        <w:pStyle w:val="3"/>
      </w:pPr>
      <w:r w:rsidRPr="00BC3081">
        <w:rPr>
          <w:rFonts w:hint="eastAsia"/>
        </w:rPr>
        <w:t>接口数据内容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391"/>
        <w:gridCol w:w="565"/>
        <w:gridCol w:w="1948"/>
        <w:gridCol w:w="1691"/>
        <w:gridCol w:w="1921"/>
        <w:gridCol w:w="2977"/>
      </w:tblGrid>
      <w:tr w:rsidR="00234B60" w:rsidRPr="00BC3081" w14:paraId="25C4C58E" w14:textId="77777777" w:rsidTr="005735C1">
        <w:tc>
          <w:tcPr>
            <w:tcW w:w="956" w:type="dxa"/>
            <w:gridSpan w:val="2"/>
          </w:tcPr>
          <w:p w14:paraId="202FC196" w14:textId="77777777" w:rsidR="00234B60" w:rsidRPr="00BC3081" w:rsidRDefault="00234B60" w:rsidP="005735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1948" w:type="dxa"/>
            <w:vAlign w:val="center"/>
          </w:tcPr>
          <w:p w14:paraId="6322542F" w14:textId="77777777" w:rsidR="00234B60" w:rsidRPr="00BC3081" w:rsidRDefault="00234B60" w:rsidP="005735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691" w:type="dxa"/>
            <w:vAlign w:val="center"/>
          </w:tcPr>
          <w:p w14:paraId="37046DDC" w14:textId="77777777" w:rsidR="00234B60" w:rsidRPr="00BC3081" w:rsidRDefault="00234B60" w:rsidP="005735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921" w:type="dxa"/>
            <w:vAlign w:val="center"/>
          </w:tcPr>
          <w:p w14:paraId="3FF76225" w14:textId="77777777" w:rsidR="00234B60" w:rsidRPr="00BC3081" w:rsidRDefault="00234B60" w:rsidP="005735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2977" w:type="dxa"/>
          </w:tcPr>
          <w:p w14:paraId="107CFB63" w14:textId="77777777" w:rsidR="00234B60" w:rsidRPr="00BC3081" w:rsidRDefault="00234B60" w:rsidP="005735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234B60" w:rsidRPr="00BC3081" w14:paraId="220FA035" w14:textId="77777777" w:rsidTr="005735C1">
        <w:tc>
          <w:tcPr>
            <w:tcW w:w="956" w:type="dxa"/>
            <w:gridSpan w:val="2"/>
          </w:tcPr>
          <w:p w14:paraId="08DBA218" w14:textId="77777777" w:rsidR="00234B60" w:rsidRPr="00BC3081" w:rsidRDefault="00234B60" w:rsidP="005735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1948" w:type="dxa"/>
            <w:vAlign w:val="center"/>
          </w:tcPr>
          <w:p w14:paraId="6CE62D76" w14:textId="77777777" w:rsidR="00234B60" w:rsidRPr="00BC3081" w:rsidRDefault="00234B60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691" w:type="dxa"/>
            <w:vAlign w:val="center"/>
          </w:tcPr>
          <w:p w14:paraId="556AF14A" w14:textId="77777777" w:rsidR="00234B60" w:rsidRPr="00BC3081" w:rsidRDefault="00234B60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921" w:type="dxa"/>
            <w:vAlign w:val="center"/>
          </w:tcPr>
          <w:p w14:paraId="02B7939B" w14:textId="77777777" w:rsidR="00234B60" w:rsidRPr="00BC3081" w:rsidRDefault="00234B60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2977" w:type="dxa"/>
          </w:tcPr>
          <w:p w14:paraId="57A64E1D" w14:textId="77777777" w:rsidR="00234B60" w:rsidRPr="00BC3081" w:rsidRDefault="00234B60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peInfoUpload</w:t>
            </w:r>
          </w:p>
        </w:tc>
      </w:tr>
      <w:tr w:rsidR="00234B60" w:rsidRPr="00BC3081" w14:paraId="2E6E4704" w14:textId="77777777" w:rsidTr="005735C1">
        <w:tc>
          <w:tcPr>
            <w:tcW w:w="956" w:type="dxa"/>
            <w:gridSpan w:val="2"/>
          </w:tcPr>
          <w:p w14:paraId="4C81CA6C" w14:textId="77777777" w:rsidR="00234B60" w:rsidRPr="00BC3081" w:rsidRDefault="00234B60" w:rsidP="005735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1948" w:type="dxa"/>
            <w:vAlign w:val="center"/>
          </w:tcPr>
          <w:p w14:paraId="2A3F81C7" w14:textId="77777777" w:rsidR="00234B60" w:rsidRPr="00BC3081" w:rsidRDefault="00234B60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691" w:type="dxa"/>
            <w:vAlign w:val="center"/>
          </w:tcPr>
          <w:p w14:paraId="61628263" w14:textId="77777777" w:rsidR="00234B60" w:rsidRPr="00BC3081" w:rsidRDefault="00234B60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921" w:type="dxa"/>
            <w:vAlign w:val="center"/>
          </w:tcPr>
          <w:p w14:paraId="1B30FAAA" w14:textId="77777777" w:rsidR="00234B60" w:rsidRPr="00BC3081" w:rsidRDefault="00234B60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977" w:type="dxa"/>
          </w:tcPr>
          <w:p w14:paraId="410D1869" w14:textId="77777777" w:rsidR="00234B60" w:rsidRPr="00BC3081" w:rsidRDefault="00234B60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234B60" w:rsidRPr="00BC3081" w14:paraId="7157977D" w14:textId="77777777" w:rsidTr="005735C1">
        <w:tc>
          <w:tcPr>
            <w:tcW w:w="956" w:type="dxa"/>
            <w:gridSpan w:val="2"/>
          </w:tcPr>
          <w:p w14:paraId="57A73A3F" w14:textId="77777777" w:rsidR="00234B60" w:rsidRPr="00BC3081" w:rsidRDefault="00FE4722" w:rsidP="005735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1948" w:type="dxa"/>
            <w:vAlign w:val="center"/>
          </w:tcPr>
          <w:p w14:paraId="45725BE7" w14:textId="77777777" w:rsidR="00234B60" w:rsidRPr="00BC3081" w:rsidRDefault="00234B60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691" w:type="dxa"/>
            <w:vAlign w:val="center"/>
          </w:tcPr>
          <w:p w14:paraId="4F3C7EAA" w14:textId="77777777" w:rsidR="00234B60" w:rsidRPr="00BC3081" w:rsidRDefault="00234B60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O</w:t>
            </w:r>
            <w:r w:rsidRPr="00BC3081">
              <w:rPr>
                <w:rFonts w:hint="eastAsia"/>
                <w:sz w:val="21"/>
              </w:rPr>
              <w:t>bject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1921" w:type="dxa"/>
            <w:vAlign w:val="center"/>
          </w:tcPr>
          <w:p w14:paraId="5ED4201D" w14:textId="77777777" w:rsidR="00234B60" w:rsidRPr="00BC3081" w:rsidRDefault="00234B60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数据</w:t>
            </w:r>
          </w:p>
        </w:tc>
        <w:tc>
          <w:tcPr>
            <w:tcW w:w="2977" w:type="dxa"/>
          </w:tcPr>
          <w:p w14:paraId="0AE0E902" w14:textId="77777777" w:rsidR="00234B60" w:rsidRPr="00BC3081" w:rsidRDefault="00234B60" w:rsidP="005735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34B60" w:rsidRPr="00BC3081" w14:paraId="46E60D0E" w14:textId="77777777" w:rsidTr="005735C1">
        <w:trPr>
          <w:trHeight w:val="283"/>
        </w:trPr>
        <w:tc>
          <w:tcPr>
            <w:tcW w:w="391" w:type="dxa"/>
            <w:vMerge w:val="restart"/>
          </w:tcPr>
          <w:p w14:paraId="485B853B" w14:textId="77777777" w:rsidR="00234B60" w:rsidRPr="00BC3081" w:rsidRDefault="00234B60" w:rsidP="005735C1">
            <w:pPr>
              <w:spacing w:before="217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7A12F4C8" w14:textId="77777777" w:rsidR="00234B60" w:rsidRPr="00BC3081" w:rsidRDefault="00234B60" w:rsidP="005735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1</w:t>
            </w:r>
          </w:p>
        </w:tc>
        <w:tc>
          <w:tcPr>
            <w:tcW w:w="1948" w:type="dxa"/>
            <w:vAlign w:val="center"/>
          </w:tcPr>
          <w:p w14:paraId="4445A061" w14:textId="77777777" w:rsidR="00234B60" w:rsidRPr="00BC3081" w:rsidRDefault="00234B60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indexCode</w:t>
            </w:r>
          </w:p>
        </w:tc>
        <w:tc>
          <w:tcPr>
            <w:tcW w:w="1691" w:type="dxa"/>
            <w:vAlign w:val="center"/>
          </w:tcPr>
          <w:p w14:paraId="3E268FAA" w14:textId="77777777" w:rsidR="00234B60" w:rsidRPr="00BC3081" w:rsidRDefault="00234B60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921" w:type="dxa"/>
            <w:vAlign w:val="center"/>
          </w:tcPr>
          <w:p w14:paraId="68625235" w14:textId="77777777" w:rsidR="00234B60" w:rsidRPr="00BC3081" w:rsidRDefault="00234B60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设备唯一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977" w:type="dxa"/>
          </w:tcPr>
          <w:p w14:paraId="1EF8B936" w14:textId="77777777" w:rsidR="00234B60" w:rsidRPr="00BC3081" w:rsidRDefault="00234B60" w:rsidP="005735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34B60" w:rsidRPr="00BC3081" w14:paraId="36F1A153" w14:textId="77777777" w:rsidTr="005735C1">
        <w:trPr>
          <w:trHeight w:val="283"/>
        </w:trPr>
        <w:tc>
          <w:tcPr>
            <w:tcW w:w="391" w:type="dxa"/>
            <w:vMerge/>
          </w:tcPr>
          <w:p w14:paraId="028FB405" w14:textId="77777777" w:rsidR="00234B60" w:rsidRPr="00BC3081" w:rsidRDefault="00234B60" w:rsidP="005735C1">
            <w:pPr>
              <w:spacing w:before="217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5DF9E6CD" w14:textId="77777777" w:rsidR="00234B60" w:rsidRPr="00BC3081" w:rsidRDefault="00234B60" w:rsidP="005735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2</w:t>
            </w:r>
          </w:p>
        </w:tc>
        <w:tc>
          <w:tcPr>
            <w:tcW w:w="1948" w:type="dxa"/>
            <w:vAlign w:val="center"/>
          </w:tcPr>
          <w:p w14:paraId="57182F26" w14:textId="77777777" w:rsidR="00234B60" w:rsidRPr="00BC3081" w:rsidRDefault="00234B60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name</w:t>
            </w:r>
          </w:p>
        </w:tc>
        <w:tc>
          <w:tcPr>
            <w:tcW w:w="1691" w:type="dxa"/>
            <w:vAlign w:val="center"/>
          </w:tcPr>
          <w:p w14:paraId="55D5AC21" w14:textId="77777777" w:rsidR="00234B60" w:rsidRPr="00BC3081" w:rsidRDefault="00234B60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921" w:type="dxa"/>
            <w:vAlign w:val="center"/>
          </w:tcPr>
          <w:p w14:paraId="01395A57" w14:textId="77777777" w:rsidR="00234B60" w:rsidRPr="00BC3081" w:rsidRDefault="00234B60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设备名称</w:t>
            </w:r>
          </w:p>
        </w:tc>
        <w:tc>
          <w:tcPr>
            <w:tcW w:w="2977" w:type="dxa"/>
          </w:tcPr>
          <w:p w14:paraId="104B61BF" w14:textId="77777777" w:rsidR="00234B60" w:rsidRPr="00BC3081" w:rsidRDefault="00234B60" w:rsidP="005735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34B60" w:rsidRPr="00BC3081" w14:paraId="0A509886" w14:textId="77777777" w:rsidTr="005735C1">
        <w:trPr>
          <w:trHeight w:val="283"/>
        </w:trPr>
        <w:tc>
          <w:tcPr>
            <w:tcW w:w="391" w:type="dxa"/>
            <w:vMerge/>
          </w:tcPr>
          <w:p w14:paraId="6EC6B053" w14:textId="77777777" w:rsidR="00234B60" w:rsidRPr="00BC3081" w:rsidRDefault="00234B60" w:rsidP="005735C1">
            <w:pPr>
              <w:spacing w:before="217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5767471A" w14:textId="77777777" w:rsidR="00234B60" w:rsidRPr="00BC3081" w:rsidRDefault="00234B60" w:rsidP="005735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1948" w:type="dxa"/>
            <w:vAlign w:val="center"/>
          </w:tcPr>
          <w:p w14:paraId="301FA077" w14:textId="77777777" w:rsidR="00234B60" w:rsidRPr="00BC3081" w:rsidRDefault="00234B60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ip</w:t>
            </w:r>
          </w:p>
        </w:tc>
        <w:tc>
          <w:tcPr>
            <w:tcW w:w="1691" w:type="dxa"/>
          </w:tcPr>
          <w:p w14:paraId="485BBDE9" w14:textId="77777777" w:rsidR="00234B60" w:rsidRPr="00BC3081" w:rsidRDefault="00234B60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921" w:type="dxa"/>
            <w:vAlign w:val="center"/>
          </w:tcPr>
          <w:p w14:paraId="029174D5" w14:textId="77777777" w:rsidR="00234B60" w:rsidRPr="00BC3081" w:rsidRDefault="00234B60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</w:t>
            </w:r>
            <w:r w:rsidRPr="00BC3081">
              <w:rPr>
                <w:rFonts w:hint="eastAsia"/>
                <w:sz w:val="21"/>
              </w:rPr>
              <w:t>ip</w:t>
            </w:r>
            <w:r w:rsidRPr="00BC3081">
              <w:rPr>
                <w:rFonts w:hint="eastAsia"/>
                <w:sz w:val="21"/>
              </w:rPr>
              <w:t>地址</w:t>
            </w:r>
          </w:p>
        </w:tc>
        <w:tc>
          <w:tcPr>
            <w:tcW w:w="2977" w:type="dxa"/>
          </w:tcPr>
          <w:p w14:paraId="213BB30C" w14:textId="77777777" w:rsidR="00234B60" w:rsidRPr="00BC3081" w:rsidRDefault="00234B60" w:rsidP="005735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34B60" w:rsidRPr="00BC3081" w14:paraId="097D203C" w14:textId="77777777" w:rsidTr="005735C1">
        <w:trPr>
          <w:trHeight w:val="283"/>
        </w:trPr>
        <w:tc>
          <w:tcPr>
            <w:tcW w:w="391" w:type="dxa"/>
            <w:vMerge/>
          </w:tcPr>
          <w:p w14:paraId="50F809E5" w14:textId="77777777" w:rsidR="00234B60" w:rsidRPr="00BC3081" w:rsidRDefault="00234B60" w:rsidP="005735C1">
            <w:pPr>
              <w:spacing w:before="217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56A07F64" w14:textId="77777777" w:rsidR="00234B60" w:rsidRPr="00BC3081" w:rsidRDefault="00234B60" w:rsidP="005735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4</w:t>
            </w:r>
          </w:p>
        </w:tc>
        <w:tc>
          <w:tcPr>
            <w:tcW w:w="1948" w:type="dxa"/>
            <w:vAlign w:val="center"/>
          </w:tcPr>
          <w:p w14:paraId="6643FA10" w14:textId="77777777" w:rsidR="00234B60" w:rsidRPr="00BC3081" w:rsidRDefault="00234B60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port</w:t>
            </w:r>
          </w:p>
        </w:tc>
        <w:tc>
          <w:tcPr>
            <w:tcW w:w="1691" w:type="dxa"/>
          </w:tcPr>
          <w:p w14:paraId="58DD36BD" w14:textId="77777777" w:rsidR="00234B60" w:rsidRPr="00BC3081" w:rsidRDefault="00234B60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921" w:type="dxa"/>
            <w:vAlign w:val="center"/>
          </w:tcPr>
          <w:p w14:paraId="3989E553" w14:textId="77777777" w:rsidR="00234B60" w:rsidRPr="00BC3081" w:rsidRDefault="00234B60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设备端口</w:t>
            </w:r>
          </w:p>
        </w:tc>
        <w:tc>
          <w:tcPr>
            <w:tcW w:w="2977" w:type="dxa"/>
          </w:tcPr>
          <w:p w14:paraId="7A2F73DF" w14:textId="77777777" w:rsidR="00234B60" w:rsidRPr="00BC3081" w:rsidRDefault="00234B60" w:rsidP="005735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F97AD1" w:rsidRPr="00BC3081" w14:paraId="2D2CA5CF" w14:textId="77777777" w:rsidTr="005735C1">
        <w:trPr>
          <w:trHeight w:val="283"/>
        </w:trPr>
        <w:tc>
          <w:tcPr>
            <w:tcW w:w="391" w:type="dxa"/>
            <w:vMerge/>
          </w:tcPr>
          <w:p w14:paraId="193BF7C5" w14:textId="77777777" w:rsidR="00F97AD1" w:rsidRPr="00BC3081" w:rsidRDefault="00F97AD1" w:rsidP="00F97AD1">
            <w:pPr>
              <w:spacing w:before="217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2C9CF1F2" w14:textId="244CB5CB" w:rsidR="00F97AD1" w:rsidRPr="00BC3081" w:rsidRDefault="00F97AD1" w:rsidP="00F97AD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5</w:t>
            </w:r>
          </w:p>
        </w:tc>
        <w:tc>
          <w:tcPr>
            <w:tcW w:w="1948" w:type="dxa"/>
            <w:vAlign w:val="center"/>
          </w:tcPr>
          <w:p w14:paraId="1BFA9F4B" w14:textId="2DE6E22C" w:rsidR="00F97AD1" w:rsidRPr="00BC3081" w:rsidRDefault="00F97AD1" w:rsidP="00F97AD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status</w:t>
            </w:r>
          </w:p>
        </w:tc>
        <w:tc>
          <w:tcPr>
            <w:tcW w:w="1691" w:type="dxa"/>
          </w:tcPr>
          <w:p w14:paraId="78BDB392" w14:textId="0D7F7905" w:rsidR="00F97AD1" w:rsidRPr="00BC3081" w:rsidRDefault="00F97AD1" w:rsidP="00F97AD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1921" w:type="dxa"/>
            <w:vAlign w:val="center"/>
          </w:tcPr>
          <w:p w14:paraId="209ED224" w14:textId="6E526FC8" w:rsidR="00F97AD1" w:rsidRPr="00BC3081" w:rsidRDefault="00F97AD1" w:rsidP="00F97AD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设备状态</w:t>
            </w:r>
          </w:p>
        </w:tc>
        <w:tc>
          <w:tcPr>
            <w:tcW w:w="2977" w:type="dxa"/>
          </w:tcPr>
          <w:p w14:paraId="07F06A5A" w14:textId="6B9749FC" w:rsidR="00F97AD1" w:rsidRPr="00BC3081" w:rsidRDefault="00F97AD1" w:rsidP="00F97AD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</w:t>
            </w:r>
            <w:r w:rsidRPr="00BC3081">
              <w:rPr>
                <w:rFonts w:hint="eastAsia"/>
                <w:sz w:val="21"/>
              </w:rPr>
              <w:t>：正常，</w:t>
            </w:r>
            <w:r w:rsidRPr="00BC3081">
              <w:rPr>
                <w:rFonts w:hint="eastAsia"/>
                <w:sz w:val="21"/>
              </w:rPr>
              <w:t>-</w:t>
            </w:r>
            <w:r w:rsidRPr="00BC3081">
              <w:rPr>
                <w:sz w:val="21"/>
              </w:rPr>
              <w:t>1</w:t>
            </w:r>
            <w:r w:rsidRPr="00BC3081">
              <w:rPr>
                <w:rFonts w:hint="eastAsia"/>
                <w:sz w:val="21"/>
              </w:rPr>
              <w:t>：删除</w:t>
            </w:r>
          </w:p>
        </w:tc>
      </w:tr>
      <w:tr w:rsidR="008D34E8" w:rsidRPr="00BC3081" w14:paraId="4A96E787" w14:textId="77777777" w:rsidTr="005735C1">
        <w:trPr>
          <w:trHeight w:val="283"/>
        </w:trPr>
        <w:tc>
          <w:tcPr>
            <w:tcW w:w="391" w:type="dxa"/>
            <w:vMerge/>
          </w:tcPr>
          <w:p w14:paraId="204A58C5" w14:textId="77777777" w:rsidR="008D34E8" w:rsidRPr="00BC3081" w:rsidRDefault="008D34E8" w:rsidP="008D34E8">
            <w:pPr>
              <w:spacing w:before="217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5F3C2F2B" w14:textId="22F7F370" w:rsidR="008D34E8" w:rsidRPr="00BC3081" w:rsidRDefault="00F97AD1" w:rsidP="008D34E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</w:p>
        </w:tc>
        <w:tc>
          <w:tcPr>
            <w:tcW w:w="1948" w:type="dxa"/>
            <w:vAlign w:val="center"/>
          </w:tcPr>
          <w:p w14:paraId="22EA67E7" w14:textId="5C69A0C0" w:rsidR="008D34E8" w:rsidRPr="00BC3081" w:rsidRDefault="00F97AD1" w:rsidP="008D34E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resource</w:t>
            </w:r>
            <w:r w:rsidRPr="00BC3081">
              <w:rPr>
                <w:sz w:val="21"/>
              </w:rPr>
              <w:t>T</w:t>
            </w:r>
            <w:r w:rsidRPr="00BC3081">
              <w:rPr>
                <w:rFonts w:hint="eastAsia"/>
                <w:sz w:val="21"/>
              </w:rPr>
              <w:t>ype</w:t>
            </w:r>
          </w:p>
        </w:tc>
        <w:tc>
          <w:tcPr>
            <w:tcW w:w="1691" w:type="dxa"/>
          </w:tcPr>
          <w:p w14:paraId="15A0D63F" w14:textId="2BC1E3DE" w:rsidR="008D34E8" w:rsidRPr="00BC3081" w:rsidRDefault="00F97AD1" w:rsidP="008D34E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1921" w:type="dxa"/>
            <w:vAlign w:val="center"/>
          </w:tcPr>
          <w:p w14:paraId="5647F3BF" w14:textId="09C4FDA4" w:rsidR="008D34E8" w:rsidRPr="00BC3081" w:rsidRDefault="00F97AD1" w:rsidP="008D34E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资源类型</w:t>
            </w:r>
          </w:p>
        </w:tc>
        <w:tc>
          <w:tcPr>
            <w:tcW w:w="2977" w:type="dxa"/>
          </w:tcPr>
          <w:p w14:paraId="215EBD75" w14:textId="6C4810E1" w:rsidR="008D34E8" w:rsidRPr="00BC3081" w:rsidRDefault="00F97AD1" w:rsidP="008D34E8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详见附录</w:t>
            </w:r>
            <w:r>
              <w:rPr>
                <w:sz w:val="21"/>
              </w:rPr>
              <w:t>A</w:t>
            </w:r>
            <w:r>
              <w:rPr>
                <w:rFonts w:hint="eastAsia"/>
                <w:sz w:val="21"/>
              </w:rPr>
              <w:t>【资源类型】</w:t>
            </w:r>
          </w:p>
        </w:tc>
      </w:tr>
    </w:tbl>
    <w:p w14:paraId="5A783BB2" w14:textId="77777777" w:rsidR="00032716" w:rsidRPr="00BC3081" w:rsidRDefault="00032716" w:rsidP="0004041E">
      <w:pPr>
        <w:pStyle w:val="3"/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32716" w:rsidRPr="00BC3081" w14:paraId="32B21C6F" w14:textId="77777777" w:rsidTr="005735C1">
        <w:tc>
          <w:tcPr>
            <w:tcW w:w="9628" w:type="dxa"/>
          </w:tcPr>
          <w:p w14:paraId="51970A7B" w14:textId="77777777" w:rsidR="00032716" w:rsidRPr="00BC3081" w:rsidRDefault="00032716" w:rsidP="005735C1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2A7A0353" w14:textId="77777777" w:rsidR="00032716" w:rsidRPr="00BC3081" w:rsidRDefault="00032716" w:rsidP="005735C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"peInfoUpload",</w:t>
            </w:r>
          </w:p>
          <w:p w14:paraId="25DE5D8C" w14:textId="77777777" w:rsidR="00032716" w:rsidRPr="00BC3081" w:rsidRDefault="00032716" w:rsidP="00035EFD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5EB787E5" w14:textId="77777777" w:rsidR="00032716" w:rsidRPr="00BC3081" w:rsidRDefault="00032716" w:rsidP="005735C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"data": [</w:t>
            </w:r>
          </w:p>
          <w:p w14:paraId="41E53355" w14:textId="77777777" w:rsidR="00032716" w:rsidRPr="00BC3081" w:rsidRDefault="00032716" w:rsidP="005735C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lastRenderedPageBreak/>
              <w:t>{</w:t>
            </w:r>
          </w:p>
          <w:p w14:paraId="10EF273D" w14:textId="77777777" w:rsidR="00032716" w:rsidRPr="00BC3081" w:rsidRDefault="00032716" w:rsidP="005735C1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index</w:t>
            </w:r>
            <w:r w:rsidRPr="00BC3081">
              <w:rPr>
                <w:sz w:val="21"/>
              </w:rPr>
              <w:t>C</w:t>
            </w:r>
            <w:r w:rsidRPr="00BC3081">
              <w:rPr>
                <w:rFonts w:hint="eastAsia"/>
                <w:sz w:val="21"/>
              </w:rPr>
              <w:t>ode</w:t>
            </w:r>
            <w:r w:rsidRPr="00BC3081">
              <w:rPr>
                <w:sz w:val="21"/>
              </w:rPr>
              <w:t>": "dsafsadfsdafas",</w:t>
            </w:r>
          </w:p>
          <w:p w14:paraId="41C0FD17" w14:textId="77777777" w:rsidR="00032716" w:rsidRPr="00BC3081" w:rsidRDefault="00032716" w:rsidP="005735C1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"name": "</w:t>
            </w:r>
            <w:proofErr w:type="gramStart"/>
            <w:r w:rsidR="0056436B" w:rsidRPr="00BC3081">
              <w:rPr>
                <w:rFonts w:hint="eastAsia"/>
                <w:sz w:val="21"/>
              </w:rPr>
              <w:t>动环</w:t>
            </w:r>
            <w:r w:rsidRPr="00BC3081">
              <w:rPr>
                <w:rFonts w:hint="eastAsia"/>
                <w:sz w:val="21"/>
              </w:rPr>
              <w:t>设备</w:t>
            </w:r>
            <w:proofErr w:type="gramEnd"/>
            <w:r w:rsidRPr="00BC3081">
              <w:rPr>
                <w:rFonts w:hint="eastAsia"/>
                <w:sz w:val="21"/>
              </w:rPr>
              <w:t>1</w:t>
            </w: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23BA4275" w14:textId="77777777" w:rsidR="00032716" w:rsidRPr="00BC3081" w:rsidRDefault="00032716" w:rsidP="005735C1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="002B2B43">
              <w:rPr>
                <w:rFonts w:hint="eastAsia"/>
                <w:sz w:val="21"/>
              </w:rPr>
              <w:t>ip</w:t>
            </w:r>
            <w:r w:rsidRPr="00BC3081">
              <w:rPr>
                <w:sz w:val="21"/>
              </w:rPr>
              <w:t>": "0.0.0.0"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3B9459F2" w14:textId="77777777" w:rsidR="00032716" w:rsidRPr="00BC3081" w:rsidRDefault="00032716" w:rsidP="0068050C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"port": "8080"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7A58C977" w14:textId="77777777" w:rsidR="00032716" w:rsidRPr="00BC3081" w:rsidRDefault="00032716" w:rsidP="005735C1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status</w:t>
            </w:r>
            <w:r w:rsidRPr="00BC3081">
              <w:rPr>
                <w:sz w:val="21"/>
              </w:rPr>
              <w:t>": 0</w:t>
            </w:r>
            <w:r w:rsidRPr="00BC3081">
              <w:rPr>
                <w:rFonts w:hint="eastAsia"/>
                <w:sz w:val="21"/>
              </w:rPr>
              <w:t>,</w:t>
            </w:r>
          </w:p>
          <w:p w14:paraId="3B35C2D5" w14:textId="393BA210" w:rsidR="002B2B43" w:rsidRPr="00BC3081" w:rsidRDefault="00032716" w:rsidP="002B2B43">
            <w:pPr>
              <w:spacing w:line="400" w:lineRule="exact"/>
              <w:ind w:firstLineChars="600" w:firstLine="126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resource</w:t>
            </w:r>
            <w:r w:rsidRPr="00BC3081">
              <w:rPr>
                <w:sz w:val="21"/>
              </w:rPr>
              <w:t>T</w:t>
            </w:r>
            <w:r w:rsidRPr="00BC3081">
              <w:rPr>
                <w:rFonts w:hint="eastAsia"/>
                <w:sz w:val="21"/>
              </w:rPr>
              <w:t>ype</w:t>
            </w:r>
            <w:r w:rsidRPr="00BC3081">
              <w:rPr>
                <w:sz w:val="21"/>
              </w:rPr>
              <w:t>": "</w:t>
            </w:r>
            <w:r w:rsidR="00A457AC" w:rsidRPr="00BC3081">
              <w:rPr>
                <w:rFonts w:hint="eastAsia"/>
                <w:sz w:val="21"/>
              </w:rPr>
              <w:t>pe</w:t>
            </w:r>
            <w:r w:rsidRPr="00BC3081">
              <w:rPr>
                <w:sz w:val="21"/>
              </w:rPr>
              <w:t>Device"</w:t>
            </w:r>
          </w:p>
          <w:p w14:paraId="3F7787E6" w14:textId="77777777" w:rsidR="00032716" w:rsidRPr="00BC3081" w:rsidRDefault="00032716" w:rsidP="005735C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67A54B15" w14:textId="77777777" w:rsidR="00032716" w:rsidRPr="00BC3081" w:rsidRDefault="00032716" w:rsidP="005735C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4B3E5E3D" w14:textId="77777777" w:rsidR="00032716" w:rsidRPr="00BC3081" w:rsidRDefault="00032716" w:rsidP="005735C1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75F992BB" w14:textId="77777777" w:rsidR="00032716" w:rsidRPr="00BC3081" w:rsidRDefault="00032716" w:rsidP="0004041E">
      <w:pPr>
        <w:pStyle w:val="3"/>
      </w:pPr>
      <w:r w:rsidRPr="00BC3081">
        <w:rPr>
          <w:rFonts w:hint="eastAsia"/>
        </w:rPr>
        <w:lastRenderedPageBreak/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032716" w:rsidRPr="00BC3081" w14:paraId="1CEAE49C" w14:textId="77777777" w:rsidTr="005735C1">
        <w:tc>
          <w:tcPr>
            <w:tcW w:w="814" w:type="dxa"/>
            <w:gridSpan w:val="2"/>
            <w:vAlign w:val="center"/>
          </w:tcPr>
          <w:p w14:paraId="027F09EC" w14:textId="77777777" w:rsidR="00032716" w:rsidRPr="00BC3081" w:rsidRDefault="00032716" w:rsidP="005735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5EAC4B1F" w14:textId="77777777" w:rsidR="00032716" w:rsidRPr="00BC3081" w:rsidRDefault="00032716" w:rsidP="005735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12CABA6F" w14:textId="77777777" w:rsidR="00032716" w:rsidRPr="00BC3081" w:rsidRDefault="00032716" w:rsidP="005735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065EFA76" w14:textId="77777777" w:rsidR="00032716" w:rsidRPr="00BC3081" w:rsidRDefault="00032716" w:rsidP="005735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04BB34F2" w14:textId="77777777" w:rsidR="00032716" w:rsidRPr="00BC3081" w:rsidRDefault="00032716" w:rsidP="005735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032716" w:rsidRPr="00BC3081" w14:paraId="1EF5C7C1" w14:textId="77777777" w:rsidTr="005735C1">
        <w:tc>
          <w:tcPr>
            <w:tcW w:w="814" w:type="dxa"/>
            <w:gridSpan w:val="2"/>
            <w:vAlign w:val="center"/>
          </w:tcPr>
          <w:p w14:paraId="7A50ED17" w14:textId="77777777" w:rsidR="00032716" w:rsidRPr="00BC3081" w:rsidRDefault="00032716" w:rsidP="005735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0DA482F2" w14:textId="77777777" w:rsidR="00032716" w:rsidRPr="00BC3081" w:rsidRDefault="00032716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7B402D7E" w14:textId="77777777" w:rsidR="00032716" w:rsidRPr="00BC3081" w:rsidRDefault="00032716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681E21B9" w14:textId="77777777" w:rsidR="00032716" w:rsidRPr="00BC3081" w:rsidRDefault="00032716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6700A639" w14:textId="77777777" w:rsidR="00032716" w:rsidRPr="00BC3081" w:rsidRDefault="00032716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032716" w:rsidRPr="00BC3081" w14:paraId="358FA3A1" w14:textId="77777777" w:rsidTr="005735C1">
        <w:tc>
          <w:tcPr>
            <w:tcW w:w="814" w:type="dxa"/>
            <w:gridSpan w:val="2"/>
            <w:vAlign w:val="center"/>
          </w:tcPr>
          <w:p w14:paraId="55FCF1EE" w14:textId="77777777" w:rsidR="00032716" w:rsidRPr="00BC3081" w:rsidRDefault="00032716" w:rsidP="005735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63DA27DA" w14:textId="77777777" w:rsidR="00032716" w:rsidRPr="00BC3081" w:rsidRDefault="00032716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4337C1B8" w14:textId="77777777" w:rsidR="00032716" w:rsidRPr="00BC3081" w:rsidRDefault="00032716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4D0F7C6C" w14:textId="77777777" w:rsidR="00032716" w:rsidRPr="00BC3081" w:rsidRDefault="00032716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66250722" w14:textId="77777777" w:rsidR="00032716" w:rsidRPr="00BC3081" w:rsidRDefault="00032716" w:rsidP="005735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032716" w:rsidRPr="00BC3081" w14:paraId="37982145" w14:textId="77777777" w:rsidTr="005735C1">
        <w:tc>
          <w:tcPr>
            <w:tcW w:w="814" w:type="dxa"/>
            <w:gridSpan w:val="2"/>
            <w:vAlign w:val="center"/>
          </w:tcPr>
          <w:p w14:paraId="62853020" w14:textId="77777777" w:rsidR="00032716" w:rsidRPr="00BC3081" w:rsidRDefault="00032716" w:rsidP="005735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2A943742" w14:textId="77777777" w:rsidR="00032716" w:rsidRPr="00BC3081" w:rsidRDefault="00032716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1318AD94" w14:textId="77777777" w:rsidR="00032716" w:rsidRPr="00BC3081" w:rsidRDefault="00032716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34C7CEFF" w14:textId="77777777" w:rsidR="00032716" w:rsidRPr="00BC3081" w:rsidRDefault="00032716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705CEA5F" w14:textId="77777777" w:rsidR="00032716" w:rsidRPr="00BC3081" w:rsidRDefault="00032716" w:rsidP="005735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032716" w:rsidRPr="00BC3081" w14:paraId="3BF66EE9" w14:textId="77777777" w:rsidTr="005735C1">
        <w:tc>
          <w:tcPr>
            <w:tcW w:w="407" w:type="dxa"/>
            <w:vMerge w:val="restart"/>
            <w:vAlign w:val="center"/>
          </w:tcPr>
          <w:p w14:paraId="62411720" w14:textId="77777777" w:rsidR="00032716" w:rsidRPr="00BC3081" w:rsidRDefault="00032716" w:rsidP="005735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76211644" w14:textId="77777777" w:rsidR="00032716" w:rsidRPr="00BC3081" w:rsidRDefault="00032716" w:rsidP="005735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6E602144" w14:textId="77777777" w:rsidR="00032716" w:rsidRPr="00BC3081" w:rsidRDefault="00032716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78E92390" w14:textId="77777777" w:rsidR="00032716" w:rsidRPr="00BC3081" w:rsidRDefault="00032716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230640E1" w14:textId="77777777" w:rsidR="00032716" w:rsidRPr="00BC3081" w:rsidRDefault="00032716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41F3AB10" w14:textId="77777777" w:rsidR="00032716" w:rsidRPr="00BC3081" w:rsidRDefault="00032716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peInfoUpload</w:t>
            </w:r>
          </w:p>
        </w:tc>
      </w:tr>
      <w:tr w:rsidR="00032716" w:rsidRPr="00BC3081" w14:paraId="0C66BD29" w14:textId="77777777" w:rsidTr="005735C1">
        <w:tc>
          <w:tcPr>
            <w:tcW w:w="407" w:type="dxa"/>
            <w:vMerge/>
            <w:vAlign w:val="center"/>
          </w:tcPr>
          <w:p w14:paraId="7809C246" w14:textId="77777777" w:rsidR="00032716" w:rsidRPr="00BC3081" w:rsidRDefault="00032716" w:rsidP="005735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296EEB45" w14:textId="77777777" w:rsidR="00032716" w:rsidRPr="00BC3081" w:rsidRDefault="00032716" w:rsidP="005735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1F448904" w14:textId="77777777" w:rsidR="00032716" w:rsidRPr="00BC3081" w:rsidRDefault="00032716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234914DA" w14:textId="77777777" w:rsidR="00032716" w:rsidRPr="00BC3081" w:rsidRDefault="00032716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45B1C417" w14:textId="77777777" w:rsidR="00032716" w:rsidRPr="00BC3081" w:rsidRDefault="00032716" w:rsidP="005735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4FBC787A" w14:textId="77777777" w:rsidR="00032716" w:rsidRPr="00BC3081" w:rsidRDefault="00032716" w:rsidP="005735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5C738364" w14:textId="77777777" w:rsidR="00032716" w:rsidRPr="00BC3081" w:rsidRDefault="00032716" w:rsidP="0004041E">
      <w:pPr>
        <w:pStyle w:val="3"/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32716" w:rsidRPr="00BC3081" w14:paraId="6CDB58C4" w14:textId="77777777" w:rsidTr="005735C1">
        <w:tc>
          <w:tcPr>
            <w:tcW w:w="9628" w:type="dxa"/>
          </w:tcPr>
          <w:p w14:paraId="568487B1" w14:textId="77777777" w:rsidR="00032716" w:rsidRPr="00BC3081" w:rsidRDefault="00032716" w:rsidP="005735C1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35566E83" w14:textId="77777777" w:rsidR="00032716" w:rsidRPr="00BC3081" w:rsidRDefault="00032716" w:rsidP="005735C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4FDA6FEE" w14:textId="77777777" w:rsidR="00032716" w:rsidRPr="00BC3081" w:rsidRDefault="00032716" w:rsidP="005735C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0A04DD39" w14:textId="77777777" w:rsidR="00032716" w:rsidRPr="00BC3081" w:rsidRDefault="00032716" w:rsidP="005735C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77A78C6D" w14:textId="77777777" w:rsidR="00032716" w:rsidRPr="00BC3081" w:rsidRDefault="00032716" w:rsidP="005735C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"peInfoUpload",</w:t>
            </w:r>
          </w:p>
          <w:p w14:paraId="71C31EB1" w14:textId="77777777" w:rsidR="00032716" w:rsidRPr="00BC3081" w:rsidRDefault="00032716" w:rsidP="005735C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657D581F" w14:textId="77777777" w:rsidR="00032716" w:rsidRPr="00BC3081" w:rsidRDefault="00032716" w:rsidP="005735C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14AA85CA" w14:textId="77777777" w:rsidR="00032716" w:rsidRPr="00BC3081" w:rsidRDefault="00032716" w:rsidP="005735C1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35E954DC" w14:textId="77777777" w:rsidR="00765E4F" w:rsidRPr="00BC3081" w:rsidRDefault="00D56625" w:rsidP="0004041E">
      <w:pPr>
        <w:pStyle w:val="2"/>
      </w:pPr>
      <w:bookmarkStart w:id="39" w:name="_Toc138245887"/>
      <w:proofErr w:type="gramStart"/>
      <w:r w:rsidRPr="00BC3081">
        <w:rPr>
          <w:rFonts w:hint="eastAsia"/>
        </w:rPr>
        <w:t>动环环境</w:t>
      </w:r>
      <w:r w:rsidR="00EC647B" w:rsidRPr="00BC3081">
        <w:rPr>
          <w:rFonts w:hint="eastAsia"/>
        </w:rPr>
        <w:t>量</w:t>
      </w:r>
      <w:proofErr w:type="gramEnd"/>
      <w:r w:rsidR="00EC647B" w:rsidRPr="00BC3081">
        <w:rPr>
          <w:rFonts w:hint="eastAsia"/>
        </w:rPr>
        <w:t>数据</w:t>
      </w:r>
      <w:bookmarkEnd w:id="39"/>
    </w:p>
    <w:p w14:paraId="536946ED" w14:textId="77777777" w:rsidR="002F73C1" w:rsidRPr="00BC3081" w:rsidRDefault="002F73C1" w:rsidP="0004041E">
      <w:pPr>
        <w:pStyle w:val="3"/>
      </w:pPr>
      <w:r w:rsidRPr="00BC3081">
        <w:rPr>
          <w:rFonts w:hint="eastAsia"/>
        </w:rPr>
        <w:t>接口功能定义</w:t>
      </w:r>
    </w:p>
    <w:p w14:paraId="08D2C51F" w14:textId="77777777" w:rsidR="002F73C1" w:rsidRPr="00BC3081" w:rsidRDefault="002F73C1" w:rsidP="002F73C1">
      <w:pPr>
        <w:pStyle w:val="a"/>
        <w:ind w:left="0" w:firstLineChars="200" w:firstLine="480"/>
      </w:pPr>
      <w:r w:rsidRPr="00BC3081">
        <w:rPr>
          <w:rFonts w:hint="eastAsia"/>
        </w:rPr>
        <w:t>启动时，</w:t>
      </w:r>
      <w:proofErr w:type="gramStart"/>
      <w:r w:rsidR="00CA63CB" w:rsidRPr="00BC3081">
        <w:rPr>
          <w:rFonts w:hint="eastAsia"/>
        </w:rPr>
        <w:t>动环环境</w:t>
      </w:r>
      <w:r w:rsidR="00EC647B" w:rsidRPr="00BC3081">
        <w:rPr>
          <w:rFonts w:hint="eastAsia"/>
        </w:rPr>
        <w:t>量</w:t>
      </w:r>
      <w:proofErr w:type="gramEnd"/>
      <w:r w:rsidRPr="00BC3081">
        <w:rPr>
          <w:rFonts w:hint="eastAsia"/>
        </w:rPr>
        <w:t>数据上传到云平台</w:t>
      </w:r>
    </w:p>
    <w:p w14:paraId="18E0F3A1" w14:textId="77777777" w:rsidR="002F73C1" w:rsidRPr="00BC3081" w:rsidRDefault="00CA63CB" w:rsidP="002F73C1">
      <w:pPr>
        <w:pStyle w:val="a"/>
        <w:ind w:left="0" w:firstLineChars="200" w:firstLine="480"/>
      </w:pPr>
      <w:proofErr w:type="gramStart"/>
      <w:r w:rsidRPr="00BC3081">
        <w:rPr>
          <w:rFonts w:hint="eastAsia"/>
        </w:rPr>
        <w:t>动环环境</w:t>
      </w:r>
      <w:r w:rsidR="00EC647B" w:rsidRPr="00BC3081">
        <w:rPr>
          <w:rFonts w:hint="eastAsia"/>
        </w:rPr>
        <w:t>量</w:t>
      </w:r>
      <w:proofErr w:type="gramEnd"/>
      <w:r w:rsidR="002F73C1" w:rsidRPr="00BC3081">
        <w:rPr>
          <w:rFonts w:hint="eastAsia"/>
        </w:rPr>
        <w:t>数据变化时上传</w:t>
      </w:r>
    </w:p>
    <w:p w14:paraId="08EF3844" w14:textId="77777777" w:rsidR="002F73C1" w:rsidRPr="00BC3081" w:rsidRDefault="002F73C1" w:rsidP="002F73C1">
      <w:pPr>
        <w:pStyle w:val="a"/>
        <w:ind w:left="0" w:firstLineChars="200" w:firstLine="480"/>
      </w:pPr>
      <w:r w:rsidRPr="00BC3081">
        <w:rPr>
          <w:rFonts w:hint="eastAsia"/>
        </w:rPr>
        <w:lastRenderedPageBreak/>
        <w:t>接口名称：</w:t>
      </w:r>
      <w:r w:rsidR="00032716" w:rsidRPr="00BC3081">
        <w:rPr>
          <w:rFonts w:hint="eastAsia"/>
        </w:rPr>
        <w:t>pe</w:t>
      </w:r>
      <w:r w:rsidR="00EC647B" w:rsidRPr="00BC3081">
        <w:t>S</w:t>
      </w:r>
      <w:r w:rsidR="00EC647B" w:rsidRPr="00BC3081">
        <w:rPr>
          <w:rFonts w:hint="eastAsia"/>
        </w:rPr>
        <w:t>ensor</w:t>
      </w:r>
      <w:r w:rsidR="00CA63CB" w:rsidRPr="00BC3081">
        <w:t>I</w:t>
      </w:r>
      <w:r w:rsidR="00CA63CB" w:rsidRPr="00BC3081">
        <w:rPr>
          <w:rFonts w:hint="eastAsia"/>
        </w:rPr>
        <w:t>nfo</w:t>
      </w:r>
      <w:r w:rsidRPr="00BC3081">
        <w:t>U</w:t>
      </w:r>
      <w:r w:rsidRPr="00BC3081">
        <w:rPr>
          <w:rFonts w:hint="eastAsia"/>
        </w:rPr>
        <w:t>pload</w:t>
      </w:r>
    </w:p>
    <w:p w14:paraId="5C4E34D6" w14:textId="77777777" w:rsidR="002F73C1" w:rsidRPr="00BC3081" w:rsidRDefault="002F73C1" w:rsidP="0004041E">
      <w:pPr>
        <w:pStyle w:val="3"/>
      </w:pPr>
      <w:r w:rsidRPr="00BC3081">
        <w:rPr>
          <w:rFonts w:hint="eastAsia"/>
        </w:rPr>
        <w:t>接口数据内容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391"/>
        <w:gridCol w:w="565"/>
        <w:gridCol w:w="1948"/>
        <w:gridCol w:w="1691"/>
        <w:gridCol w:w="2204"/>
        <w:gridCol w:w="2694"/>
      </w:tblGrid>
      <w:tr w:rsidR="002F73C1" w:rsidRPr="00BC3081" w14:paraId="0E50B99B" w14:textId="77777777" w:rsidTr="00444151">
        <w:tc>
          <w:tcPr>
            <w:tcW w:w="956" w:type="dxa"/>
            <w:gridSpan w:val="2"/>
          </w:tcPr>
          <w:p w14:paraId="3F4DCF0F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1948" w:type="dxa"/>
            <w:vAlign w:val="center"/>
          </w:tcPr>
          <w:p w14:paraId="270D39B5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691" w:type="dxa"/>
            <w:vAlign w:val="center"/>
          </w:tcPr>
          <w:p w14:paraId="416BA4A1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2204" w:type="dxa"/>
            <w:vAlign w:val="center"/>
          </w:tcPr>
          <w:p w14:paraId="59978017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2694" w:type="dxa"/>
          </w:tcPr>
          <w:p w14:paraId="2419D6C3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2F73C1" w:rsidRPr="00BC3081" w14:paraId="38B67989" w14:textId="77777777" w:rsidTr="00444151">
        <w:tc>
          <w:tcPr>
            <w:tcW w:w="956" w:type="dxa"/>
            <w:gridSpan w:val="2"/>
          </w:tcPr>
          <w:p w14:paraId="49ED1CB7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1948" w:type="dxa"/>
            <w:vAlign w:val="center"/>
          </w:tcPr>
          <w:p w14:paraId="2873752B" w14:textId="77777777" w:rsidR="002F73C1" w:rsidRPr="00BC3081" w:rsidRDefault="002F73C1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691" w:type="dxa"/>
            <w:vAlign w:val="center"/>
          </w:tcPr>
          <w:p w14:paraId="7062C08B" w14:textId="77777777" w:rsidR="002F73C1" w:rsidRPr="00BC3081" w:rsidRDefault="002F73C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204" w:type="dxa"/>
            <w:vAlign w:val="center"/>
          </w:tcPr>
          <w:p w14:paraId="1781911B" w14:textId="77777777" w:rsidR="002F73C1" w:rsidRPr="00BC3081" w:rsidRDefault="002F73C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2694" w:type="dxa"/>
          </w:tcPr>
          <w:p w14:paraId="60A86EFB" w14:textId="77777777" w:rsidR="002F73C1" w:rsidRPr="00BC3081" w:rsidRDefault="00EC647B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peSensorInfoUpload</w:t>
            </w:r>
          </w:p>
        </w:tc>
      </w:tr>
      <w:tr w:rsidR="002F73C1" w:rsidRPr="00BC3081" w14:paraId="13265185" w14:textId="77777777" w:rsidTr="00444151">
        <w:tc>
          <w:tcPr>
            <w:tcW w:w="956" w:type="dxa"/>
            <w:gridSpan w:val="2"/>
          </w:tcPr>
          <w:p w14:paraId="4B615B41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1948" w:type="dxa"/>
            <w:vAlign w:val="center"/>
          </w:tcPr>
          <w:p w14:paraId="70F6A853" w14:textId="77777777" w:rsidR="002F73C1" w:rsidRPr="00BC3081" w:rsidRDefault="002F73C1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691" w:type="dxa"/>
            <w:vAlign w:val="center"/>
          </w:tcPr>
          <w:p w14:paraId="41A45E94" w14:textId="77777777" w:rsidR="002F73C1" w:rsidRPr="00BC3081" w:rsidRDefault="002F73C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204" w:type="dxa"/>
            <w:vAlign w:val="center"/>
          </w:tcPr>
          <w:p w14:paraId="59CD394B" w14:textId="77777777" w:rsidR="002F73C1" w:rsidRPr="00BC3081" w:rsidRDefault="002F73C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694" w:type="dxa"/>
          </w:tcPr>
          <w:p w14:paraId="311BD0CF" w14:textId="77777777" w:rsidR="002F73C1" w:rsidRPr="00BC3081" w:rsidRDefault="002F73C1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2F73C1" w:rsidRPr="00BC3081" w14:paraId="7F0E435D" w14:textId="77777777" w:rsidTr="00444151">
        <w:tc>
          <w:tcPr>
            <w:tcW w:w="956" w:type="dxa"/>
            <w:gridSpan w:val="2"/>
          </w:tcPr>
          <w:p w14:paraId="40121742" w14:textId="77777777" w:rsidR="002F73C1" w:rsidRPr="00BC3081" w:rsidRDefault="00BF6C0C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1948" w:type="dxa"/>
            <w:vAlign w:val="center"/>
          </w:tcPr>
          <w:p w14:paraId="111324CF" w14:textId="77777777" w:rsidR="002F73C1" w:rsidRPr="00BC3081" w:rsidRDefault="002F73C1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691" w:type="dxa"/>
            <w:vAlign w:val="center"/>
          </w:tcPr>
          <w:p w14:paraId="2677C6E8" w14:textId="77777777" w:rsidR="002F73C1" w:rsidRPr="00BC3081" w:rsidRDefault="002F73C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O</w:t>
            </w:r>
            <w:r w:rsidRPr="00BC3081">
              <w:rPr>
                <w:rFonts w:hint="eastAsia"/>
                <w:sz w:val="21"/>
              </w:rPr>
              <w:t>bject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2204" w:type="dxa"/>
            <w:vAlign w:val="center"/>
          </w:tcPr>
          <w:p w14:paraId="5C16847A" w14:textId="77777777" w:rsidR="002F73C1" w:rsidRPr="00BC3081" w:rsidRDefault="002F73C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数据</w:t>
            </w:r>
          </w:p>
        </w:tc>
        <w:tc>
          <w:tcPr>
            <w:tcW w:w="2694" w:type="dxa"/>
          </w:tcPr>
          <w:p w14:paraId="66E5201F" w14:textId="77777777" w:rsidR="002F73C1" w:rsidRPr="00BC3081" w:rsidRDefault="002F73C1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44151" w:rsidRPr="00BC3081" w14:paraId="41679F07" w14:textId="77777777" w:rsidTr="00444151">
        <w:trPr>
          <w:trHeight w:val="283"/>
        </w:trPr>
        <w:tc>
          <w:tcPr>
            <w:tcW w:w="391" w:type="dxa"/>
            <w:vMerge w:val="restart"/>
          </w:tcPr>
          <w:p w14:paraId="613B3B86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38675D85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1</w:t>
            </w:r>
          </w:p>
        </w:tc>
        <w:tc>
          <w:tcPr>
            <w:tcW w:w="1948" w:type="dxa"/>
            <w:vAlign w:val="center"/>
          </w:tcPr>
          <w:p w14:paraId="707B88FC" w14:textId="77777777" w:rsidR="00444151" w:rsidRPr="00BC3081" w:rsidRDefault="00444151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indexCode</w:t>
            </w:r>
          </w:p>
        </w:tc>
        <w:tc>
          <w:tcPr>
            <w:tcW w:w="1691" w:type="dxa"/>
            <w:vAlign w:val="center"/>
          </w:tcPr>
          <w:p w14:paraId="4E432B4D" w14:textId="77777777" w:rsidR="00444151" w:rsidRPr="00BC3081" w:rsidRDefault="0044415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204" w:type="dxa"/>
            <w:vAlign w:val="center"/>
          </w:tcPr>
          <w:p w14:paraId="01E0F747" w14:textId="77777777" w:rsidR="00444151" w:rsidRPr="00BC3081" w:rsidRDefault="0044415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唯一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694" w:type="dxa"/>
          </w:tcPr>
          <w:p w14:paraId="2E7B0B27" w14:textId="77777777" w:rsidR="00444151" w:rsidRPr="00BC3081" w:rsidRDefault="00444151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91525" w:rsidRPr="00BC3081" w14:paraId="749AF10F" w14:textId="77777777" w:rsidTr="00532DA7">
        <w:trPr>
          <w:trHeight w:val="283"/>
        </w:trPr>
        <w:tc>
          <w:tcPr>
            <w:tcW w:w="391" w:type="dxa"/>
            <w:vMerge/>
          </w:tcPr>
          <w:p w14:paraId="4BE0E57C" w14:textId="77777777" w:rsidR="00291525" w:rsidRPr="00BC3081" w:rsidRDefault="00291525" w:rsidP="0029152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0DD09FF7" w14:textId="775C2541" w:rsidR="00291525" w:rsidRPr="00BC3081" w:rsidRDefault="00291525" w:rsidP="0029152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948" w:type="dxa"/>
            <w:vAlign w:val="center"/>
          </w:tcPr>
          <w:p w14:paraId="17957903" w14:textId="254C9B72" w:rsidR="00291525" w:rsidRPr="00B32835" w:rsidRDefault="00291525" w:rsidP="00291525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1691" w:type="dxa"/>
          </w:tcPr>
          <w:p w14:paraId="5C5016FE" w14:textId="06F42010" w:rsidR="00291525" w:rsidRPr="00BC3081" w:rsidRDefault="00291525" w:rsidP="0029152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2204" w:type="dxa"/>
            <w:vAlign w:val="center"/>
          </w:tcPr>
          <w:p w14:paraId="078F033E" w14:textId="5E7EA967" w:rsidR="00291525" w:rsidRPr="00BC3081" w:rsidRDefault="00291525" w:rsidP="0029152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名称</w:t>
            </w:r>
          </w:p>
        </w:tc>
        <w:tc>
          <w:tcPr>
            <w:tcW w:w="2694" w:type="dxa"/>
          </w:tcPr>
          <w:p w14:paraId="147C0365" w14:textId="77777777" w:rsidR="00291525" w:rsidRPr="00BC3081" w:rsidRDefault="00291525" w:rsidP="0029152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44151" w:rsidRPr="00BC3081" w14:paraId="488DF2B9" w14:textId="77777777" w:rsidTr="00444151">
        <w:trPr>
          <w:trHeight w:val="283"/>
        </w:trPr>
        <w:tc>
          <w:tcPr>
            <w:tcW w:w="391" w:type="dxa"/>
            <w:vMerge/>
          </w:tcPr>
          <w:p w14:paraId="3F4CA171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79DA33FB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2</w:t>
            </w:r>
          </w:p>
        </w:tc>
        <w:tc>
          <w:tcPr>
            <w:tcW w:w="1948" w:type="dxa"/>
            <w:vAlign w:val="center"/>
          </w:tcPr>
          <w:p w14:paraId="43090C69" w14:textId="77777777" w:rsidR="00444151" w:rsidRPr="00BC3081" w:rsidRDefault="00B32835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32835">
              <w:rPr>
                <w:sz w:val="21"/>
              </w:rPr>
              <w:t>activity</w:t>
            </w:r>
          </w:p>
        </w:tc>
        <w:tc>
          <w:tcPr>
            <w:tcW w:w="1691" w:type="dxa"/>
            <w:vAlign w:val="center"/>
          </w:tcPr>
          <w:p w14:paraId="4D2DE518" w14:textId="77777777" w:rsidR="00444151" w:rsidRPr="00BC3081" w:rsidRDefault="0044415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2204" w:type="dxa"/>
            <w:vAlign w:val="center"/>
          </w:tcPr>
          <w:p w14:paraId="74BAB876" w14:textId="77777777" w:rsidR="00444151" w:rsidRPr="00BC3081" w:rsidRDefault="0044415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名称</w:t>
            </w:r>
          </w:p>
        </w:tc>
        <w:tc>
          <w:tcPr>
            <w:tcW w:w="2694" w:type="dxa"/>
          </w:tcPr>
          <w:p w14:paraId="3A43728A" w14:textId="77777777" w:rsidR="00444151" w:rsidRPr="00BC3081" w:rsidRDefault="00444151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44151" w:rsidRPr="00BC3081" w14:paraId="675D9F10" w14:textId="77777777" w:rsidTr="00B21FAF">
        <w:trPr>
          <w:trHeight w:val="283"/>
        </w:trPr>
        <w:tc>
          <w:tcPr>
            <w:tcW w:w="391" w:type="dxa"/>
            <w:vMerge/>
          </w:tcPr>
          <w:p w14:paraId="08A56DD7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4D738149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1948" w:type="dxa"/>
            <w:vAlign w:val="center"/>
          </w:tcPr>
          <w:p w14:paraId="63339F7D" w14:textId="77777777" w:rsidR="00444151" w:rsidRPr="00BC3081" w:rsidRDefault="008C47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8C4763">
              <w:rPr>
                <w:sz w:val="21"/>
              </w:rPr>
              <w:t>devtype</w:t>
            </w:r>
          </w:p>
        </w:tc>
        <w:tc>
          <w:tcPr>
            <w:tcW w:w="1691" w:type="dxa"/>
            <w:vAlign w:val="center"/>
          </w:tcPr>
          <w:p w14:paraId="4E7A73AC" w14:textId="77777777" w:rsidR="00444151" w:rsidRPr="00BC3081" w:rsidRDefault="008C47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2204" w:type="dxa"/>
            <w:vAlign w:val="center"/>
          </w:tcPr>
          <w:p w14:paraId="4AB47197" w14:textId="6DE9DCB9" w:rsidR="00444151" w:rsidRPr="00BC3081" w:rsidRDefault="008C4763" w:rsidP="00B21FAF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2694" w:type="dxa"/>
          </w:tcPr>
          <w:p w14:paraId="07767B1C" w14:textId="30A5AA69" w:rsidR="00444151" w:rsidRPr="00BC3081" w:rsidRDefault="00B21FAF" w:rsidP="0044415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</w:rPr>
              <w:t>温湿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>2-</w:t>
            </w:r>
            <w:r>
              <w:rPr>
                <w:rFonts w:hint="eastAsia"/>
                <w:sz w:val="21"/>
              </w:rPr>
              <w:t>ups</w:t>
            </w:r>
            <w:r>
              <w:rPr>
                <w:sz w:val="21"/>
              </w:rPr>
              <w:t>,3-</w:t>
            </w:r>
            <w:r>
              <w:rPr>
                <w:rFonts w:hint="eastAsia"/>
                <w:sz w:val="21"/>
              </w:rPr>
              <w:t>精密空调</w:t>
            </w:r>
            <w:r>
              <w:rPr>
                <w:sz w:val="21"/>
              </w:rPr>
              <w:t>,4-</w:t>
            </w:r>
            <w:r>
              <w:rPr>
                <w:rFonts w:hint="eastAsia"/>
                <w:sz w:val="21"/>
              </w:rPr>
              <w:t>烟雾</w:t>
            </w:r>
          </w:p>
        </w:tc>
      </w:tr>
      <w:tr w:rsidR="00444151" w:rsidRPr="00BC3081" w14:paraId="5FFF7D55" w14:textId="77777777" w:rsidTr="00444151">
        <w:trPr>
          <w:trHeight w:val="283"/>
        </w:trPr>
        <w:tc>
          <w:tcPr>
            <w:tcW w:w="391" w:type="dxa"/>
            <w:vMerge/>
          </w:tcPr>
          <w:p w14:paraId="0DAC0401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1B225004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4</w:t>
            </w:r>
          </w:p>
        </w:tc>
        <w:tc>
          <w:tcPr>
            <w:tcW w:w="1948" w:type="dxa"/>
            <w:vAlign w:val="center"/>
          </w:tcPr>
          <w:p w14:paraId="0E645F08" w14:textId="77777777" w:rsidR="00444151" w:rsidRPr="00BC3081" w:rsidRDefault="008C4763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8C4763">
              <w:rPr>
                <w:sz w:val="21"/>
              </w:rPr>
              <w:t>alar</w:t>
            </w:r>
            <w:r>
              <w:rPr>
                <w:sz w:val="21"/>
              </w:rPr>
              <w:t>mLevel</w:t>
            </w:r>
          </w:p>
        </w:tc>
        <w:tc>
          <w:tcPr>
            <w:tcW w:w="1691" w:type="dxa"/>
          </w:tcPr>
          <w:p w14:paraId="3B9E6483" w14:textId="77777777" w:rsidR="00444151" w:rsidRPr="00BC3081" w:rsidRDefault="0044415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2204" w:type="dxa"/>
            <w:vAlign w:val="center"/>
          </w:tcPr>
          <w:p w14:paraId="4682CEAE" w14:textId="77777777" w:rsidR="00444151" w:rsidRPr="00BC3081" w:rsidRDefault="00E7230A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报警等级</w:t>
            </w:r>
          </w:p>
        </w:tc>
        <w:tc>
          <w:tcPr>
            <w:tcW w:w="2694" w:type="dxa"/>
          </w:tcPr>
          <w:p w14:paraId="233FC1EE" w14:textId="77777777" w:rsidR="00444151" w:rsidRPr="00BC3081" w:rsidRDefault="00444151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44151" w:rsidRPr="00BC3081" w14:paraId="5AD0B05F" w14:textId="77777777" w:rsidTr="00444151">
        <w:trPr>
          <w:trHeight w:val="283"/>
        </w:trPr>
        <w:tc>
          <w:tcPr>
            <w:tcW w:w="391" w:type="dxa"/>
            <w:vMerge/>
          </w:tcPr>
          <w:p w14:paraId="677816B8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050C7FD1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5</w:t>
            </w:r>
          </w:p>
        </w:tc>
        <w:tc>
          <w:tcPr>
            <w:tcW w:w="1948" w:type="dxa"/>
            <w:vAlign w:val="center"/>
          </w:tcPr>
          <w:p w14:paraId="4B9028C7" w14:textId="77777777" w:rsidR="00444151" w:rsidRPr="00BC3081" w:rsidRDefault="008C4763" w:rsidP="0044415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alarmenable</w:t>
            </w:r>
          </w:p>
        </w:tc>
        <w:tc>
          <w:tcPr>
            <w:tcW w:w="1691" w:type="dxa"/>
          </w:tcPr>
          <w:p w14:paraId="74792871" w14:textId="77777777" w:rsidR="00444151" w:rsidRPr="00BC3081" w:rsidRDefault="00E7230A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Bool</w:t>
            </w:r>
          </w:p>
        </w:tc>
        <w:tc>
          <w:tcPr>
            <w:tcW w:w="2204" w:type="dxa"/>
            <w:vAlign w:val="center"/>
          </w:tcPr>
          <w:p w14:paraId="67116232" w14:textId="77777777" w:rsidR="00444151" w:rsidRPr="00BC3081" w:rsidRDefault="008C47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报警使能</w:t>
            </w:r>
          </w:p>
        </w:tc>
        <w:tc>
          <w:tcPr>
            <w:tcW w:w="2694" w:type="dxa"/>
          </w:tcPr>
          <w:p w14:paraId="20F10EC7" w14:textId="77777777" w:rsidR="00444151" w:rsidRPr="00BC3081" w:rsidRDefault="00444151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44151" w:rsidRPr="00BC3081" w14:paraId="3E75816B" w14:textId="77777777" w:rsidTr="00444151">
        <w:trPr>
          <w:trHeight w:val="283"/>
        </w:trPr>
        <w:tc>
          <w:tcPr>
            <w:tcW w:w="391" w:type="dxa"/>
            <w:vMerge/>
          </w:tcPr>
          <w:p w14:paraId="130B22AD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2D3E0B7C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6</w:t>
            </w:r>
          </w:p>
        </w:tc>
        <w:tc>
          <w:tcPr>
            <w:tcW w:w="1948" w:type="dxa"/>
            <w:vAlign w:val="center"/>
          </w:tcPr>
          <w:p w14:paraId="404B5635" w14:textId="77777777" w:rsidR="00444151" w:rsidRPr="00BC3081" w:rsidRDefault="008C4763" w:rsidP="0044415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alarmstatus</w:t>
            </w:r>
          </w:p>
        </w:tc>
        <w:tc>
          <w:tcPr>
            <w:tcW w:w="1691" w:type="dxa"/>
          </w:tcPr>
          <w:p w14:paraId="25371801" w14:textId="77777777" w:rsidR="00444151" w:rsidRPr="00BC3081" w:rsidRDefault="00E7230A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2204" w:type="dxa"/>
            <w:vAlign w:val="center"/>
          </w:tcPr>
          <w:p w14:paraId="4DA0B5A7" w14:textId="77777777" w:rsidR="00444151" w:rsidRPr="00BC3081" w:rsidRDefault="008C47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报警累计次数</w:t>
            </w:r>
          </w:p>
        </w:tc>
        <w:tc>
          <w:tcPr>
            <w:tcW w:w="2694" w:type="dxa"/>
          </w:tcPr>
          <w:p w14:paraId="2965B8F6" w14:textId="77777777" w:rsidR="00444151" w:rsidRPr="00BC3081" w:rsidRDefault="00444151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44151" w:rsidRPr="00BC3081" w14:paraId="6501FDE7" w14:textId="77777777" w:rsidTr="00444151">
        <w:trPr>
          <w:trHeight w:val="283"/>
        </w:trPr>
        <w:tc>
          <w:tcPr>
            <w:tcW w:w="391" w:type="dxa"/>
            <w:vMerge/>
          </w:tcPr>
          <w:p w14:paraId="3CF2CDB9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49CB029B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7</w:t>
            </w:r>
          </w:p>
        </w:tc>
        <w:tc>
          <w:tcPr>
            <w:tcW w:w="1948" w:type="dxa"/>
            <w:vAlign w:val="center"/>
          </w:tcPr>
          <w:p w14:paraId="0C2FCA54" w14:textId="77777777" w:rsidR="00444151" w:rsidRPr="00BC3081" w:rsidRDefault="008C4763" w:rsidP="0044415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filterCnt</w:t>
            </w:r>
          </w:p>
        </w:tc>
        <w:tc>
          <w:tcPr>
            <w:tcW w:w="1691" w:type="dxa"/>
          </w:tcPr>
          <w:p w14:paraId="2071C013" w14:textId="77777777" w:rsidR="00444151" w:rsidRPr="00BC3081" w:rsidRDefault="00E7230A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2204" w:type="dxa"/>
            <w:vAlign w:val="center"/>
          </w:tcPr>
          <w:p w14:paraId="46E25E49" w14:textId="77777777" w:rsidR="00444151" w:rsidRPr="00BC3081" w:rsidRDefault="008C4763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过滤上限</w:t>
            </w:r>
          </w:p>
        </w:tc>
        <w:tc>
          <w:tcPr>
            <w:tcW w:w="2694" w:type="dxa"/>
          </w:tcPr>
          <w:p w14:paraId="7547F800" w14:textId="77777777" w:rsidR="00444151" w:rsidRPr="00BC3081" w:rsidRDefault="00444151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44151" w:rsidRPr="00BC3081" w14:paraId="4C161DA9" w14:textId="77777777" w:rsidTr="00444151">
        <w:trPr>
          <w:trHeight w:val="283"/>
        </w:trPr>
        <w:tc>
          <w:tcPr>
            <w:tcW w:w="391" w:type="dxa"/>
            <w:vMerge/>
          </w:tcPr>
          <w:p w14:paraId="187661F5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1098C215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8</w:t>
            </w:r>
          </w:p>
        </w:tc>
        <w:tc>
          <w:tcPr>
            <w:tcW w:w="1948" w:type="dxa"/>
            <w:vAlign w:val="center"/>
          </w:tcPr>
          <w:p w14:paraId="4F5A5D72" w14:textId="77777777" w:rsidR="00444151" w:rsidRPr="00BC3081" w:rsidRDefault="008C4763" w:rsidP="0044415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flag</w:t>
            </w:r>
          </w:p>
        </w:tc>
        <w:tc>
          <w:tcPr>
            <w:tcW w:w="1691" w:type="dxa"/>
          </w:tcPr>
          <w:p w14:paraId="58BFB2A2" w14:textId="77777777" w:rsidR="00444151" w:rsidRPr="00BC3081" w:rsidRDefault="00E7230A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2204" w:type="dxa"/>
            <w:vAlign w:val="center"/>
          </w:tcPr>
          <w:p w14:paraId="4D34D0FC" w14:textId="77777777" w:rsidR="00444151" w:rsidRPr="00BC3081" w:rsidRDefault="00E7230A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单位</w:t>
            </w:r>
          </w:p>
        </w:tc>
        <w:tc>
          <w:tcPr>
            <w:tcW w:w="2694" w:type="dxa"/>
          </w:tcPr>
          <w:p w14:paraId="7E422F1B" w14:textId="77777777" w:rsidR="00444151" w:rsidRPr="00BC3081" w:rsidRDefault="00444151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44151" w:rsidRPr="00BC3081" w14:paraId="1D850968" w14:textId="77777777" w:rsidTr="00444151">
        <w:trPr>
          <w:trHeight w:val="283"/>
        </w:trPr>
        <w:tc>
          <w:tcPr>
            <w:tcW w:w="391" w:type="dxa"/>
            <w:vMerge/>
          </w:tcPr>
          <w:p w14:paraId="077CCA2B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59648B11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9</w:t>
            </w:r>
          </w:p>
        </w:tc>
        <w:tc>
          <w:tcPr>
            <w:tcW w:w="1948" w:type="dxa"/>
            <w:vAlign w:val="center"/>
          </w:tcPr>
          <w:p w14:paraId="0137F4E7" w14:textId="77777777" w:rsidR="00444151" w:rsidRPr="00BC3081" w:rsidRDefault="008C4763" w:rsidP="0044415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1691" w:type="dxa"/>
          </w:tcPr>
          <w:p w14:paraId="5ABB00B5" w14:textId="77777777" w:rsidR="00444151" w:rsidRPr="00BC3081" w:rsidRDefault="00E7230A" w:rsidP="00A5725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</w:t>
            </w:r>
            <w:r w:rsidRPr="00BC3081">
              <w:rPr>
                <w:rFonts w:hint="eastAsia"/>
                <w:sz w:val="21"/>
              </w:rPr>
              <w:t>nteger</w:t>
            </w:r>
          </w:p>
        </w:tc>
        <w:tc>
          <w:tcPr>
            <w:tcW w:w="2204" w:type="dxa"/>
            <w:vAlign w:val="center"/>
          </w:tcPr>
          <w:p w14:paraId="531701D6" w14:textId="77777777" w:rsidR="00444151" w:rsidRPr="00BC3081" w:rsidRDefault="00E7230A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上限</w:t>
            </w:r>
          </w:p>
        </w:tc>
        <w:tc>
          <w:tcPr>
            <w:tcW w:w="2694" w:type="dxa"/>
          </w:tcPr>
          <w:p w14:paraId="34AE4B21" w14:textId="77777777" w:rsidR="00444151" w:rsidRPr="00BC3081" w:rsidRDefault="00444151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44151" w:rsidRPr="00BC3081" w14:paraId="2007A743" w14:textId="77777777" w:rsidTr="00444151">
        <w:trPr>
          <w:trHeight w:val="283"/>
        </w:trPr>
        <w:tc>
          <w:tcPr>
            <w:tcW w:w="391" w:type="dxa"/>
            <w:vMerge/>
          </w:tcPr>
          <w:p w14:paraId="13C69B26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453AB568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  <w:r w:rsidRPr="00BC3081">
              <w:rPr>
                <w:sz w:val="21"/>
              </w:rPr>
              <w:t>0</w:t>
            </w:r>
          </w:p>
        </w:tc>
        <w:tc>
          <w:tcPr>
            <w:tcW w:w="1948" w:type="dxa"/>
            <w:vAlign w:val="center"/>
          </w:tcPr>
          <w:p w14:paraId="784E1DE3" w14:textId="77777777" w:rsidR="00444151" w:rsidRPr="00BC3081" w:rsidRDefault="008C4763" w:rsidP="0044415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highname</w:t>
            </w:r>
          </w:p>
        </w:tc>
        <w:tc>
          <w:tcPr>
            <w:tcW w:w="1691" w:type="dxa"/>
          </w:tcPr>
          <w:p w14:paraId="67DD75C3" w14:textId="77777777" w:rsidR="00444151" w:rsidRPr="00BC3081" w:rsidRDefault="00E7230A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2204" w:type="dxa"/>
            <w:vAlign w:val="center"/>
          </w:tcPr>
          <w:p w14:paraId="35FBB40C" w14:textId="77777777" w:rsidR="00444151" w:rsidRPr="00BC3081" w:rsidRDefault="0044415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灵敏度</w:t>
            </w:r>
          </w:p>
        </w:tc>
        <w:tc>
          <w:tcPr>
            <w:tcW w:w="2694" w:type="dxa"/>
          </w:tcPr>
          <w:p w14:paraId="14371404" w14:textId="77777777" w:rsidR="00444151" w:rsidRPr="00BC3081" w:rsidRDefault="00444151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44151" w:rsidRPr="00BC3081" w14:paraId="4587CE04" w14:textId="77777777" w:rsidTr="00444151">
        <w:trPr>
          <w:trHeight w:val="283"/>
        </w:trPr>
        <w:tc>
          <w:tcPr>
            <w:tcW w:w="391" w:type="dxa"/>
            <w:vMerge/>
          </w:tcPr>
          <w:p w14:paraId="60A86598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374E5129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  <w:r w:rsidRPr="00BC3081">
              <w:rPr>
                <w:sz w:val="21"/>
              </w:rPr>
              <w:t>1</w:t>
            </w:r>
          </w:p>
        </w:tc>
        <w:tc>
          <w:tcPr>
            <w:tcW w:w="1948" w:type="dxa"/>
            <w:vAlign w:val="center"/>
          </w:tcPr>
          <w:p w14:paraId="528C5CAC" w14:textId="77777777" w:rsidR="00444151" w:rsidRPr="00BC3081" w:rsidRDefault="008C4763" w:rsidP="0044415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low</w:t>
            </w:r>
          </w:p>
        </w:tc>
        <w:tc>
          <w:tcPr>
            <w:tcW w:w="1691" w:type="dxa"/>
          </w:tcPr>
          <w:p w14:paraId="6DCC16F6" w14:textId="77777777" w:rsidR="00444151" w:rsidRPr="00BC3081" w:rsidRDefault="0044415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2204" w:type="dxa"/>
            <w:vAlign w:val="center"/>
          </w:tcPr>
          <w:p w14:paraId="4999CB76" w14:textId="77777777" w:rsidR="00444151" w:rsidRPr="00BC3081" w:rsidRDefault="0044415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单位</w:t>
            </w:r>
          </w:p>
        </w:tc>
        <w:tc>
          <w:tcPr>
            <w:tcW w:w="2694" w:type="dxa"/>
          </w:tcPr>
          <w:p w14:paraId="2C1F3D84" w14:textId="77777777" w:rsidR="00444151" w:rsidRPr="00BC3081" w:rsidRDefault="00444151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44151" w:rsidRPr="00BC3081" w14:paraId="6B5D3AFE" w14:textId="77777777" w:rsidTr="00444151">
        <w:trPr>
          <w:trHeight w:val="283"/>
        </w:trPr>
        <w:tc>
          <w:tcPr>
            <w:tcW w:w="391" w:type="dxa"/>
            <w:vMerge/>
          </w:tcPr>
          <w:p w14:paraId="05F739DC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78736E8E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  <w:r w:rsidRPr="00BC3081">
              <w:rPr>
                <w:sz w:val="21"/>
              </w:rPr>
              <w:t>2</w:t>
            </w:r>
          </w:p>
        </w:tc>
        <w:tc>
          <w:tcPr>
            <w:tcW w:w="1948" w:type="dxa"/>
            <w:vAlign w:val="center"/>
          </w:tcPr>
          <w:p w14:paraId="7F654248" w14:textId="77777777" w:rsidR="00444151" w:rsidRPr="00BC3081" w:rsidRDefault="008C4763" w:rsidP="0044415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lowname</w:t>
            </w:r>
          </w:p>
        </w:tc>
        <w:tc>
          <w:tcPr>
            <w:tcW w:w="1691" w:type="dxa"/>
          </w:tcPr>
          <w:p w14:paraId="6AACB85E" w14:textId="77777777" w:rsidR="00444151" w:rsidRPr="00BC3081" w:rsidRDefault="00E7230A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2204" w:type="dxa"/>
            <w:vAlign w:val="center"/>
          </w:tcPr>
          <w:p w14:paraId="7F29E3DB" w14:textId="77777777" w:rsidR="00444151" w:rsidRPr="00BC3081" w:rsidRDefault="00E7230A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下限报警文本</w:t>
            </w:r>
          </w:p>
        </w:tc>
        <w:tc>
          <w:tcPr>
            <w:tcW w:w="2694" w:type="dxa"/>
          </w:tcPr>
          <w:p w14:paraId="0517567A" w14:textId="77777777" w:rsidR="00444151" w:rsidRPr="00BC3081" w:rsidRDefault="00444151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44151" w:rsidRPr="00BC3081" w14:paraId="384FBF49" w14:textId="77777777" w:rsidTr="00444151">
        <w:trPr>
          <w:trHeight w:val="283"/>
        </w:trPr>
        <w:tc>
          <w:tcPr>
            <w:tcW w:w="391" w:type="dxa"/>
            <w:vMerge/>
          </w:tcPr>
          <w:p w14:paraId="335B3512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4D0FD1CC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  <w:r w:rsidRPr="00BC3081">
              <w:rPr>
                <w:sz w:val="21"/>
              </w:rPr>
              <w:t>4</w:t>
            </w:r>
          </w:p>
        </w:tc>
        <w:tc>
          <w:tcPr>
            <w:tcW w:w="1948" w:type="dxa"/>
            <w:vAlign w:val="center"/>
          </w:tcPr>
          <w:p w14:paraId="72F06C47" w14:textId="77777777" w:rsidR="00444151" w:rsidRPr="00BC3081" w:rsidRDefault="008C4763" w:rsidP="0044415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1691" w:type="dxa"/>
          </w:tcPr>
          <w:p w14:paraId="0C76D296" w14:textId="77777777" w:rsidR="00444151" w:rsidRPr="00BC3081" w:rsidRDefault="0044415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2204" w:type="dxa"/>
            <w:vAlign w:val="center"/>
          </w:tcPr>
          <w:p w14:paraId="45798275" w14:textId="77777777" w:rsidR="00444151" w:rsidRPr="00BC3081" w:rsidRDefault="0044415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最新上报</w:t>
            </w:r>
            <w:proofErr w:type="gramStart"/>
            <w:r w:rsidRPr="00BC3081">
              <w:rPr>
                <w:rFonts w:hint="eastAsia"/>
                <w:sz w:val="21"/>
              </w:rPr>
              <w:t>实时值时间</w:t>
            </w:r>
            <w:proofErr w:type="gramEnd"/>
          </w:p>
        </w:tc>
        <w:tc>
          <w:tcPr>
            <w:tcW w:w="2694" w:type="dxa"/>
          </w:tcPr>
          <w:p w14:paraId="618EA4A9" w14:textId="77777777" w:rsidR="00444151" w:rsidRPr="00BC3081" w:rsidRDefault="00444151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444151" w:rsidRPr="00BC3081" w14:paraId="1DCB6538" w14:textId="77777777" w:rsidTr="00444151">
        <w:trPr>
          <w:trHeight w:val="283"/>
        </w:trPr>
        <w:tc>
          <w:tcPr>
            <w:tcW w:w="391" w:type="dxa"/>
            <w:vMerge/>
          </w:tcPr>
          <w:p w14:paraId="666A2FD4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12B9CFD4" w14:textId="77777777" w:rsidR="00444151" w:rsidRPr="00BC3081" w:rsidRDefault="0044415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  <w:r w:rsidRPr="00BC3081">
              <w:rPr>
                <w:sz w:val="21"/>
              </w:rPr>
              <w:t>5</w:t>
            </w:r>
          </w:p>
        </w:tc>
        <w:tc>
          <w:tcPr>
            <w:tcW w:w="1948" w:type="dxa"/>
            <w:vAlign w:val="center"/>
          </w:tcPr>
          <w:p w14:paraId="7D66BC7F" w14:textId="77777777" w:rsidR="00444151" w:rsidRPr="00BC3081" w:rsidRDefault="008C4763" w:rsidP="0044415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691" w:type="dxa"/>
          </w:tcPr>
          <w:p w14:paraId="695A5516" w14:textId="77777777" w:rsidR="00444151" w:rsidRPr="00BC3081" w:rsidRDefault="0044415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2204" w:type="dxa"/>
            <w:vAlign w:val="center"/>
          </w:tcPr>
          <w:p w14:paraId="497F1E0F" w14:textId="77777777" w:rsidR="00444151" w:rsidRPr="00BC3081" w:rsidRDefault="00E7230A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状态</w:t>
            </w:r>
          </w:p>
        </w:tc>
        <w:tc>
          <w:tcPr>
            <w:tcW w:w="2694" w:type="dxa"/>
          </w:tcPr>
          <w:p w14:paraId="2CB102F6" w14:textId="77777777" w:rsidR="00444151" w:rsidRPr="00BC3081" w:rsidRDefault="00444151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A457AC" w:rsidRPr="00BC3081" w14:paraId="607ACC57" w14:textId="77777777" w:rsidTr="00444151">
        <w:trPr>
          <w:trHeight w:val="283"/>
        </w:trPr>
        <w:tc>
          <w:tcPr>
            <w:tcW w:w="391" w:type="dxa"/>
            <w:vMerge/>
          </w:tcPr>
          <w:p w14:paraId="1EF6E49F" w14:textId="77777777" w:rsidR="00A457AC" w:rsidRPr="00BC3081" w:rsidRDefault="00A457AC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00AD61FC" w14:textId="77777777" w:rsidR="00A457AC" w:rsidRPr="00BC3081" w:rsidRDefault="00A457AC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  <w:r w:rsidRPr="00BC3081">
              <w:rPr>
                <w:sz w:val="21"/>
              </w:rPr>
              <w:t>6</w:t>
            </w:r>
          </w:p>
        </w:tc>
        <w:tc>
          <w:tcPr>
            <w:tcW w:w="1948" w:type="dxa"/>
            <w:vAlign w:val="center"/>
          </w:tcPr>
          <w:p w14:paraId="1694B932" w14:textId="77777777" w:rsidR="00A457AC" w:rsidRPr="00BC3081" w:rsidRDefault="008C4763" w:rsidP="0044415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valueType</w:t>
            </w:r>
          </w:p>
        </w:tc>
        <w:tc>
          <w:tcPr>
            <w:tcW w:w="1691" w:type="dxa"/>
          </w:tcPr>
          <w:p w14:paraId="629172ED" w14:textId="77777777" w:rsidR="00A457AC" w:rsidRPr="00BC3081" w:rsidRDefault="00A457AC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2204" w:type="dxa"/>
            <w:vAlign w:val="center"/>
          </w:tcPr>
          <w:p w14:paraId="00F2E98C" w14:textId="77777777" w:rsidR="00A457AC" w:rsidRPr="00BC3081" w:rsidRDefault="00E7230A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数据类型</w:t>
            </w:r>
          </w:p>
        </w:tc>
        <w:tc>
          <w:tcPr>
            <w:tcW w:w="2694" w:type="dxa"/>
          </w:tcPr>
          <w:p w14:paraId="01F649D3" w14:textId="77777777" w:rsidR="00A457AC" w:rsidRPr="00BC3081" w:rsidRDefault="00A457AC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7230A" w:rsidRPr="00BC3081" w14:paraId="6B97DA12" w14:textId="77777777" w:rsidTr="00444151">
        <w:trPr>
          <w:trHeight w:val="283"/>
        </w:trPr>
        <w:tc>
          <w:tcPr>
            <w:tcW w:w="391" w:type="dxa"/>
          </w:tcPr>
          <w:p w14:paraId="61FDFCC8" w14:textId="77777777" w:rsidR="00E7230A" w:rsidRPr="00BC3081" w:rsidRDefault="00E7230A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vAlign w:val="center"/>
          </w:tcPr>
          <w:p w14:paraId="67D767B6" w14:textId="77777777" w:rsidR="00E7230A" w:rsidRPr="00BC3081" w:rsidRDefault="00E7230A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7</w:t>
            </w:r>
          </w:p>
        </w:tc>
        <w:tc>
          <w:tcPr>
            <w:tcW w:w="1948" w:type="dxa"/>
            <w:vAlign w:val="center"/>
          </w:tcPr>
          <w:p w14:paraId="4DB28FE7" w14:textId="77777777" w:rsidR="00E7230A" w:rsidRDefault="00E7230A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srcIndex</w:t>
            </w:r>
          </w:p>
        </w:tc>
        <w:tc>
          <w:tcPr>
            <w:tcW w:w="1691" w:type="dxa"/>
          </w:tcPr>
          <w:p w14:paraId="56476224" w14:textId="77777777" w:rsidR="00E7230A" w:rsidRPr="00BC3081" w:rsidRDefault="00E7230A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</w:p>
        </w:tc>
        <w:tc>
          <w:tcPr>
            <w:tcW w:w="2204" w:type="dxa"/>
            <w:vAlign w:val="center"/>
          </w:tcPr>
          <w:p w14:paraId="0B8CD506" w14:textId="77777777" w:rsidR="00E7230A" w:rsidRDefault="00E7230A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事件源</w:t>
            </w:r>
            <w:r>
              <w:rPr>
                <w:rFonts w:hint="eastAsia"/>
                <w:sz w:val="21"/>
              </w:rPr>
              <w:t>ID</w:t>
            </w:r>
          </w:p>
        </w:tc>
        <w:tc>
          <w:tcPr>
            <w:tcW w:w="2694" w:type="dxa"/>
          </w:tcPr>
          <w:p w14:paraId="34D507C5" w14:textId="77777777" w:rsidR="00E7230A" w:rsidRPr="00BC3081" w:rsidRDefault="00E7230A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14:paraId="3B95C5A6" w14:textId="77777777" w:rsidR="002F73C1" w:rsidRPr="00BC3081" w:rsidRDefault="002F73C1" w:rsidP="0004041E">
      <w:pPr>
        <w:pStyle w:val="3"/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F73C1" w:rsidRPr="00BC3081" w14:paraId="708359EE" w14:textId="77777777" w:rsidTr="00444151">
        <w:tc>
          <w:tcPr>
            <w:tcW w:w="9628" w:type="dxa"/>
          </w:tcPr>
          <w:p w14:paraId="0B123F9E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>{</w:t>
            </w:r>
          </w:p>
          <w:p w14:paraId="561F4AD7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  <w:t>"infName": "peSensorInfoUpload",</w:t>
            </w:r>
          </w:p>
          <w:p w14:paraId="09870E06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  <w:t>"msgId": "12321darwe",</w:t>
            </w:r>
          </w:p>
          <w:p w14:paraId="1D31AF95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  <w:t>"data": [</w:t>
            </w:r>
          </w:p>
          <w:p w14:paraId="1629B1D6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{</w:t>
            </w:r>
          </w:p>
          <w:p w14:paraId="589815E3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"indexCode": "dsafsadfsdafas",</w:t>
            </w:r>
          </w:p>
          <w:p w14:paraId="5D8C99AD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lastRenderedPageBreak/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"activity": true,</w:t>
            </w:r>
          </w:p>
          <w:p w14:paraId="75F0777B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rFonts w:hint="eastAsia"/>
                <w:sz w:val="21"/>
              </w:rPr>
              <w:tab/>
            </w:r>
            <w:r w:rsidRPr="000820DF">
              <w:rPr>
                <w:rFonts w:hint="eastAsia"/>
                <w:sz w:val="21"/>
              </w:rPr>
              <w:tab/>
            </w:r>
            <w:r w:rsidRPr="000820DF">
              <w:rPr>
                <w:rFonts w:hint="eastAsia"/>
                <w:sz w:val="21"/>
              </w:rPr>
              <w:tab/>
              <w:t>"alarmLevel": "</w:t>
            </w:r>
            <w:r w:rsidRPr="000820DF">
              <w:rPr>
                <w:rFonts w:hint="eastAsia"/>
                <w:sz w:val="21"/>
              </w:rPr>
              <w:t>次要</w:t>
            </w:r>
            <w:r w:rsidRPr="000820DF">
              <w:rPr>
                <w:rFonts w:hint="eastAsia"/>
                <w:sz w:val="21"/>
              </w:rPr>
              <w:t>",</w:t>
            </w:r>
          </w:p>
          <w:p w14:paraId="2524B0A2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"alarmenable": true,</w:t>
            </w:r>
          </w:p>
          <w:p w14:paraId="0B98EF93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"alarmstatus": 6774,</w:t>
            </w:r>
          </w:p>
          <w:p w14:paraId="052BA123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"filterCnt": 10,</w:t>
            </w:r>
          </w:p>
          <w:p w14:paraId="75D1812C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"flag": "",</w:t>
            </w:r>
          </w:p>
          <w:p w14:paraId="01555D70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"high": 10,</w:t>
            </w:r>
          </w:p>
          <w:p w14:paraId="42EE4D41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rFonts w:hint="eastAsia"/>
                <w:sz w:val="21"/>
              </w:rPr>
              <w:tab/>
            </w:r>
            <w:r w:rsidRPr="000820DF">
              <w:rPr>
                <w:rFonts w:hint="eastAsia"/>
                <w:sz w:val="21"/>
              </w:rPr>
              <w:tab/>
            </w:r>
            <w:r w:rsidRPr="000820DF">
              <w:rPr>
                <w:rFonts w:hint="eastAsia"/>
                <w:sz w:val="21"/>
              </w:rPr>
              <w:tab/>
              <w:t>"highname": "</w:t>
            </w:r>
            <w:r w:rsidRPr="000820DF">
              <w:rPr>
                <w:rFonts w:hint="eastAsia"/>
                <w:sz w:val="21"/>
              </w:rPr>
              <w:t>建议检查该设备与主机的连接是否正常</w:t>
            </w:r>
            <w:r w:rsidRPr="000820DF">
              <w:rPr>
                <w:rFonts w:hint="eastAsia"/>
                <w:sz w:val="21"/>
              </w:rPr>
              <w:t>",</w:t>
            </w:r>
          </w:p>
          <w:p w14:paraId="4B169FF7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"id": 0,</w:t>
            </w:r>
          </w:p>
          <w:p w14:paraId="3E039482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"low": -1,</w:t>
            </w:r>
          </w:p>
          <w:p w14:paraId="2A650789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"lowname": "",</w:t>
            </w:r>
          </w:p>
          <w:p w14:paraId="00DED11D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rFonts w:hint="eastAsia"/>
                <w:sz w:val="21"/>
              </w:rPr>
              <w:tab/>
            </w:r>
            <w:r w:rsidRPr="000820DF">
              <w:rPr>
                <w:rFonts w:hint="eastAsia"/>
                <w:sz w:val="21"/>
              </w:rPr>
              <w:tab/>
            </w:r>
            <w:r w:rsidRPr="000820DF">
              <w:rPr>
                <w:rFonts w:hint="eastAsia"/>
                <w:sz w:val="21"/>
              </w:rPr>
              <w:tab/>
              <w:t>"name": "</w:t>
            </w:r>
            <w:r w:rsidRPr="000820DF">
              <w:rPr>
                <w:rFonts w:hint="eastAsia"/>
                <w:sz w:val="21"/>
              </w:rPr>
              <w:t>连续通信错误次数</w:t>
            </w:r>
            <w:r w:rsidRPr="000820DF">
              <w:rPr>
                <w:rFonts w:hint="eastAsia"/>
                <w:sz w:val="21"/>
              </w:rPr>
              <w:t>",</w:t>
            </w:r>
          </w:p>
          <w:p w14:paraId="7F08FDCE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"priority": 0,</w:t>
            </w:r>
          </w:p>
          <w:p w14:paraId="16FDB17D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"regCmd": 3,</w:t>
            </w:r>
          </w:p>
          <w:p w14:paraId="1D8ECBC6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"regNo": 0,</w:t>
            </w:r>
          </w:p>
          <w:p w14:paraId="0A2C29B9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"regNum": 1,</w:t>
            </w:r>
          </w:p>
          <w:p w14:paraId="5B4959EC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"saveenable": true,</w:t>
            </w:r>
          </w:p>
          <w:p w14:paraId="280BAA06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"savetime": 3600,</w:t>
            </w:r>
          </w:p>
          <w:p w14:paraId="6286623F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"status": "ok",</w:t>
            </w:r>
          </w:p>
          <w:p w14:paraId="58740252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"value": "6774",</w:t>
            </w:r>
          </w:p>
          <w:p w14:paraId="7589F228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"valueType": "uint16",</w:t>
            </w:r>
          </w:p>
          <w:p w14:paraId="481BD7BA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rFonts w:hint="eastAsia"/>
                <w:sz w:val="21"/>
              </w:rPr>
              <w:tab/>
            </w:r>
            <w:r w:rsidRPr="000820DF">
              <w:rPr>
                <w:rFonts w:hint="eastAsia"/>
                <w:sz w:val="21"/>
              </w:rPr>
              <w:tab/>
            </w:r>
            <w:r w:rsidRPr="000820DF">
              <w:rPr>
                <w:rFonts w:hint="eastAsia"/>
                <w:sz w:val="21"/>
              </w:rPr>
              <w:tab/>
              <w:t>"srcIndex": "</w:t>
            </w:r>
            <w:r w:rsidRPr="000820DF">
              <w:rPr>
                <w:rFonts w:hint="eastAsia"/>
                <w:sz w:val="21"/>
              </w:rPr>
              <w:t>事件源</w:t>
            </w:r>
            <w:r w:rsidRPr="000820DF">
              <w:rPr>
                <w:rFonts w:hint="eastAsia"/>
                <w:sz w:val="21"/>
              </w:rPr>
              <w:t>ID"</w:t>
            </w:r>
          </w:p>
          <w:p w14:paraId="6F2FC353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</w:r>
            <w:r w:rsidRPr="000820DF">
              <w:rPr>
                <w:sz w:val="21"/>
              </w:rPr>
              <w:tab/>
              <w:t>}</w:t>
            </w:r>
          </w:p>
          <w:p w14:paraId="16652F4E" w14:textId="77777777" w:rsidR="000820DF" w:rsidRPr="000820DF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ab/>
              <w:t>]</w:t>
            </w:r>
          </w:p>
          <w:p w14:paraId="690E9BFE" w14:textId="42D48965" w:rsidR="002F73C1" w:rsidRPr="00BC3081" w:rsidRDefault="000820DF" w:rsidP="000820DF">
            <w:pPr>
              <w:spacing w:line="400" w:lineRule="exact"/>
              <w:ind w:firstLineChars="0" w:firstLine="0"/>
              <w:rPr>
                <w:sz w:val="21"/>
              </w:rPr>
            </w:pPr>
            <w:r w:rsidRPr="000820DF">
              <w:rPr>
                <w:sz w:val="21"/>
              </w:rPr>
              <w:t>}</w:t>
            </w:r>
          </w:p>
        </w:tc>
      </w:tr>
    </w:tbl>
    <w:p w14:paraId="7A1DE68F" w14:textId="77777777" w:rsidR="002F73C1" w:rsidRPr="00BC3081" w:rsidRDefault="002F73C1" w:rsidP="0004041E">
      <w:pPr>
        <w:pStyle w:val="3"/>
      </w:pPr>
      <w:r w:rsidRPr="00BC3081">
        <w:rPr>
          <w:rFonts w:hint="eastAsia"/>
        </w:rPr>
        <w:lastRenderedPageBreak/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2F73C1" w:rsidRPr="00BC3081" w14:paraId="3A468379" w14:textId="77777777" w:rsidTr="00444151">
        <w:tc>
          <w:tcPr>
            <w:tcW w:w="814" w:type="dxa"/>
            <w:gridSpan w:val="2"/>
            <w:vAlign w:val="center"/>
          </w:tcPr>
          <w:p w14:paraId="6822F9C0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20D43A0E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08C3F5DE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60BC03C3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27E93FEF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2F73C1" w:rsidRPr="00BC3081" w14:paraId="5E1CE8D7" w14:textId="77777777" w:rsidTr="00444151">
        <w:tc>
          <w:tcPr>
            <w:tcW w:w="814" w:type="dxa"/>
            <w:gridSpan w:val="2"/>
            <w:vAlign w:val="center"/>
          </w:tcPr>
          <w:p w14:paraId="3E2E9605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1C3E0839" w14:textId="77777777" w:rsidR="002F73C1" w:rsidRPr="00BC3081" w:rsidRDefault="002F73C1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12CE3459" w14:textId="77777777" w:rsidR="002F73C1" w:rsidRPr="00BC3081" w:rsidRDefault="002F73C1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0BBAF24F" w14:textId="77777777" w:rsidR="002F73C1" w:rsidRPr="00BC3081" w:rsidRDefault="002F73C1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1DEE681D" w14:textId="77777777" w:rsidR="002F73C1" w:rsidRPr="00BC3081" w:rsidRDefault="002F73C1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2F73C1" w:rsidRPr="00BC3081" w14:paraId="7CB7139F" w14:textId="77777777" w:rsidTr="00444151">
        <w:tc>
          <w:tcPr>
            <w:tcW w:w="814" w:type="dxa"/>
            <w:gridSpan w:val="2"/>
            <w:vAlign w:val="center"/>
          </w:tcPr>
          <w:p w14:paraId="161D64D0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00B137D6" w14:textId="77777777" w:rsidR="002F73C1" w:rsidRPr="00BC3081" w:rsidRDefault="002F73C1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29B7D008" w14:textId="77777777" w:rsidR="002F73C1" w:rsidRPr="00BC3081" w:rsidRDefault="002F73C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0BB47ABC" w14:textId="77777777" w:rsidR="002F73C1" w:rsidRPr="00BC3081" w:rsidRDefault="002F73C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25D52347" w14:textId="77777777" w:rsidR="002F73C1" w:rsidRPr="00BC3081" w:rsidRDefault="002F73C1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F73C1" w:rsidRPr="00BC3081" w14:paraId="5EC37395" w14:textId="77777777" w:rsidTr="00444151">
        <w:tc>
          <w:tcPr>
            <w:tcW w:w="814" w:type="dxa"/>
            <w:gridSpan w:val="2"/>
            <w:vAlign w:val="center"/>
          </w:tcPr>
          <w:p w14:paraId="1678C57F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323D4545" w14:textId="77777777" w:rsidR="002F73C1" w:rsidRPr="00BC3081" w:rsidRDefault="002F73C1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73974161" w14:textId="77777777" w:rsidR="002F73C1" w:rsidRPr="00BC3081" w:rsidRDefault="002F73C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0CB413DD" w14:textId="77777777" w:rsidR="002F73C1" w:rsidRPr="00BC3081" w:rsidRDefault="002F73C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736AAEDE" w14:textId="77777777" w:rsidR="002F73C1" w:rsidRPr="00BC3081" w:rsidRDefault="002F73C1" w:rsidP="0044415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2F73C1" w:rsidRPr="00BC3081" w14:paraId="4F1B820E" w14:textId="77777777" w:rsidTr="00444151">
        <w:tc>
          <w:tcPr>
            <w:tcW w:w="407" w:type="dxa"/>
            <w:vMerge w:val="restart"/>
            <w:vAlign w:val="center"/>
          </w:tcPr>
          <w:p w14:paraId="0B35FB91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31009463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7E4961F8" w14:textId="77777777" w:rsidR="002F73C1" w:rsidRPr="00BC3081" w:rsidRDefault="002F73C1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60405649" w14:textId="77777777" w:rsidR="002F73C1" w:rsidRPr="00BC3081" w:rsidRDefault="002F73C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1F3B1DA4" w14:textId="77777777" w:rsidR="002F73C1" w:rsidRPr="00BC3081" w:rsidRDefault="002F73C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39ECDE5E" w14:textId="77777777" w:rsidR="002F73C1" w:rsidRPr="00BC3081" w:rsidRDefault="00EC647B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peSensorInfoUpload</w:t>
            </w:r>
          </w:p>
        </w:tc>
      </w:tr>
      <w:tr w:rsidR="002F73C1" w:rsidRPr="00BC3081" w14:paraId="42E08BC4" w14:textId="77777777" w:rsidTr="00444151">
        <w:tc>
          <w:tcPr>
            <w:tcW w:w="407" w:type="dxa"/>
            <w:vMerge/>
            <w:vAlign w:val="center"/>
          </w:tcPr>
          <w:p w14:paraId="6D593EFB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13D2129B" w14:textId="77777777" w:rsidR="002F73C1" w:rsidRPr="00BC3081" w:rsidRDefault="002F73C1" w:rsidP="0044415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7D207BAD" w14:textId="77777777" w:rsidR="002F73C1" w:rsidRPr="00BC3081" w:rsidRDefault="002F73C1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6235A4F7" w14:textId="77777777" w:rsidR="002F73C1" w:rsidRPr="00BC3081" w:rsidRDefault="002F73C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3F068128" w14:textId="77777777" w:rsidR="002F73C1" w:rsidRPr="00BC3081" w:rsidRDefault="002F73C1" w:rsidP="0044415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7795A4CF" w14:textId="77777777" w:rsidR="002F73C1" w:rsidRPr="00BC3081" w:rsidRDefault="002F73C1" w:rsidP="0044415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3B5EADB4" w14:textId="77777777" w:rsidR="002F73C1" w:rsidRPr="00BC3081" w:rsidRDefault="002F73C1" w:rsidP="0004041E">
      <w:pPr>
        <w:pStyle w:val="3"/>
      </w:pPr>
      <w:r w:rsidRPr="00BC3081">
        <w:rPr>
          <w:rFonts w:hint="eastAsia"/>
        </w:rPr>
        <w:lastRenderedPageBreak/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F73C1" w:rsidRPr="00BC3081" w14:paraId="0F4EDDA0" w14:textId="77777777" w:rsidTr="00444151">
        <w:tc>
          <w:tcPr>
            <w:tcW w:w="9628" w:type="dxa"/>
          </w:tcPr>
          <w:p w14:paraId="3A3AA184" w14:textId="77777777" w:rsidR="002F73C1" w:rsidRPr="00BC3081" w:rsidRDefault="002F73C1" w:rsidP="00444151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76531799" w14:textId="77777777" w:rsidR="002F73C1" w:rsidRPr="00BC3081" w:rsidRDefault="002F73C1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6CBD2FD5" w14:textId="77777777" w:rsidR="002F73C1" w:rsidRPr="00BC3081" w:rsidRDefault="002F73C1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30E0E3E8" w14:textId="77777777" w:rsidR="002F73C1" w:rsidRPr="00BC3081" w:rsidRDefault="002F73C1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3E9419EB" w14:textId="77777777" w:rsidR="002F73C1" w:rsidRPr="00BC3081" w:rsidRDefault="002F73C1" w:rsidP="0044415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</w:t>
            </w:r>
            <w:r w:rsidR="00EC647B" w:rsidRPr="00BC3081">
              <w:rPr>
                <w:sz w:val="21"/>
              </w:rPr>
              <w:t>peSensorInfoUpload</w:t>
            </w:r>
            <w:r w:rsidRPr="00BC3081">
              <w:rPr>
                <w:sz w:val="21"/>
              </w:rPr>
              <w:t>",</w:t>
            </w:r>
          </w:p>
          <w:p w14:paraId="52B30FA8" w14:textId="77777777" w:rsidR="002F73C1" w:rsidRPr="00BC3081" w:rsidRDefault="002F73C1" w:rsidP="0044415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3A6C7E37" w14:textId="77777777" w:rsidR="002F73C1" w:rsidRPr="00BC3081" w:rsidRDefault="002F73C1" w:rsidP="0044415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6F32EA2E" w14:textId="77777777" w:rsidR="002F73C1" w:rsidRPr="00BC3081" w:rsidRDefault="002F73C1" w:rsidP="00444151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5F9900CA" w14:textId="77777777" w:rsidR="00183D53" w:rsidRDefault="00183D53" w:rsidP="0004041E">
      <w:pPr>
        <w:pStyle w:val="2"/>
      </w:pPr>
      <w:bookmarkStart w:id="40" w:name="_Toc138245888"/>
      <w:proofErr w:type="gramStart"/>
      <w:r>
        <w:rPr>
          <w:rFonts w:hint="eastAsia"/>
        </w:rPr>
        <w:t>动环报警</w:t>
      </w:r>
      <w:proofErr w:type="gramEnd"/>
      <w:r>
        <w:rPr>
          <w:rFonts w:hint="eastAsia"/>
        </w:rPr>
        <w:t>事件</w:t>
      </w:r>
      <w:bookmarkEnd w:id="40"/>
    </w:p>
    <w:p w14:paraId="0BC03208" w14:textId="77777777" w:rsidR="00183D53" w:rsidRPr="00BC3081" w:rsidRDefault="00183D53" w:rsidP="0004041E">
      <w:pPr>
        <w:pStyle w:val="3"/>
      </w:pPr>
      <w:r w:rsidRPr="00BC3081">
        <w:rPr>
          <w:rFonts w:hint="eastAsia"/>
        </w:rPr>
        <w:t>接口功能定义</w:t>
      </w:r>
    </w:p>
    <w:p w14:paraId="674C1EEA" w14:textId="77777777" w:rsidR="00183D53" w:rsidRPr="00BC3081" w:rsidRDefault="00183D53" w:rsidP="00183D53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 w:rsidRPr="00BC3081">
        <w:rPr>
          <w:rFonts w:hint="eastAsia"/>
        </w:rPr>
        <w:t>pe</w:t>
      </w:r>
      <w:r w:rsidRPr="00BC3081">
        <w:t>E</w:t>
      </w:r>
      <w:r w:rsidRPr="00BC3081">
        <w:rPr>
          <w:rFonts w:hint="eastAsia"/>
        </w:rPr>
        <w:t>vent</w:t>
      </w:r>
      <w:r w:rsidRPr="00BC3081">
        <w:t>U</w:t>
      </w:r>
      <w:r w:rsidRPr="00BC3081">
        <w:rPr>
          <w:rFonts w:hint="eastAsia"/>
        </w:rPr>
        <w:t>pload</w:t>
      </w:r>
    </w:p>
    <w:p w14:paraId="6E4AF82F" w14:textId="77777777" w:rsidR="00183D53" w:rsidRPr="00BC3081" w:rsidRDefault="00183D53" w:rsidP="0004041E">
      <w:pPr>
        <w:pStyle w:val="3"/>
      </w:pPr>
      <w:r w:rsidRPr="00BC3081">
        <w:rPr>
          <w:rFonts w:hint="eastAsia"/>
        </w:rPr>
        <w:t>接口数据内容</w:t>
      </w:r>
    </w:p>
    <w:tbl>
      <w:tblPr>
        <w:tblStyle w:val="ab"/>
        <w:tblW w:w="10060" w:type="dxa"/>
        <w:tblLook w:val="04A0" w:firstRow="1" w:lastRow="0" w:firstColumn="1" w:lastColumn="0" w:noHBand="0" w:noVBand="1"/>
      </w:tblPr>
      <w:tblGrid>
        <w:gridCol w:w="373"/>
        <w:gridCol w:w="552"/>
        <w:gridCol w:w="1480"/>
        <w:gridCol w:w="1843"/>
        <w:gridCol w:w="1843"/>
        <w:gridCol w:w="3969"/>
      </w:tblGrid>
      <w:tr w:rsidR="00183D53" w:rsidRPr="00BC3081" w14:paraId="17BDBCE7" w14:textId="77777777" w:rsidTr="00171A98">
        <w:tc>
          <w:tcPr>
            <w:tcW w:w="925" w:type="dxa"/>
            <w:gridSpan w:val="2"/>
          </w:tcPr>
          <w:p w14:paraId="4D20029B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1480" w:type="dxa"/>
            <w:vAlign w:val="center"/>
          </w:tcPr>
          <w:p w14:paraId="6010E4ED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43" w:type="dxa"/>
            <w:vAlign w:val="center"/>
          </w:tcPr>
          <w:p w14:paraId="032B322A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vAlign w:val="center"/>
          </w:tcPr>
          <w:p w14:paraId="2B303579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969" w:type="dxa"/>
          </w:tcPr>
          <w:p w14:paraId="73802FFC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183D53" w:rsidRPr="00BC3081" w14:paraId="6DB4FB69" w14:textId="77777777" w:rsidTr="00171A98">
        <w:tc>
          <w:tcPr>
            <w:tcW w:w="925" w:type="dxa"/>
            <w:gridSpan w:val="2"/>
          </w:tcPr>
          <w:p w14:paraId="6504A230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1480" w:type="dxa"/>
            <w:vAlign w:val="center"/>
          </w:tcPr>
          <w:p w14:paraId="7DCEF515" w14:textId="77777777" w:rsidR="00183D53" w:rsidRPr="00BC3081" w:rsidRDefault="00183D53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43" w:type="dxa"/>
            <w:vAlign w:val="center"/>
          </w:tcPr>
          <w:p w14:paraId="079D2B2E" w14:textId="77777777" w:rsidR="00183D53" w:rsidRPr="00BC3081" w:rsidRDefault="00183D53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843" w:type="dxa"/>
            <w:vAlign w:val="center"/>
          </w:tcPr>
          <w:p w14:paraId="338E43A0" w14:textId="77777777" w:rsidR="00183D53" w:rsidRPr="00BC3081" w:rsidRDefault="00183D53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969" w:type="dxa"/>
          </w:tcPr>
          <w:p w14:paraId="73C528A3" w14:textId="77777777" w:rsidR="00183D53" w:rsidRPr="00BC3081" w:rsidRDefault="00CE2E28" w:rsidP="000122C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pe</w:t>
            </w:r>
            <w:r w:rsidR="00183D53" w:rsidRPr="0022325A">
              <w:rPr>
                <w:sz w:val="21"/>
              </w:rPr>
              <w:t>EventUpload</w:t>
            </w:r>
          </w:p>
        </w:tc>
      </w:tr>
      <w:tr w:rsidR="00183D53" w:rsidRPr="00BC3081" w14:paraId="74001653" w14:textId="77777777" w:rsidTr="00171A98">
        <w:tc>
          <w:tcPr>
            <w:tcW w:w="925" w:type="dxa"/>
            <w:gridSpan w:val="2"/>
          </w:tcPr>
          <w:p w14:paraId="531DD145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1480" w:type="dxa"/>
          </w:tcPr>
          <w:p w14:paraId="39F23416" w14:textId="77777777" w:rsidR="00183D53" w:rsidRPr="00BC3081" w:rsidRDefault="00183D53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msgId</w:t>
            </w:r>
          </w:p>
        </w:tc>
        <w:tc>
          <w:tcPr>
            <w:tcW w:w="1843" w:type="dxa"/>
          </w:tcPr>
          <w:p w14:paraId="1BC4F8AD" w14:textId="77777777" w:rsidR="00183D53" w:rsidRPr="00BC3081" w:rsidRDefault="00183D53" w:rsidP="00171A98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rFonts w:hint="eastAsia"/>
                <w:sz w:val="21"/>
              </w:rPr>
              <w:t>)</w:t>
            </w:r>
          </w:p>
        </w:tc>
        <w:tc>
          <w:tcPr>
            <w:tcW w:w="1843" w:type="dxa"/>
          </w:tcPr>
          <w:p w14:paraId="6E84BFAA" w14:textId="77777777" w:rsidR="00183D53" w:rsidRPr="00BC3081" w:rsidRDefault="00183D53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969" w:type="dxa"/>
          </w:tcPr>
          <w:p w14:paraId="75B9CD26" w14:textId="77777777" w:rsidR="00183D53" w:rsidRPr="00BC3081" w:rsidRDefault="00183D53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183D53" w:rsidRPr="00BC3081" w14:paraId="2F7ACB16" w14:textId="77777777" w:rsidTr="00171A98">
        <w:tc>
          <w:tcPr>
            <w:tcW w:w="925" w:type="dxa"/>
            <w:gridSpan w:val="2"/>
          </w:tcPr>
          <w:p w14:paraId="4265612B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1480" w:type="dxa"/>
            <w:vAlign w:val="center"/>
          </w:tcPr>
          <w:p w14:paraId="464D8191" w14:textId="77777777" w:rsidR="00183D53" w:rsidRPr="00BC3081" w:rsidRDefault="00183D53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data</w:t>
            </w:r>
          </w:p>
        </w:tc>
        <w:tc>
          <w:tcPr>
            <w:tcW w:w="1843" w:type="dxa"/>
            <w:vAlign w:val="center"/>
          </w:tcPr>
          <w:p w14:paraId="26707470" w14:textId="77777777" w:rsidR="00183D53" w:rsidRPr="00BC3081" w:rsidRDefault="00183D53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O</w:t>
            </w:r>
            <w:r w:rsidRPr="00BC3081">
              <w:rPr>
                <w:rFonts w:hint="eastAsia"/>
                <w:sz w:val="21"/>
              </w:rPr>
              <w:t>bject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1843" w:type="dxa"/>
            <w:vAlign w:val="center"/>
          </w:tcPr>
          <w:p w14:paraId="432FC195" w14:textId="77777777" w:rsidR="00183D53" w:rsidRPr="00BC3081" w:rsidRDefault="00183D53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报警事件</w:t>
            </w:r>
          </w:p>
        </w:tc>
        <w:tc>
          <w:tcPr>
            <w:tcW w:w="3969" w:type="dxa"/>
          </w:tcPr>
          <w:p w14:paraId="1A224341" w14:textId="77777777" w:rsidR="00183D53" w:rsidRPr="00BC3081" w:rsidRDefault="00183D53" w:rsidP="000122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32DA7" w:rsidRPr="00BC3081" w14:paraId="17B4B538" w14:textId="77777777" w:rsidTr="00171A98">
        <w:trPr>
          <w:trHeight w:val="283"/>
        </w:trPr>
        <w:tc>
          <w:tcPr>
            <w:tcW w:w="373" w:type="dxa"/>
            <w:vMerge w:val="restart"/>
          </w:tcPr>
          <w:p w14:paraId="14CDE6DB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3A1E2D8F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1</w:t>
            </w:r>
          </w:p>
        </w:tc>
        <w:tc>
          <w:tcPr>
            <w:tcW w:w="1480" w:type="dxa"/>
            <w:vAlign w:val="center"/>
          </w:tcPr>
          <w:p w14:paraId="32C6A429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eventType</w:t>
            </w:r>
          </w:p>
        </w:tc>
        <w:tc>
          <w:tcPr>
            <w:tcW w:w="1843" w:type="dxa"/>
            <w:vAlign w:val="center"/>
          </w:tcPr>
          <w:p w14:paraId="0994913D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843" w:type="dxa"/>
            <w:vAlign w:val="center"/>
          </w:tcPr>
          <w:p w14:paraId="23948A8F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事件码</w:t>
            </w:r>
          </w:p>
        </w:tc>
        <w:tc>
          <w:tcPr>
            <w:tcW w:w="3969" w:type="dxa"/>
          </w:tcPr>
          <w:p w14:paraId="149448AC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详见附录</w:t>
            </w:r>
            <w:r w:rsidRPr="00BC3081">
              <w:rPr>
                <w:rFonts w:hint="eastAsia"/>
                <w:sz w:val="21"/>
              </w:rPr>
              <w:t>A</w:t>
            </w:r>
            <w:r w:rsidRPr="00BC3081">
              <w:rPr>
                <w:rFonts w:hint="eastAsia"/>
                <w:sz w:val="21"/>
              </w:rPr>
              <w:t>【</w:t>
            </w:r>
            <w:r>
              <w:rPr>
                <w:rFonts w:hint="eastAsia"/>
                <w:sz w:val="21"/>
              </w:rPr>
              <w:t>动环</w:t>
            </w:r>
            <w:r w:rsidRPr="00BC3081">
              <w:rPr>
                <w:rFonts w:hint="eastAsia"/>
                <w:sz w:val="21"/>
              </w:rPr>
              <w:t>报警事件类型】</w:t>
            </w:r>
          </w:p>
        </w:tc>
      </w:tr>
      <w:tr w:rsidR="00532DA7" w:rsidRPr="00BC3081" w14:paraId="4578F9D3" w14:textId="77777777" w:rsidTr="00171A98">
        <w:trPr>
          <w:trHeight w:val="283"/>
        </w:trPr>
        <w:tc>
          <w:tcPr>
            <w:tcW w:w="373" w:type="dxa"/>
            <w:vMerge/>
          </w:tcPr>
          <w:p w14:paraId="0A98EACE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2774A2ED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2</w:t>
            </w:r>
          </w:p>
        </w:tc>
        <w:tc>
          <w:tcPr>
            <w:tcW w:w="1480" w:type="dxa"/>
            <w:vAlign w:val="center"/>
          </w:tcPr>
          <w:p w14:paraId="409B1984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event</w:t>
            </w:r>
            <w:r w:rsidRPr="00BC3081">
              <w:rPr>
                <w:sz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192EB85E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843" w:type="dxa"/>
            <w:vAlign w:val="center"/>
          </w:tcPr>
          <w:p w14:paraId="3063B8B4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事件唯一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969" w:type="dxa"/>
          </w:tcPr>
          <w:p w14:paraId="7CB1A0F6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32DA7" w:rsidRPr="00BC3081" w14:paraId="60220261" w14:textId="77777777" w:rsidTr="00171A98">
        <w:trPr>
          <w:trHeight w:val="283"/>
        </w:trPr>
        <w:tc>
          <w:tcPr>
            <w:tcW w:w="373" w:type="dxa"/>
            <w:vMerge/>
          </w:tcPr>
          <w:p w14:paraId="4D14E240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35389FD8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1480" w:type="dxa"/>
            <w:vAlign w:val="center"/>
          </w:tcPr>
          <w:p w14:paraId="5858FF34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happen</w:t>
            </w:r>
            <w:r w:rsidRPr="00BC3081">
              <w:rPr>
                <w:sz w:val="21"/>
              </w:rPr>
              <w:t>T</w:t>
            </w:r>
            <w:r w:rsidRPr="00BC3081">
              <w:rPr>
                <w:rFonts w:hint="eastAsia"/>
                <w:sz w:val="21"/>
              </w:rPr>
              <w:t>ime</w:t>
            </w:r>
          </w:p>
        </w:tc>
        <w:tc>
          <w:tcPr>
            <w:tcW w:w="1843" w:type="dxa"/>
            <w:vAlign w:val="center"/>
          </w:tcPr>
          <w:p w14:paraId="694350A5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843" w:type="dxa"/>
            <w:vAlign w:val="center"/>
          </w:tcPr>
          <w:p w14:paraId="5679B337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发生时间</w:t>
            </w:r>
          </w:p>
        </w:tc>
        <w:tc>
          <w:tcPr>
            <w:tcW w:w="3969" w:type="dxa"/>
            <w:vAlign w:val="center"/>
          </w:tcPr>
          <w:p w14:paraId="224FD557" w14:textId="77777777" w:rsidR="00D15AD9" w:rsidRPr="00195020" w:rsidRDefault="00D15AD9" w:rsidP="00D15AD9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rFonts w:hint="eastAsia"/>
                <w:sz w:val="21"/>
              </w:rPr>
              <w:t>时间格式</w:t>
            </w:r>
            <w:r>
              <w:rPr>
                <w:rFonts w:hint="eastAsia"/>
                <w:sz w:val="21"/>
              </w:rPr>
              <w:t>：</w:t>
            </w:r>
          </w:p>
          <w:p w14:paraId="15DD26B1" w14:textId="6BB83335" w:rsidR="00532DA7" w:rsidRPr="00BC3081" w:rsidRDefault="00D15AD9" w:rsidP="00D15AD9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sz w:val="21"/>
              </w:rPr>
              <w:t>2022-05-03T17:30:08.000+08:00</w:t>
            </w:r>
          </w:p>
        </w:tc>
      </w:tr>
      <w:tr w:rsidR="00532DA7" w:rsidRPr="00BC3081" w14:paraId="633E5702" w14:textId="77777777" w:rsidTr="00171A98">
        <w:trPr>
          <w:trHeight w:val="283"/>
        </w:trPr>
        <w:tc>
          <w:tcPr>
            <w:tcW w:w="373" w:type="dxa"/>
            <w:vMerge/>
          </w:tcPr>
          <w:p w14:paraId="13C23847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1CF5CAFF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4</w:t>
            </w:r>
          </w:p>
        </w:tc>
        <w:tc>
          <w:tcPr>
            <w:tcW w:w="1480" w:type="dxa"/>
            <w:vAlign w:val="center"/>
          </w:tcPr>
          <w:p w14:paraId="1C794BE4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srcIndex</w:t>
            </w:r>
          </w:p>
        </w:tc>
        <w:tc>
          <w:tcPr>
            <w:tcW w:w="1843" w:type="dxa"/>
            <w:vAlign w:val="center"/>
          </w:tcPr>
          <w:p w14:paraId="74612698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843" w:type="dxa"/>
            <w:vAlign w:val="center"/>
          </w:tcPr>
          <w:p w14:paraId="4E127AF9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事件源</w:t>
            </w:r>
            <w:r>
              <w:rPr>
                <w:rFonts w:hint="eastAsia"/>
                <w:sz w:val="21"/>
              </w:rPr>
              <w:t>id</w:t>
            </w:r>
          </w:p>
        </w:tc>
        <w:tc>
          <w:tcPr>
            <w:tcW w:w="3969" w:type="dxa"/>
          </w:tcPr>
          <w:p w14:paraId="36046FB6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32DA7" w:rsidRPr="00BC3081" w14:paraId="79C1F5E9" w14:textId="77777777" w:rsidTr="00171A98">
        <w:trPr>
          <w:trHeight w:val="283"/>
        </w:trPr>
        <w:tc>
          <w:tcPr>
            <w:tcW w:w="373" w:type="dxa"/>
            <w:vMerge/>
          </w:tcPr>
          <w:p w14:paraId="699CC2E9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3DEE6705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5</w:t>
            </w:r>
          </w:p>
        </w:tc>
        <w:tc>
          <w:tcPr>
            <w:tcW w:w="1480" w:type="dxa"/>
            <w:vAlign w:val="center"/>
          </w:tcPr>
          <w:p w14:paraId="7DF306C0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srcName</w:t>
            </w:r>
          </w:p>
        </w:tc>
        <w:tc>
          <w:tcPr>
            <w:tcW w:w="1843" w:type="dxa"/>
            <w:vAlign w:val="center"/>
          </w:tcPr>
          <w:p w14:paraId="6F56EF14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843" w:type="dxa"/>
            <w:vAlign w:val="center"/>
          </w:tcPr>
          <w:p w14:paraId="751ED1DE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事件源</w:t>
            </w:r>
            <w:r w:rsidRPr="00BC3081">
              <w:rPr>
                <w:rFonts w:hint="eastAsia"/>
                <w:sz w:val="21"/>
              </w:rPr>
              <w:t>名称</w:t>
            </w:r>
          </w:p>
        </w:tc>
        <w:tc>
          <w:tcPr>
            <w:tcW w:w="3969" w:type="dxa"/>
          </w:tcPr>
          <w:p w14:paraId="3A661860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32DA7" w:rsidRPr="00BC3081" w14:paraId="1DA50E01" w14:textId="77777777" w:rsidTr="00171A98">
        <w:trPr>
          <w:trHeight w:val="283"/>
        </w:trPr>
        <w:tc>
          <w:tcPr>
            <w:tcW w:w="373" w:type="dxa"/>
            <w:vMerge/>
          </w:tcPr>
          <w:p w14:paraId="2103E016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2CB869F6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6</w:t>
            </w:r>
          </w:p>
        </w:tc>
        <w:tc>
          <w:tcPr>
            <w:tcW w:w="1480" w:type="dxa"/>
            <w:vAlign w:val="center"/>
          </w:tcPr>
          <w:p w14:paraId="39C5BE29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argid</w:t>
            </w:r>
          </w:p>
        </w:tc>
        <w:tc>
          <w:tcPr>
            <w:tcW w:w="1843" w:type="dxa"/>
            <w:vAlign w:val="center"/>
          </w:tcPr>
          <w:p w14:paraId="721D02C8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843" w:type="dxa"/>
            <w:vAlign w:val="center"/>
          </w:tcPr>
          <w:p w14:paraId="5E00B554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事件</w:t>
            </w:r>
            <w:proofErr w:type="gramStart"/>
            <w:r w:rsidRPr="00BC3081">
              <w:rPr>
                <w:rFonts w:hint="eastAsia"/>
                <w:sz w:val="21"/>
              </w:rPr>
              <w:t>源类型</w:t>
            </w:r>
            <w:proofErr w:type="gramEnd"/>
          </w:p>
        </w:tc>
        <w:tc>
          <w:tcPr>
            <w:tcW w:w="3969" w:type="dxa"/>
          </w:tcPr>
          <w:p w14:paraId="5C394F53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详见附录</w:t>
            </w:r>
            <w:r w:rsidRPr="00BC3081">
              <w:rPr>
                <w:rFonts w:hint="eastAsia"/>
                <w:sz w:val="21"/>
              </w:rPr>
              <w:t>A</w:t>
            </w:r>
            <w:r w:rsidRPr="00BC3081">
              <w:rPr>
                <w:rFonts w:hint="eastAsia"/>
                <w:sz w:val="21"/>
              </w:rPr>
              <w:t>【资源类型】</w:t>
            </w:r>
          </w:p>
        </w:tc>
      </w:tr>
      <w:tr w:rsidR="00532DA7" w:rsidRPr="00BC3081" w14:paraId="71BDF5FC" w14:textId="77777777" w:rsidTr="00171A98">
        <w:trPr>
          <w:trHeight w:val="283"/>
        </w:trPr>
        <w:tc>
          <w:tcPr>
            <w:tcW w:w="373" w:type="dxa"/>
            <w:vMerge/>
          </w:tcPr>
          <w:p w14:paraId="6016F096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6B189B7B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7</w:t>
            </w:r>
          </w:p>
        </w:tc>
        <w:tc>
          <w:tcPr>
            <w:tcW w:w="1480" w:type="dxa"/>
            <w:vAlign w:val="center"/>
          </w:tcPr>
          <w:p w14:paraId="2A11BA97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devid</w:t>
            </w:r>
          </w:p>
        </w:tc>
        <w:tc>
          <w:tcPr>
            <w:tcW w:w="1843" w:type="dxa"/>
            <w:vAlign w:val="center"/>
          </w:tcPr>
          <w:p w14:paraId="053004E8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843" w:type="dxa"/>
            <w:vAlign w:val="center"/>
          </w:tcPr>
          <w:p w14:paraId="1E38E7CA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事件</w:t>
            </w:r>
            <w:proofErr w:type="gramStart"/>
            <w:r>
              <w:rPr>
                <w:rFonts w:hint="eastAsia"/>
                <w:sz w:val="21"/>
              </w:rPr>
              <w:t>源父</w:t>
            </w:r>
            <w:r w:rsidRPr="00BC3081">
              <w:rPr>
                <w:rFonts w:hint="eastAsia"/>
                <w:sz w:val="21"/>
              </w:rPr>
              <w:t>设备</w:t>
            </w:r>
            <w:proofErr w:type="gramEnd"/>
            <w:r>
              <w:rPr>
                <w:rFonts w:hint="eastAsia"/>
                <w:sz w:val="21"/>
              </w:rPr>
              <w:t>id</w:t>
            </w:r>
          </w:p>
        </w:tc>
        <w:tc>
          <w:tcPr>
            <w:tcW w:w="3969" w:type="dxa"/>
          </w:tcPr>
          <w:p w14:paraId="0820EA02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32DA7" w:rsidRPr="00BC3081" w14:paraId="3C9F901D" w14:textId="77777777" w:rsidTr="00171A98">
        <w:trPr>
          <w:trHeight w:val="283"/>
        </w:trPr>
        <w:tc>
          <w:tcPr>
            <w:tcW w:w="373" w:type="dxa"/>
            <w:vMerge/>
          </w:tcPr>
          <w:p w14:paraId="1F92CBA5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5D9B3F99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480" w:type="dxa"/>
            <w:vAlign w:val="center"/>
          </w:tcPr>
          <w:p w14:paraId="27E3B570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devtype</w:t>
            </w:r>
          </w:p>
        </w:tc>
        <w:tc>
          <w:tcPr>
            <w:tcW w:w="1843" w:type="dxa"/>
            <w:vAlign w:val="center"/>
          </w:tcPr>
          <w:p w14:paraId="65B44FE5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Integer</w:t>
            </w:r>
          </w:p>
        </w:tc>
        <w:tc>
          <w:tcPr>
            <w:tcW w:w="1843" w:type="dxa"/>
            <w:vAlign w:val="center"/>
          </w:tcPr>
          <w:p w14:paraId="5169E599" w14:textId="784701F6" w:rsidR="00532DA7" w:rsidRPr="00BC3081" w:rsidRDefault="00532DA7" w:rsidP="0072291F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3969" w:type="dxa"/>
          </w:tcPr>
          <w:p w14:paraId="6699FD84" w14:textId="529E270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</w:rPr>
              <w:t>温湿度、</w:t>
            </w:r>
            <w:r>
              <w:rPr>
                <w:sz w:val="21"/>
              </w:rPr>
              <w:t>2-</w:t>
            </w:r>
            <w:r>
              <w:rPr>
                <w:rFonts w:hint="eastAsia"/>
                <w:sz w:val="21"/>
              </w:rPr>
              <w:t>ups</w:t>
            </w:r>
            <w:r>
              <w:rPr>
                <w:rFonts w:hint="eastAsia"/>
                <w:sz w:val="21"/>
              </w:rPr>
              <w:t>、</w:t>
            </w:r>
            <w:r>
              <w:rPr>
                <w:sz w:val="21"/>
              </w:rPr>
              <w:t>3-</w:t>
            </w:r>
            <w:r>
              <w:rPr>
                <w:rFonts w:hint="eastAsia"/>
                <w:sz w:val="21"/>
              </w:rPr>
              <w:t>精密空调、</w:t>
            </w:r>
            <w:r>
              <w:rPr>
                <w:sz w:val="21"/>
              </w:rPr>
              <w:t>4-</w:t>
            </w:r>
            <w:r>
              <w:rPr>
                <w:rFonts w:hint="eastAsia"/>
                <w:sz w:val="21"/>
              </w:rPr>
              <w:t>烟雾</w:t>
            </w:r>
          </w:p>
        </w:tc>
      </w:tr>
      <w:tr w:rsidR="00532DA7" w:rsidRPr="00BC3081" w14:paraId="2543DE41" w14:textId="77777777" w:rsidTr="00171A98">
        <w:trPr>
          <w:trHeight w:val="283"/>
        </w:trPr>
        <w:tc>
          <w:tcPr>
            <w:tcW w:w="373" w:type="dxa"/>
            <w:vMerge/>
          </w:tcPr>
          <w:p w14:paraId="5068763C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528CC37F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480" w:type="dxa"/>
            <w:vAlign w:val="center"/>
          </w:tcPr>
          <w:p w14:paraId="7D34C7F5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1843" w:type="dxa"/>
            <w:vAlign w:val="center"/>
          </w:tcPr>
          <w:p w14:paraId="6CE806A0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843" w:type="dxa"/>
            <w:vAlign w:val="center"/>
          </w:tcPr>
          <w:p w14:paraId="1C531573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名称</w:t>
            </w:r>
          </w:p>
        </w:tc>
        <w:tc>
          <w:tcPr>
            <w:tcW w:w="3969" w:type="dxa"/>
          </w:tcPr>
          <w:p w14:paraId="3A6A90DA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32DA7" w:rsidRPr="00BC3081" w14:paraId="5D4683AF" w14:textId="77777777" w:rsidTr="00171A98">
        <w:trPr>
          <w:trHeight w:val="283"/>
        </w:trPr>
        <w:tc>
          <w:tcPr>
            <w:tcW w:w="373" w:type="dxa"/>
            <w:vMerge/>
          </w:tcPr>
          <w:p w14:paraId="37B21C09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46EA567E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1</w:t>
            </w:r>
          </w:p>
        </w:tc>
        <w:tc>
          <w:tcPr>
            <w:tcW w:w="1480" w:type="dxa"/>
            <w:vAlign w:val="center"/>
          </w:tcPr>
          <w:p w14:paraId="2704F5B8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843" w:type="dxa"/>
            <w:vAlign w:val="center"/>
          </w:tcPr>
          <w:p w14:paraId="04535470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Integer</w:t>
            </w:r>
          </w:p>
        </w:tc>
        <w:tc>
          <w:tcPr>
            <w:tcW w:w="1843" w:type="dxa"/>
            <w:vAlign w:val="center"/>
          </w:tcPr>
          <w:p w14:paraId="0BDAEFD5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状态</w:t>
            </w:r>
          </w:p>
        </w:tc>
        <w:tc>
          <w:tcPr>
            <w:tcW w:w="3969" w:type="dxa"/>
          </w:tcPr>
          <w:p w14:paraId="692F791F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32DA7" w:rsidRPr="00BC3081" w14:paraId="78E927EA" w14:textId="77777777" w:rsidTr="00171A98">
        <w:trPr>
          <w:trHeight w:val="283"/>
        </w:trPr>
        <w:tc>
          <w:tcPr>
            <w:tcW w:w="373" w:type="dxa"/>
            <w:vMerge/>
          </w:tcPr>
          <w:p w14:paraId="7536C037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5078F08C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2</w:t>
            </w:r>
          </w:p>
        </w:tc>
        <w:tc>
          <w:tcPr>
            <w:tcW w:w="1480" w:type="dxa"/>
            <w:vAlign w:val="center"/>
          </w:tcPr>
          <w:p w14:paraId="4AB0FA5C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text</w:t>
            </w:r>
          </w:p>
        </w:tc>
        <w:tc>
          <w:tcPr>
            <w:tcW w:w="1843" w:type="dxa"/>
            <w:vAlign w:val="center"/>
          </w:tcPr>
          <w:p w14:paraId="02816A8D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843" w:type="dxa"/>
            <w:vAlign w:val="center"/>
          </w:tcPr>
          <w:p w14:paraId="39E14F82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报警详情</w:t>
            </w:r>
          </w:p>
        </w:tc>
        <w:tc>
          <w:tcPr>
            <w:tcW w:w="3969" w:type="dxa"/>
          </w:tcPr>
          <w:p w14:paraId="13B3EF1F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32DA7" w:rsidRPr="00BC3081" w14:paraId="3156E6BD" w14:textId="77777777" w:rsidTr="00171A98">
        <w:trPr>
          <w:trHeight w:val="283"/>
        </w:trPr>
        <w:tc>
          <w:tcPr>
            <w:tcW w:w="373" w:type="dxa"/>
            <w:vMerge/>
          </w:tcPr>
          <w:p w14:paraId="23AD29EE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452E54EB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3</w:t>
            </w:r>
          </w:p>
        </w:tc>
        <w:tc>
          <w:tcPr>
            <w:tcW w:w="1480" w:type="dxa"/>
            <w:vAlign w:val="center"/>
          </w:tcPr>
          <w:p w14:paraId="1D7CA3D3" w14:textId="77777777" w:rsidR="00532DA7" w:rsidRPr="00453117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unitname</w:t>
            </w:r>
          </w:p>
        </w:tc>
        <w:tc>
          <w:tcPr>
            <w:tcW w:w="1843" w:type="dxa"/>
            <w:vAlign w:val="center"/>
          </w:tcPr>
          <w:p w14:paraId="51A59112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1843" w:type="dxa"/>
            <w:vAlign w:val="center"/>
          </w:tcPr>
          <w:p w14:paraId="57BB3AF3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连续通信错误</w:t>
            </w:r>
          </w:p>
        </w:tc>
        <w:tc>
          <w:tcPr>
            <w:tcW w:w="3969" w:type="dxa"/>
          </w:tcPr>
          <w:p w14:paraId="44D16D32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32DA7" w:rsidRPr="00BC3081" w14:paraId="388DB706" w14:textId="77777777" w:rsidTr="00171A98">
        <w:trPr>
          <w:trHeight w:val="283"/>
        </w:trPr>
        <w:tc>
          <w:tcPr>
            <w:tcW w:w="373" w:type="dxa"/>
            <w:vMerge/>
          </w:tcPr>
          <w:p w14:paraId="6DDEB6C0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1415D8A4" w14:textId="77777777" w:rsidR="00532DA7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4</w:t>
            </w:r>
          </w:p>
        </w:tc>
        <w:tc>
          <w:tcPr>
            <w:tcW w:w="1480" w:type="dxa"/>
            <w:vAlign w:val="center"/>
          </w:tcPr>
          <w:p w14:paraId="2524CCD8" w14:textId="77777777" w:rsidR="00532DA7" w:rsidRPr="00453117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handleman</w:t>
            </w:r>
          </w:p>
        </w:tc>
        <w:tc>
          <w:tcPr>
            <w:tcW w:w="1843" w:type="dxa"/>
            <w:vAlign w:val="center"/>
          </w:tcPr>
          <w:p w14:paraId="0FD335F7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1843" w:type="dxa"/>
            <w:vAlign w:val="center"/>
          </w:tcPr>
          <w:p w14:paraId="34CA00C0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3969" w:type="dxa"/>
          </w:tcPr>
          <w:p w14:paraId="448B8C2F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532DA7" w:rsidRPr="00BC3081" w14:paraId="654D5683" w14:textId="77777777" w:rsidTr="00171A98">
        <w:trPr>
          <w:trHeight w:val="283"/>
        </w:trPr>
        <w:tc>
          <w:tcPr>
            <w:tcW w:w="373" w:type="dxa"/>
            <w:vMerge/>
          </w:tcPr>
          <w:p w14:paraId="2FB333C1" w14:textId="77777777" w:rsidR="00532DA7" w:rsidRPr="00BC3081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vAlign w:val="center"/>
          </w:tcPr>
          <w:p w14:paraId="08D52D09" w14:textId="77777777" w:rsidR="00532DA7" w:rsidRDefault="00532DA7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5</w:t>
            </w:r>
          </w:p>
        </w:tc>
        <w:tc>
          <w:tcPr>
            <w:tcW w:w="1480" w:type="dxa"/>
            <w:vAlign w:val="center"/>
          </w:tcPr>
          <w:p w14:paraId="752D7567" w14:textId="77777777" w:rsidR="00532DA7" w:rsidRPr="00453117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alarmlevel</w:t>
            </w:r>
          </w:p>
        </w:tc>
        <w:tc>
          <w:tcPr>
            <w:tcW w:w="1843" w:type="dxa"/>
            <w:vAlign w:val="center"/>
          </w:tcPr>
          <w:p w14:paraId="6BFDE707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1843" w:type="dxa"/>
            <w:vAlign w:val="center"/>
          </w:tcPr>
          <w:p w14:paraId="0694E611" w14:textId="77777777" w:rsidR="00532DA7" w:rsidRPr="00BC3081" w:rsidRDefault="00532DA7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3969" w:type="dxa"/>
          </w:tcPr>
          <w:p w14:paraId="194ACAA8" w14:textId="77777777" w:rsidR="00532DA7" w:rsidRPr="00BC3081" w:rsidRDefault="00532DA7" w:rsidP="000122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14:paraId="62FCC45E" w14:textId="77777777" w:rsidR="00183D53" w:rsidRPr="00BC3081" w:rsidRDefault="00183D53" w:rsidP="0004041E">
      <w:pPr>
        <w:pStyle w:val="3"/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3D53" w:rsidRPr="00BC3081" w14:paraId="33BE1B48" w14:textId="77777777" w:rsidTr="000122C1">
        <w:tc>
          <w:tcPr>
            <w:tcW w:w="9628" w:type="dxa"/>
          </w:tcPr>
          <w:p w14:paraId="55501FF0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sz w:val="21"/>
              </w:rPr>
              <w:t>{</w:t>
            </w:r>
          </w:p>
          <w:p w14:paraId="7DE61453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sz w:val="21"/>
              </w:rPr>
              <w:tab/>
              <w:t>"infName": "peEventUpload",</w:t>
            </w:r>
          </w:p>
          <w:p w14:paraId="7EA6A1B2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sz w:val="21"/>
              </w:rPr>
              <w:tab/>
              <w:t>"msgId": "12321darwe",</w:t>
            </w:r>
          </w:p>
          <w:p w14:paraId="59961915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sz w:val="21"/>
              </w:rPr>
              <w:tab/>
              <w:t>"data": [</w:t>
            </w:r>
          </w:p>
          <w:p w14:paraId="6E4D185D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  <w:t>{</w:t>
            </w:r>
          </w:p>
          <w:p w14:paraId="1EAC8A8B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  <w:t>"eventType": "328911",</w:t>
            </w:r>
          </w:p>
          <w:p w14:paraId="5C4BB98E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  <w:t>"eventId": "37C3F23F-4692-4F33-AFA3-21C05DDC47EF",</w:t>
            </w:r>
          </w:p>
          <w:p w14:paraId="601A6C3A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  <w:t>"happenTime": "2022-05-03T17:30:08.000+08:00",</w:t>
            </w:r>
          </w:p>
          <w:p w14:paraId="70B6DFA2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  <w:t>"srcIndex": "264fccc890464485a2fda3a4de16f09a",</w:t>
            </w:r>
          </w:p>
          <w:p w14:paraId="32AE3FA4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  <w:t>"argid": 0,</w:t>
            </w:r>
          </w:p>
          <w:p w14:paraId="61CC3EBB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  <w:t>"devid": 1,</w:t>
            </w:r>
          </w:p>
          <w:p w14:paraId="738F8910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rFonts w:hint="eastAsia"/>
                <w:sz w:val="21"/>
              </w:rPr>
              <w:tab/>
            </w:r>
            <w:r w:rsidRPr="0045024A">
              <w:rPr>
                <w:rFonts w:hint="eastAsia"/>
                <w:sz w:val="21"/>
              </w:rPr>
              <w:tab/>
            </w:r>
            <w:r w:rsidRPr="0045024A">
              <w:rPr>
                <w:rFonts w:hint="eastAsia"/>
                <w:sz w:val="21"/>
              </w:rPr>
              <w:tab/>
              <w:t>"devtype": "</w:t>
            </w:r>
            <w:r w:rsidRPr="0045024A">
              <w:rPr>
                <w:rFonts w:hint="eastAsia"/>
                <w:sz w:val="21"/>
              </w:rPr>
              <w:t>电量仪</w:t>
            </w:r>
            <w:r w:rsidRPr="0045024A">
              <w:rPr>
                <w:rFonts w:hint="eastAsia"/>
                <w:sz w:val="21"/>
              </w:rPr>
              <w:t>",</w:t>
            </w:r>
          </w:p>
          <w:p w14:paraId="648A11B0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  <w:t>"id": 1,</w:t>
            </w:r>
          </w:p>
          <w:p w14:paraId="1FD575EA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rFonts w:hint="eastAsia"/>
                <w:sz w:val="21"/>
              </w:rPr>
              <w:tab/>
            </w:r>
            <w:r w:rsidRPr="0045024A">
              <w:rPr>
                <w:rFonts w:hint="eastAsia"/>
                <w:sz w:val="21"/>
              </w:rPr>
              <w:tab/>
            </w:r>
            <w:r w:rsidRPr="0045024A">
              <w:rPr>
                <w:rFonts w:hint="eastAsia"/>
                <w:sz w:val="21"/>
              </w:rPr>
              <w:tab/>
              <w:t>"name": "</w:t>
            </w:r>
            <w:r w:rsidRPr="0045024A">
              <w:rPr>
                <w:rFonts w:hint="eastAsia"/>
                <w:sz w:val="21"/>
              </w:rPr>
              <w:t>电量仪</w:t>
            </w:r>
            <w:r w:rsidRPr="0045024A">
              <w:rPr>
                <w:rFonts w:hint="eastAsia"/>
                <w:sz w:val="21"/>
              </w:rPr>
              <w:t>",</w:t>
            </w:r>
          </w:p>
          <w:p w14:paraId="5B1957D7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  <w:t>"status": 0,</w:t>
            </w:r>
          </w:p>
          <w:p w14:paraId="764BB808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rFonts w:hint="eastAsia"/>
                <w:sz w:val="21"/>
              </w:rPr>
              <w:tab/>
            </w:r>
            <w:r w:rsidRPr="0045024A">
              <w:rPr>
                <w:rFonts w:hint="eastAsia"/>
                <w:sz w:val="21"/>
              </w:rPr>
              <w:tab/>
            </w:r>
            <w:r w:rsidRPr="0045024A">
              <w:rPr>
                <w:rFonts w:hint="eastAsia"/>
                <w:sz w:val="21"/>
              </w:rPr>
              <w:tab/>
              <w:t>"text": "</w:t>
            </w:r>
            <w:r w:rsidRPr="0045024A">
              <w:rPr>
                <w:rFonts w:hint="eastAsia"/>
                <w:sz w:val="21"/>
              </w:rPr>
              <w:t>上限报警</w:t>
            </w:r>
            <w:r w:rsidRPr="0045024A">
              <w:rPr>
                <w:rFonts w:hint="eastAsia"/>
                <w:sz w:val="21"/>
              </w:rPr>
              <w:t>,</w:t>
            </w:r>
            <w:r w:rsidRPr="0045024A">
              <w:rPr>
                <w:rFonts w:hint="eastAsia"/>
                <w:sz w:val="21"/>
              </w:rPr>
              <w:t>当前值</w:t>
            </w:r>
            <w:r w:rsidRPr="0045024A">
              <w:rPr>
                <w:rFonts w:hint="eastAsia"/>
                <w:sz w:val="21"/>
              </w:rPr>
              <w:t>:10,</w:t>
            </w:r>
            <w:r w:rsidRPr="0045024A">
              <w:rPr>
                <w:rFonts w:hint="eastAsia"/>
                <w:sz w:val="21"/>
              </w:rPr>
              <w:t>限值</w:t>
            </w:r>
            <w:r w:rsidRPr="0045024A">
              <w:rPr>
                <w:rFonts w:hint="eastAsia"/>
                <w:sz w:val="21"/>
              </w:rPr>
              <w:t>:10",</w:t>
            </w:r>
          </w:p>
          <w:p w14:paraId="51DFFE72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  <w:t>"time": 1659609798,</w:t>
            </w:r>
          </w:p>
          <w:p w14:paraId="193138DA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rFonts w:hint="eastAsia"/>
                <w:sz w:val="21"/>
              </w:rPr>
              <w:tab/>
            </w:r>
            <w:r w:rsidRPr="0045024A">
              <w:rPr>
                <w:rFonts w:hint="eastAsia"/>
                <w:sz w:val="21"/>
              </w:rPr>
              <w:tab/>
            </w:r>
            <w:r w:rsidRPr="0045024A">
              <w:rPr>
                <w:rFonts w:hint="eastAsia"/>
                <w:sz w:val="21"/>
              </w:rPr>
              <w:tab/>
              <w:t>"unitname": "</w:t>
            </w:r>
            <w:r w:rsidRPr="0045024A">
              <w:rPr>
                <w:rFonts w:hint="eastAsia"/>
                <w:sz w:val="21"/>
              </w:rPr>
              <w:t>连续通信错误次数</w:t>
            </w:r>
            <w:r w:rsidRPr="0045024A">
              <w:rPr>
                <w:rFonts w:hint="eastAsia"/>
                <w:sz w:val="21"/>
              </w:rPr>
              <w:t>",</w:t>
            </w:r>
          </w:p>
          <w:p w14:paraId="105ECA15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  <w:t>"handleman": "",</w:t>
            </w:r>
          </w:p>
          <w:p w14:paraId="1F7B34AA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rFonts w:hint="eastAsia"/>
                <w:sz w:val="21"/>
              </w:rPr>
              <w:tab/>
            </w:r>
            <w:r w:rsidRPr="0045024A">
              <w:rPr>
                <w:rFonts w:hint="eastAsia"/>
                <w:sz w:val="21"/>
              </w:rPr>
              <w:tab/>
            </w:r>
            <w:r w:rsidRPr="0045024A">
              <w:rPr>
                <w:rFonts w:hint="eastAsia"/>
                <w:sz w:val="21"/>
              </w:rPr>
              <w:tab/>
              <w:t>"alarmlevel": "</w:t>
            </w:r>
            <w:r w:rsidRPr="0045024A">
              <w:rPr>
                <w:rFonts w:hint="eastAsia"/>
                <w:sz w:val="21"/>
              </w:rPr>
              <w:t>次要</w:t>
            </w:r>
            <w:r w:rsidRPr="0045024A">
              <w:rPr>
                <w:rFonts w:hint="eastAsia"/>
                <w:sz w:val="21"/>
              </w:rPr>
              <w:t>"</w:t>
            </w:r>
          </w:p>
          <w:p w14:paraId="54A0179A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sz w:val="21"/>
              </w:rPr>
              <w:tab/>
            </w:r>
            <w:r w:rsidRPr="0045024A">
              <w:rPr>
                <w:sz w:val="21"/>
              </w:rPr>
              <w:tab/>
              <w:t>}</w:t>
            </w:r>
          </w:p>
          <w:p w14:paraId="1CB6517A" w14:textId="77777777" w:rsidR="0045024A" w:rsidRPr="0045024A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sz w:val="21"/>
              </w:rPr>
              <w:tab/>
              <w:t>]</w:t>
            </w:r>
          </w:p>
          <w:p w14:paraId="64F55B58" w14:textId="196089B1" w:rsidR="00183D53" w:rsidRPr="00BC3081" w:rsidRDefault="0045024A" w:rsidP="0045024A">
            <w:pPr>
              <w:spacing w:line="400" w:lineRule="exact"/>
              <w:ind w:firstLineChars="0" w:firstLine="0"/>
              <w:rPr>
                <w:sz w:val="21"/>
              </w:rPr>
            </w:pPr>
            <w:r w:rsidRPr="0045024A">
              <w:rPr>
                <w:sz w:val="21"/>
              </w:rPr>
              <w:t>}</w:t>
            </w:r>
          </w:p>
        </w:tc>
      </w:tr>
    </w:tbl>
    <w:p w14:paraId="1F296A9B" w14:textId="77777777" w:rsidR="00183D53" w:rsidRPr="00BC3081" w:rsidRDefault="00183D53" w:rsidP="0004041E">
      <w:pPr>
        <w:pStyle w:val="3"/>
      </w:pPr>
      <w:r w:rsidRPr="00BC3081">
        <w:rPr>
          <w:rFonts w:hint="eastAsia"/>
        </w:rPr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183D53" w:rsidRPr="00BC3081" w14:paraId="7DB561D8" w14:textId="77777777" w:rsidTr="000122C1">
        <w:tc>
          <w:tcPr>
            <w:tcW w:w="814" w:type="dxa"/>
            <w:gridSpan w:val="2"/>
            <w:vAlign w:val="center"/>
          </w:tcPr>
          <w:p w14:paraId="12EB80CC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6FB8C655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1E9D9BE0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1F71908E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62C3698E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183D53" w:rsidRPr="00BC3081" w14:paraId="260B316C" w14:textId="77777777" w:rsidTr="000122C1">
        <w:tc>
          <w:tcPr>
            <w:tcW w:w="814" w:type="dxa"/>
            <w:gridSpan w:val="2"/>
            <w:vAlign w:val="center"/>
          </w:tcPr>
          <w:p w14:paraId="3277A5F0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3325B571" w14:textId="77777777" w:rsidR="00183D53" w:rsidRPr="00BC3081" w:rsidRDefault="00183D53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48AE6DF1" w14:textId="77777777" w:rsidR="00183D53" w:rsidRPr="00BC3081" w:rsidRDefault="00183D53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66BC91BD" w14:textId="77777777" w:rsidR="00183D53" w:rsidRPr="00BC3081" w:rsidRDefault="00183D53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6B2FDBAB" w14:textId="77777777" w:rsidR="00183D53" w:rsidRPr="00BC3081" w:rsidRDefault="00183D53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183D53" w:rsidRPr="00BC3081" w14:paraId="606ED3EF" w14:textId="77777777" w:rsidTr="000122C1">
        <w:tc>
          <w:tcPr>
            <w:tcW w:w="814" w:type="dxa"/>
            <w:gridSpan w:val="2"/>
            <w:vAlign w:val="center"/>
          </w:tcPr>
          <w:p w14:paraId="1673D148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743070D9" w14:textId="77777777" w:rsidR="00183D53" w:rsidRPr="00BC3081" w:rsidRDefault="00183D53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01662FCB" w14:textId="77777777" w:rsidR="00183D53" w:rsidRPr="00BC3081" w:rsidRDefault="00183D53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48443512" w14:textId="77777777" w:rsidR="00183D53" w:rsidRPr="00BC3081" w:rsidRDefault="00183D53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7BB4C176" w14:textId="77777777" w:rsidR="00183D53" w:rsidRPr="00BC3081" w:rsidRDefault="00183D53" w:rsidP="000122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83D53" w:rsidRPr="00BC3081" w14:paraId="75506638" w14:textId="77777777" w:rsidTr="000122C1">
        <w:tc>
          <w:tcPr>
            <w:tcW w:w="814" w:type="dxa"/>
            <w:gridSpan w:val="2"/>
            <w:vAlign w:val="center"/>
          </w:tcPr>
          <w:p w14:paraId="16C572A2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2FCB7F87" w14:textId="77777777" w:rsidR="00183D53" w:rsidRPr="00BC3081" w:rsidRDefault="00183D53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2CE82D3E" w14:textId="77777777" w:rsidR="00183D53" w:rsidRPr="00BC3081" w:rsidRDefault="00183D53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621C7D23" w14:textId="77777777" w:rsidR="00183D53" w:rsidRPr="00BC3081" w:rsidRDefault="00183D53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79F98AD7" w14:textId="77777777" w:rsidR="00183D53" w:rsidRPr="00BC3081" w:rsidRDefault="00183D53" w:rsidP="000122C1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183D53" w:rsidRPr="00BC3081" w14:paraId="5F788AC4" w14:textId="77777777" w:rsidTr="000122C1">
        <w:tc>
          <w:tcPr>
            <w:tcW w:w="407" w:type="dxa"/>
            <w:vMerge w:val="restart"/>
            <w:vAlign w:val="center"/>
          </w:tcPr>
          <w:p w14:paraId="286E65F6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2E4A4C56" w14:textId="77777777" w:rsidR="00183D53" w:rsidRPr="00BC3081" w:rsidRDefault="00183D53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735F3B08" w14:textId="77777777" w:rsidR="00183D53" w:rsidRPr="00BC3081" w:rsidRDefault="00183D53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2768A02A" w14:textId="77777777" w:rsidR="00183D53" w:rsidRPr="00BC3081" w:rsidRDefault="00183D53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73D52147" w14:textId="77777777" w:rsidR="00183D53" w:rsidRPr="00BC3081" w:rsidRDefault="00183D53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526A9F92" w14:textId="77777777" w:rsidR="00183D53" w:rsidRPr="00BC3081" w:rsidRDefault="00CE2E28" w:rsidP="000122C1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pe</w:t>
            </w:r>
            <w:r w:rsidRPr="0022325A">
              <w:rPr>
                <w:sz w:val="21"/>
              </w:rPr>
              <w:t>EventUpload</w:t>
            </w:r>
          </w:p>
        </w:tc>
      </w:tr>
      <w:tr w:rsidR="00183D53" w:rsidRPr="00BC3081" w14:paraId="45B31EA3" w14:textId="77777777" w:rsidTr="000122C1">
        <w:tc>
          <w:tcPr>
            <w:tcW w:w="407" w:type="dxa"/>
            <w:vMerge/>
            <w:vAlign w:val="center"/>
          </w:tcPr>
          <w:p w14:paraId="2E705C2B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278CA4BB" w14:textId="77777777" w:rsidR="00183D53" w:rsidRPr="00BC3081" w:rsidRDefault="00183D53" w:rsidP="000122C1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59985BDF" w14:textId="77777777" w:rsidR="00183D53" w:rsidRPr="00BC3081" w:rsidRDefault="00183D53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45094DDB" w14:textId="77777777" w:rsidR="00183D53" w:rsidRPr="00BC3081" w:rsidRDefault="00183D53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10FCAE37" w14:textId="77777777" w:rsidR="00183D53" w:rsidRPr="00BC3081" w:rsidRDefault="00183D53" w:rsidP="000122C1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48B43DC9" w14:textId="77777777" w:rsidR="00183D53" w:rsidRPr="00BC3081" w:rsidRDefault="00183D53" w:rsidP="000122C1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03AB2C29" w14:textId="77777777" w:rsidR="00183D53" w:rsidRPr="00BC3081" w:rsidRDefault="00183D53" w:rsidP="0004041E">
      <w:pPr>
        <w:pStyle w:val="3"/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83D53" w:rsidRPr="00BC3081" w14:paraId="45400ECF" w14:textId="77777777" w:rsidTr="000122C1">
        <w:tc>
          <w:tcPr>
            <w:tcW w:w="9628" w:type="dxa"/>
          </w:tcPr>
          <w:p w14:paraId="58C9C54F" w14:textId="77777777" w:rsidR="00183D53" w:rsidRPr="00BC3081" w:rsidRDefault="00183D53" w:rsidP="000122C1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4FA34C2D" w14:textId="77777777" w:rsidR="00183D53" w:rsidRPr="00BC3081" w:rsidRDefault="00183D53" w:rsidP="000122C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46AE4A71" w14:textId="77777777" w:rsidR="00183D53" w:rsidRPr="00BC3081" w:rsidRDefault="00183D53" w:rsidP="000122C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276AA0B4" w14:textId="77777777" w:rsidR="00183D53" w:rsidRPr="00BC3081" w:rsidRDefault="00183D53" w:rsidP="000122C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40A3D017" w14:textId="77777777" w:rsidR="00183D53" w:rsidRPr="00BC3081" w:rsidRDefault="00183D53" w:rsidP="000122C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</w:t>
            </w:r>
            <w:r w:rsidR="00CE2E28">
              <w:rPr>
                <w:sz w:val="21"/>
              </w:rPr>
              <w:t>p</w:t>
            </w:r>
            <w:r w:rsidR="00CE2E28">
              <w:rPr>
                <w:rFonts w:hint="eastAsia"/>
                <w:sz w:val="21"/>
              </w:rPr>
              <w:t>e</w:t>
            </w:r>
            <w:r w:rsidR="00CE2E28" w:rsidRPr="0022325A">
              <w:rPr>
                <w:sz w:val="21"/>
              </w:rPr>
              <w:t>EventUpload</w:t>
            </w:r>
            <w:r w:rsidRPr="00BC3081">
              <w:rPr>
                <w:sz w:val="21"/>
              </w:rPr>
              <w:t>",</w:t>
            </w:r>
          </w:p>
          <w:p w14:paraId="6772CCC2" w14:textId="77777777" w:rsidR="00183D53" w:rsidRPr="00BC3081" w:rsidRDefault="00183D53" w:rsidP="000122C1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3A26167A" w14:textId="77777777" w:rsidR="00183D53" w:rsidRPr="00BC3081" w:rsidRDefault="00183D53" w:rsidP="000122C1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623924A7" w14:textId="77777777" w:rsidR="00183D53" w:rsidRPr="00BC3081" w:rsidRDefault="00183D53" w:rsidP="000122C1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4584E381" w14:textId="77777777" w:rsidR="00E006F6" w:rsidRPr="00BC3081" w:rsidRDefault="00E006F6" w:rsidP="0004041E">
      <w:pPr>
        <w:pStyle w:val="2"/>
      </w:pPr>
      <w:bookmarkStart w:id="41" w:name="_Toc138245889"/>
      <w:r>
        <w:rPr>
          <w:rFonts w:hint="eastAsia"/>
        </w:rPr>
        <w:t>报警消除</w:t>
      </w:r>
      <w:bookmarkEnd w:id="41"/>
    </w:p>
    <w:p w14:paraId="1618B092" w14:textId="77777777" w:rsidR="00E006F6" w:rsidRPr="00BC3081" w:rsidRDefault="00E006F6" w:rsidP="0004041E">
      <w:pPr>
        <w:pStyle w:val="3"/>
      </w:pPr>
      <w:r w:rsidRPr="00BC3081">
        <w:rPr>
          <w:rFonts w:hint="eastAsia"/>
        </w:rPr>
        <w:t>接口功能定义</w:t>
      </w:r>
    </w:p>
    <w:p w14:paraId="4C3A894F" w14:textId="77777777" w:rsidR="00E006F6" w:rsidRPr="00BC3081" w:rsidRDefault="00E006F6" w:rsidP="00E006F6">
      <w:pPr>
        <w:pStyle w:val="a"/>
        <w:ind w:left="0" w:firstLineChars="200" w:firstLine="480"/>
      </w:pPr>
      <w:r>
        <w:rPr>
          <w:rFonts w:hint="eastAsia"/>
        </w:rPr>
        <w:t>设备报警消除后，需要调用接口通知平台</w:t>
      </w:r>
    </w:p>
    <w:p w14:paraId="7CB28558" w14:textId="77777777" w:rsidR="00E006F6" w:rsidRPr="00BC3081" w:rsidRDefault="00E006F6" w:rsidP="00E006F6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>
        <w:rPr>
          <w:rFonts w:hint="eastAsia"/>
        </w:rPr>
        <w:t>event</w:t>
      </w:r>
      <w:r>
        <w:t>E</w:t>
      </w:r>
      <w:r>
        <w:rPr>
          <w:rFonts w:hint="eastAsia"/>
        </w:rPr>
        <w:t>liminate</w:t>
      </w:r>
      <w:r w:rsidRPr="00BC3081">
        <w:t>U</w:t>
      </w:r>
      <w:r w:rsidRPr="00BC3081">
        <w:rPr>
          <w:rFonts w:hint="eastAsia"/>
        </w:rPr>
        <w:t>pload</w:t>
      </w:r>
    </w:p>
    <w:p w14:paraId="67B28584" w14:textId="77777777" w:rsidR="00E006F6" w:rsidRPr="00BC3081" w:rsidRDefault="00E006F6" w:rsidP="0004041E">
      <w:pPr>
        <w:pStyle w:val="3"/>
      </w:pPr>
      <w:r w:rsidRPr="00BC3081">
        <w:rPr>
          <w:rFonts w:hint="eastAsia"/>
        </w:rPr>
        <w:t>接口数据内容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887"/>
        <w:gridCol w:w="1376"/>
        <w:gridCol w:w="1701"/>
        <w:gridCol w:w="2977"/>
        <w:gridCol w:w="2552"/>
      </w:tblGrid>
      <w:tr w:rsidR="00E006F6" w:rsidRPr="00BC3081" w14:paraId="2C2B317C" w14:textId="77777777" w:rsidTr="00B32835">
        <w:tc>
          <w:tcPr>
            <w:tcW w:w="887" w:type="dxa"/>
          </w:tcPr>
          <w:p w14:paraId="46B8FF3B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1376" w:type="dxa"/>
            <w:vAlign w:val="center"/>
          </w:tcPr>
          <w:p w14:paraId="422451F3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701" w:type="dxa"/>
            <w:vAlign w:val="center"/>
          </w:tcPr>
          <w:p w14:paraId="0668B71D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vAlign w:val="center"/>
          </w:tcPr>
          <w:p w14:paraId="7A459339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2552" w:type="dxa"/>
          </w:tcPr>
          <w:p w14:paraId="5A2DDAAE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E006F6" w:rsidRPr="00BC3081" w14:paraId="48F54683" w14:textId="77777777" w:rsidTr="00B32835">
        <w:tc>
          <w:tcPr>
            <w:tcW w:w="887" w:type="dxa"/>
          </w:tcPr>
          <w:p w14:paraId="10162795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1376" w:type="dxa"/>
            <w:vAlign w:val="center"/>
          </w:tcPr>
          <w:p w14:paraId="3CF9482F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701" w:type="dxa"/>
            <w:vAlign w:val="center"/>
          </w:tcPr>
          <w:p w14:paraId="425310BC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977" w:type="dxa"/>
            <w:vAlign w:val="center"/>
          </w:tcPr>
          <w:p w14:paraId="07B5D816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2552" w:type="dxa"/>
          </w:tcPr>
          <w:p w14:paraId="662F8B06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0A7BCC">
              <w:rPr>
                <w:sz w:val="21"/>
              </w:rPr>
              <w:t>eventEliminateUpload</w:t>
            </w:r>
          </w:p>
        </w:tc>
      </w:tr>
      <w:tr w:rsidR="00E006F6" w:rsidRPr="00BC3081" w14:paraId="5CAE4F2E" w14:textId="77777777" w:rsidTr="00B32835">
        <w:tc>
          <w:tcPr>
            <w:tcW w:w="887" w:type="dxa"/>
          </w:tcPr>
          <w:p w14:paraId="049EE78F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1376" w:type="dxa"/>
            <w:vAlign w:val="center"/>
          </w:tcPr>
          <w:p w14:paraId="5F2615DD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701" w:type="dxa"/>
            <w:vAlign w:val="center"/>
          </w:tcPr>
          <w:p w14:paraId="5321B2F9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977" w:type="dxa"/>
            <w:vAlign w:val="center"/>
          </w:tcPr>
          <w:p w14:paraId="4EDBE5AE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552" w:type="dxa"/>
          </w:tcPr>
          <w:p w14:paraId="65071B47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E006F6" w:rsidRPr="00BC3081" w14:paraId="1807C053" w14:textId="77777777" w:rsidTr="00B32835">
        <w:tc>
          <w:tcPr>
            <w:tcW w:w="887" w:type="dxa"/>
          </w:tcPr>
          <w:p w14:paraId="26207021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1376" w:type="dxa"/>
            <w:vAlign w:val="center"/>
          </w:tcPr>
          <w:p w14:paraId="457A625A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701" w:type="dxa"/>
            <w:vAlign w:val="center"/>
          </w:tcPr>
          <w:p w14:paraId="031BF1AA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2977" w:type="dxa"/>
            <w:vAlign w:val="center"/>
          </w:tcPr>
          <w:p w14:paraId="6212A780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需要消除报警事件的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集合</w:t>
            </w:r>
          </w:p>
        </w:tc>
        <w:tc>
          <w:tcPr>
            <w:tcW w:w="2552" w:type="dxa"/>
          </w:tcPr>
          <w:p w14:paraId="00B0C1CF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14:paraId="7C69E460" w14:textId="77777777" w:rsidR="00E006F6" w:rsidRPr="00BC3081" w:rsidRDefault="00E006F6" w:rsidP="0004041E">
      <w:pPr>
        <w:pStyle w:val="3"/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06F6" w:rsidRPr="00BC3081" w14:paraId="0D89B62E" w14:textId="77777777" w:rsidTr="00B32835">
        <w:tc>
          <w:tcPr>
            <w:tcW w:w="9628" w:type="dxa"/>
          </w:tcPr>
          <w:p w14:paraId="056B335F" w14:textId="77777777" w:rsidR="00E006F6" w:rsidRPr="00BC3081" w:rsidRDefault="00E006F6" w:rsidP="00B32835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7C9E8260" w14:textId="77777777" w:rsidR="00E006F6" w:rsidRPr="00BC3081" w:rsidRDefault="00E006F6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</w:t>
            </w:r>
            <w:r w:rsidRPr="000A7BCC">
              <w:rPr>
                <w:sz w:val="21"/>
              </w:rPr>
              <w:t>eventEliminateUpload</w:t>
            </w:r>
            <w:r w:rsidRPr="00BC3081">
              <w:rPr>
                <w:sz w:val="21"/>
              </w:rPr>
              <w:t>",</w:t>
            </w:r>
          </w:p>
          <w:p w14:paraId="67FC85EC" w14:textId="77777777" w:rsidR="00E006F6" w:rsidRPr="00BC3081" w:rsidRDefault="00E006F6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5DAAA20C" w14:textId="77777777" w:rsidR="00E006F6" w:rsidRPr="00BC3081" w:rsidRDefault="00E006F6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"data": [</w:t>
            </w:r>
          </w:p>
          <w:p w14:paraId="7617951A" w14:textId="77777777" w:rsidR="00E006F6" w:rsidRDefault="00E006F6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540156">
              <w:rPr>
                <w:sz w:val="21"/>
              </w:rPr>
              <w:t>c7f3531ee2461ab16177d731e7161006</w:t>
            </w:r>
            <w:r w:rsidRPr="00BC3081">
              <w:rPr>
                <w:sz w:val="21"/>
              </w:rPr>
              <w:t>",</w:t>
            </w:r>
          </w:p>
          <w:p w14:paraId="01BFF21F" w14:textId="77777777" w:rsidR="00E006F6" w:rsidRPr="00BC3081" w:rsidRDefault="00E006F6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"</w:t>
            </w:r>
            <w:r w:rsidRPr="00540156">
              <w:rPr>
                <w:sz w:val="21"/>
              </w:rPr>
              <w:t>073db39209a7a7a9fd249a23b2c53253</w:t>
            </w:r>
            <w:r>
              <w:rPr>
                <w:sz w:val="21"/>
              </w:rPr>
              <w:t>"</w:t>
            </w:r>
          </w:p>
          <w:p w14:paraId="3BB8437D" w14:textId="77777777" w:rsidR="00E006F6" w:rsidRPr="00BC3081" w:rsidRDefault="00E006F6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2701DD0B" w14:textId="77777777" w:rsidR="00E006F6" w:rsidRPr="00BC3081" w:rsidRDefault="00E006F6" w:rsidP="00B32835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771ECB9D" w14:textId="77777777" w:rsidR="00E006F6" w:rsidRPr="00BC3081" w:rsidRDefault="00E006F6" w:rsidP="0004041E">
      <w:pPr>
        <w:pStyle w:val="3"/>
      </w:pPr>
      <w:r w:rsidRPr="00BC3081">
        <w:rPr>
          <w:rFonts w:hint="eastAsia"/>
        </w:rPr>
        <w:lastRenderedPageBreak/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E006F6" w:rsidRPr="00BC3081" w14:paraId="2D44CF50" w14:textId="77777777" w:rsidTr="00B32835">
        <w:tc>
          <w:tcPr>
            <w:tcW w:w="814" w:type="dxa"/>
            <w:gridSpan w:val="2"/>
            <w:vAlign w:val="center"/>
          </w:tcPr>
          <w:p w14:paraId="73763C1F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19ED554B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40EDE49B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vAlign w:val="center"/>
          </w:tcPr>
          <w:p w14:paraId="0167D74B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vAlign w:val="center"/>
          </w:tcPr>
          <w:p w14:paraId="07BB0894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E006F6" w:rsidRPr="00BC3081" w14:paraId="097ED1DA" w14:textId="77777777" w:rsidTr="00B32835">
        <w:tc>
          <w:tcPr>
            <w:tcW w:w="814" w:type="dxa"/>
            <w:gridSpan w:val="2"/>
            <w:vAlign w:val="center"/>
          </w:tcPr>
          <w:p w14:paraId="43D20239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6AAC11D8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6635786A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2C595865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vAlign w:val="center"/>
          </w:tcPr>
          <w:p w14:paraId="7AA0E504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E006F6" w:rsidRPr="00BC3081" w14:paraId="3753A463" w14:textId="77777777" w:rsidTr="00B32835">
        <w:tc>
          <w:tcPr>
            <w:tcW w:w="814" w:type="dxa"/>
            <w:gridSpan w:val="2"/>
            <w:vAlign w:val="center"/>
          </w:tcPr>
          <w:p w14:paraId="6145545C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3BC24828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2756EE3D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1557" w:type="dxa"/>
            <w:vAlign w:val="center"/>
          </w:tcPr>
          <w:p w14:paraId="4CFE6D7B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vAlign w:val="center"/>
          </w:tcPr>
          <w:p w14:paraId="57BAE0EC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006F6" w:rsidRPr="00BC3081" w14:paraId="185FA004" w14:textId="77777777" w:rsidTr="00B32835">
        <w:tc>
          <w:tcPr>
            <w:tcW w:w="814" w:type="dxa"/>
            <w:gridSpan w:val="2"/>
            <w:vAlign w:val="center"/>
          </w:tcPr>
          <w:p w14:paraId="1ED63DF6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1C13D199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3F5C9C25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1557" w:type="dxa"/>
            <w:vAlign w:val="center"/>
          </w:tcPr>
          <w:p w14:paraId="5EDF0ECE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vAlign w:val="center"/>
          </w:tcPr>
          <w:p w14:paraId="2E47ED19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006F6" w:rsidRPr="00BC3081" w14:paraId="100F294C" w14:textId="77777777" w:rsidTr="00B32835">
        <w:tc>
          <w:tcPr>
            <w:tcW w:w="407" w:type="dxa"/>
            <w:vMerge w:val="restart"/>
            <w:vAlign w:val="center"/>
          </w:tcPr>
          <w:p w14:paraId="278A7B51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06A99F4E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345134C0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2A61732E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778C85D9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vAlign w:val="center"/>
          </w:tcPr>
          <w:p w14:paraId="64F7C360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0A7BCC">
              <w:rPr>
                <w:sz w:val="21"/>
              </w:rPr>
              <w:t>eventEliminateUpload</w:t>
            </w:r>
          </w:p>
        </w:tc>
      </w:tr>
      <w:tr w:rsidR="00E006F6" w:rsidRPr="00BC3081" w14:paraId="5CAB3829" w14:textId="77777777" w:rsidTr="00B32835">
        <w:tc>
          <w:tcPr>
            <w:tcW w:w="407" w:type="dxa"/>
            <w:vMerge/>
            <w:vAlign w:val="center"/>
          </w:tcPr>
          <w:p w14:paraId="30AFFFE8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6AF94311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778ED091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3CE4525F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1557" w:type="dxa"/>
            <w:vAlign w:val="center"/>
          </w:tcPr>
          <w:p w14:paraId="1E38DE8E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3261" w:type="dxa"/>
            <w:vAlign w:val="center"/>
          </w:tcPr>
          <w:p w14:paraId="06BEB17A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</w:tbl>
    <w:p w14:paraId="2F96687E" w14:textId="77777777" w:rsidR="00E006F6" w:rsidRPr="00BC3081" w:rsidRDefault="00E006F6" w:rsidP="0004041E">
      <w:pPr>
        <w:pStyle w:val="3"/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06F6" w:rsidRPr="00BC3081" w14:paraId="06E2EB5A" w14:textId="77777777" w:rsidTr="00B32835">
        <w:tc>
          <w:tcPr>
            <w:tcW w:w="9628" w:type="dxa"/>
          </w:tcPr>
          <w:p w14:paraId="38337D52" w14:textId="77777777" w:rsidR="00E006F6" w:rsidRPr="00BC3081" w:rsidRDefault="00E006F6" w:rsidP="00B32835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2A5B7A92" w14:textId="77777777" w:rsidR="00E006F6" w:rsidRPr="00BC3081" w:rsidRDefault="00E006F6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127A0D55" w14:textId="77777777" w:rsidR="00E006F6" w:rsidRPr="00BC3081" w:rsidRDefault="00E006F6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6F5E24A2" w14:textId="77777777" w:rsidR="00E006F6" w:rsidRPr="00BC3081" w:rsidRDefault="00E006F6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09B041E2" w14:textId="77777777" w:rsidR="00E006F6" w:rsidRPr="00BC3081" w:rsidRDefault="00E006F6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</w:t>
            </w:r>
            <w:r w:rsidRPr="000A7BCC">
              <w:rPr>
                <w:sz w:val="21"/>
              </w:rPr>
              <w:t>eventEliminateUpload</w:t>
            </w:r>
            <w:r w:rsidRPr="00BC3081">
              <w:rPr>
                <w:sz w:val="21"/>
              </w:rPr>
              <w:t>",</w:t>
            </w:r>
          </w:p>
          <w:p w14:paraId="49DC2549" w14:textId="77777777" w:rsidR="00E006F6" w:rsidRPr="00BC3081" w:rsidRDefault="00E006F6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1D8F457A" w14:textId="77777777" w:rsidR="00E006F6" w:rsidRPr="00BC3081" w:rsidRDefault="00E006F6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1C6918A3" w14:textId="77777777" w:rsidR="00E006F6" w:rsidRPr="00BC3081" w:rsidRDefault="00E006F6" w:rsidP="00B32835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4A6B8FC5" w14:textId="77777777" w:rsidR="00E006F6" w:rsidRPr="00BC3081" w:rsidRDefault="00E006F6" w:rsidP="0004041E">
      <w:pPr>
        <w:pStyle w:val="2"/>
      </w:pPr>
      <w:bookmarkStart w:id="42" w:name="_Toc138245890"/>
      <w:r>
        <w:rPr>
          <w:rFonts w:hint="eastAsia"/>
        </w:rPr>
        <w:t>报警处置结果</w:t>
      </w:r>
      <w:bookmarkEnd w:id="42"/>
    </w:p>
    <w:p w14:paraId="1B775BA0" w14:textId="77777777" w:rsidR="00E006F6" w:rsidRPr="00BC3081" w:rsidRDefault="00E006F6" w:rsidP="0004041E">
      <w:pPr>
        <w:pStyle w:val="3"/>
      </w:pPr>
      <w:r w:rsidRPr="00BC3081">
        <w:rPr>
          <w:rFonts w:hint="eastAsia"/>
        </w:rPr>
        <w:t>接口功能定义</w:t>
      </w:r>
    </w:p>
    <w:p w14:paraId="4D02C18C" w14:textId="77777777" w:rsidR="00E006F6" w:rsidRPr="00BC3081" w:rsidRDefault="00E006F6" w:rsidP="00E006F6">
      <w:pPr>
        <w:pStyle w:val="a"/>
        <w:ind w:left="0" w:firstLineChars="200" w:firstLine="480"/>
      </w:pPr>
      <w:r>
        <w:rPr>
          <w:rFonts w:hint="eastAsia"/>
        </w:rPr>
        <w:t>平台处置报警后，可通过接口查询处置结果</w:t>
      </w:r>
    </w:p>
    <w:p w14:paraId="7DC7E914" w14:textId="77777777" w:rsidR="00E006F6" w:rsidRPr="00BC3081" w:rsidRDefault="00E006F6" w:rsidP="00E006F6">
      <w:pPr>
        <w:pStyle w:val="a"/>
        <w:ind w:left="0" w:firstLineChars="200" w:firstLine="480"/>
      </w:pPr>
      <w:r w:rsidRPr="00BC3081">
        <w:rPr>
          <w:rFonts w:hint="eastAsia"/>
        </w:rPr>
        <w:t>接口名称：</w:t>
      </w:r>
      <w:r>
        <w:rPr>
          <w:rFonts w:hint="eastAsia"/>
        </w:rPr>
        <w:t>event</w:t>
      </w:r>
      <w:r>
        <w:t>H</w:t>
      </w:r>
      <w:r>
        <w:rPr>
          <w:rFonts w:hint="eastAsia"/>
        </w:rPr>
        <w:t>andle</w:t>
      </w:r>
      <w:r>
        <w:t>R</w:t>
      </w:r>
      <w:r>
        <w:rPr>
          <w:rFonts w:hint="eastAsia"/>
        </w:rPr>
        <w:t>esult</w:t>
      </w:r>
    </w:p>
    <w:p w14:paraId="7945A092" w14:textId="77777777" w:rsidR="00E006F6" w:rsidRPr="00BC3081" w:rsidRDefault="00E006F6" w:rsidP="0004041E">
      <w:pPr>
        <w:pStyle w:val="3"/>
      </w:pPr>
      <w:r w:rsidRPr="00BC3081">
        <w:rPr>
          <w:rFonts w:hint="eastAsia"/>
        </w:rPr>
        <w:t>接口数据内容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887"/>
        <w:gridCol w:w="1518"/>
        <w:gridCol w:w="1843"/>
        <w:gridCol w:w="2835"/>
        <w:gridCol w:w="2410"/>
      </w:tblGrid>
      <w:tr w:rsidR="00E006F6" w:rsidRPr="00BC3081" w14:paraId="7DB5FA68" w14:textId="77777777" w:rsidTr="00B32835">
        <w:tc>
          <w:tcPr>
            <w:tcW w:w="887" w:type="dxa"/>
          </w:tcPr>
          <w:p w14:paraId="7F2DE810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1518" w:type="dxa"/>
            <w:vAlign w:val="center"/>
          </w:tcPr>
          <w:p w14:paraId="1F2CA4BA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43" w:type="dxa"/>
            <w:vAlign w:val="center"/>
          </w:tcPr>
          <w:p w14:paraId="0EB8313D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2835" w:type="dxa"/>
            <w:vAlign w:val="center"/>
          </w:tcPr>
          <w:p w14:paraId="4B45B771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2410" w:type="dxa"/>
          </w:tcPr>
          <w:p w14:paraId="4C9B526D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E006F6" w:rsidRPr="00BC3081" w14:paraId="6B24DD6E" w14:textId="77777777" w:rsidTr="00B32835">
        <w:tc>
          <w:tcPr>
            <w:tcW w:w="887" w:type="dxa"/>
          </w:tcPr>
          <w:p w14:paraId="49546DAE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1518" w:type="dxa"/>
            <w:vAlign w:val="center"/>
          </w:tcPr>
          <w:p w14:paraId="47007677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43" w:type="dxa"/>
            <w:vAlign w:val="center"/>
          </w:tcPr>
          <w:p w14:paraId="77CD8D4B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835" w:type="dxa"/>
            <w:vAlign w:val="center"/>
          </w:tcPr>
          <w:p w14:paraId="23B25CD3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2410" w:type="dxa"/>
          </w:tcPr>
          <w:p w14:paraId="0C9FD7C2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F82AD8">
              <w:rPr>
                <w:sz w:val="21"/>
              </w:rPr>
              <w:t>eventHandleResult</w:t>
            </w:r>
          </w:p>
        </w:tc>
      </w:tr>
      <w:tr w:rsidR="00E006F6" w:rsidRPr="00BC3081" w14:paraId="7CD139DF" w14:textId="77777777" w:rsidTr="00B32835">
        <w:tc>
          <w:tcPr>
            <w:tcW w:w="887" w:type="dxa"/>
          </w:tcPr>
          <w:p w14:paraId="004FA865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1518" w:type="dxa"/>
            <w:vAlign w:val="center"/>
          </w:tcPr>
          <w:p w14:paraId="0AFBDFAB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43" w:type="dxa"/>
            <w:vAlign w:val="center"/>
          </w:tcPr>
          <w:p w14:paraId="7BC066B4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835" w:type="dxa"/>
            <w:vAlign w:val="center"/>
          </w:tcPr>
          <w:p w14:paraId="1F310FD4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410" w:type="dxa"/>
          </w:tcPr>
          <w:p w14:paraId="3838F9BB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本次通信的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E006F6" w:rsidRPr="00BC3081" w14:paraId="189FD8D9" w14:textId="77777777" w:rsidTr="00B32835">
        <w:tc>
          <w:tcPr>
            <w:tcW w:w="887" w:type="dxa"/>
          </w:tcPr>
          <w:p w14:paraId="01A61009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sz w:val="21"/>
              </w:rPr>
              <w:t>3</w:t>
            </w:r>
          </w:p>
        </w:tc>
        <w:tc>
          <w:tcPr>
            <w:tcW w:w="1518" w:type="dxa"/>
            <w:vAlign w:val="center"/>
          </w:tcPr>
          <w:p w14:paraId="5AC1CBA9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43" w:type="dxa"/>
            <w:vAlign w:val="center"/>
          </w:tcPr>
          <w:p w14:paraId="57AEFA8B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[]</w:t>
            </w:r>
          </w:p>
        </w:tc>
        <w:tc>
          <w:tcPr>
            <w:tcW w:w="2835" w:type="dxa"/>
            <w:vAlign w:val="center"/>
          </w:tcPr>
          <w:p w14:paraId="6ECE9E3B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未处置的报警事件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集合</w:t>
            </w:r>
          </w:p>
        </w:tc>
        <w:tc>
          <w:tcPr>
            <w:tcW w:w="2410" w:type="dxa"/>
          </w:tcPr>
          <w:p w14:paraId="07992151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14:paraId="474ECE0E" w14:textId="77777777" w:rsidR="00E006F6" w:rsidRPr="00BC3081" w:rsidRDefault="00E006F6" w:rsidP="0004041E">
      <w:pPr>
        <w:pStyle w:val="3"/>
      </w:pPr>
      <w:r w:rsidRPr="00BC3081"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06F6" w:rsidRPr="00BC3081" w14:paraId="39BD4BDC" w14:textId="77777777" w:rsidTr="00B32835">
        <w:tc>
          <w:tcPr>
            <w:tcW w:w="9628" w:type="dxa"/>
          </w:tcPr>
          <w:p w14:paraId="3543C508" w14:textId="77777777" w:rsidR="00E006F6" w:rsidRPr="00BC3081" w:rsidRDefault="00E006F6" w:rsidP="00B32835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03EA8480" w14:textId="77777777" w:rsidR="00E006F6" w:rsidRPr="00BC3081" w:rsidRDefault="00E006F6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lastRenderedPageBreak/>
              <w:t>"</w:t>
            </w: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  <w:r w:rsidRPr="00BC3081">
              <w:rPr>
                <w:sz w:val="21"/>
              </w:rPr>
              <w:t>": "</w:t>
            </w:r>
            <w:r w:rsidRPr="00F82AD8">
              <w:rPr>
                <w:sz w:val="21"/>
              </w:rPr>
              <w:t>eventHandleResult</w:t>
            </w:r>
            <w:r w:rsidRPr="00BC3081">
              <w:rPr>
                <w:sz w:val="21"/>
              </w:rPr>
              <w:t>",</w:t>
            </w:r>
          </w:p>
          <w:p w14:paraId="56E9C5A4" w14:textId="77777777" w:rsidR="00E006F6" w:rsidRPr="00BC3081" w:rsidRDefault="00E006F6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"msgId": "12321darwe",</w:t>
            </w:r>
          </w:p>
          <w:p w14:paraId="615005AF" w14:textId="77777777" w:rsidR="00E006F6" w:rsidRPr="00BC3081" w:rsidRDefault="00E006F6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"data": [</w:t>
            </w:r>
          </w:p>
          <w:p w14:paraId="55F6F3FF" w14:textId="77777777" w:rsidR="00E006F6" w:rsidRDefault="00E006F6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540156">
              <w:rPr>
                <w:sz w:val="21"/>
              </w:rPr>
              <w:t>c7f3531ee2461ab16177d731e7161006</w:t>
            </w:r>
            <w:r w:rsidRPr="00BC3081">
              <w:rPr>
                <w:sz w:val="21"/>
              </w:rPr>
              <w:t>",</w:t>
            </w:r>
          </w:p>
          <w:p w14:paraId="7DFB6D47" w14:textId="77777777" w:rsidR="00E006F6" w:rsidRPr="00BC3081" w:rsidRDefault="00E006F6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"</w:t>
            </w:r>
            <w:r w:rsidRPr="00540156">
              <w:rPr>
                <w:sz w:val="21"/>
              </w:rPr>
              <w:t>073db39209a7a7a9fd249a23b2c53253</w:t>
            </w:r>
            <w:r>
              <w:rPr>
                <w:sz w:val="21"/>
              </w:rPr>
              <w:t>"</w:t>
            </w:r>
          </w:p>
          <w:p w14:paraId="319C2F5C" w14:textId="77777777" w:rsidR="00E006F6" w:rsidRPr="00BC3081" w:rsidRDefault="00E006F6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4FD1ABEC" w14:textId="77777777" w:rsidR="00E006F6" w:rsidRPr="00BC3081" w:rsidRDefault="00E006F6" w:rsidP="00B32835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</w:tc>
      </w:tr>
    </w:tbl>
    <w:p w14:paraId="2E140992" w14:textId="77777777" w:rsidR="00E006F6" w:rsidRPr="00BC3081" w:rsidRDefault="00E006F6" w:rsidP="0004041E">
      <w:pPr>
        <w:pStyle w:val="3"/>
      </w:pPr>
      <w:r w:rsidRPr="00BC3081">
        <w:rPr>
          <w:rFonts w:hint="eastAsia"/>
        </w:rPr>
        <w:lastRenderedPageBreak/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2267"/>
        <w:gridCol w:w="2551"/>
      </w:tblGrid>
      <w:tr w:rsidR="00E006F6" w:rsidRPr="00BC3081" w14:paraId="6AEE0C75" w14:textId="77777777" w:rsidTr="00B32835">
        <w:tc>
          <w:tcPr>
            <w:tcW w:w="814" w:type="dxa"/>
            <w:gridSpan w:val="2"/>
            <w:vAlign w:val="center"/>
          </w:tcPr>
          <w:p w14:paraId="51BFE6ED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vAlign w:val="center"/>
          </w:tcPr>
          <w:p w14:paraId="4A0AF77A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vAlign w:val="center"/>
          </w:tcPr>
          <w:p w14:paraId="21C4D3F2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类型</w:t>
            </w:r>
          </w:p>
        </w:tc>
        <w:tc>
          <w:tcPr>
            <w:tcW w:w="2267" w:type="dxa"/>
            <w:vAlign w:val="center"/>
          </w:tcPr>
          <w:p w14:paraId="1703AF7A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描述</w:t>
            </w:r>
          </w:p>
        </w:tc>
        <w:tc>
          <w:tcPr>
            <w:tcW w:w="2551" w:type="dxa"/>
            <w:vAlign w:val="center"/>
          </w:tcPr>
          <w:p w14:paraId="036F9685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BC3081">
              <w:rPr>
                <w:rFonts w:hint="eastAsia"/>
                <w:b/>
              </w:rPr>
              <w:t>取值说明</w:t>
            </w:r>
          </w:p>
        </w:tc>
      </w:tr>
      <w:tr w:rsidR="00E006F6" w:rsidRPr="00BC3081" w14:paraId="54766B38" w14:textId="77777777" w:rsidTr="00B32835">
        <w:tc>
          <w:tcPr>
            <w:tcW w:w="814" w:type="dxa"/>
            <w:gridSpan w:val="2"/>
            <w:vAlign w:val="center"/>
          </w:tcPr>
          <w:p w14:paraId="4960E1C9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24C2AA79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code</w:t>
            </w:r>
          </w:p>
        </w:tc>
        <w:tc>
          <w:tcPr>
            <w:tcW w:w="1823" w:type="dxa"/>
            <w:vAlign w:val="center"/>
          </w:tcPr>
          <w:p w14:paraId="5B129E40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267" w:type="dxa"/>
            <w:vAlign w:val="center"/>
          </w:tcPr>
          <w:p w14:paraId="744DE339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状态码</w:t>
            </w:r>
          </w:p>
        </w:tc>
        <w:tc>
          <w:tcPr>
            <w:tcW w:w="2551" w:type="dxa"/>
            <w:vAlign w:val="center"/>
          </w:tcPr>
          <w:p w14:paraId="6B130A13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0-</w:t>
            </w:r>
            <w:r w:rsidRPr="00BC3081">
              <w:rPr>
                <w:rFonts w:hint="eastAsia"/>
                <w:sz w:val="21"/>
              </w:rPr>
              <w:t>成功</w:t>
            </w:r>
          </w:p>
        </w:tc>
      </w:tr>
      <w:tr w:rsidR="00E006F6" w:rsidRPr="00BC3081" w14:paraId="03A9200C" w14:textId="77777777" w:rsidTr="00B32835">
        <w:tc>
          <w:tcPr>
            <w:tcW w:w="814" w:type="dxa"/>
            <w:gridSpan w:val="2"/>
            <w:vAlign w:val="center"/>
          </w:tcPr>
          <w:p w14:paraId="5DFC27F9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2D965320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msg</w:t>
            </w:r>
          </w:p>
        </w:tc>
        <w:tc>
          <w:tcPr>
            <w:tcW w:w="1823" w:type="dxa"/>
            <w:vAlign w:val="center"/>
          </w:tcPr>
          <w:p w14:paraId="7AFFBA07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String</w:t>
            </w:r>
          </w:p>
        </w:tc>
        <w:tc>
          <w:tcPr>
            <w:tcW w:w="2267" w:type="dxa"/>
            <w:vAlign w:val="center"/>
          </w:tcPr>
          <w:p w14:paraId="3F90A2B8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提示信息</w:t>
            </w:r>
          </w:p>
        </w:tc>
        <w:tc>
          <w:tcPr>
            <w:tcW w:w="2551" w:type="dxa"/>
            <w:vAlign w:val="center"/>
          </w:tcPr>
          <w:p w14:paraId="2ABF3035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006F6" w:rsidRPr="00BC3081" w14:paraId="4A9255D4" w14:textId="77777777" w:rsidTr="00B32835">
        <w:tc>
          <w:tcPr>
            <w:tcW w:w="814" w:type="dxa"/>
            <w:gridSpan w:val="2"/>
            <w:vAlign w:val="center"/>
          </w:tcPr>
          <w:p w14:paraId="0A3F2815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33F15830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data</w:t>
            </w:r>
          </w:p>
        </w:tc>
        <w:tc>
          <w:tcPr>
            <w:tcW w:w="1823" w:type="dxa"/>
            <w:vAlign w:val="center"/>
          </w:tcPr>
          <w:p w14:paraId="4CD109DF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Object</w:t>
            </w:r>
          </w:p>
        </w:tc>
        <w:tc>
          <w:tcPr>
            <w:tcW w:w="2267" w:type="dxa"/>
            <w:vAlign w:val="center"/>
          </w:tcPr>
          <w:p w14:paraId="0A748116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提示内容</w:t>
            </w:r>
          </w:p>
        </w:tc>
        <w:tc>
          <w:tcPr>
            <w:tcW w:w="2551" w:type="dxa"/>
            <w:vAlign w:val="center"/>
          </w:tcPr>
          <w:p w14:paraId="3288F100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006F6" w:rsidRPr="00BC3081" w14:paraId="7E8D2F1A" w14:textId="77777777" w:rsidTr="00B32835">
        <w:tc>
          <w:tcPr>
            <w:tcW w:w="407" w:type="dxa"/>
            <w:vMerge w:val="restart"/>
            <w:vAlign w:val="center"/>
          </w:tcPr>
          <w:p w14:paraId="6AF39522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1DAD2181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2179" w:type="dxa"/>
            <w:vAlign w:val="center"/>
          </w:tcPr>
          <w:p w14:paraId="15EB17ED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inf</w:t>
            </w:r>
            <w:r w:rsidRPr="00BC3081">
              <w:rPr>
                <w:sz w:val="21"/>
              </w:rPr>
              <w:t>N</w:t>
            </w:r>
            <w:r w:rsidRPr="00BC3081">
              <w:rPr>
                <w:rFonts w:hint="eastAsia"/>
                <w:sz w:val="21"/>
              </w:rPr>
              <w:t>ame</w:t>
            </w:r>
          </w:p>
        </w:tc>
        <w:tc>
          <w:tcPr>
            <w:tcW w:w="1823" w:type="dxa"/>
            <w:vAlign w:val="center"/>
          </w:tcPr>
          <w:p w14:paraId="77018C34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267" w:type="dxa"/>
            <w:vAlign w:val="center"/>
          </w:tcPr>
          <w:p w14:paraId="116C8E12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接口名称</w:t>
            </w:r>
          </w:p>
        </w:tc>
        <w:tc>
          <w:tcPr>
            <w:tcW w:w="2551" w:type="dxa"/>
            <w:vAlign w:val="center"/>
          </w:tcPr>
          <w:p w14:paraId="0C9300AA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F82AD8">
              <w:rPr>
                <w:sz w:val="21"/>
              </w:rPr>
              <w:t>eventHandleResult</w:t>
            </w:r>
          </w:p>
        </w:tc>
      </w:tr>
      <w:tr w:rsidR="00E006F6" w:rsidRPr="00BC3081" w14:paraId="23688D50" w14:textId="77777777" w:rsidTr="00B32835">
        <w:tc>
          <w:tcPr>
            <w:tcW w:w="407" w:type="dxa"/>
            <w:vMerge/>
            <w:vAlign w:val="center"/>
          </w:tcPr>
          <w:p w14:paraId="0955053D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1DB6B454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</w:p>
        </w:tc>
        <w:tc>
          <w:tcPr>
            <w:tcW w:w="2179" w:type="dxa"/>
            <w:vAlign w:val="center"/>
          </w:tcPr>
          <w:p w14:paraId="0530B2B7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msgId</w:t>
            </w:r>
          </w:p>
        </w:tc>
        <w:tc>
          <w:tcPr>
            <w:tcW w:w="1823" w:type="dxa"/>
            <w:vAlign w:val="center"/>
          </w:tcPr>
          <w:p w14:paraId="3844D2CC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sz w:val="21"/>
              </w:rPr>
              <w:t>S</w:t>
            </w:r>
            <w:r w:rsidRPr="00BC3081">
              <w:rPr>
                <w:rFonts w:hint="eastAsia"/>
                <w:sz w:val="21"/>
              </w:rPr>
              <w:t>tring</w:t>
            </w:r>
            <w:r w:rsidRPr="00BC3081">
              <w:rPr>
                <w:sz w:val="21"/>
              </w:rPr>
              <w:t>(</w:t>
            </w:r>
            <w:r w:rsidRPr="00BC3081">
              <w:rPr>
                <w:rFonts w:hint="eastAsia"/>
                <w:sz w:val="21"/>
              </w:rPr>
              <w:t>非空</w:t>
            </w:r>
            <w:r w:rsidRPr="00BC3081">
              <w:rPr>
                <w:sz w:val="21"/>
              </w:rPr>
              <w:t>)</w:t>
            </w:r>
          </w:p>
        </w:tc>
        <w:tc>
          <w:tcPr>
            <w:tcW w:w="2267" w:type="dxa"/>
            <w:vAlign w:val="center"/>
          </w:tcPr>
          <w:p w14:paraId="4357BE6A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  <w:tc>
          <w:tcPr>
            <w:tcW w:w="2551" w:type="dxa"/>
            <w:vAlign w:val="center"/>
          </w:tcPr>
          <w:p w14:paraId="1830CE57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请求中的消息</w:t>
            </w:r>
            <w:r w:rsidRPr="00BC3081">
              <w:rPr>
                <w:rFonts w:hint="eastAsia"/>
                <w:sz w:val="21"/>
              </w:rPr>
              <w:t>id</w:t>
            </w:r>
          </w:p>
        </w:tc>
      </w:tr>
      <w:tr w:rsidR="00E006F6" w:rsidRPr="00BC3081" w14:paraId="373DA0E9" w14:textId="77777777" w:rsidTr="00B32835">
        <w:tc>
          <w:tcPr>
            <w:tcW w:w="407" w:type="dxa"/>
            <w:vMerge/>
            <w:vAlign w:val="center"/>
          </w:tcPr>
          <w:p w14:paraId="7D020841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vAlign w:val="center"/>
          </w:tcPr>
          <w:p w14:paraId="5203AFC8" w14:textId="77777777" w:rsidR="00E006F6" w:rsidRPr="00BC3081" w:rsidRDefault="00E006F6" w:rsidP="00B32835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2179" w:type="dxa"/>
            <w:vAlign w:val="center"/>
          </w:tcPr>
          <w:p w14:paraId="727B6365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>ata</w:t>
            </w:r>
          </w:p>
        </w:tc>
        <w:tc>
          <w:tcPr>
            <w:tcW w:w="1823" w:type="dxa"/>
            <w:vAlign w:val="center"/>
          </w:tcPr>
          <w:p w14:paraId="02A10E6F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tring[]</w:t>
            </w:r>
          </w:p>
        </w:tc>
        <w:tc>
          <w:tcPr>
            <w:tcW w:w="2267" w:type="dxa"/>
            <w:vAlign w:val="center"/>
          </w:tcPr>
          <w:p w14:paraId="77B36BCC" w14:textId="77777777" w:rsidR="00E006F6" w:rsidRPr="00BC3081" w:rsidRDefault="00E006F6" w:rsidP="00B3283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已处置的事件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集合</w:t>
            </w:r>
          </w:p>
        </w:tc>
        <w:tc>
          <w:tcPr>
            <w:tcW w:w="2551" w:type="dxa"/>
            <w:vAlign w:val="center"/>
          </w:tcPr>
          <w:p w14:paraId="393B6926" w14:textId="77777777" w:rsidR="00E006F6" w:rsidRPr="00BC3081" w:rsidRDefault="00E006F6" w:rsidP="00B32835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14:paraId="5252D6C5" w14:textId="77777777" w:rsidR="00E006F6" w:rsidRPr="00BC3081" w:rsidRDefault="00E006F6" w:rsidP="0004041E">
      <w:pPr>
        <w:pStyle w:val="3"/>
      </w:pPr>
      <w:r w:rsidRPr="00BC3081"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006F6" w:rsidRPr="00BC3081" w14:paraId="4DA87A02" w14:textId="77777777" w:rsidTr="00B32835">
        <w:tc>
          <w:tcPr>
            <w:tcW w:w="9628" w:type="dxa"/>
          </w:tcPr>
          <w:p w14:paraId="4F063262" w14:textId="77777777" w:rsidR="00E006F6" w:rsidRPr="00BC3081" w:rsidRDefault="00E006F6" w:rsidP="00B32835">
            <w:pPr>
              <w:spacing w:line="400" w:lineRule="exact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{</w:t>
            </w:r>
          </w:p>
          <w:p w14:paraId="3BC7CC3E" w14:textId="77777777" w:rsidR="00E006F6" w:rsidRPr="00BC3081" w:rsidRDefault="00E006F6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"code": "0",</w:t>
            </w:r>
          </w:p>
          <w:p w14:paraId="7AF33CEA" w14:textId="77777777" w:rsidR="00E006F6" w:rsidRPr="00BC3081" w:rsidRDefault="00E006F6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"msg": "</w:t>
            </w:r>
            <w:r w:rsidRPr="00BC3081">
              <w:rPr>
                <w:rFonts w:hint="eastAsia"/>
                <w:sz w:val="21"/>
              </w:rPr>
              <w:t>success</w:t>
            </w:r>
            <w:r w:rsidRPr="00BC3081">
              <w:rPr>
                <w:sz w:val="21"/>
              </w:rPr>
              <w:t>",</w:t>
            </w:r>
          </w:p>
          <w:p w14:paraId="6074C768" w14:textId="77777777" w:rsidR="00E006F6" w:rsidRPr="00BC3081" w:rsidRDefault="00E006F6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{</w:t>
            </w:r>
          </w:p>
          <w:p w14:paraId="7B12B7EB" w14:textId="77777777" w:rsidR="00E006F6" w:rsidRPr="00BC3081" w:rsidRDefault="00E006F6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"infName": "</w:t>
            </w:r>
            <w:r w:rsidRPr="00F82AD8">
              <w:rPr>
                <w:sz w:val="21"/>
              </w:rPr>
              <w:t>eventHandleResult</w:t>
            </w:r>
            <w:r w:rsidRPr="00BC3081">
              <w:rPr>
                <w:sz w:val="21"/>
              </w:rPr>
              <w:t>",</w:t>
            </w:r>
          </w:p>
          <w:p w14:paraId="1826BC18" w14:textId="77777777" w:rsidR="00E006F6" w:rsidRDefault="00E006F6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"msgId": "12321darwe"</w:t>
            </w:r>
          </w:p>
          <w:p w14:paraId="210A92CD" w14:textId="77777777" w:rsidR="00E006F6" w:rsidRPr="00BC3081" w:rsidRDefault="00E006F6" w:rsidP="00B32835">
            <w:pPr>
              <w:spacing w:line="400" w:lineRule="exact"/>
              <w:ind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BC3081">
              <w:rPr>
                <w:rFonts w:hint="eastAsia"/>
                <w:sz w:val="21"/>
              </w:rPr>
              <w:t>data</w:t>
            </w:r>
            <w:r w:rsidRPr="00BC3081">
              <w:rPr>
                <w:sz w:val="21"/>
              </w:rPr>
              <w:t>": [</w:t>
            </w:r>
          </w:p>
          <w:p w14:paraId="2DAE9126" w14:textId="77777777" w:rsidR="00E006F6" w:rsidRDefault="00E006F6" w:rsidP="00B32835">
            <w:pPr>
              <w:spacing w:line="400" w:lineRule="exact"/>
              <w:ind w:leftChars="200" w:left="480" w:firstLineChars="400" w:firstLine="840"/>
              <w:rPr>
                <w:sz w:val="21"/>
              </w:rPr>
            </w:pPr>
            <w:r w:rsidRPr="00BC3081">
              <w:rPr>
                <w:sz w:val="21"/>
              </w:rPr>
              <w:t>"</w:t>
            </w:r>
            <w:r w:rsidRPr="00540156">
              <w:rPr>
                <w:sz w:val="21"/>
              </w:rPr>
              <w:t>c7f3531ee2461ab16177d731e7161006</w:t>
            </w:r>
            <w:r w:rsidRPr="00BC3081">
              <w:rPr>
                <w:sz w:val="21"/>
              </w:rPr>
              <w:t>",</w:t>
            </w:r>
          </w:p>
          <w:p w14:paraId="1D032E02" w14:textId="77777777" w:rsidR="00E006F6" w:rsidRPr="00BC3081" w:rsidRDefault="00E006F6" w:rsidP="00B32835">
            <w:pPr>
              <w:spacing w:line="400" w:lineRule="exact"/>
              <w:ind w:leftChars="200" w:left="480" w:firstLineChars="400" w:firstLine="840"/>
              <w:rPr>
                <w:sz w:val="21"/>
              </w:rPr>
            </w:pPr>
            <w:r>
              <w:rPr>
                <w:sz w:val="21"/>
              </w:rPr>
              <w:t>"</w:t>
            </w:r>
            <w:r w:rsidRPr="00540156">
              <w:rPr>
                <w:sz w:val="21"/>
              </w:rPr>
              <w:t>073db39209a7a7a9fd249a23b2c53253</w:t>
            </w:r>
            <w:r>
              <w:rPr>
                <w:sz w:val="21"/>
              </w:rPr>
              <w:t>"</w:t>
            </w:r>
          </w:p>
          <w:p w14:paraId="1E08B5FB" w14:textId="77777777" w:rsidR="00E006F6" w:rsidRPr="00BC3081" w:rsidRDefault="00E006F6" w:rsidP="00B32835">
            <w:pPr>
              <w:spacing w:line="400" w:lineRule="exact"/>
              <w:ind w:leftChars="200" w:left="480" w:firstLine="420"/>
              <w:rPr>
                <w:sz w:val="21"/>
              </w:rPr>
            </w:pPr>
            <w:r w:rsidRPr="00BC3081">
              <w:rPr>
                <w:sz w:val="21"/>
              </w:rPr>
              <w:t>]</w:t>
            </w:r>
          </w:p>
          <w:p w14:paraId="4F3A1AF3" w14:textId="77777777" w:rsidR="00E006F6" w:rsidRPr="00BC3081" w:rsidRDefault="00E006F6" w:rsidP="00B32835">
            <w:pPr>
              <w:spacing w:line="400" w:lineRule="exact"/>
              <w:ind w:firstLine="420"/>
              <w:rPr>
                <w:sz w:val="21"/>
              </w:rPr>
            </w:pPr>
            <w:r w:rsidRPr="00BC3081">
              <w:rPr>
                <w:sz w:val="21"/>
              </w:rPr>
              <w:t>}</w:t>
            </w:r>
          </w:p>
          <w:p w14:paraId="0328C209" w14:textId="77777777" w:rsidR="00E006F6" w:rsidRPr="00BC3081" w:rsidRDefault="00E006F6" w:rsidP="00B32835">
            <w:pPr>
              <w:ind w:firstLineChars="0" w:firstLine="0"/>
            </w:pPr>
            <w:r w:rsidRPr="00BC3081">
              <w:rPr>
                <w:sz w:val="21"/>
              </w:rPr>
              <w:t>}</w:t>
            </w:r>
          </w:p>
        </w:tc>
      </w:tr>
    </w:tbl>
    <w:p w14:paraId="535D750C" w14:textId="77777777" w:rsidR="00E006F6" w:rsidRDefault="00E006F6" w:rsidP="00E006F6">
      <w:pPr>
        <w:pStyle w:val="ac"/>
        <w:ind w:firstLineChars="0" w:firstLine="0"/>
      </w:pPr>
    </w:p>
    <w:p w14:paraId="5F7583A2" w14:textId="094C8048" w:rsidR="00E50EEB" w:rsidRDefault="00ED3988" w:rsidP="0004041E">
      <w:pPr>
        <w:pStyle w:val="1"/>
      </w:pPr>
      <w:bookmarkStart w:id="43" w:name="_Toc138245891"/>
      <w:r w:rsidRPr="00BC3081">
        <w:rPr>
          <w:rFonts w:hint="eastAsia"/>
        </w:rPr>
        <w:lastRenderedPageBreak/>
        <w:t>安检</w:t>
      </w:r>
      <w:r w:rsidR="00ED12FE" w:rsidRPr="00BC3081">
        <w:rPr>
          <w:rFonts w:hint="eastAsia"/>
        </w:rPr>
        <w:t>管理</w:t>
      </w:r>
      <w:bookmarkEnd w:id="43"/>
    </w:p>
    <w:p w14:paraId="56E20CC4" w14:textId="7A0965F7" w:rsidR="0028692B" w:rsidRPr="0028692B" w:rsidRDefault="0028692B" w:rsidP="00F768D0">
      <w:pPr>
        <w:ind w:firstLine="480"/>
      </w:pPr>
      <w:r>
        <w:rPr>
          <w:rFonts w:hint="eastAsia"/>
        </w:rPr>
        <w:t>安检系统对接方式需要按照以下执行</w:t>
      </w:r>
      <w:r w:rsidR="00EC1ACD">
        <w:rPr>
          <w:rFonts w:hint="eastAsia"/>
        </w:rPr>
        <w:t>。</w:t>
      </w:r>
    </w:p>
    <w:p w14:paraId="2CF44281" w14:textId="20F574D8" w:rsidR="0028692B" w:rsidRPr="0028692B" w:rsidRDefault="00E50EEB" w:rsidP="0004041E">
      <w:pPr>
        <w:pStyle w:val="2"/>
      </w:pPr>
      <w:bookmarkStart w:id="44" w:name="_Toc115180958"/>
      <w:bookmarkStart w:id="45" w:name="_Toc138245892"/>
      <w:r>
        <w:rPr>
          <w:rFonts w:hint="eastAsia"/>
        </w:rPr>
        <w:t>安检联网网关上下级协议对接说明</w:t>
      </w:r>
      <w:bookmarkEnd w:id="44"/>
      <w:bookmarkEnd w:id="45"/>
    </w:p>
    <w:p w14:paraId="2157124C" w14:textId="77777777" w:rsidR="00E50EEB" w:rsidRDefault="00E50EEB" w:rsidP="0004041E">
      <w:pPr>
        <w:pStyle w:val="3"/>
      </w:pPr>
      <w:r>
        <w:rPr>
          <w:rFonts w:hint="eastAsia"/>
        </w:rPr>
        <w:t>header 参数说明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1413"/>
        <w:gridCol w:w="8221"/>
      </w:tblGrid>
      <w:tr w:rsidR="00E50EEB" w14:paraId="23E311DA" w14:textId="77777777" w:rsidTr="00F643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5BEC2" w14:textId="77777777" w:rsidR="00E50EEB" w:rsidRPr="00F643D8" w:rsidRDefault="00E50EEB" w:rsidP="00F643D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F643D8">
              <w:rPr>
                <w:rFonts w:hint="eastAsia"/>
                <w:b/>
              </w:rPr>
              <w:t>参数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3E773" w14:textId="77777777" w:rsidR="00E50EEB" w:rsidRPr="00F643D8" w:rsidRDefault="00E50EEB" w:rsidP="00F643D8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F643D8">
              <w:rPr>
                <w:rFonts w:hint="eastAsia"/>
                <w:b/>
              </w:rPr>
              <w:t>说明</w:t>
            </w:r>
          </w:p>
        </w:tc>
      </w:tr>
      <w:tr w:rsidR="00E50EEB" w14:paraId="31282737" w14:textId="77777777" w:rsidTr="00F643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0A166" w14:textId="77777777" w:rsidR="00E50EEB" w:rsidRPr="00F643D8" w:rsidRDefault="00E50EEB" w:rsidP="00F643D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643D8">
              <w:rPr>
                <w:sz w:val="21"/>
              </w:rPr>
              <w:t>token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CB1A7" w14:textId="77777777" w:rsidR="00E50EEB" w:rsidRPr="00F643D8" w:rsidRDefault="00E50EEB" w:rsidP="00F643D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F643D8">
              <w:rPr>
                <w:rFonts w:hint="eastAsia"/>
                <w:sz w:val="21"/>
              </w:rPr>
              <w:t>认证信息</w:t>
            </w:r>
          </w:p>
        </w:tc>
      </w:tr>
      <w:tr w:rsidR="00E50EEB" w14:paraId="349F5E2F" w14:textId="77777777" w:rsidTr="00F643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30C2" w14:textId="77777777" w:rsidR="00E50EEB" w:rsidRPr="00F643D8" w:rsidRDefault="00E50EEB" w:rsidP="00F643D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643D8">
              <w:rPr>
                <w:sz w:val="21"/>
              </w:rPr>
              <w:t>username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8320" w14:textId="77777777" w:rsidR="00E50EEB" w:rsidRPr="00F643D8" w:rsidRDefault="00E50EEB" w:rsidP="00F643D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F643D8">
              <w:rPr>
                <w:rFonts w:hint="eastAsia"/>
                <w:sz w:val="21"/>
              </w:rPr>
              <w:t>上级用户名</w:t>
            </w:r>
          </w:p>
        </w:tc>
      </w:tr>
      <w:tr w:rsidR="00E50EEB" w14:paraId="7AC05D2A" w14:textId="77777777" w:rsidTr="00F643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F8B4" w14:textId="77777777" w:rsidR="00E50EEB" w:rsidRPr="00F643D8" w:rsidRDefault="00E50EEB" w:rsidP="00F643D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643D8">
              <w:rPr>
                <w:sz w:val="21"/>
              </w:rPr>
              <w:t>uri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041A" w14:textId="77777777" w:rsidR="00E50EEB" w:rsidRPr="00F643D8" w:rsidRDefault="00E50EEB" w:rsidP="00F643D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F643D8">
              <w:rPr>
                <w:rFonts w:hint="eastAsia"/>
                <w:sz w:val="21"/>
              </w:rPr>
              <w:t>上级接口</w:t>
            </w:r>
          </w:p>
        </w:tc>
      </w:tr>
      <w:tr w:rsidR="00E50EEB" w14:paraId="255D1907" w14:textId="77777777" w:rsidTr="00F643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210C" w14:textId="77777777" w:rsidR="00E50EEB" w:rsidRPr="00F643D8" w:rsidRDefault="00E50EEB" w:rsidP="00F643D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643D8">
              <w:rPr>
                <w:sz w:val="21"/>
              </w:rPr>
              <w:t>realm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7AEE4" w14:textId="77777777" w:rsidR="00E50EEB" w:rsidRPr="00F643D8" w:rsidRDefault="00E50EEB" w:rsidP="00F643D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F643D8">
              <w:rPr>
                <w:rFonts w:hint="eastAsia"/>
                <w:sz w:val="21"/>
              </w:rPr>
              <w:t>下级域编码</w:t>
            </w:r>
          </w:p>
        </w:tc>
      </w:tr>
      <w:tr w:rsidR="00E50EEB" w14:paraId="7CED4DE5" w14:textId="77777777" w:rsidTr="00F643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5DDDB" w14:textId="77777777" w:rsidR="00E50EEB" w:rsidRPr="00F643D8" w:rsidRDefault="00E50EEB" w:rsidP="00F643D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643D8">
              <w:rPr>
                <w:sz w:val="21"/>
              </w:rPr>
              <w:t>nonce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D233B" w14:textId="77777777" w:rsidR="00E50EEB" w:rsidRPr="00F643D8" w:rsidRDefault="00E50EEB" w:rsidP="00F643D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F643D8">
              <w:rPr>
                <w:rFonts w:hint="eastAsia"/>
                <w:sz w:val="21"/>
              </w:rPr>
              <w:t>随机数，可以使用</w:t>
            </w:r>
            <w:r w:rsidRPr="00F643D8">
              <w:rPr>
                <w:sz w:val="21"/>
              </w:rPr>
              <w:t xml:space="preserve"> UUID</w:t>
            </w:r>
            <w:r w:rsidRPr="00F643D8">
              <w:rPr>
                <w:rFonts w:hint="eastAsia"/>
                <w:sz w:val="21"/>
              </w:rPr>
              <w:t>，</w:t>
            </w:r>
            <w:r w:rsidRPr="00F643D8">
              <w:rPr>
                <w:sz w:val="21"/>
              </w:rPr>
              <w:t xml:space="preserve">3600 </w:t>
            </w:r>
            <w:r w:rsidRPr="00F643D8">
              <w:rPr>
                <w:rFonts w:hint="eastAsia"/>
                <w:sz w:val="21"/>
              </w:rPr>
              <w:t>秒生成一次</w:t>
            </w:r>
          </w:p>
        </w:tc>
      </w:tr>
      <w:tr w:rsidR="00E50EEB" w14:paraId="71106D55" w14:textId="77777777" w:rsidTr="00F643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44A0" w14:textId="77777777" w:rsidR="00E50EEB" w:rsidRPr="00F643D8" w:rsidRDefault="00E50EEB" w:rsidP="00F643D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643D8">
              <w:rPr>
                <w:sz w:val="21"/>
              </w:rPr>
              <w:t>qop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8079" w14:textId="77777777" w:rsidR="00E50EEB" w:rsidRPr="00F643D8" w:rsidRDefault="00E50EEB" w:rsidP="00F643D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F643D8">
              <w:rPr>
                <w:rFonts w:hint="eastAsia"/>
                <w:sz w:val="21"/>
              </w:rPr>
              <w:t>固定为</w:t>
            </w:r>
            <w:r w:rsidRPr="00F643D8">
              <w:rPr>
                <w:sz w:val="21"/>
              </w:rPr>
              <w:t xml:space="preserve"> auth-int</w:t>
            </w:r>
          </w:p>
        </w:tc>
      </w:tr>
      <w:tr w:rsidR="00E50EEB" w14:paraId="08D56F53" w14:textId="77777777" w:rsidTr="00F643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F4BBE" w14:textId="77777777" w:rsidR="00E50EEB" w:rsidRPr="00F643D8" w:rsidRDefault="00E50EEB" w:rsidP="00F643D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643D8">
              <w:rPr>
                <w:sz w:val="21"/>
              </w:rPr>
              <w:t>nc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8738" w14:textId="77777777" w:rsidR="00E50EEB" w:rsidRPr="00F643D8" w:rsidRDefault="00E50EEB" w:rsidP="00F643D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F643D8">
              <w:rPr>
                <w:rFonts w:hint="eastAsia"/>
                <w:sz w:val="21"/>
              </w:rPr>
              <w:t>带有随机数</w:t>
            </w:r>
            <w:r w:rsidRPr="00F643D8">
              <w:rPr>
                <w:sz w:val="21"/>
              </w:rPr>
              <w:t>nonce</w:t>
            </w:r>
            <w:r w:rsidRPr="00F643D8">
              <w:rPr>
                <w:rFonts w:hint="eastAsia"/>
                <w:sz w:val="21"/>
              </w:rPr>
              <w:t>的请求次数，初始为</w:t>
            </w:r>
            <w:r w:rsidRPr="00F643D8">
              <w:rPr>
                <w:sz w:val="21"/>
              </w:rPr>
              <w:t>0</w:t>
            </w:r>
            <w:r w:rsidRPr="00F643D8">
              <w:rPr>
                <w:rFonts w:hint="eastAsia"/>
                <w:sz w:val="21"/>
              </w:rPr>
              <w:t>，每次发起请求加</w:t>
            </w:r>
            <w:r w:rsidRPr="00F643D8">
              <w:rPr>
                <w:sz w:val="21"/>
              </w:rPr>
              <w:t>1</w:t>
            </w:r>
          </w:p>
        </w:tc>
      </w:tr>
      <w:tr w:rsidR="00E50EEB" w14:paraId="37FCD8E0" w14:textId="77777777" w:rsidTr="00F643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C7FEA" w14:textId="77777777" w:rsidR="00E50EEB" w:rsidRPr="00F643D8" w:rsidRDefault="00E50EEB" w:rsidP="00F643D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643D8">
              <w:rPr>
                <w:sz w:val="21"/>
              </w:rPr>
              <w:t>cnonce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4021" w14:textId="77777777" w:rsidR="00E50EEB" w:rsidRPr="00F643D8" w:rsidRDefault="00E50EEB" w:rsidP="00F643D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F643D8">
              <w:rPr>
                <w:rFonts w:hint="eastAsia"/>
                <w:sz w:val="21"/>
              </w:rPr>
              <w:t>客户端（下级）随机数，可以使用</w:t>
            </w:r>
            <w:r w:rsidRPr="00F643D8">
              <w:rPr>
                <w:sz w:val="21"/>
              </w:rPr>
              <w:t xml:space="preserve"> UUID</w:t>
            </w:r>
            <w:r w:rsidRPr="00F643D8">
              <w:rPr>
                <w:rFonts w:hint="eastAsia"/>
                <w:sz w:val="21"/>
              </w:rPr>
              <w:t>，</w:t>
            </w:r>
            <w:r w:rsidRPr="00F643D8">
              <w:rPr>
                <w:sz w:val="21"/>
              </w:rPr>
              <w:t xml:space="preserve">3600 </w:t>
            </w:r>
            <w:r w:rsidRPr="00F643D8">
              <w:rPr>
                <w:rFonts w:hint="eastAsia"/>
                <w:sz w:val="21"/>
              </w:rPr>
              <w:t>秒生成一次</w:t>
            </w:r>
          </w:p>
        </w:tc>
      </w:tr>
      <w:tr w:rsidR="00E50EEB" w14:paraId="0C630CF0" w14:textId="77777777" w:rsidTr="00F643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EDA0" w14:textId="77777777" w:rsidR="00E50EEB" w:rsidRPr="00F643D8" w:rsidRDefault="00E50EEB" w:rsidP="00F643D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643D8">
              <w:rPr>
                <w:sz w:val="21"/>
              </w:rPr>
              <w:t>ip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14AD" w14:textId="77777777" w:rsidR="00E50EEB" w:rsidRPr="00F643D8" w:rsidRDefault="00E50EEB" w:rsidP="00F643D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F643D8">
              <w:rPr>
                <w:rFonts w:hint="eastAsia"/>
                <w:sz w:val="21"/>
              </w:rPr>
              <w:t>下级</w:t>
            </w:r>
            <w:r w:rsidRPr="00F643D8">
              <w:rPr>
                <w:sz w:val="21"/>
              </w:rPr>
              <w:t xml:space="preserve"> IP</w:t>
            </w:r>
          </w:p>
        </w:tc>
      </w:tr>
      <w:tr w:rsidR="00E50EEB" w14:paraId="6677571E" w14:textId="77777777" w:rsidTr="00F643D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0FBB" w14:textId="77777777" w:rsidR="00E50EEB" w:rsidRPr="00F643D8" w:rsidRDefault="00E50EEB" w:rsidP="00F643D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643D8">
              <w:rPr>
                <w:sz w:val="21"/>
              </w:rPr>
              <w:t>port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49C9" w14:textId="77777777" w:rsidR="00E50EEB" w:rsidRPr="00F643D8" w:rsidRDefault="00E50EEB" w:rsidP="00F643D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F643D8">
              <w:rPr>
                <w:rFonts w:hint="eastAsia"/>
                <w:sz w:val="21"/>
              </w:rPr>
              <w:t>下级端口</w:t>
            </w:r>
          </w:p>
        </w:tc>
      </w:tr>
      <w:tr w:rsidR="00E50EEB" w14:paraId="5426195C" w14:textId="77777777" w:rsidTr="00E7372C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61575" w14:textId="77777777" w:rsidR="00E50EEB" w:rsidRPr="00F643D8" w:rsidRDefault="00E50EEB" w:rsidP="00F643D8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F643D8">
              <w:rPr>
                <w:sz w:val="21"/>
              </w:rPr>
              <w:t>response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F124" w14:textId="77777777" w:rsidR="00E50EEB" w:rsidRPr="00F643D8" w:rsidRDefault="00E50EEB" w:rsidP="00F643D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F643D8">
              <w:rPr>
                <w:rFonts w:hint="eastAsia"/>
                <w:sz w:val="21"/>
              </w:rPr>
              <w:t>最终摘要，计算方法</w:t>
            </w:r>
            <w:r w:rsidRPr="00F643D8">
              <w:rPr>
                <w:sz w:val="21"/>
              </w:rPr>
              <w:t>:</w:t>
            </w:r>
          </w:p>
          <w:p w14:paraId="140C9812" w14:textId="77777777" w:rsidR="00E50EEB" w:rsidRPr="00F643D8" w:rsidRDefault="00E50EEB" w:rsidP="00F643D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F643D8">
              <w:rPr>
                <w:sz w:val="21"/>
              </w:rPr>
              <w:t>String HA1 = md5(username + ":" realm + ":" + password);</w:t>
            </w:r>
          </w:p>
          <w:p w14:paraId="4232A18A" w14:textId="77777777" w:rsidR="00E50EEB" w:rsidRPr="00F643D8" w:rsidRDefault="00E50EEB" w:rsidP="00F643D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F643D8">
              <w:rPr>
                <w:sz w:val="21"/>
              </w:rPr>
              <w:t>String HD = nonce + ":" + nc + ":" + cnonce + ":" + qop;</w:t>
            </w:r>
          </w:p>
          <w:p w14:paraId="2B6BF68D" w14:textId="77777777" w:rsidR="00E50EEB" w:rsidRPr="00F643D8" w:rsidRDefault="00E50EEB" w:rsidP="00F643D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F643D8">
              <w:rPr>
                <w:sz w:val="21"/>
              </w:rPr>
              <w:t>String HA2 = md5(httpMethod + uri + md5(""))</w:t>
            </w:r>
          </w:p>
          <w:p w14:paraId="67DE3F0F" w14:textId="77777777" w:rsidR="00E50EEB" w:rsidRPr="00F643D8" w:rsidRDefault="00E50EEB" w:rsidP="00F643D8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F643D8">
              <w:rPr>
                <w:sz w:val="21"/>
              </w:rPr>
              <w:t>String response = md5(HA1 + ":" + HD + ":" + HA2)</w:t>
            </w:r>
          </w:p>
        </w:tc>
      </w:tr>
    </w:tbl>
    <w:p w14:paraId="10AC87B9" w14:textId="6837D563" w:rsidR="00E50EEB" w:rsidRDefault="00E50EEB" w:rsidP="0004041E">
      <w:pPr>
        <w:pStyle w:val="3"/>
      </w:pPr>
      <w:r>
        <w:rPr>
          <w:rFonts w:hint="eastAsia"/>
        </w:rPr>
        <w:t>平台示例信息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410"/>
      </w:tblGrid>
      <w:tr w:rsidR="003C14C8" w14:paraId="566A0767" w14:textId="77777777" w:rsidTr="003C14C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DB7B" w14:textId="0BD0CFDE" w:rsidR="003C14C8" w:rsidRPr="00341C15" w:rsidRDefault="003C14C8" w:rsidP="00341C15">
            <w:pPr>
              <w:spacing w:line="240" w:lineRule="auto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7848" w14:textId="12A4F519" w:rsidR="003C14C8" w:rsidRPr="00341C15" w:rsidRDefault="003C14C8" w:rsidP="00341C1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341C15">
              <w:rPr>
                <w:rFonts w:hint="eastAsia"/>
                <w:b/>
              </w:rPr>
              <w:t>下级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4537" w14:textId="77777777" w:rsidR="003C14C8" w:rsidRPr="00341C15" w:rsidRDefault="003C14C8" w:rsidP="00341C15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 w:rsidRPr="00341C15">
              <w:rPr>
                <w:rFonts w:hint="eastAsia"/>
                <w:b/>
              </w:rPr>
              <w:t>上级</w:t>
            </w:r>
          </w:p>
        </w:tc>
      </w:tr>
      <w:tr w:rsidR="00341C15" w14:paraId="10410BF4" w14:textId="77777777" w:rsidTr="003C14C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76D4" w14:textId="34900A79" w:rsidR="00341C15" w:rsidRPr="00341C15" w:rsidRDefault="00341C15" w:rsidP="00341C1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341C15">
              <w:rPr>
                <w:sz w:val="21"/>
              </w:rPr>
              <w:t>ip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8241" w14:textId="2D64CB78" w:rsidR="00341C15" w:rsidRPr="00341C15" w:rsidRDefault="00341C15" w:rsidP="00341C1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341C15">
              <w:rPr>
                <w:sz w:val="21"/>
              </w:rPr>
              <w:t>10.41.49.220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A5EA" w14:textId="59F584D3" w:rsidR="00341C15" w:rsidRPr="00341C15" w:rsidRDefault="00341C15" w:rsidP="00341C1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341C15">
              <w:rPr>
                <w:sz w:val="21"/>
              </w:rPr>
              <w:t>10.41.49.209</w:t>
            </w:r>
          </w:p>
        </w:tc>
      </w:tr>
      <w:tr w:rsidR="00341C15" w14:paraId="07C6BE67" w14:textId="77777777" w:rsidTr="003C14C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A767" w14:textId="05E4CFA8" w:rsidR="00341C15" w:rsidRPr="00341C15" w:rsidRDefault="00341C15" w:rsidP="00341C1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341C15">
              <w:rPr>
                <w:sz w:val="21"/>
              </w:rPr>
              <w:t>port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F5D5" w14:textId="4C1D31A3" w:rsidR="00341C15" w:rsidRPr="00341C15" w:rsidRDefault="00341C15" w:rsidP="00341C1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341C15">
              <w:rPr>
                <w:sz w:val="21"/>
              </w:rPr>
              <w:t>8085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B6EE" w14:textId="1153234C" w:rsidR="00341C15" w:rsidRPr="00341C15" w:rsidRDefault="00341C15" w:rsidP="00341C1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341C15">
              <w:rPr>
                <w:sz w:val="21"/>
              </w:rPr>
              <w:t>9095</w:t>
            </w:r>
          </w:p>
        </w:tc>
      </w:tr>
      <w:tr w:rsidR="00341C15" w14:paraId="3BF0A9CE" w14:textId="77777777" w:rsidTr="003C14C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3086" w14:textId="2B0461FB" w:rsidR="00341C15" w:rsidRPr="00341C15" w:rsidRDefault="00341C15" w:rsidP="00341C1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341C15">
              <w:rPr>
                <w:rFonts w:hint="eastAsia"/>
                <w:sz w:val="21"/>
              </w:rPr>
              <w:t>域编码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65B7" w14:textId="7E466209" w:rsidR="00341C15" w:rsidRPr="00341C15" w:rsidRDefault="00341C15" w:rsidP="00341C1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341C15">
              <w:rPr>
                <w:sz w:val="21"/>
              </w:rPr>
              <w:t>104149220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D993" w14:textId="713160DD" w:rsidR="00341C15" w:rsidRPr="00341C15" w:rsidRDefault="00341C15" w:rsidP="00341C1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341C15">
              <w:rPr>
                <w:sz w:val="21"/>
              </w:rPr>
              <w:t>104149209</w:t>
            </w:r>
          </w:p>
        </w:tc>
      </w:tr>
      <w:tr w:rsidR="00341C15" w14:paraId="24FDFD40" w14:textId="77777777" w:rsidTr="003C14C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A103" w14:textId="1686A26C" w:rsidR="00341C15" w:rsidRPr="00341C15" w:rsidRDefault="00341C15" w:rsidP="00341C1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341C15">
              <w:rPr>
                <w:rFonts w:hint="eastAsia"/>
                <w:sz w:val="21"/>
              </w:rPr>
              <w:t>用户名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D5EB" w14:textId="63074A78" w:rsidR="00341C15" w:rsidRPr="00341C15" w:rsidRDefault="00341C15" w:rsidP="00341C1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341C15">
              <w:rPr>
                <w:sz w:val="21"/>
              </w:rPr>
              <w:t>admin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6C71" w14:textId="10441808" w:rsidR="00341C15" w:rsidRPr="00341C15" w:rsidRDefault="00341C15" w:rsidP="00341C1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341C15">
              <w:rPr>
                <w:sz w:val="21"/>
              </w:rPr>
              <w:t>admin</w:t>
            </w:r>
          </w:p>
        </w:tc>
      </w:tr>
      <w:tr w:rsidR="00341C15" w14:paraId="22024AB4" w14:textId="77777777" w:rsidTr="003C14C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9F43" w14:textId="5B026ACA" w:rsidR="00341C15" w:rsidRPr="00341C15" w:rsidRDefault="00341C15" w:rsidP="00341C1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341C15">
              <w:rPr>
                <w:rFonts w:hint="eastAsia"/>
                <w:sz w:val="21"/>
              </w:rPr>
              <w:t>密码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963F" w14:textId="67505CD5" w:rsidR="00341C15" w:rsidRPr="00341C15" w:rsidRDefault="00341C15" w:rsidP="00341C1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341C15">
              <w:rPr>
                <w:sz w:val="21"/>
              </w:rPr>
              <w:t>Hik123++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BE9D" w14:textId="39B260FA" w:rsidR="00341C15" w:rsidRPr="00341C15" w:rsidRDefault="00341C15" w:rsidP="00341C15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341C15">
              <w:rPr>
                <w:sz w:val="21"/>
              </w:rPr>
              <w:t>Hik123++</w:t>
            </w:r>
          </w:p>
        </w:tc>
      </w:tr>
    </w:tbl>
    <w:p w14:paraId="230A1B34" w14:textId="77777777" w:rsidR="00E50EEB" w:rsidRDefault="00E50EEB" w:rsidP="00E50EEB">
      <w:pPr>
        <w:ind w:firstLineChars="0" w:firstLine="0"/>
      </w:pPr>
    </w:p>
    <w:p w14:paraId="55C26BA3" w14:textId="77777777" w:rsidR="00E50EEB" w:rsidRDefault="00E50EEB" w:rsidP="0004041E">
      <w:pPr>
        <w:pStyle w:val="3"/>
      </w:pPr>
      <w:r>
        <w:rPr>
          <w:rFonts w:hint="eastAsia"/>
        </w:rPr>
        <w:lastRenderedPageBreak/>
        <w:t>下级注册流程</w:t>
      </w:r>
    </w:p>
    <w:p w14:paraId="34C2CD82" w14:textId="001030D3" w:rsidR="00E50EEB" w:rsidRDefault="00E50EEB" w:rsidP="006A0E5E">
      <w:pPr>
        <w:pStyle w:val="4"/>
      </w:pPr>
      <w:r>
        <w:rPr>
          <w:rFonts w:hint="eastAsia"/>
        </w:rPr>
        <w:t>注册接口</w:t>
      </w:r>
    </w:p>
    <w:p w14:paraId="71AA2B83" w14:textId="6BE866C4" w:rsidR="00E50EEB" w:rsidRDefault="00272D99" w:rsidP="00272D99">
      <w:pPr>
        <w:pStyle w:val="a"/>
        <w:ind w:left="0" w:firstLineChars="200" w:firstLine="480"/>
      </w:pPr>
      <w:r>
        <w:rPr>
          <w:rFonts w:hint="eastAsia"/>
        </w:rPr>
        <w:t>【</w:t>
      </w:r>
      <w:r w:rsidR="00E50EEB">
        <w:rPr>
          <w:rFonts w:hint="eastAsia"/>
        </w:rPr>
        <w:t>接口</w:t>
      </w:r>
      <w:r>
        <w:rPr>
          <w:rFonts w:hint="eastAsia"/>
        </w:rPr>
        <w:t>】</w:t>
      </w:r>
      <w:r w:rsidR="00E50EEB">
        <w:t>POST /scncg/v1/transfer/register</w:t>
      </w:r>
    </w:p>
    <w:p w14:paraId="413E34FA" w14:textId="5890D06C" w:rsidR="00E50EEB" w:rsidRDefault="00272D99" w:rsidP="00272D99">
      <w:pPr>
        <w:pStyle w:val="a"/>
        <w:ind w:left="0" w:firstLineChars="200" w:firstLine="480"/>
      </w:pPr>
      <w:r>
        <w:rPr>
          <w:rFonts w:hint="eastAsia"/>
        </w:rPr>
        <w:t>【</w:t>
      </w:r>
      <w:r w:rsidR="00E50EEB">
        <w:rPr>
          <w:rFonts w:hint="eastAsia"/>
        </w:rPr>
        <w:t>说明</w:t>
      </w:r>
      <w:r>
        <w:rPr>
          <w:rFonts w:hint="eastAsia"/>
        </w:rPr>
        <w:t>】</w:t>
      </w:r>
      <w:r w:rsidR="00E50EEB">
        <w:rPr>
          <w:rFonts w:hint="eastAsia"/>
        </w:rPr>
        <w:t>本级</w:t>
      </w:r>
      <w:r w:rsidR="00E50EEB">
        <w:t>scncg</w:t>
      </w:r>
      <w:r w:rsidR="00E50EEB">
        <w:rPr>
          <w:rFonts w:hint="eastAsia"/>
        </w:rPr>
        <w:t>平台向上级平台发起注册请求，若</w:t>
      </w:r>
      <w:r w:rsidR="00E50EEB">
        <w:t xml:space="preserve"> nonce </w:t>
      </w:r>
      <w:r w:rsidR="00E50EEB">
        <w:rPr>
          <w:rFonts w:hint="eastAsia"/>
        </w:rPr>
        <w:t>失效需要重新注册</w:t>
      </w:r>
    </w:p>
    <w:p w14:paraId="655A36A5" w14:textId="27358438" w:rsidR="00E50EEB" w:rsidRDefault="00272D99" w:rsidP="00272D99">
      <w:pPr>
        <w:pStyle w:val="a"/>
        <w:ind w:left="0" w:firstLineChars="200" w:firstLine="480"/>
      </w:pPr>
      <w:r>
        <w:rPr>
          <w:rFonts w:hint="eastAsia"/>
        </w:rPr>
        <w:t>【</w:t>
      </w:r>
      <w:r w:rsidR="00E50EEB">
        <w:rPr>
          <w:rFonts w:hint="eastAsia"/>
        </w:rPr>
        <w:t>基本流程</w:t>
      </w:r>
      <w:r>
        <w:rPr>
          <w:rFonts w:hint="eastAsia"/>
        </w:rPr>
        <w:t>】</w:t>
      </w:r>
      <w:r w:rsidR="00E50EEB">
        <w:rPr>
          <w:rFonts w:hint="eastAsia"/>
        </w:rPr>
        <w:t>下级发起注册请求（不带</w:t>
      </w:r>
      <w:r w:rsidR="00E50EEB">
        <w:t xml:space="preserve"> nonce</w:t>
      </w:r>
      <w:r w:rsidR="00E50EEB">
        <w:rPr>
          <w:rFonts w:hint="eastAsia"/>
        </w:rPr>
        <w:t>）</w:t>
      </w:r>
      <w:r w:rsidR="00E50EEB">
        <w:t xml:space="preserve"> -&gt; </w:t>
      </w:r>
      <w:r w:rsidR="00E50EEB">
        <w:rPr>
          <w:rFonts w:hint="eastAsia"/>
        </w:rPr>
        <w:t>上级响应</w:t>
      </w:r>
      <w:r w:rsidR="00E50EEB">
        <w:t xml:space="preserve"> 401</w:t>
      </w:r>
      <w:r w:rsidR="00E50EEB">
        <w:rPr>
          <w:rFonts w:hint="eastAsia"/>
        </w:rPr>
        <w:t>，响应头带有</w:t>
      </w:r>
      <w:r w:rsidR="00E50EEB">
        <w:t xml:space="preserve"> nonce -&gt;  </w:t>
      </w:r>
      <w:r w:rsidR="00E50EEB">
        <w:rPr>
          <w:rFonts w:hint="eastAsia"/>
        </w:rPr>
        <w:t>下级再次发起注册请求（带有</w:t>
      </w:r>
      <w:r w:rsidR="00E50EEB">
        <w:t xml:space="preserve"> nonce</w:t>
      </w:r>
      <w:r w:rsidR="00E50EEB">
        <w:rPr>
          <w:rFonts w:hint="eastAsia"/>
        </w:rPr>
        <w:t>）</w:t>
      </w:r>
      <w:r w:rsidR="00E50EEB">
        <w:t xml:space="preserve"> -&gt; </w:t>
      </w:r>
      <w:r w:rsidR="00E50EEB">
        <w:rPr>
          <w:rFonts w:hint="eastAsia"/>
        </w:rPr>
        <w:t>注册成功</w:t>
      </w:r>
    </w:p>
    <w:p w14:paraId="50EF3C0B" w14:textId="5388F0A2" w:rsidR="00E50EEB" w:rsidRDefault="00272D99" w:rsidP="00272D99">
      <w:pPr>
        <w:pStyle w:val="a"/>
        <w:ind w:left="0" w:firstLineChars="200" w:firstLine="480"/>
      </w:pPr>
      <w:r>
        <w:rPr>
          <w:rFonts w:hint="eastAsia"/>
        </w:rPr>
        <w:t>【</w:t>
      </w:r>
      <w:r w:rsidR="00E50EEB">
        <w:rPr>
          <w:rFonts w:hint="eastAsia"/>
        </w:rPr>
        <w:t>请求示例</w:t>
      </w:r>
      <w:r>
        <w:rPr>
          <w:rFonts w:hint="eastAsia"/>
        </w:rPr>
        <w:t>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50EEB" w14:paraId="22BA2C55" w14:textId="77777777" w:rsidTr="00E50EEB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659D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POST /scncg/v1/transfer/register HTTP/1.1</w:t>
            </w:r>
          </w:p>
          <w:p w14:paraId="0949F5EE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Accept: application/json</w:t>
            </w:r>
          </w:p>
          <w:p w14:paraId="756C6048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cnonce: 70253669-57f1-4708-97f1-ea4f6be710de</w:t>
            </w:r>
          </w:p>
          <w:p w14:paraId="59B6AC88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uri: /scncg/v1/transfer/register</w:t>
            </w:r>
          </w:p>
          <w:p w14:paraId="5005B958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ip: 10.41.49.220</w:t>
            </w:r>
          </w:p>
          <w:p w14:paraId="06A439F1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response: 04b6f8ee6d302866476cd24f0d80b7f8</w:t>
            </w:r>
          </w:p>
          <w:p w14:paraId="654F8546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nonce:</w:t>
            </w:r>
          </w:p>
          <w:p w14:paraId="36B8CD82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qop: auth-int</w:t>
            </w:r>
          </w:p>
          <w:p w14:paraId="6AB0D076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higherIndexCode: 104149209</w:t>
            </w:r>
          </w:p>
          <w:p w14:paraId="1C3A2FB6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username: admin</w:t>
            </w:r>
          </w:p>
          <w:p w14:paraId="7F4521B8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Content-Type: application/json</w:t>
            </w:r>
          </w:p>
          <w:p w14:paraId="1A2B906C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nc: 0</w:t>
            </w:r>
          </w:p>
          <w:p w14:paraId="14504D63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port: 8085</w:t>
            </w:r>
          </w:p>
          <w:p w14:paraId="67B593BF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realm: 104149220</w:t>
            </w:r>
          </w:p>
          <w:p w14:paraId="3BF1FCD9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User-Agent: Java/11.0.5</w:t>
            </w:r>
          </w:p>
          <w:p w14:paraId="4D7DF157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Host: 10.41.49.209:9095</w:t>
            </w:r>
          </w:p>
          <w:p w14:paraId="73A06EA5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Connection: keep-alive</w:t>
            </w:r>
          </w:p>
          <w:p w14:paraId="6CC19A30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Content-Length: 2</w:t>
            </w:r>
          </w:p>
          <w:p w14:paraId="5A451328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</w:p>
          <w:p w14:paraId="26FCB8C7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HTTP/1.1 401</w:t>
            </w:r>
          </w:p>
          <w:p w14:paraId="48497C90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traceId: 52ae077a601e6b34</w:t>
            </w:r>
          </w:p>
          <w:p w14:paraId="463C8B16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Set-Cookie: JSESSIONID=990148520F7B6D97CAA46595EC497F87; Path=/scncg; HttpOnly</w:t>
            </w:r>
          </w:p>
          <w:p w14:paraId="1BB09E9D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realm: 104149220</w:t>
            </w:r>
          </w:p>
          <w:p w14:paraId="61C1BBC8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qop: auth-int</w:t>
            </w:r>
          </w:p>
          <w:p w14:paraId="604DE42F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nonce: 26b9e76a-b100-4d41-b206-a110c9cb07c1</w:t>
            </w:r>
          </w:p>
          <w:p w14:paraId="2737DAEF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Content-Type: application/json;charset=UTF-8</w:t>
            </w:r>
          </w:p>
          <w:p w14:paraId="24D6BFF8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Transfer-Encoding: chunked</w:t>
            </w:r>
          </w:p>
          <w:p w14:paraId="5D8F48F6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lastRenderedPageBreak/>
              <w:t>Date: Tue, 02 Nov 2021 07:54:10 GMT</w:t>
            </w:r>
          </w:p>
          <w:p w14:paraId="5CEEE43A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Keep-Alive: timeout=5</w:t>
            </w:r>
          </w:p>
          <w:p w14:paraId="53B65D43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Connection: keep-alive</w:t>
            </w:r>
          </w:p>
          <w:p w14:paraId="1624A52A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</w:p>
          <w:p w14:paraId="16E0FD39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{"code":"0x19300227","msg":".........","message":"......","data":{}}</w:t>
            </w:r>
          </w:p>
          <w:p w14:paraId="505F39B0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</w:p>
          <w:p w14:paraId="703507CD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 xml:space="preserve"># </w:t>
            </w:r>
            <w:r w:rsidRPr="00272D99">
              <w:rPr>
                <w:rFonts w:hint="eastAsia"/>
                <w:sz w:val="21"/>
              </w:rPr>
              <w:t>第二次请求带有</w:t>
            </w:r>
            <w:r w:rsidRPr="00272D99">
              <w:rPr>
                <w:rFonts w:hint="eastAsia"/>
                <w:sz w:val="21"/>
              </w:rPr>
              <w:t xml:space="preserve"> nonce</w:t>
            </w:r>
          </w:p>
          <w:p w14:paraId="3D792EC5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POST /scncg/v1/transfer/register HTTP/1.1</w:t>
            </w:r>
          </w:p>
          <w:p w14:paraId="6D041999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Accept: application/json</w:t>
            </w:r>
          </w:p>
          <w:p w14:paraId="51570136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cnonce: 70253669-57f1-4708-97f1-ea4f6be710de</w:t>
            </w:r>
          </w:p>
          <w:p w14:paraId="11D64D8F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uri: /scncg/v1/transfer/register</w:t>
            </w:r>
          </w:p>
          <w:p w14:paraId="656A31BA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response: 75a82886f41311c0e06d57400812f224</w:t>
            </w:r>
          </w:p>
          <w:p w14:paraId="3602910D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nonce: 26b9e76a-b100-4d41-b206-a110c9cb07c1</w:t>
            </w:r>
          </w:p>
          <w:p w14:paraId="1B836974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ip: 10.41.49.220</w:t>
            </w:r>
          </w:p>
          <w:p w14:paraId="1B7156CB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qop: auth-int</w:t>
            </w:r>
          </w:p>
          <w:p w14:paraId="661B6071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higherIndexCode: 104149209</w:t>
            </w:r>
          </w:p>
          <w:p w14:paraId="434FBFD1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username: admin</w:t>
            </w:r>
          </w:p>
          <w:p w14:paraId="657E9CED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Content-Type: application/json</w:t>
            </w:r>
          </w:p>
          <w:p w14:paraId="45570E6F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nc: 0</w:t>
            </w:r>
          </w:p>
          <w:p w14:paraId="37D1861A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port: 8085</w:t>
            </w:r>
          </w:p>
          <w:p w14:paraId="7C125BBF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realm: 104149220</w:t>
            </w:r>
          </w:p>
          <w:p w14:paraId="6756B974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User-Agent: Java/11.0.5</w:t>
            </w:r>
          </w:p>
          <w:p w14:paraId="051575C7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Host: 10.41.49.209:9095</w:t>
            </w:r>
          </w:p>
          <w:p w14:paraId="23541695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Connection: keep-alive</w:t>
            </w:r>
          </w:p>
          <w:p w14:paraId="6BF309F3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Content-Length: 2</w:t>
            </w:r>
          </w:p>
          <w:p w14:paraId="65D1957A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</w:p>
          <w:p w14:paraId="3460603C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HTTP/1.1 200</w:t>
            </w:r>
          </w:p>
          <w:p w14:paraId="70589B63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traceId: 2d4674afddeba41a</w:t>
            </w:r>
          </w:p>
          <w:p w14:paraId="124E0AA5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Set-Cookie: JSESSIONID=93427AF5E3514C821935AD9B04ACBC3C; Path=/scncg; HttpOnly</w:t>
            </w:r>
          </w:p>
          <w:p w14:paraId="56FB2226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Content-Type: application/json;charset=UTF-8</w:t>
            </w:r>
          </w:p>
          <w:p w14:paraId="7B59ED35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Transfer-Encoding: chunked</w:t>
            </w:r>
          </w:p>
          <w:p w14:paraId="43EE0F8D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Date: Tue, 02 Nov 2021 07:54:10 GMT</w:t>
            </w:r>
          </w:p>
          <w:p w14:paraId="1ED77375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Keep-Alive: timeout=5</w:t>
            </w:r>
          </w:p>
          <w:p w14:paraId="4A75242C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Connection: keep-alive</w:t>
            </w:r>
          </w:p>
          <w:p w14:paraId="0AF98F91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</w:p>
          <w:p w14:paraId="23057084" w14:textId="77777777" w:rsidR="00E50EEB" w:rsidRPr="00272D99" w:rsidRDefault="00E50EEB" w:rsidP="00272D99">
            <w:pPr>
              <w:spacing w:line="400" w:lineRule="exact"/>
              <w:ind w:firstLineChars="0" w:firstLine="0"/>
              <w:rPr>
                <w:sz w:val="21"/>
              </w:rPr>
            </w:pPr>
            <w:r w:rsidRPr="00272D99">
              <w:rPr>
                <w:rFonts w:hint="eastAsia"/>
                <w:sz w:val="21"/>
              </w:rPr>
              <w:t>{"code":"0","msg":"............","message":"......","data":null}</w:t>
            </w:r>
          </w:p>
        </w:tc>
      </w:tr>
    </w:tbl>
    <w:p w14:paraId="446FD2EE" w14:textId="77777777" w:rsidR="00E50EEB" w:rsidRDefault="00E50EEB" w:rsidP="006A0E5E">
      <w:pPr>
        <w:pStyle w:val="4"/>
      </w:pPr>
      <w:r>
        <w:rPr>
          <w:rFonts w:hint="eastAsia"/>
        </w:rPr>
        <w:lastRenderedPageBreak/>
        <w:t>心跳接口</w:t>
      </w:r>
    </w:p>
    <w:p w14:paraId="26151DEF" w14:textId="149AA5AB" w:rsidR="00E50EEB" w:rsidRDefault="000B5C40" w:rsidP="000B5C40">
      <w:pPr>
        <w:pStyle w:val="a"/>
        <w:ind w:left="0" w:firstLineChars="200" w:firstLine="480"/>
      </w:pPr>
      <w:r>
        <w:rPr>
          <w:rFonts w:hint="eastAsia"/>
        </w:rPr>
        <w:t>【</w:t>
      </w:r>
      <w:r w:rsidR="00E50EEB">
        <w:rPr>
          <w:rFonts w:hint="eastAsia"/>
        </w:rPr>
        <w:t>接口</w:t>
      </w:r>
      <w:r>
        <w:rPr>
          <w:rFonts w:hint="eastAsia"/>
        </w:rPr>
        <w:t>】</w:t>
      </w:r>
      <w:r w:rsidR="00E50EEB">
        <w:t>POST /scncg/cascade/v1/common/keepAlive</w:t>
      </w:r>
    </w:p>
    <w:p w14:paraId="695DAA2D" w14:textId="32776698" w:rsidR="00E50EEB" w:rsidRDefault="000B5C40" w:rsidP="000B5C40">
      <w:pPr>
        <w:pStyle w:val="a"/>
        <w:ind w:left="0" w:firstLineChars="200" w:firstLine="480"/>
      </w:pPr>
      <w:r>
        <w:rPr>
          <w:rFonts w:hint="eastAsia"/>
        </w:rPr>
        <w:t>【</w:t>
      </w:r>
      <w:r w:rsidR="00E50EEB">
        <w:rPr>
          <w:rFonts w:hint="eastAsia"/>
        </w:rPr>
        <w:t>说明</w:t>
      </w:r>
      <w:r>
        <w:rPr>
          <w:rFonts w:hint="eastAsia"/>
        </w:rPr>
        <w:t>】</w:t>
      </w:r>
      <w:r w:rsidR="00E50EEB">
        <w:rPr>
          <w:rFonts w:hint="eastAsia"/>
        </w:rPr>
        <w:t>和上级平台保持心跳连接；注册成功后，心跳接口才能正常响应；</w:t>
      </w:r>
      <w:proofErr w:type="gramStart"/>
      <w:r w:rsidR="00E50EEB">
        <w:rPr>
          <w:rFonts w:hint="eastAsia"/>
        </w:rPr>
        <w:t>若心</w:t>
      </w:r>
      <w:proofErr w:type="gramEnd"/>
      <w:r w:rsidR="00E50EEB">
        <w:rPr>
          <w:rFonts w:hint="eastAsia"/>
        </w:rPr>
        <w:t>跳响应失败需要重新注册；</w:t>
      </w:r>
    </w:p>
    <w:p w14:paraId="49566F18" w14:textId="6105E76E" w:rsidR="00E50EEB" w:rsidRDefault="000B5C40" w:rsidP="000B5C40">
      <w:pPr>
        <w:pStyle w:val="a"/>
        <w:ind w:left="0" w:firstLineChars="200" w:firstLine="480"/>
      </w:pPr>
      <w:r>
        <w:rPr>
          <w:rFonts w:hint="eastAsia"/>
        </w:rPr>
        <w:t>【</w:t>
      </w:r>
      <w:r w:rsidR="00E50EEB">
        <w:rPr>
          <w:rFonts w:hint="eastAsia"/>
        </w:rPr>
        <w:t>请求示例</w:t>
      </w:r>
      <w:r>
        <w:rPr>
          <w:rFonts w:hint="eastAsia"/>
        </w:rPr>
        <w:t>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50EEB" w14:paraId="64EF8585" w14:textId="77777777" w:rsidTr="00E50EEB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BF6B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POST /scncg/cascade/v1/common/keepAlive HTTP/1.1</w:t>
            </w:r>
          </w:p>
          <w:p w14:paraId="15EC1B3B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Accept: application/json</w:t>
            </w:r>
          </w:p>
          <w:p w14:paraId="1DDD521F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nonce: 650f1f68-120f-4609-b73e-5275994482cc</w:t>
            </w:r>
          </w:p>
          <w:p w14:paraId="4EA41EC4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nc: 530</w:t>
            </w:r>
          </w:p>
          <w:p w14:paraId="093D2531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cnonce: 0e8dbba4-ec1c-4e0a-aeaf-c49438fec21e</w:t>
            </w:r>
          </w:p>
          <w:p w14:paraId="09C87011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uri: /scncg/cascade/v1/common/keepAlive</w:t>
            </w:r>
          </w:p>
          <w:p w14:paraId="697FF68B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response: c71ab3fb565087eb6617a41744ba8e26</w:t>
            </w:r>
          </w:p>
          <w:p w14:paraId="6D221F70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qop: auth-int</w:t>
            </w:r>
          </w:p>
          <w:p w14:paraId="511D0FEF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username: admin</w:t>
            </w:r>
          </w:p>
          <w:p w14:paraId="62F93497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ip: 10.41.49.220</w:t>
            </w:r>
          </w:p>
          <w:p w14:paraId="0D636CDC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Content-Type: application/json</w:t>
            </w:r>
          </w:p>
          <w:p w14:paraId="3A53EBE5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port: 8085</w:t>
            </w:r>
          </w:p>
          <w:p w14:paraId="408D7DF8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realm: 104149220</w:t>
            </w:r>
          </w:p>
          <w:p w14:paraId="0F265B67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User-Agent: Java/11.0.5</w:t>
            </w:r>
          </w:p>
          <w:p w14:paraId="4D8D3CC2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Host: 10.41.49.209:9095</w:t>
            </w:r>
          </w:p>
          <w:p w14:paraId="3E60BD1D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Connection: keep-alive</w:t>
            </w:r>
          </w:p>
          <w:p w14:paraId="2043C4D3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Content-Length: 2</w:t>
            </w:r>
          </w:p>
          <w:p w14:paraId="62E28A79" w14:textId="77777777" w:rsidR="00E50EEB" w:rsidRPr="000B5C40" w:rsidRDefault="00E50EEB" w:rsidP="000B5C40">
            <w:pPr>
              <w:spacing w:line="400" w:lineRule="exact"/>
              <w:ind w:firstLine="420"/>
              <w:rPr>
                <w:sz w:val="21"/>
              </w:rPr>
            </w:pPr>
          </w:p>
          <w:p w14:paraId="27E72A29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HTTP/1.1 200</w:t>
            </w:r>
          </w:p>
          <w:p w14:paraId="6A493771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traceId: 27024fe5507ac943</w:t>
            </w:r>
          </w:p>
          <w:p w14:paraId="15E0CE02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Set-Cookie: JSESSIONID=D9EFD65DA65823511E9B023486F3DC05; Path=/scncg; HttpOnly</w:t>
            </w:r>
          </w:p>
          <w:p w14:paraId="6C4BE20A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Content-Type: application/json;charset=UTF-8</w:t>
            </w:r>
          </w:p>
          <w:p w14:paraId="362B8621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Transfer-Encoding: chunked</w:t>
            </w:r>
          </w:p>
          <w:p w14:paraId="3EC57A6D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Date: Tue, 02 Nov 2021 07:14:41 GMT</w:t>
            </w:r>
          </w:p>
          <w:p w14:paraId="38F68AA7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Keep-Alive: timeout=5</w:t>
            </w:r>
          </w:p>
          <w:p w14:paraId="65320773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Connection: keep-alive</w:t>
            </w:r>
          </w:p>
          <w:p w14:paraId="4B54BE5D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ab/>
            </w:r>
          </w:p>
          <w:p w14:paraId="0D17CBBB" w14:textId="77777777" w:rsidR="00E50EEB" w:rsidRPr="000B5C40" w:rsidRDefault="00E50EEB" w:rsidP="000B5C40">
            <w:pPr>
              <w:spacing w:line="400" w:lineRule="exact"/>
              <w:ind w:firstLineChars="0" w:firstLine="0"/>
              <w:rPr>
                <w:sz w:val="21"/>
              </w:rPr>
            </w:pPr>
            <w:r w:rsidRPr="000B5C40">
              <w:rPr>
                <w:rFonts w:hint="eastAsia"/>
                <w:sz w:val="21"/>
              </w:rPr>
              <w:t>{"code":"0","msg":"............","message":"......","data":null}</w:t>
            </w:r>
          </w:p>
        </w:tc>
      </w:tr>
    </w:tbl>
    <w:p w14:paraId="53E22F2F" w14:textId="77777777" w:rsidR="00E50EEB" w:rsidRDefault="00E50EEB" w:rsidP="00E50EEB">
      <w:pPr>
        <w:ind w:firstLineChars="0" w:firstLine="0"/>
      </w:pPr>
    </w:p>
    <w:p w14:paraId="2738FF2F" w14:textId="77777777" w:rsidR="00E50EEB" w:rsidRDefault="00E50EEB" w:rsidP="0004041E">
      <w:pPr>
        <w:pStyle w:val="3"/>
      </w:pPr>
      <w:r>
        <w:rPr>
          <w:rFonts w:hint="eastAsia"/>
        </w:rPr>
        <w:lastRenderedPageBreak/>
        <w:t>数据同步接口</w:t>
      </w:r>
    </w:p>
    <w:p w14:paraId="29C146D7" w14:textId="3981F9C4" w:rsidR="00E50EEB" w:rsidRDefault="006B148D" w:rsidP="006B148D">
      <w:pPr>
        <w:pStyle w:val="a"/>
        <w:ind w:left="0" w:firstLineChars="200" w:firstLine="480"/>
      </w:pPr>
      <w:r>
        <w:rPr>
          <w:rFonts w:hint="eastAsia"/>
        </w:rPr>
        <w:t>【</w:t>
      </w:r>
      <w:r w:rsidR="00E50EEB">
        <w:rPr>
          <w:rFonts w:hint="eastAsia"/>
        </w:rPr>
        <w:t>接口地址</w:t>
      </w:r>
      <w:r>
        <w:rPr>
          <w:rFonts w:hint="eastAsia"/>
        </w:rPr>
        <w:t>】</w:t>
      </w:r>
      <w:r w:rsidR="00E50EEB">
        <w:t>POST /scncg/cascade/v1/dataTransfer/upload</w:t>
      </w:r>
    </w:p>
    <w:p w14:paraId="5CF4C190" w14:textId="0BB2D7B4" w:rsidR="00E50EEB" w:rsidRDefault="006B148D" w:rsidP="006B148D">
      <w:pPr>
        <w:pStyle w:val="a"/>
        <w:ind w:left="0" w:firstLineChars="200" w:firstLine="480"/>
      </w:pPr>
      <w:r>
        <w:rPr>
          <w:rFonts w:hint="eastAsia"/>
        </w:rPr>
        <w:t>【</w:t>
      </w:r>
      <w:r w:rsidR="00E50EEB">
        <w:rPr>
          <w:rFonts w:hint="eastAsia"/>
        </w:rPr>
        <w:t>接口说明</w:t>
      </w:r>
      <w:r>
        <w:rPr>
          <w:rFonts w:hint="eastAsia"/>
        </w:rPr>
        <w:t>】</w:t>
      </w:r>
      <w:r w:rsidR="00E50EEB">
        <w:rPr>
          <w:rFonts w:hint="eastAsia"/>
        </w:rPr>
        <w:t>下级推送上级，支持安检设备，安检站点，安检通道，安检事件等；</w:t>
      </w:r>
      <w:r w:rsidR="003D6C7B">
        <w:rPr>
          <w:rFonts w:hint="eastAsia"/>
        </w:rPr>
        <w:t>图片全部使用</w:t>
      </w:r>
      <w:r w:rsidR="003D6C7B">
        <w:rPr>
          <w:rFonts w:hint="eastAsia"/>
        </w:rPr>
        <w:t xml:space="preserve"> base64</w:t>
      </w:r>
      <w:r w:rsidR="003D6C7B">
        <w:rPr>
          <w:rFonts w:hint="eastAsia"/>
        </w:rPr>
        <w:t>编码后传输。</w:t>
      </w:r>
    </w:p>
    <w:p w14:paraId="34B2A587" w14:textId="5AD63AD1" w:rsidR="00E50EEB" w:rsidRDefault="006B148D" w:rsidP="006B148D">
      <w:pPr>
        <w:pStyle w:val="a"/>
        <w:ind w:left="0" w:firstLineChars="200" w:firstLine="480"/>
      </w:pPr>
      <w:r>
        <w:rPr>
          <w:rFonts w:hint="eastAsia"/>
        </w:rPr>
        <w:t>【</w:t>
      </w:r>
      <w:r w:rsidR="00E50EEB">
        <w:rPr>
          <w:rFonts w:hint="eastAsia"/>
        </w:rPr>
        <w:t>请求示例</w:t>
      </w:r>
      <w:r>
        <w:rPr>
          <w:rFonts w:hint="eastAsia"/>
        </w:rPr>
        <w:t>】</w:t>
      </w:r>
    </w:p>
    <w:tbl>
      <w:tblPr>
        <w:tblStyle w:val="ab"/>
        <w:tblW w:w="19256" w:type="dxa"/>
        <w:tblLook w:val="04A0" w:firstRow="1" w:lastRow="0" w:firstColumn="1" w:lastColumn="0" w:noHBand="0" w:noVBand="1"/>
      </w:tblPr>
      <w:tblGrid>
        <w:gridCol w:w="13379"/>
        <w:gridCol w:w="5877"/>
      </w:tblGrid>
      <w:tr w:rsidR="00E93F27" w14:paraId="07937DF3" w14:textId="77777777" w:rsidTr="00E93F27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3256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POST /scncg/cascade/v1/dataTransfer/upload HTTP/1.1</w:t>
            </w:r>
          </w:p>
          <w:p w14:paraId="449118AF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Accept: application/json</w:t>
            </w:r>
          </w:p>
          <w:p w14:paraId="0D6CCCC4" w14:textId="38463215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token:</w:t>
            </w:r>
            <w:r w:rsidRPr="00E93F27">
              <w:rPr>
                <w:sz w:val="21"/>
              </w:rPr>
              <w:t>SElLIEl1R1hMbmdLRkd4cTVPUnc6R0JkTlpHbHAyZGpGdjUvQURScThRRlNVNGwvNHRlM2pkRTdhTW1yV1VjOD06MTYzNTgzMjQ2NTE0OQ==</w:t>
            </w:r>
          </w:p>
          <w:p w14:paraId="21F830DB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nonce: 97208f2a-d034-4235-b3e5-03e31957bed6</w:t>
            </w:r>
          </w:p>
          <w:p w14:paraId="4976F722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ip: 10.41.49.220</w:t>
            </w:r>
          </w:p>
          <w:p w14:paraId="73F3A851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response: ac0a38b9f72b1a9af84b9bfc6542ba57</w:t>
            </w:r>
          </w:p>
          <w:p w14:paraId="658D2AE0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nc: 72</w:t>
            </w:r>
          </w:p>
          <w:p w14:paraId="73B2D287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uri: /scncg/cascade/v1/analyze/mq/transfer</w:t>
            </w:r>
          </w:p>
          <w:p w14:paraId="2E436840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qop: auth-int</w:t>
            </w:r>
          </w:p>
          <w:p w14:paraId="6B03259B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username: admin</w:t>
            </w:r>
          </w:p>
          <w:p w14:paraId="72C69AA6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cnonce: 81f66aee-0636-4e3c-9ffa-aa844d9d5927</w:t>
            </w:r>
          </w:p>
          <w:p w14:paraId="4827CF82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Content-Type: application/json</w:t>
            </w:r>
          </w:p>
          <w:p w14:paraId="3A509C26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port: 8085</w:t>
            </w:r>
          </w:p>
          <w:p w14:paraId="41832330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realm: 104149220</w:t>
            </w:r>
          </w:p>
          <w:p w14:paraId="5EE9C9EB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User-Agent: Java/11.0.5</w:t>
            </w:r>
          </w:p>
          <w:p w14:paraId="49F42246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Host: 10.41.49.209:9095</w:t>
            </w:r>
          </w:p>
          <w:p w14:paraId="35D3B278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Connection: keep-alive</w:t>
            </w:r>
          </w:p>
          <w:p w14:paraId="157273AC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Content-Length: 434</w:t>
            </w:r>
          </w:p>
          <w:p w14:paraId="62CC4B4C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</w:p>
          <w:p w14:paraId="52719D31" w14:textId="77777777" w:rsidR="00E93F27" w:rsidRPr="00E93F27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{</w:t>
            </w:r>
          </w:p>
          <w:p w14:paraId="6BA840EE" w14:textId="77777777" w:rsidR="00E93F27" w:rsidRPr="00E93F27" w:rsidRDefault="00E93F27" w:rsidP="00E93F27">
            <w:pPr>
              <w:spacing w:line="400" w:lineRule="exact"/>
              <w:ind w:firstLineChars="100" w:firstLine="210"/>
              <w:rPr>
                <w:sz w:val="21"/>
              </w:rPr>
            </w:pPr>
            <w:r w:rsidRPr="00E93F27">
              <w:rPr>
                <w:sz w:val="21"/>
              </w:rPr>
              <w:t>"</w:t>
            </w:r>
            <w:r w:rsidRPr="00E93F27">
              <w:rPr>
                <w:rFonts w:hint="eastAsia"/>
                <w:sz w:val="21"/>
              </w:rPr>
              <w:t>inf</w:t>
            </w:r>
            <w:r w:rsidRPr="00E93F27">
              <w:rPr>
                <w:sz w:val="21"/>
              </w:rPr>
              <w:t>N</w:t>
            </w:r>
            <w:r w:rsidRPr="00E93F27">
              <w:rPr>
                <w:rFonts w:hint="eastAsia"/>
                <w:sz w:val="21"/>
              </w:rPr>
              <w:t>ame</w:t>
            </w:r>
            <w:r w:rsidRPr="00E93F27">
              <w:rPr>
                <w:sz w:val="21"/>
              </w:rPr>
              <w:t>": "doorStatusUpload",</w:t>
            </w:r>
          </w:p>
          <w:p w14:paraId="30CFEC63" w14:textId="77777777" w:rsidR="00E93F27" w:rsidRPr="00E93F27" w:rsidRDefault="00E93F27" w:rsidP="00E93F27">
            <w:pPr>
              <w:spacing w:line="400" w:lineRule="exact"/>
              <w:ind w:firstLineChars="100" w:firstLine="210"/>
              <w:rPr>
                <w:sz w:val="21"/>
              </w:rPr>
            </w:pPr>
            <w:r w:rsidRPr="00E93F27">
              <w:rPr>
                <w:sz w:val="21"/>
              </w:rPr>
              <w:t>"msgId": "12321darwe",</w:t>
            </w:r>
          </w:p>
          <w:p w14:paraId="33AC6A9B" w14:textId="77777777" w:rsidR="00E93F27" w:rsidRPr="00E93F27" w:rsidRDefault="00E93F27" w:rsidP="00E93F27">
            <w:pPr>
              <w:spacing w:line="400" w:lineRule="exact"/>
              <w:ind w:firstLineChars="100" w:firstLine="210"/>
              <w:rPr>
                <w:sz w:val="21"/>
              </w:rPr>
            </w:pPr>
            <w:r w:rsidRPr="00E93F27">
              <w:rPr>
                <w:sz w:val="21"/>
              </w:rPr>
              <w:t>"data": [</w:t>
            </w:r>
          </w:p>
          <w:p w14:paraId="78829193" w14:textId="77777777" w:rsidR="00E93F27" w:rsidRPr="00E93F27" w:rsidRDefault="00E93F27" w:rsidP="00E93F27">
            <w:pPr>
              <w:spacing w:line="400" w:lineRule="exact"/>
              <w:ind w:firstLine="420"/>
              <w:rPr>
                <w:sz w:val="21"/>
              </w:rPr>
            </w:pPr>
            <w:r w:rsidRPr="00E93F27">
              <w:rPr>
                <w:sz w:val="21"/>
              </w:rPr>
              <w:t>{</w:t>
            </w:r>
          </w:p>
          <w:p w14:paraId="4417A95E" w14:textId="77777777" w:rsidR="00E93F27" w:rsidRPr="00E93F27" w:rsidRDefault="00E93F27" w:rsidP="00E93F27">
            <w:pPr>
              <w:spacing w:line="400" w:lineRule="exact"/>
              <w:ind w:firstLineChars="300" w:firstLine="630"/>
              <w:rPr>
                <w:sz w:val="21"/>
              </w:rPr>
            </w:pPr>
            <w:r w:rsidRPr="00E93F27">
              <w:rPr>
                <w:sz w:val="21"/>
              </w:rPr>
              <w:t>"</w:t>
            </w:r>
            <w:r w:rsidRPr="00E93F27">
              <w:rPr>
                <w:rFonts w:hint="eastAsia"/>
                <w:sz w:val="21"/>
              </w:rPr>
              <w:t>indexCode</w:t>
            </w:r>
            <w:r w:rsidRPr="00E93F27">
              <w:rPr>
                <w:sz w:val="21"/>
              </w:rPr>
              <w:t>": "dsafsadfsdafas",</w:t>
            </w:r>
          </w:p>
          <w:p w14:paraId="5AC94374" w14:textId="77777777" w:rsidR="00E93F27" w:rsidRPr="00E93F27" w:rsidRDefault="00E93F27" w:rsidP="00E93F27">
            <w:pPr>
              <w:spacing w:line="400" w:lineRule="exact"/>
              <w:ind w:firstLineChars="300" w:firstLine="630"/>
              <w:rPr>
                <w:sz w:val="21"/>
              </w:rPr>
            </w:pPr>
            <w:r w:rsidRPr="00E93F27">
              <w:rPr>
                <w:sz w:val="21"/>
              </w:rPr>
              <w:t>"</w:t>
            </w:r>
            <w:r w:rsidRPr="00E93F27">
              <w:rPr>
                <w:rFonts w:hint="eastAsia"/>
                <w:sz w:val="21"/>
              </w:rPr>
              <w:t>status</w:t>
            </w:r>
            <w:r w:rsidRPr="00E93F27">
              <w:rPr>
                <w:sz w:val="21"/>
              </w:rPr>
              <w:t>": 0</w:t>
            </w:r>
            <w:r w:rsidRPr="00E93F27">
              <w:rPr>
                <w:rFonts w:hint="eastAsia"/>
                <w:sz w:val="21"/>
              </w:rPr>
              <w:t>,</w:t>
            </w:r>
          </w:p>
          <w:p w14:paraId="762D9DD7" w14:textId="77777777" w:rsidR="00E93F27" w:rsidRPr="00E93F27" w:rsidRDefault="00E93F27" w:rsidP="00E93F27">
            <w:pPr>
              <w:spacing w:line="400" w:lineRule="exact"/>
              <w:ind w:firstLineChars="300" w:firstLine="630"/>
              <w:rPr>
                <w:sz w:val="21"/>
              </w:rPr>
            </w:pPr>
            <w:r w:rsidRPr="00E93F27">
              <w:rPr>
                <w:sz w:val="21"/>
              </w:rPr>
              <w:t>"happenTime": "2022-05-03T17:30:08+08:00"</w:t>
            </w:r>
          </w:p>
          <w:p w14:paraId="4F0D461A" w14:textId="77777777" w:rsidR="00E93F27" w:rsidRPr="00E93F27" w:rsidRDefault="00E93F27" w:rsidP="00E93F27">
            <w:pPr>
              <w:spacing w:line="400" w:lineRule="exact"/>
              <w:ind w:firstLine="420"/>
              <w:rPr>
                <w:sz w:val="21"/>
              </w:rPr>
            </w:pPr>
            <w:r w:rsidRPr="00E93F27">
              <w:rPr>
                <w:sz w:val="21"/>
              </w:rPr>
              <w:t>}</w:t>
            </w:r>
          </w:p>
          <w:p w14:paraId="4B473D2B" w14:textId="77777777" w:rsidR="00E93F27" w:rsidRPr="00E93F27" w:rsidRDefault="00E93F27" w:rsidP="00E93F27">
            <w:pPr>
              <w:spacing w:line="400" w:lineRule="exact"/>
              <w:ind w:firstLineChars="100" w:firstLine="210"/>
              <w:rPr>
                <w:sz w:val="21"/>
              </w:rPr>
            </w:pPr>
            <w:r w:rsidRPr="00E93F27">
              <w:rPr>
                <w:sz w:val="21"/>
              </w:rPr>
              <w:t>]</w:t>
            </w:r>
          </w:p>
          <w:p w14:paraId="0D932A08" w14:textId="07027FC7" w:rsidR="00E93F27" w:rsidRPr="006B148D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  <w:r w:rsidRPr="00E93F27">
              <w:rPr>
                <w:sz w:val="21"/>
              </w:rPr>
              <w:t>}</w:t>
            </w:r>
          </w:p>
        </w:tc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8AF3" w14:textId="63E2C457" w:rsidR="00E93F27" w:rsidRPr="006B148D" w:rsidRDefault="00E93F27" w:rsidP="00E93F27">
            <w:pPr>
              <w:spacing w:line="400" w:lineRule="exact"/>
              <w:ind w:firstLineChars="0" w:firstLine="0"/>
              <w:rPr>
                <w:sz w:val="21"/>
              </w:rPr>
            </w:pPr>
          </w:p>
        </w:tc>
      </w:tr>
    </w:tbl>
    <w:p w14:paraId="5CCD69A8" w14:textId="77777777" w:rsidR="00E50EEB" w:rsidRDefault="00E50EEB" w:rsidP="0004041E">
      <w:pPr>
        <w:pStyle w:val="2"/>
      </w:pPr>
      <w:bookmarkStart w:id="46" w:name="_Toc115180959"/>
      <w:bookmarkStart w:id="47" w:name="_Toc138245893"/>
      <w:r>
        <w:rPr>
          <w:rFonts w:hint="eastAsia"/>
        </w:rPr>
        <w:lastRenderedPageBreak/>
        <w:t>安检设备基础数据</w:t>
      </w:r>
      <w:bookmarkEnd w:id="46"/>
      <w:bookmarkEnd w:id="47"/>
    </w:p>
    <w:p w14:paraId="4F5B4AAA" w14:textId="77777777" w:rsidR="00E50EEB" w:rsidRDefault="00E50EEB" w:rsidP="0004041E">
      <w:pPr>
        <w:pStyle w:val="3"/>
      </w:pPr>
      <w:r>
        <w:rPr>
          <w:rFonts w:hint="eastAsia"/>
        </w:rPr>
        <w:t>接口功能定义</w:t>
      </w:r>
    </w:p>
    <w:p w14:paraId="7C4C4687" w14:textId="77777777" w:rsidR="00E50EEB" w:rsidRDefault="00E50EEB" w:rsidP="00557042">
      <w:pPr>
        <w:pStyle w:val="a"/>
        <w:numPr>
          <w:ilvl w:val="0"/>
          <w:numId w:val="10"/>
        </w:numPr>
        <w:ind w:left="0" w:firstLineChars="200" w:firstLine="480"/>
      </w:pPr>
      <w:r>
        <w:rPr>
          <w:rFonts w:hint="eastAsia"/>
        </w:rPr>
        <w:t>启动时，安检设备数据上传到云平台</w:t>
      </w:r>
    </w:p>
    <w:p w14:paraId="153AA307" w14:textId="77777777" w:rsidR="00E50EEB" w:rsidRDefault="00E50EEB" w:rsidP="00557042">
      <w:pPr>
        <w:pStyle w:val="a"/>
        <w:numPr>
          <w:ilvl w:val="0"/>
          <w:numId w:val="10"/>
        </w:numPr>
        <w:ind w:left="0" w:firstLineChars="200" w:firstLine="480"/>
      </w:pPr>
      <w:r>
        <w:rPr>
          <w:rFonts w:hint="eastAsia"/>
        </w:rPr>
        <w:t>安检设备基础信息数据变化时上传</w:t>
      </w:r>
    </w:p>
    <w:p w14:paraId="058D124C" w14:textId="4169A336" w:rsidR="00E50EEB" w:rsidRDefault="00E50EEB" w:rsidP="00557042">
      <w:pPr>
        <w:pStyle w:val="a"/>
        <w:numPr>
          <w:ilvl w:val="0"/>
          <w:numId w:val="10"/>
        </w:numPr>
        <w:ind w:left="0" w:firstLineChars="200" w:firstLine="480"/>
      </w:pPr>
      <w:r>
        <w:rPr>
          <w:rFonts w:hint="eastAsia"/>
        </w:rPr>
        <w:t>接口名称：</w:t>
      </w:r>
      <w:r>
        <w:t>securityInfoUpload</w:t>
      </w:r>
    </w:p>
    <w:p w14:paraId="0CA71C8C" w14:textId="7B8C2FA8" w:rsidR="007F6CEE" w:rsidRDefault="007F6CEE" w:rsidP="00557042">
      <w:pPr>
        <w:pStyle w:val="a"/>
        <w:numPr>
          <w:ilvl w:val="0"/>
          <w:numId w:val="10"/>
        </w:numPr>
        <w:ind w:left="0" w:firstLineChars="200" w:firstLine="48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设备资源需要在区站资源上报后上报，上报顺序为站点资源</w:t>
      </w:r>
      <w:r>
        <w:rPr>
          <w:rFonts w:hint="eastAsia"/>
        </w:rPr>
        <w:t>-</w:t>
      </w:r>
      <w:r>
        <w:rPr>
          <w:rFonts w:hint="eastAsia"/>
        </w:rPr>
        <w:t>通道资源</w:t>
      </w:r>
      <w:r>
        <w:rPr>
          <w:rFonts w:hint="eastAsia"/>
        </w:rPr>
        <w:t>-</w:t>
      </w:r>
      <w:r>
        <w:rPr>
          <w:rFonts w:hint="eastAsia"/>
        </w:rPr>
        <w:t>设备资源。资源唯一编码</w:t>
      </w:r>
      <w:r>
        <w:t>indexCode</w:t>
      </w:r>
      <w:r>
        <w:rPr>
          <w:rFonts w:hint="eastAsia"/>
        </w:rPr>
        <w:t>建议使用</w:t>
      </w:r>
      <w:r>
        <w:rPr>
          <w:rFonts w:hint="eastAsia"/>
        </w:rPr>
        <w:t>UUID</w:t>
      </w:r>
      <w:r>
        <w:rPr>
          <w:rFonts w:hint="eastAsia"/>
        </w:rPr>
        <w:t>字段进行上报，避免冲突。</w:t>
      </w:r>
    </w:p>
    <w:p w14:paraId="10039D6B" w14:textId="77777777" w:rsidR="00E50EEB" w:rsidRDefault="00E50EEB" w:rsidP="0004041E">
      <w:pPr>
        <w:pStyle w:val="3"/>
      </w:pPr>
      <w:r>
        <w:rPr>
          <w:rFonts w:hint="eastAsia"/>
        </w:rPr>
        <w:t>接口数据内容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350"/>
        <w:gridCol w:w="537"/>
        <w:gridCol w:w="2641"/>
        <w:gridCol w:w="1582"/>
        <w:gridCol w:w="1570"/>
        <w:gridCol w:w="2813"/>
      </w:tblGrid>
      <w:tr w:rsidR="00E50EEB" w14:paraId="5884DBD3" w14:textId="77777777" w:rsidTr="00E50EEB"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C0FF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B0082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F3719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17295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6FF6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取值说明</w:t>
            </w:r>
          </w:p>
        </w:tc>
      </w:tr>
      <w:tr w:rsidR="00E50EEB" w14:paraId="5E16D7F5" w14:textId="77777777" w:rsidTr="00E50EEB"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14FA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A72B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infName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8E945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9F54D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接口名称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60EB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securityInfoUpload</w:t>
            </w:r>
          </w:p>
        </w:tc>
      </w:tr>
      <w:tr w:rsidR="00E50EEB" w14:paraId="5482BEA7" w14:textId="77777777" w:rsidTr="00E50EEB"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C1E0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5691F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msgId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E8D53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0726F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消息</w:t>
            </w:r>
            <w:r>
              <w:rPr>
                <w:sz w:val="21"/>
              </w:rPr>
              <w:t>id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E408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本次通信的</w:t>
            </w:r>
            <w:r>
              <w:rPr>
                <w:sz w:val="21"/>
              </w:rPr>
              <w:t>id</w:t>
            </w:r>
          </w:p>
        </w:tc>
      </w:tr>
      <w:tr w:rsidR="00E50EEB" w14:paraId="788FA49E" w14:textId="77777777" w:rsidTr="00E50EEB">
        <w:tc>
          <w:tcPr>
            <w:tcW w:w="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EBE7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ED196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4B13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Object[]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BDABD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数据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5F66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7DCBFB24" w14:textId="77777777" w:rsidTr="00E50EEB">
        <w:trPr>
          <w:trHeight w:val="283"/>
        </w:trPr>
        <w:tc>
          <w:tcPr>
            <w:tcW w:w="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3610" w14:textId="77777777" w:rsidR="00E50EEB" w:rsidRDefault="00E50EEB">
            <w:pPr>
              <w:spacing w:before="435" w:after="217"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5D69B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6ED80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indexCode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1FE45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494CE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设备唯一</w:t>
            </w:r>
            <w:r>
              <w:rPr>
                <w:sz w:val="21"/>
              </w:rPr>
              <w:t>id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6081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13A1E427" w14:textId="77777777" w:rsidTr="00E50EEB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EA2D2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906D0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74010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1923C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3DB45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设备名称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A6E1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4AF544BA" w14:textId="77777777" w:rsidTr="00E50EEB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A5A8C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09768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D55DC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deviceType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B408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E9250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安检设备类型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E733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详见附录</w:t>
            </w:r>
            <w:r>
              <w:rPr>
                <w:sz w:val="21"/>
              </w:rPr>
              <w:t>A</w:t>
            </w:r>
            <w:r>
              <w:rPr>
                <w:rFonts w:hint="eastAsia"/>
                <w:sz w:val="21"/>
              </w:rPr>
              <w:t>【安检设备类型】</w:t>
            </w:r>
          </w:p>
        </w:tc>
      </w:tr>
      <w:tr w:rsidR="00E50EEB" w14:paraId="7431587F" w14:textId="77777777" w:rsidTr="00E50EEB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A6C10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06925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E8748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serialNum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C301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DBBEE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设备序列号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66A2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0ED0D8D8" w14:textId="77777777" w:rsidTr="00E50EEB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D05E3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791C9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087F6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ip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CE31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2850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设备</w:t>
            </w:r>
            <w:r>
              <w:rPr>
                <w:sz w:val="21"/>
              </w:rPr>
              <w:t>ip</w:t>
            </w:r>
            <w:r>
              <w:rPr>
                <w:rFonts w:hint="eastAsia"/>
                <w:sz w:val="21"/>
              </w:rPr>
              <w:t>地址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37F0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228C689D" w14:textId="77777777" w:rsidTr="00E50EEB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B8419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7A4AD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54268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port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8D83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EACA3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设备端口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BF16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077D8451" w14:textId="77777777" w:rsidTr="00E50EEB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61CA8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66021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298A6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deviceCode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6D6CC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B1650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主动设备编码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02D5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3C48AB24" w14:textId="77777777" w:rsidTr="00E50EEB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9D038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5E869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1C58E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deviceSecretKey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C861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Stirng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0B60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设备验证码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4F6B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0E9ACF59" w14:textId="77777777" w:rsidTr="00E50EEB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A53CD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DC381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1F225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regionIndexCode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5DD2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2F5BD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所属区域编码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3331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779A96FD" w14:textId="77777777" w:rsidTr="00E50EEB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13610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3EE84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1E43E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belongStation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F165" w14:textId="2D7904A0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  <w:r w:rsidR="00BE65C0">
              <w:rPr>
                <w:sz w:val="21"/>
              </w:rPr>
              <w:t>(</w:t>
            </w:r>
            <w:r w:rsidR="00BE65C0">
              <w:rPr>
                <w:rFonts w:hint="eastAsia"/>
                <w:sz w:val="21"/>
              </w:rPr>
              <w:t>非空</w:t>
            </w:r>
            <w:r w:rsidR="00BE65C0">
              <w:rPr>
                <w:sz w:val="21"/>
              </w:rPr>
              <w:t>)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9C7C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所属安检站点编码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375C" w14:textId="410D5D2A" w:rsidR="00E50EEB" w:rsidRDefault="00BE65C0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区站资源的上报的</w:t>
            </w:r>
            <w:r>
              <w:rPr>
                <w:rFonts w:hint="eastAsia"/>
                <w:sz w:val="21"/>
              </w:rPr>
              <w:t>i</w:t>
            </w:r>
            <w:r>
              <w:rPr>
                <w:sz w:val="21"/>
              </w:rPr>
              <w:t>ndexCode</w:t>
            </w:r>
            <w:r>
              <w:rPr>
                <w:rFonts w:hint="eastAsia"/>
                <w:sz w:val="21"/>
              </w:rPr>
              <w:t>字段信息</w:t>
            </w:r>
          </w:p>
        </w:tc>
      </w:tr>
      <w:tr w:rsidR="00E50EEB" w14:paraId="1053D27F" w14:textId="77777777" w:rsidTr="00E50EEB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F6E8F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2728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8271D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belongEntrance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5309" w14:textId="66DFF3BE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  <w:r w:rsidR="00BE65C0">
              <w:rPr>
                <w:sz w:val="21"/>
              </w:rPr>
              <w:t>(</w:t>
            </w:r>
            <w:r w:rsidR="00BE65C0">
              <w:rPr>
                <w:rFonts w:hint="eastAsia"/>
                <w:sz w:val="21"/>
              </w:rPr>
              <w:t>非空</w:t>
            </w:r>
            <w:r w:rsidR="00BE65C0">
              <w:rPr>
                <w:sz w:val="21"/>
              </w:rPr>
              <w:t>)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B4F65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所属安检通道编码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A856" w14:textId="43465931" w:rsidR="00E50EEB" w:rsidRDefault="00BE65C0">
            <w:pPr>
              <w:spacing w:line="240" w:lineRule="auto"/>
              <w:ind w:firstLineChars="0" w:firstLine="0"/>
              <w:rPr>
                <w:sz w:val="21"/>
              </w:rPr>
            </w:pPr>
            <w:bookmarkStart w:id="48" w:name="_GoBack"/>
            <w:bookmarkEnd w:id="48"/>
            <w:r>
              <w:rPr>
                <w:rFonts w:hint="eastAsia"/>
                <w:sz w:val="21"/>
              </w:rPr>
              <w:t>区站</w:t>
            </w:r>
            <w:r>
              <w:rPr>
                <w:rFonts w:hint="eastAsia"/>
                <w:sz w:val="21"/>
              </w:rPr>
              <w:t>资源的上报的</w:t>
            </w:r>
            <w:r>
              <w:rPr>
                <w:rFonts w:hint="eastAsia"/>
                <w:sz w:val="21"/>
              </w:rPr>
              <w:t>i</w:t>
            </w:r>
            <w:r>
              <w:rPr>
                <w:sz w:val="21"/>
              </w:rPr>
              <w:t>ndexCode</w:t>
            </w:r>
            <w:r>
              <w:rPr>
                <w:rFonts w:hint="eastAsia"/>
                <w:sz w:val="21"/>
              </w:rPr>
              <w:t>字段信息</w:t>
            </w:r>
          </w:p>
        </w:tc>
      </w:tr>
      <w:tr w:rsidR="00E50EEB" w14:paraId="6E199C3B" w14:textId="77777777" w:rsidTr="00E50EEB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F1126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D5CB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3914E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externalCode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3EE4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B9DB2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外部编码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B306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09003C0A" w14:textId="77777777" w:rsidTr="00E50EEB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B8655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D514E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502CB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parentIndexCode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8D71F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1B500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父设备</w:t>
            </w:r>
            <w:proofErr w:type="gramEnd"/>
            <w:r>
              <w:rPr>
                <w:rFonts w:hint="eastAsia"/>
                <w:sz w:val="21"/>
              </w:rPr>
              <w:t>编码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9AB1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073FC232" w14:textId="77777777" w:rsidTr="00E50EEB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C06E6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19966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68A7C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BAC3C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B56EE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设备状态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E032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rFonts w:hint="eastAsia"/>
                <w:sz w:val="21"/>
              </w:rPr>
              <w:t>：正常，</w:t>
            </w:r>
            <w:r>
              <w:rPr>
                <w:sz w:val="21"/>
              </w:rPr>
              <w:t>-1</w:t>
            </w:r>
            <w:r>
              <w:rPr>
                <w:rFonts w:hint="eastAsia"/>
                <w:sz w:val="21"/>
              </w:rPr>
              <w:t>：删除</w:t>
            </w:r>
          </w:p>
        </w:tc>
      </w:tr>
      <w:tr w:rsidR="00E50EEB" w14:paraId="25C67208" w14:textId="77777777" w:rsidTr="00E50EEB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BE73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03C9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A3732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resourceType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58B2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B9535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设备类型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7E559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详见附录</w:t>
            </w:r>
            <w:r>
              <w:rPr>
                <w:sz w:val="21"/>
              </w:rPr>
              <w:t>A</w:t>
            </w:r>
            <w:r>
              <w:rPr>
                <w:rFonts w:hint="eastAsia"/>
                <w:sz w:val="21"/>
              </w:rPr>
              <w:t>【资源类型】</w:t>
            </w:r>
          </w:p>
        </w:tc>
      </w:tr>
    </w:tbl>
    <w:p w14:paraId="4911698F" w14:textId="77777777" w:rsidR="00E50EEB" w:rsidRDefault="00E50EEB" w:rsidP="0004041E">
      <w:pPr>
        <w:pStyle w:val="3"/>
      </w:pPr>
      <w:r>
        <w:rPr>
          <w:rFonts w:hint="eastAsia"/>
        </w:rPr>
        <w:lastRenderedPageBreak/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50EEB" w14:paraId="3182DC46" w14:textId="77777777" w:rsidTr="00E50EEB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65D2" w14:textId="77777777" w:rsidR="00E50EEB" w:rsidRDefault="00E50EEB">
            <w:pPr>
              <w:spacing w:line="400" w:lineRule="exac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{</w:t>
            </w:r>
          </w:p>
          <w:p w14:paraId="1C4DFF16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"infName": "securityInfoUpload",</w:t>
            </w:r>
          </w:p>
          <w:p w14:paraId="773FA1A4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"msgId": "12321darwe",</w:t>
            </w:r>
          </w:p>
          <w:p w14:paraId="5F2908B0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"data": [</w:t>
            </w:r>
          </w:p>
          <w:p w14:paraId="443F285F" w14:textId="77777777" w:rsidR="00E50EEB" w:rsidRDefault="00E50EEB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{</w:t>
            </w:r>
          </w:p>
          <w:p w14:paraId="45FC9596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"indexCode": "dsafsadfsdafas",</w:t>
            </w:r>
          </w:p>
          <w:p w14:paraId="06036381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"name": "</w:t>
            </w:r>
            <w:r>
              <w:rPr>
                <w:rFonts w:hint="eastAsia"/>
                <w:sz w:val="21"/>
              </w:rPr>
              <w:t>安检设备</w:t>
            </w:r>
            <w:r>
              <w:rPr>
                <w:sz w:val="21"/>
              </w:rPr>
              <w:t>1",</w:t>
            </w:r>
          </w:p>
          <w:p w14:paraId="4B0CEE54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"deviceType": "",</w:t>
            </w:r>
          </w:p>
          <w:p w14:paraId="4A1FFBA2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"serialNum": "",</w:t>
            </w:r>
          </w:p>
          <w:p w14:paraId="48055E00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"ip": "0.0.0.0",</w:t>
            </w:r>
          </w:p>
          <w:p w14:paraId="10F41246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"port": "8080",</w:t>
            </w:r>
          </w:p>
          <w:p w14:paraId="7E6DCCF6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"deviceCode": ""</w:t>
            </w:r>
          </w:p>
          <w:p w14:paraId="555CE8C9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"deviceSecretKey": "",</w:t>
            </w:r>
          </w:p>
          <w:p w14:paraId="685B44C1" w14:textId="77777777" w:rsidR="00E50EEB" w:rsidRDefault="00E50EEB">
            <w:pPr>
              <w:spacing w:line="400" w:lineRule="exact"/>
              <w:ind w:firstLineChars="600" w:firstLine="1260"/>
              <w:rPr>
                <w:b/>
                <w:sz w:val="21"/>
              </w:rPr>
            </w:pPr>
            <w:r>
              <w:rPr>
                <w:sz w:val="21"/>
              </w:rPr>
              <w:t>"regionIndexCode": "root000000",</w:t>
            </w:r>
          </w:p>
          <w:p w14:paraId="106982DF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"externalCode": "",</w:t>
            </w:r>
          </w:p>
          <w:p w14:paraId="3ACE67EC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"parentIndexCode": "",</w:t>
            </w:r>
          </w:p>
          <w:p w14:paraId="1B75AA72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"status": 0,</w:t>
            </w:r>
          </w:p>
          <w:p w14:paraId="0C188580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"resourceType": "iasDevice"</w:t>
            </w:r>
          </w:p>
          <w:p w14:paraId="23C627D0" w14:textId="77777777" w:rsidR="00E50EEB" w:rsidRDefault="00E50EEB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03F225C4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]</w:t>
            </w:r>
          </w:p>
          <w:p w14:paraId="7B9F8373" w14:textId="77777777" w:rsidR="00E50EEB" w:rsidRDefault="00E50EEB">
            <w:pPr>
              <w:spacing w:line="400" w:lineRule="exac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}</w:t>
            </w:r>
          </w:p>
        </w:tc>
      </w:tr>
    </w:tbl>
    <w:p w14:paraId="044928E6" w14:textId="77777777" w:rsidR="00E50EEB" w:rsidRDefault="00E50EEB" w:rsidP="0004041E">
      <w:pPr>
        <w:pStyle w:val="3"/>
      </w:pPr>
      <w:r>
        <w:rPr>
          <w:rFonts w:hint="eastAsia"/>
        </w:rPr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E50EEB" w14:paraId="4FF3739E" w14:textId="77777777" w:rsidTr="00E50EEB"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2AD44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DB58A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A2C93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DB26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FE8D1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取值说明</w:t>
            </w:r>
          </w:p>
        </w:tc>
      </w:tr>
      <w:tr w:rsidR="00E50EEB" w14:paraId="7405441D" w14:textId="77777777" w:rsidTr="00E50EEB"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74685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93927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26907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425E9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F127F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0-</w:t>
            </w:r>
            <w:r>
              <w:rPr>
                <w:rFonts w:hint="eastAsia"/>
                <w:sz w:val="21"/>
              </w:rPr>
              <w:t>成功</w:t>
            </w:r>
          </w:p>
        </w:tc>
      </w:tr>
      <w:tr w:rsidR="00E50EEB" w14:paraId="1A7E9893" w14:textId="77777777" w:rsidTr="00E50EEB"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2FAAB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735A2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msg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15494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68B9C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68AFA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4C8C9BD0" w14:textId="77777777" w:rsidTr="00E50EEB"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00DB5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A851C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17165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7EA96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F4D7E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7372DBBC" w14:textId="77777777" w:rsidTr="00E50EEB"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24783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E5B56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2B78D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infName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876BC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FF453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CC874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securityInfoUpload</w:t>
            </w:r>
          </w:p>
        </w:tc>
      </w:tr>
      <w:tr w:rsidR="00E50EEB" w14:paraId="367B0875" w14:textId="77777777" w:rsidTr="00E50E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4B416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D5BF9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5133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msgId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E107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E98AB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消息</w:t>
            </w:r>
            <w:r>
              <w:rPr>
                <w:sz w:val="21"/>
              </w:rPr>
              <w:t>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3AAC4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请求中的消息</w:t>
            </w:r>
            <w:r>
              <w:rPr>
                <w:sz w:val="21"/>
              </w:rPr>
              <w:t>id</w:t>
            </w:r>
          </w:p>
        </w:tc>
      </w:tr>
    </w:tbl>
    <w:p w14:paraId="29002F85" w14:textId="77777777" w:rsidR="00E50EEB" w:rsidRDefault="00E50EEB" w:rsidP="0004041E">
      <w:pPr>
        <w:pStyle w:val="3"/>
      </w:pPr>
      <w:r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50EEB" w14:paraId="45CEEF73" w14:textId="77777777" w:rsidTr="00E50EEB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D1F1" w14:textId="77777777" w:rsidR="00E50EEB" w:rsidRDefault="00E50EEB">
            <w:pPr>
              <w:spacing w:line="400" w:lineRule="exac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{</w:t>
            </w:r>
          </w:p>
          <w:p w14:paraId="3721CF1C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"code": "0",</w:t>
            </w:r>
          </w:p>
          <w:p w14:paraId="271346BB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lastRenderedPageBreak/>
              <w:t>"msg": "success",</w:t>
            </w:r>
          </w:p>
          <w:p w14:paraId="298D3A71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"data": {</w:t>
            </w:r>
          </w:p>
          <w:p w14:paraId="2A07D7F8" w14:textId="77777777" w:rsidR="00E50EEB" w:rsidRDefault="00E50EEB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"infName": "securityInfoUpload",</w:t>
            </w:r>
          </w:p>
          <w:p w14:paraId="09F5138C" w14:textId="77777777" w:rsidR="00E50EEB" w:rsidRDefault="00E50EEB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"msgId": "12321darwe"</w:t>
            </w:r>
          </w:p>
          <w:p w14:paraId="19FB9C28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64A26A25" w14:textId="77777777" w:rsidR="00E50EEB" w:rsidRDefault="00E50EEB">
            <w:pPr>
              <w:ind w:firstLineChars="0" w:firstLine="0"/>
            </w:pPr>
            <w:r>
              <w:rPr>
                <w:sz w:val="21"/>
              </w:rPr>
              <w:t>}</w:t>
            </w:r>
          </w:p>
        </w:tc>
      </w:tr>
    </w:tbl>
    <w:p w14:paraId="2EC4D8BC" w14:textId="77777777" w:rsidR="00E50EEB" w:rsidRDefault="00E50EEB" w:rsidP="0004041E">
      <w:pPr>
        <w:pStyle w:val="2"/>
      </w:pPr>
      <w:bookmarkStart w:id="49" w:name="_Toc115180960"/>
      <w:bookmarkStart w:id="50" w:name="_Toc138245894"/>
      <w:r>
        <w:rPr>
          <w:rFonts w:hint="eastAsia"/>
        </w:rPr>
        <w:lastRenderedPageBreak/>
        <w:t>安检设备状态数据</w:t>
      </w:r>
      <w:bookmarkEnd w:id="49"/>
      <w:bookmarkEnd w:id="50"/>
    </w:p>
    <w:p w14:paraId="50BB627D" w14:textId="77777777" w:rsidR="00E50EEB" w:rsidRDefault="00E50EEB" w:rsidP="0004041E">
      <w:pPr>
        <w:pStyle w:val="3"/>
      </w:pPr>
      <w:r>
        <w:rPr>
          <w:rFonts w:hint="eastAsia"/>
        </w:rPr>
        <w:t>接口功能定义</w:t>
      </w:r>
    </w:p>
    <w:p w14:paraId="3FBE261C" w14:textId="77777777" w:rsidR="00E50EEB" w:rsidRDefault="00E50EEB" w:rsidP="00557042">
      <w:pPr>
        <w:pStyle w:val="a"/>
        <w:numPr>
          <w:ilvl w:val="0"/>
          <w:numId w:val="10"/>
        </w:numPr>
        <w:ind w:left="0" w:firstLineChars="200" w:firstLine="480"/>
      </w:pPr>
      <w:r>
        <w:rPr>
          <w:rFonts w:hint="eastAsia"/>
        </w:rPr>
        <w:t>启动时，设备在离线状态数据全量上传到云平台</w:t>
      </w:r>
    </w:p>
    <w:p w14:paraId="7CC8CBB2" w14:textId="77777777" w:rsidR="00E50EEB" w:rsidRDefault="00E50EEB" w:rsidP="00557042">
      <w:pPr>
        <w:pStyle w:val="a"/>
        <w:numPr>
          <w:ilvl w:val="0"/>
          <w:numId w:val="10"/>
        </w:numPr>
        <w:ind w:left="0" w:firstLineChars="200" w:firstLine="480"/>
      </w:pPr>
      <w:r>
        <w:rPr>
          <w:rFonts w:hint="eastAsia"/>
        </w:rPr>
        <w:t>设备在离线状态数据变化时上传</w:t>
      </w:r>
    </w:p>
    <w:p w14:paraId="3E3B6F77" w14:textId="77777777" w:rsidR="00E50EEB" w:rsidRDefault="00E50EEB" w:rsidP="00557042">
      <w:pPr>
        <w:pStyle w:val="a"/>
        <w:numPr>
          <w:ilvl w:val="0"/>
          <w:numId w:val="10"/>
        </w:numPr>
        <w:ind w:left="0" w:firstLineChars="200" w:firstLine="480"/>
      </w:pPr>
      <w:r>
        <w:rPr>
          <w:rFonts w:hint="eastAsia"/>
        </w:rPr>
        <w:t>接口名称：</w:t>
      </w:r>
      <w:r>
        <w:t>seurityStatusUpload</w:t>
      </w:r>
    </w:p>
    <w:p w14:paraId="092FEF31" w14:textId="77777777" w:rsidR="00E50EEB" w:rsidRDefault="00E50EEB" w:rsidP="0004041E">
      <w:pPr>
        <w:pStyle w:val="3"/>
      </w:pPr>
      <w:r>
        <w:rPr>
          <w:rFonts w:hint="eastAsia"/>
        </w:rPr>
        <w:t>接口数据内容</w:t>
      </w:r>
    </w:p>
    <w:tbl>
      <w:tblPr>
        <w:tblStyle w:val="ab"/>
        <w:tblW w:w="10201" w:type="dxa"/>
        <w:tblLook w:val="04A0" w:firstRow="1" w:lastRow="0" w:firstColumn="1" w:lastColumn="0" w:noHBand="0" w:noVBand="1"/>
      </w:tblPr>
      <w:tblGrid>
        <w:gridCol w:w="391"/>
        <w:gridCol w:w="565"/>
        <w:gridCol w:w="1449"/>
        <w:gridCol w:w="1701"/>
        <w:gridCol w:w="1559"/>
        <w:gridCol w:w="4536"/>
      </w:tblGrid>
      <w:tr w:rsidR="00E50EEB" w14:paraId="561EB514" w14:textId="77777777" w:rsidTr="00E93F27"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DECE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B3A8F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262DB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73C67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3B3F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取值说明</w:t>
            </w:r>
          </w:p>
        </w:tc>
      </w:tr>
      <w:tr w:rsidR="00E50EEB" w14:paraId="75A21208" w14:textId="77777777" w:rsidTr="00E93F27"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AE42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B0CB2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infName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2BFBE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27C8B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接口名称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B3E5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seurityStatusUpload</w:t>
            </w:r>
          </w:p>
        </w:tc>
      </w:tr>
      <w:tr w:rsidR="00E50EEB" w14:paraId="670C7418" w14:textId="77777777" w:rsidTr="00E93F27"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C5CC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31DEA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msgId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F8F0B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F8EB5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消息</w:t>
            </w:r>
            <w:r>
              <w:rPr>
                <w:sz w:val="21"/>
              </w:rPr>
              <w:t>id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9D62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本次通信的</w:t>
            </w:r>
            <w:r>
              <w:rPr>
                <w:sz w:val="21"/>
              </w:rPr>
              <w:t>id</w:t>
            </w:r>
          </w:p>
        </w:tc>
      </w:tr>
      <w:tr w:rsidR="00E50EEB" w14:paraId="5BEFE68A" w14:textId="77777777" w:rsidTr="00E93F27"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E9F19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A6EE2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C7DAF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Object[]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E9B81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数据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AAA9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2657F640" w14:textId="77777777" w:rsidTr="00E93F27">
        <w:trPr>
          <w:trHeight w:val="283"/>
        </w:trPr>
        <w:tc>
          <w:tcPr>
            <w:tcW w:w="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3179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2B3AA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7041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indexCode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62BE1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E2E68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设备唯一</w:t>
            </w:r>
            <w:r>
              <w:rPr>
                <w:sz w:val="21"/>
              </w:rPr>
              <w:t>id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132F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2FA9C328" w14:textId="77777777" w:rsidTr="00E93F27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EB89D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D1DD3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E09BB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4238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13EC7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设备状态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295D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-1</w:t>
            </w:r>
            <w:r>
              <w:rPr>
                <w:rFonts w:hint="eastAsia"/>
                <w:sz w:val="21"/>
              </w:rPr>
              <w:t>：离线，</w:t>
            </w:r>
            <w:r>
              <w:rPr>
                <w:sz w:val="21"/>
              </w:rPr>
              <w:t>0</w:t>
            </w:r>
            <w:r>
              <w:rPr>
                <w:rFonts w:hint="eastAsia"/>
                <w:sz w:val="21"/>
              </w:rPr>
              <w:t>：在线</w:t>
            </w:r>
          </w:p>
        </w:tc>
      </w:tr>
      <w:tr w:rsidR="00E50EEB" w14:paraId="6D1E95DD" w14:textId="77777777" w:rsidTr="00E93F27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09E5D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81E8A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87C48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happenTime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C295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97B3C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发生时间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93FA" w14:textId="6B44EEAB" w:rsidR="00E50EEB" w:rsidRDefault="00D15AD9" w:rsidP="00D15AD9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rFonts w:hint="eastAsia"/>
                <w:sz w:val="21"/>
              </w:rPr>
              <w:t>时间格式</w:t>
            </w:r>
            <w:r>
              <w:rPr>
                <w:rFonts w:hint="eastAsia"/>
                <w:sz w:val="21"/>
              </w:rPr>
              <w:t>：</w:t>
            </w:r>
            <w:r w:rsidRPr="00195020">
              <w:rPr>
                <w:sz w:val="21"/>
              </w:rPr>
              <w:t>2022-05-03T17:30:08.000+08:00</w:t>
            </w:r>
          </w:p>
        </w:tc>
      </w:tr>
    </w:tbl>
    <w:p w14:paraId="49683A65" w14:textId="77777777" w:rsidR="00E50EEB" w:rsidRDefault="00E50EEB" w:rsidP="0004041E">
      <w:pPr>
        <w:pStyle w:val="3"/>
      </w:pPr>
      <w:r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50EEB" w14:paraId="7D18F0EC" w14:textId="77777777" w:rsidTr="00E50EEB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0FE1" w14:textId="77777777" w:rsidR="00E50EEB" w:rsidRDefault="00E50EEB">
            <w:pPr>
              <w:spacing w:line="400" w:lineRule="exac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{</w:t>
            </w:r>
          </w:p>
          <w:p w14:paraId="778F06BF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"infName": "seurityStatusUpload",</w:t>
            </w:r>
          </w:p>
          <w:p w14:paraId="4502CFB0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"msgId": "12321darwe",</w:t>
            </w:r>
          </w:p>
          <w:p w14:paraId="17E667FC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"data": [</w:t>
            </w:r>
          </w:p>
          <w:p w14:paraId="7D2FE83D" w14:textId="77777777" w:rsidR="00E50EEB" w:rsidRDefault="00E50EEB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{</w:t>
            </w:r>
          </w:p>
          <w:p w14:paraId="31ED671E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"indexCode": "dsafsadfsdafas",</w:t>
            </w:r>
          </w:p>
          <w:p w14:paraId="7B99C695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"status": 0,</w:t>
            </w:r>
          </w:p>
          <w:p w14:paraId="5564366B" w14:textId="4FE2D1AB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"happenTime": "2022-05-03T17:30:08</w:t>
            </w:r>
            <w:r w:rsidR="00D15AD9">
              <w:rPr>
                <w:sz w:val="21"/>
              </w:rPr>
              <w:t>.000</w:t>
            </w:r>
            <w:r>
              <w:rPr>
                <w:sz w:val="21"/>
              </w:rPr>
              <w:t>+08:00"</w:t>
            </w:r>
          </w:p>
          <w:p w14:paraId="00887D1E" w14:textId="77777777" w:rsidR="00E50EEB" w:rsidRDefault="00E50EEB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0F349E00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]</w:t>
            </w:r>
          </w:p>
          <w:p w14:paraId="709E1F05" w14:textId="77777777" w:rsidR="00E50EEB" w:rsidRDefault="00E50EEB">
            <w:pPr>
              <w:spacing w:line="400" w:lineRule="exac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}</w:t>
            </w:r>
          </w:p>
        </w:tc>
      </w:tr>
    </w:tbl>
    <w:p w14:paraId="40DF77C2" w14:textId="77777777" w:rsidR="00E50EEB" w:rsidRDefault="00E50EEB" w:rsidP="0004041E">
      <w:pPr>
        <w:pStyle w:val="3"/>
      </w:pPr>
      <w:r>
        <w:rPr>
          <w:rFonts w:hint="eastAsia"/>
        </w:rPr>
        <w:lastRenderedPageBreak/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E50EEB" w14:paraId="1B12F9DF" w14:textId="77777777" w:rsidTr="00E50EEB"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22837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D9E8B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82F29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0A9E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21741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取值说明</w:t>
            </w:r>
          </w:p>
        </w:tc>
      </w:tr>
      <w:tr w:rsidR="00E50EEB" w14:paraId="34F544DE" w14:textId="77777777" w:rsidTr="00E50EEB"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8B102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B8120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59BF1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C34EE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7A23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0-</w:t>
            </w:r>
            <w:r>
              <w:rPr>
                <w:rFonts w:hint="eastAsia"/>
                <w:sz w:val="21"/>
              </w:rPr>
              <w:t>成功</w:t>
            </w:r>
          </w:p>
        </w:tc>
      </w:tr>
      <w:tr w:rsidR="00E50EEB" w14:paraId="6C5E427E" w14:textId="77777777" w:rsidTr="00E50EEB"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FBC4F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7FD5D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msg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AA62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84405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66C86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412E2F58" w14:textId="77777777" w:rsidTr="00E50EEB"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9D89A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77D77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4F8E6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D7203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AAA3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76F5E991" w14:textId="77777777" w:rsidTr="00E50EEB"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B0DD3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E1CBD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14445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infName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4DB18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5DAE5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B5F5B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seurityStatusUpload</w:t>
            </w:r>
          </w:p>
        </w:tc>
      </w:tr>
      <w:tr w:rsidR="00E50EEB" w14:paraId="6ED6E5B0" w14:textId="77777777" w:rsidTr="00E50E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E52C4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A030A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38EAB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msgId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0F84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0E2D1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消息</w:t>
            </w:r>
            <w:r>
              <w:rPr>
                <w:sz w:val="21"/>
              </w:rPr>
              <w:t>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A37AF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请求中的消息</w:t>
            </w:r>
            <w:r>
              <w:rPr>
                <w:sz w:val="21"/>
              </w:rPr>
              <w:t>id</w:t>
            </w:r>
          </w:p>
        </w:tc>
      </w:tr>
    </w:tbl>
    <w:p w14:paraId="45368078" w14:textId="77777777" w:rsidR="00E50EEB" w:rsidRDefault="00E50EEB" w:rsidP="0004041E">
      <w:pPr>
        <w:pStyle w:val="3"/>
      </w:pPr>
      <w:r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50EEB" w14:paraId="120B881B" w14:textId="77777777" w:rsidTr="00E50EEB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50A3" w14:textId="77777777" w:rsidR="00E50EEB" w:rsidRDefault="00E50EEB">
            <w:pPr>
              <w:spacing w:line="400" w:lineRule="exac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{</w:t>
            </w:r>
          </w:p>
          <w:p w14:paraId="1C815D47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"code": "0",</w:t>
            </w:r>
          </w:p>
          <w:p w14:paraId="29E41B07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"msg": "success",</w:t>
            </w:r>
          </w:p>
          <w:p w14:paraId="2EED91CB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"data": {</w:t>
            </w:r>
          </w:p>
          <w:p w14:paraId="6AFEDFB3" w14:textId="77777777" w:rsidR="00E50EEB" w:rsidRDefault="00E50EEB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"infName": "seurityStatusUpload",</w:t>
            </w:r>
          </w:p>
          <w:p w14:paraId="4ED8D6C1" w14:textId="77777777" w:rsidR="00E50EEB" w:rsidRDefault="00E50EEB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"msgId": "12321darwe"</w:t>
            </w:r>
          </w:p>
          <w:p w14:paraId="6FB38659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5535F52C" w14:textId="77777777" w:rsidR="00E50EEB" w:rsidRDefault="00E50EEB">
            <w:pPr>
              <w:ind w:firstLineChars="0" w:firstLine="0"/>
            </w:pPr>
            <w:r>
              <w:rPr>
                <w:sz w:val="21"/>
              </w:rPr>
              <w:t>}</w:t>
            </w:r>
          </w:p>
        </w:tc>
      </w:tr>
    </w:tbl>
    <w:p w14:paraId="5F713598" w14:textId="77777777" w:rsidR="00E50EEB" w:rsidRDefault="00E50EEB" w:rsidP="0004041E">
      <w:pPr>
        <w:pStyle w:val="2"/>
      </w:pPr>
      <w:bookmarkStart w:id="51" w:name="_Toc115180961"/>
      <w:bookmarkStart w:id="52" w:name="_Toc138245895"/>
      <w:r>
        <w:rPr>
          <w:rFonts w:hint="eastAsia"/>
        </w:rPr>
        <w:t>安检报警事件</w:t>
      </w:r>
      <w:bookmarkEnd w:id="51"/>
      <w:bookmarkEnd w:id="52"/>
    </w:p>
    <w:p w14:paraId="1521F47E" w14:textId="77777777" w:rsidR="00E50EEB" w:rsidRDefault="00E50EEB" w:rsidP="0004041E">
      <w:pPr>
        <w:pStyle w:val="3"/>
      </w:pPr>
      <w:r>
        <w:rPr>
          <w:rFonts w:hint="eastAsia"/>
        </w:rPr>
        <w:t>接口功能定义</w:t>
      </w:r>
    </w:p>
    <w:p w14:paraId="52AD4B4E" w14:textId="77777777" w:rsidR="00E50EEB" w:rsidRDefault="00E50EEB" w:rsidP="00557042">
      <w:pPr>
        <w:pStyle w:val="a"/>
        <w:numPr>
          <w:ilvl w:val="0"/>
          <w:numId w:val="10"/>
        </w:numPr>
        <w:ind w:left="0" w:firstLineChars="200" w:firstLine="480"/>
      </w:pPr>
      <w:r>
        <w:rPr>
          <w:rFonts w:hint="eastAsia"/>
        </w:rPr>
        <w:t>接口名称：</w:t>
      </w:r>
      <w:r>
        <w:t>seurityEventUpload</w:t>
      </w:r>
    </w:p>
    <w:p w14:paraId="5D2EDEC1" w14:textId="77777777" w:rsidR="00E50EEB" w:rsidRDefault="00E50EEB" w:rsidP="0004041E">
      <w:pPr>
        <w:pStyle w:val="3"/>
      </w:pPr>
      <w:r>
        <w:rPr>
          <w:rFonts w:hint="eastAsia"/>
        </w:rPr>
        <w:t>接口数据内容</w:t>
      </w:r>
    </w:p>
    <w:tbl>
      <w:tblPr>
        <w:tblStyle w:val="ab"/>
        <w:tblW w:w="10343" w:type="dxa"/>
        <w:tblLook w:val="04A0" w:firstRow="1" w:lastRow="0" w:firstColumn="1" w:lastColumn="0" w:noHBand="0" w:noVBand="1"/>
      </w:tblPr>
      <w:tblGrid>
        <w:gridCol w:w="373"/>
        <w:gridCol w:w="552"/>
        <w:gridCol w:w="2295"/>
        <w:gridCol w:w="1643"/>
        <w:gridCol w:w="1795"/>
        <w:gridCol w:w="3685"/>
      </w:tblGrid>
      <w:tr w:rsidR="00E50EEB" w14:paraId="20926A47" w14:textId="77777777" w:rsidTr="00D15AD9"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6FC5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0DAB8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38BE0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9F1B4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A84B9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取值说明</w:t>
            </w:r>
          </w:p>
        </w:tc>
      </w:tr>
      <w:tr w:rsidR="00E50EEB" w14:paraId="01F7BD1C" w14:textId="77777777" w:rsidTr="00D15AD9"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DAB2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99B48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infName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6F0F8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755CD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接口名称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6F0A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seurityEventUpload</w:t>
            </w:r>
          </w:p>
        </w:tc>
      </w:tr>
      <w:tr w:rsidR="00E50EEB" w14:paraId="5085009A" w14:textId="77777777" w:rsidTr="00D15AD9"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92EC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209B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msgId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C5FC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A08B2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消息</w:t>
            </w:r>
            <w:r>
              <w:rPr>
                <w:sz w:val="21"/>
              </w:rPr>
              <w:t>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7EB1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本次通信的</w:t>
            </w:r>
            <w:r>
              <w:rPr>
                <w:sz w:val="21"/>
              </w:rPr>
              <w:t>id</w:t>
            </w:r>
          </w:p>
        </w:tc>
      </w:tr>
      <w:tr w:rsidR="00E50EEB" w14:paraId="58E8F461" w14:textId="77777777" w:rsidTr="00D15AD9"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E58B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6D7EB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624B8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Object[]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7239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报警事件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C436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0F4878FC" w14:textId="77777777" w:rsidTr="00D15AD9">
        <w:trPr>
          <w:trHeight w:val="283"/>
        </w:trPr>
        <w:tc>
          <w:tcPr>
            <w:tcW w:w="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FFE1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C685A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C2A3A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eventType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CAB44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33263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事件码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BBFC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详见附录</w:t>
            </w:r>
            <w:r>
              <w:rPr>
                <w:sz w:val="21"/>
              </w:rPr>
              <w:t>A</w:t>
            </w:r>
            <w:r>
              <w:rPr>
                <w:rFonts w:hint="eastAsia"/>
                <w:sz w:val="21"/>
              </w:rPr>
              <w:t>【安检报警事件类型】</w:t>
            </w:r>
          </w:p>
        </w:tc>
      </w:tr>
      <w:tr w:rsidR="00E50EEB" w14:paraId="01EF94B8" w14:textId="77777777" w:rsidTr="00D15AD9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60521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FBBED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92D04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eventId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0DBF5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2FB5B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事件唯一</w:t>
            </w:r>
            <w:r>
              <w:rPr>
                <w:sz w:val="21"/>
              </w:rPr>
              <w:t>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921F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006EEC4A" w14:textId="77777777" w:rsidTr="00D15AD9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90838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D4116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6B353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happenTime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A31D2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627BE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发生时间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F97C9" w14:textId="7F7428B8" w:rsidR="00E50EEB" w:rsidRDefault="00D15AD9" w:rsidP="00D15AD9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sz w:val="21"/>
              </w:rPr>
              <w:t>2022-05-03T17:30:08.000+08:00</w:t>
            </w:r>
          </w:p>
        </w:tc>
      </w:tr>
      <w:tr w:rsidR="00E50EEB" w14:paraId="35DA88E3" w14:textId="77777777" w:rsidTr="00D15AD9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B8682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08D6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3D65A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srcIndex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32805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2FBE5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事件源</w:t>
            </w:r>
            <w:r>
              <w:rPr>
                <w:sz w:val="21"/>
              </w:rPr>
              <w:t>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3CE3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0D655DFF" w14:textId="77777777" w:rsidTr="00D15AD9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23DB1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55EE2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5C4B0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srcName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783CE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85705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事件源名称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24D8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36BF3ABD" w14:textId="77777777" w:rsidTr="00D15AD9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A5DB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E6819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C60FF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srcType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1EF48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4C0F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事件</w:t>
            </w:r>
            <w:proofErr w:type="gramStart"/>
            <w:r>
              <w:rPr>
                <w:rFonts w:hint="eastAsia"/>
                <w:sz w:val="21"/>
              </w:rPr>
              <w:t>源类型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D069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详见附录</w:t>
            </w:r>
            <w:r>
              <w:rPr>
                <w:sz w:val="21"/>
              </w:rPr>
              <w:t>A</w:t>
            </w:r>
            <w:r>
              <w:rPr>
                <w:rFonts w:hint="eastAsia"/>
                <w:sz w:val="21"/>
              </w:rPr>
              <w:t>【资源类型】</w:t>
            </w:r>
          </w:p>
        </w:tc>
      </w:tr>
      <w:tr w:rsidR="00E50EEB" w14:paraId="664D2AC6" w14:textId="77777777" w:rsidTr="00D15AD9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D4265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FF73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CA1B0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srcParentIndex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3BEA5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59464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事件</w:t>
            </w:r>
            <w:proofErr w:type="gramStart"/>
            <w:r>
              <w:rPr>
                <w:rFonts w:hint="eastAsia"/>
                <w:sz w:val="21"/>
              </w:rPr>
              <w:t>源父设备</w:t>
            </w:r>
            <w:proofErr w:type="gramEnd"/>
            <w:r>
              <w:rPr>
                <w:sz w:val="21"/>
              </w:rPr>
              <w:t>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A68A5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4E2E0940" w14:textId="77777777" w:rsidTr="00D15AD9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EEDE8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9C069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61E5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381CE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7A018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事件状态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56DB2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详见附录</w:t>
            </w:r>
            <w:r>
              <w:rPr>
                <w:sz w:val="21"/>
              </w:rPr>
              <w:t>A</w:t>
            </w:r>
            <w:r>
              <w:rPr>
                <w:rFonts w:hint="eastAsia"/>
                <w:sz w:val="21"/>
              </w:rPr>
              <w:t>【报警事件状态】</w:t>
            </w:r>
          </w:p>
        </w:tc>
      </w:tr>
      <w:tr w:rsidR="00E50EEB" w14:paraId="207421DD" w14:textId="77777777" w:rsidTr="00D15AD9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5AFF2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BBB04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7C12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E7C6E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6326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事件详情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84D2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详见附录</w:t>
            </w:r>
            <w:r>
              <w:rPr>
                <w:sz w:val="21"/>
              </w:rPr>
              <w:t>A</w:t>
            </w:r>
            <w:r>
              <w:rPr>
                <w:rFonts w:hint="eastAsia"/>
                <w:sz w:val="21"/>
              </w:rPr>
              <w:t>【安检事件报文】</w:t>
            </w:r>
          </w:p>
        </w:tc>
      </w:tr>
      <w:tr w:rsidR="00E50EEB" w14:paraId="4341985F" w14:textId="77777777" w:rsidTr="00D15AD9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F042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4C6B5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C01A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timeout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A80B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89EE9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脉冲超时时间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4695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2CCC5E34" w14:textId="77777777" w:rsidTr="00D15AD9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F50F9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23FD8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FDB5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stopTime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D0A74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6EE2A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停止时间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9C00" w14:textId="4E8F1ECF" w:rsidR="00E50EEB" w:rsidRDefault="00D15AD9" w:rsidP="00D15AD9">
            <w:pPr>
              <w:spacing w:line="240" w:lineRule="auto"/>
              <w:ind w:firstLineChars="0" w:firstLine="0"/>
              <w:rPr>
                <w:sz w:val="21"/>
              </w:rPr>
            </w:pPr>
            <w:r w:rsidRPr="00195020">
              <w:rPr>
                <w:sz w:val="21"/>
              </w:rPr>
              <w:t>2022-05-03T17:30:08.000+08:00</w:t>
            </w:r>
          </w:p>
        </w:tc>
      </w:tr>
      <w:tr w:rsidR="00E50EEB" w14:paraId="63202CB8" w14:textId="77777777" w:rsidTr="00D15AD9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6BF31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18D86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158A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regionIndexCode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A0A07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F7F89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区域编码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B889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</w:tbl>
    <w:p w14:paraId="64607D96" w14:textId="77777777" w:rsidR="00E50EEB" w:rsidRDefault="00E50EEB" w:rsidP="0004041E">
      <w:pPr>
        <w:pStyle w:val="3"/>
      </w:pPr>
      <w:r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50EEB" w14:paraId="51E9B3B7" w14:textId="77777777" w:rsidTr="00E50EEB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CF2A" w14:textId="77777777" w:rsidR="00E50EEB" w:rsidRDefault="00E50EEB">
            <w:pPr>
              <w:spacing w:line="400" w:lineRule="exac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{</w:t>
            </w:r>
          </w:p>
          <w:p w14:paraId="071E58C6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"infName": "seurityEventUpload",</w:t>
            </w:r>
          </w:p>
          <w:p w14:paraId="32406797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"msgId": "12321darwe",</w:t>
            </w:r>
          </w:p>
          <w:p w14:paraId="6BD2E684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"data": [</w:t>
            </w:r>
          </w:p>
          <w:p w14:paraId="14E24DEB" w14:textId="77777777" w:rsidR="00E50EEB" w:rsidRDefault="00E50EEB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{</w:t>
            </w:r>
          </w:p>
          <w:p w14:paraId="48D3DC81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"eventType": "328911",</w:t>
            </w:r>
          </w:p>
          <w:p w14:paraId="02BF1A2F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"eventId": "37C3F23F-4692-4F33-AFA3-21C05DDC47EF",</w:t>
            </w:r>
          </w:p>
          <w:p w14:paraId="785C1DF7" w14:textId="334C579F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"happenTime": "2022-05-03T17:30:08</w:t>
            </w:r>
            <w:r w:rsidR="00D15AD9">
              <w:rPr>
                <w:sz w:val="21"/>
              </w:rPr>
              <w:t>.000</w:t>
            </w:r>
            <w:r>
              <w:rPr>
                <w:sz w:val="21"/>
              </w:rPr>
              <w:t>+08:00",</w:t>
            </w:r>
          </w:p>
          <w:p w14:paraId="00F682F9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"srcIndex": "264fccc890464485a2fda3a4de16f09a",</w:t>
            </w:r>
          </w:p>
          <w:p w14:paraId="0C0B46C7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"srcName": "defence channel 6",</w:t>
            </w:r>
          </w:p>
          <w:p w14:paraId="27A6FC3D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"srcParentIndex": "bfac54cde62247f78c32f265089da6c8",</w:t>
            </w:r>
          </w:p>
          <w:p w14:paraId="4C277B20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"regionIndexCode": "",</w:t>
            </w:r>
          </w:p>
          <w:p w14:paraId="21AB5D58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"srcType": "defence",</w:t>
            </w:r>
          </w:p>
          <w:p w14:paraId="4628CB8A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"status": 1,</w:t>
            </w:r>
          </w:p>
          <w:p w14:paraId="26154D6B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"data": null,</w:t>
            </w:r>
          </w:p>
          <w:p w14:paraId="1A47C502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"timeout": 30,</w:t>
            </w:r>
          </w:p>
          <w:p w14:paraId="4E5DADF9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"stopTime": null</w:t>
            </w:r>
          </w:p>
          <w:p w14:paraId="7AE817E6" w14:textId="77777777" w:rsidR="00E50EEB" w:rsidRDefault="00E50EEB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34E9C8B8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]</w:t>
            </w:r>
          </w:p>
          <w:p w14:paraId="07C5FF8F" w14:textId="77777777" w:rsidR="00E50EEB" w:rsidRDefault="00E50EEB">
            <w:pPr>
              <w:spacing w:line="400" w:lineRule="exac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}</w:t>
            </w:r>
          </w:p>
        </w:tc>
      </w:tr>
    </w:tbl>
    <w:p w14:paraId="0DA0581D" w14:textId="77777777" w:rsidR="00E50EEB" w:rsidRDefault="00E50EEB" w:rsidP="0004041E">
      <w:pPr>
        <w:pStyle w:val="3"/>
      </w:pPr>
      <w:r>
        <w:rPr>
          <w:rFonts w:hint="eastAsia"/>
        </w:rPr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E50EEB" w14:paraId="7E934BA4" w14:textId="77777777" w:rsidTr="00E50EEB"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101D6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5C83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9EB66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891C6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D6472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取值说明</w:t>
            </w:r>
          </w:p>
        </w:tc>
      </w:tr>
      <w:tr w:rsidR="00E50EEB" w14:paraId="554079D5" w14:textId="77777777" w:rsidTr="00E50EEB"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9D7CC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8ABD1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42A65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B4ABF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F4400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0-</w:t>
            </w:r>
            <w:r>
              <w:rPr>
                <w:rFonts w:hint="eastAsia"/>
                <w:sz w:val="21"/>
              </w:rPr>
              <w:t>成功</w:t>
            </w:r>
          </w:p>
        </w:tc>
      </w:tr>
      <w:tr w:rsidR="00E50EEB" w14:paraId="06B772C4" w14:textId="77777777" w:rsidTr="00E50EEB"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EC54F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434DF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msg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D52A8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8FCC8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40FA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66056502" w14:textId="77777777" w:rsidTr="00E50EEB"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A88AB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9DC30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115FF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5BB84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795AA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3EC52C31" w14:textId="77777777" w:rsidTr="00E50EEB"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0FE27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04BE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9E07D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infName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F1BA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75001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4EB57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seurityEventUpload</w:t>
            </w:r>
          </w:p>
        </w:tc>
      </w:tr>
      <w:tr w:rsidR="00E50EEB" w14:paraId="21FD0487" w14:textId="77777777" w:rsidTr="00E50E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277F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108DB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D8B9A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msgId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18F2D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E917A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消息</w:t>
            </w:r>
            <w:r>
              <w:rPr>
                <w:sz w:val="21"/>
              </w:rPr>
              <w:t>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FF73F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请求中的消息</w:t>
            </w:r>
            <w:r>
              <w:rPr>
                <w:sz w:val="21"/>
              </w:rPr>
              <w:t>id</w:t>
            </w:r>
          </w:p>
        </w:tc>
      </w:tr>
    </w:tbl>
    <w:p w14:paraId="02A38451" w14:textId="77777777" w:rsidR="00E50EEB" w:rsidRDefault="00E50EEB" w:rsidP="0004041E">
      <w:pPr>
        <w:pStyle w:val="3"/>
      </w:pPr>
      <w:r>
        <w:rPr>
          <w:rFonts w:hint="eastAsia"/>
        </w:rPr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50EEB" w14:paraId="7CF71171" w14:textId="77777777" w:rsidTr="00E50EEB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BFA9" w14:textId="77777777" w:rsidR="00E50EEB" w:rsidRDefault="00E50EEB">
            <w:pPr>
              <w:spacing w:line="400" w:lineRule="exac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{</w:t>
            </w:r>
          </w:p>
          <w:p w14:paraId="6820A4FD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"code": "0",</w:t>
            </w:r>
          </w:p>
          <w:p w14:paraId="476672A6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"msg": "success",</w:t>
            </w:r>
          </w:p>
          <w:p w14:paraId="404923FF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"data": {</w:t>
            </w:r>
          </w:p>
          <w:p w14:paraId="50F6B15F" w14:textId="77777777" w:rsidR="00E50EEB" w:rsidRDefault="00E50EEB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"infName": "seurityEventUpload",</w:t>
            </w:r>
          </w:p>
          <w:p w14:paraId="22FF6B25" w14:textId="77777777" w:rsidR="00E50EEB" w:rsidRDefault="00E50EEB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"msgId": "12321darwe"</w:t>
            </w:r>
          </w:p>
          <w:p w14:paraId="3BBE37EB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0B74052C" w14:textId="77777777" w:rsidR="00E50EEB" w:rsidRDefault="00E50EEB">
            <w:pPr>
              <w:ind w:firstLineChars="0" w:firstLine="0"/>
            </w:pPr>
            <w:r>
              <w:rPr>
                <w:sz w:val="21"/>
              </w:rPr>
              <w:t>}</w:t>
            </w:r>
          </w:p>
        </w:tc>
      </w:tr>
    </w:tbl>
    <w:p w14:paraId="1B7835AC" w14:textId="77777777" w:rsidR="00E50EEB" w:rsidRDefault="00E50EEB" w:rsidP="0004041E">
      <w:pPr>
        <w:pStyle w:val="2"/>
      </w:pPr>
      <w:bookmarkStart w:id="53" w:name="_Toc115180962"/>
      <w:bookmarkStart w:id="54" w:name="_Toc138245896"/>
      <w:r>
        <w:rPr>
          <w:rFonts w:hint="eastAsia"/>
        </w:rPr>
        <w:t>安检区站数据</w:t>
      </w:r>
      <w:bookmarkEnd w:id="53"/>
      <w:bookmarkEnd w:id="54"/>
    </w:p>
    <w:p w14:paraId="6DAFCBF7" w14:textId="77777777" w:rsidR="00E50EEB" w:rsidRDefault="00E50EEB" w:rsidP="0004041E">
      <w:pPr>
        <w:pStyle w:val="3"/>
      </w:pPr>
      <w:r>
        <w:rPr>
          <w:rFonts w:hint="eastAsia"/>
        </w:rPr>
        <w:t>接口功能定义</w:t>
      </w:r>
    </w:p>
    <w:p w14:paraId="0C30C3B0" w14:textId="77777777" w:rsidR="00E50EEB" w:rsidRDefault="00E50EEB" w:rsidP="00557042">
      <w:pPr>
        <w:pStyle w:val="a"/>
        <w:numPr>
          <w:ilvl w:val="0"/>
          <w:numId w:val="10"/>
        </w:numPr>
        <w:ind w:left="0" w:firstLineChars="200" w:firstLine="480"/>
      </w:pPr>
      <w:r>
        <w:rPr>
          <w:rFonts w:hint="eastAsia"/>
        </w:rPr>
        <w:t>启动时，安检资源数据上传到云平台</w:t>
      </w:r>
    </w:p>
    <w:p w14:paraId="45CFDB47" w14:textId="77777777" w:rsidR="00E50EEB" w:rsidRDefault="00E50EEB" w:rsidP="00557042">
      <w:pPr>
        <w:pStyle w:val="a"/>
        <w:numPr>
          <w:ilvl w:val="0"/>
          <w:numId w:val="10"/>
        </w:numPr>
        <w:ind w:left="0" w:firstLineChars="200" w:firstLine="480"/>
      </w:pPr>
      <w:r>
        <w:rPr>
          <w:rFonts w:hint="eastAsia"/>
        </w:rPr>
        <w:t>安检资源数据变化时上传</w:t>
      </w:r>
    </w:p>
    <w:p w14:paraId="521C104D" w14:textId="15FAE701" w:rsidR="00E50EEB" w:rsidRDefault="00E50EEB" w:rsidP="00557042">
      <w:pPr>
        <w:pStyle w:val="a"/>
        <w:numPr>
          <w:ilvl w:val="0"/>
          <w:numId w:val="10"/>
        </w:numPr>
        <w:ind w:left="0" w:firstLineChars="200" w:firstLine="480"/>
      </w:pPr>
      <w:r>
        <w:rPr>
          <w:rFonts w:hint="eastAsia"/>
        </w:rPr>
        <w:t>接口名称：</w:t>
      </w:r>
      <w:r>
        <w:t>securityResourceUpload</w:t>
      </w:r>
    </w:p>
    <w:p w14:paraId="557CBF12" w14:textId="33CEE461" w:rsidR="009B6C25" w:rsidRDefault="009B6C25" w:rsidP="00557042">
      <w:pPr>
        <w:pStyle w:val="a"/>
        <w:numPr>
          <w:ilvl w:val="0"/>
          <w:numId w:val="10"/>
        </w:numPr>
        <w:ind w:left="0" w:firstLineChars="200" w:firstLine="480"/>
      </w:pPr>
      <w:r>
        <w:rPr>
          <w:rFonts w:hint="eastAsia"/>
        </w:rPr>
        <w:t>备注：区站资源上报需要按照</w:t>
      </w:r>
      <w:r>
        <w:rPr>
          <w:rFonts w:hint="eastAsia"/>
        </w:rPr>
        <w:t xml:space="preserve"> </w:t>
      </w:r>
      <w:r>
        <w:rPr>
          <w:rFonts w:hint="eastAsia"/>
        </w:rPr>
        <w:t>站点</w:t>
      </w:r>
      <w:r>
        <w:rPr>
          <w:rFonts w:hint="eastAsia"/>
        </w:rPr>
        <w:t>-</w:t>
      </w:r>
      <w:r>
        <w:rPr>
          <w:rFonts w:hint="eastAsia"/>
        </w:rPr>
        <w:t>通道资源方式上报。其中上报通道资源时</w:t>
      </w:r>
      <w:r>
        <w:rPr>
          <w:rFonts w:hint="eastAsia"/>
        </w:rPr>
        <w:t>pa</w:t>
      </w:r>
      <w:r>
        <w:t>rentIndexCode</w:t>
      </w:r>
      <w:r>
        <w:rPr>
          <w:rFonts w:hint="eastAsia"/>
        </w:rPr>
        <w:t>为站点编码</w:t>
      </w:r>
      <w:r w:rsidR="00EB1679">
        <w:rPr>
          <w:rFonts w:hint="eastAsia"/>
        </w:rPr>
        <w:t>[</w:t>
      </w:r>
      <w:r w:rsidR="00EB1679">
        <w:rPr>
          <w:rFonts w:hint="eastAsia"/>
        </w:rPr>
        <w:t>既站点资源上报时的</w:t>
      </w:r>
      <w:r w:rsidR="00EB1679">
        <w:rPr>
          <w:rFonts w:hint="eastAsia"/>
        </w:rPr>
        <w:t>index</w:t>
      </w:r>
      <w:r w:rsidR="00EB1679">
        <w:t>Code</w:t>
      </w:r>
      <w:r w:rsidR="00EB1679">
        <w:rPr>
          <w:rFonts w:hint="eastAsia"/>
        </w:rPr>
        <w:t>字段</w:t>
      </w:r>
      <w:r w:rsidR="00EB1679">
        <w:t>]</w:t>
      </w:r>
      <w:r>
        <w:rPr>
          <w:rFonts w:hint="eastAsia"/>
        </w:rPr>
        <w:t>。</w:t>
      </w:r>
    </w:p>
    <w:p w14:paraId="19AA4E30" w14:textId="77777777" w:rsidR="00E50EEB" w:rsidRDefault="00E50EEB" w:rsidP="0004041E">
      <w:pPr>
        <w:pStyle w:val="3"/>
      </w:pPr>
      <w:r>
        <w:rPr>
          <w:rFonts w:hint="eastAsia"/>
        </w:rPr>
        <w:t>接口数据内容</w:t>
      </w:r>
    </w:p>
    <w:tbl>
      <w:tblPr>
        <w:tblStyle w:val="ab"/>
        <w:tblW w:w="9628" w:type="dxa"/>
        <w:tblLayout w:type="fixed"/>
        <w:tblLook w:val="04A0" w:firstRow="1" w:lastRow="0" w:firstColumn="1" w:lastColumn="0" w:noHBand="0" w:noVBand="1"/>
      </w:tblPr>
      <w:tblGrid>
        <w:gridCol w:w="236"/>
        <w:gridCol w:w="468"/>
        <w:gridCol w:w="1985"/>
        <w:gridCol w:w="1842"/>
        <w:gridCol w:w="1843"/>
        <w:gridCol w:w="3254"/>
      </w:tblGrid>
      <w:tr w:rsidR="009B4D33" w14:paraId="5F234DED" w14:textId="77777777" w:rsidTr="00A23C82">
        <w:tc>
          <w:tcPr>
            <w:tcW w:w="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656B6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964B2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90609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96D66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6ABA3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取值说明</w:t>
            </w:r>
          </w:p>
        </w:tc>
      </w:tr>
      <w:tr w:rsidR="009B4D33" w14:paraId="16628DC0" w14:textId="77777777" w:rsidTr="00A23C82">
        <w:tc>
          <w:tcPr>
            <w:tcW w:w="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16266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8D312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infName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64894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B5D4F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接口名称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7902B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t>securityResourceUpload</w:t>
            </w:r>
          </w:p>
        </w:tc>
      </w:tr>
      <w:tr w:rsidR="009B4D33" w14:paraId="4A3CBA81" w14:textId="77777777" w:rsidTr="00A23C82">
        <w:tc>
          <w:tcPr>
            <w:tcW w:w="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4C734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B0888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msgId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31FCD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BF83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消息</w:t>
            </w:r>
            <w:r>
              <w:rPr>
                <w:sz w:val="21"/>
              </w:rPr>
              <w:t>id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AB55E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本次通信的</w:t>
            </w:r>
            <w:r>
              <w:rPr>
                <w:sz w:val="21"/>
              </w:rPr>
              <w:t>id</w:t>
            </w:r>
          </w:p>
        </w:tc>
      </w:tr>
      <w:tr w:rsidR="009B4D33" w14:paraId="5A4A3491" w14:textId="77777777" w:rsidTr="00A23C82">
        <w:tc>
          <w:tcPr>
            <w:tcW w:w="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BBB29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7D4A3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5224C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Object[]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1701C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数据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6CC59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9B4D33" w14:paraId="536C2FFF" w14:textId="77777777" w:rsidTr="00A23C82">
        <w:trPr>
          <w:trHeight w:val="283"/>
        </w:trPr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F8E64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68BDD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068BC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resourceType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EF120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54A24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资源类型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A280A" w14:textId="6117BF13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scbcStation</w:t>
            </w:r>
            <w:r w:rsidR="00F81C83">
              <w:rPr>
                <w:rFonts w:hint="eastAsia"/>
                <w:sz w:val="21"/>
              </w:rPr>
              <w:t>：安检站点</w:t>
            </w:r>
          </w:p>
          <w:p w14:paraId="5F0EBCC1" w14:textId="4720421B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scbcEntrance</w:t>
            </w:r>
            <w:r w:rsidR="00F81C83">
              <w:rPr>
                <w:rFonts w:hint="eastAsia"/>
                <w:sz w:val="21"/>
              </w:rPr>
              <w:t>：安检通道</w:t>
            </w:r>
          </w:p>
        </w:tc>
      </w:tr>
      <w:tr w:rsidR="009B4D33" w14:paraId="3A277F53" w14:textId="77777777" w:rsidTr="00A23C82">
        <w:trPr>
          <w:trHeight w:val="283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A3B73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7A79D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5D6D3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happenTime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F3D9C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B6528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发生时间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A76B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2022-09-02T13:14:20+08:00</w:t>
            </w:r>
          </w:p>
        </w:tc>
      </w:tr>
      <w:tr w:rsidR="009B4D33" w14:paraId="0928462E" w14:textId="77777777" w:rsidTr="00A23C82">
        <w:trPr>
          <w:trHeight w:val="283"/>
        </w:trPr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C699F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CC3C4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F0939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1B370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DA075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区站名称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1A15D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宁波站</w:t>
            </w:r>
          </w:p>
        </w:tc>
      </w:tr>
      <w:tr w:rsidR="009B4D33" w14:paraId="6B3D8BC2" w14:textId="77777777" w:rsidTr="00A23C82">
        <w:trPr>
          <w:trHeight w:val="283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8FA92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1A527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9BB83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parentIndexCode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B4B42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3056E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所属父编码；</w:t>
            </w:r>
          </w:p>
          <w:p w14:paraId="755440B9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 xml:space="preserve">resourceTyp=scbcStation </w:t>
            </w:r>
            <w:r>
              <w:rPr>
                <w:rFonts w:hint="eastAsia"/>
                <w:sz w:val="21"/>
              </w:rPr>
              <w:t>时表示区域编码；</w:t>
            </w:r>
          </w:p>
          <w:p w14:paraId="3C43EB66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 xml:space="preserve">resourceType=scbcEntrance </w:t>
            </w:r>
            <w:r>
              <w:rPr>
                <w:rFonts w:hint="eastAsia"/>
                <w:sz w:val="21"/>
              </w:rPr>
              <w:t>时表示站点编码；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A7B01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332054</w:t>
            </w:r>
          </w:p>
        </w:tc>
      </w:tr>
      <w:tr w:rsidR="009B4D33" w14:paraId="35805B07" w14:textId="77777777" w:rsidTr="00A23C82">
        <w:trPr>
          <w:trHeight w:val="283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8CBC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EDA7F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0F794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indexCode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6C083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40999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区站编码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132A2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Sfasdfasdfsdasdfs3df</w:t>
            </w:r>
          </w:p>
        </w:tc>
      </w:tr>
    </w:tbl>
    <w:p w14:paraId="25B90B03" w14:textId="77777777" w:rsidR="00E50EEB" w:rsidRDefault="00E50EEB" w:rsidP="0004041E">
      <w:pPr>
        <w:pStyle w:val="3"/>
      </w:pPr>
      <w:r>
        <w:rPr>
          <w:rFonts w:hint="eastAsia"/>
        </w:rPr>
        <w:t>发送的数据格式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50EEB" w14:paraId="15ACD372" w14:textId="77777777" w:rsidTr="00E50EEB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4543" w14:textId="77777777" w:rsidR="00E50EEB" w:rsidRDefault="00E50EEB">
            <w:pPr>
              <w:spacing w:line="400" w:lineRule="exac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{</w:t>
            </w:r>
          </w:p>
          <w:p w14:paraId="57B5E6A4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"infName": "</w:t>
            </w:r>
            <w:r>
              <w:t>securityResourceUpload</w:t>
            </w:r>
            <w:r>
              <w:rPr>
                <w:sz w:val="21"/>
              </w:rPr>
              <w:t>",</w:t>
            </w:r>
          </w:p>
          <w:p w14:paraId="785E1078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"msgId": "12321darwe",</w:t>
            </w:r>
          </w:p>
          <w:p w14:paraId="4BAAC534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"data": [</w:t>
            </w:r>
          </w:p>
          <w:p w14:paraId="715C2E3C" w14:textId="77777777" w:rsidR="00E50EEB" w:rsidRDefault="00E50EEB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{</w:t>
            </w:r>
          </w:p>
          <w:p w14:paraId="7866A589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"resourceType": "scbcStation",</w:t>
            </w:r>
          </w:p>
          <w:p w14:paraId="14E96EC9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"happenTime": "2022-09-02T13:14:20+08:00",</w:t>
            </w:r>
          </w:p>
          <w:p w14:paraId="5A4BCBCA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"name": "</w:t>
            </w:r>
            <w:r>
              <w:rPr>
                <w:rFonts w:hint="eastAsia"/>
                <w:sz w:val="21"/>
              </w:rPr>
              <w:t>新增站点</w:t>
            </w:r>
            <w:r>
              <w:rPr>
                <w:sz w:val="21"/>
              </w:rPr>
              <w:t>",</w:t>
            </w:r>
          </w:p>
          <w:p w14:paraId="28D5FC1F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"parentIndexCode": "root000000",</w:t>
            </w:r>
          </w:p>
          <w:p w14:paraId="3435EEC7" w14:textId="77777777" w:rsidR="00E50EEB" w:rsidRDefault="00E50EEB">
            <w:pPr>
              <w:spacing w:line="400" w:lineRule="exact"/>
              <w:ind w:firstLineChars="600" w:firstLine="1260"/>
              <w:rPr>
                <w:sz w:val="21"/>
              </w:rPr>
            </w:pPr>
            <w:r>
              <w:rPr>
                <w:sz w:val="21"/>
              </w:rPr>
              <w:t>"indexCode": "fsdfasdfasdkafdas"</w:t>
            </w:r>
          </w:p>
          <w:p w14:paraId="14162701" w14:textId="77777777" w:rsidR="00E50EEB" w:rsidRDefault="00E50EEB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30E31B9E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]</w:t>
            </w:r>
          </w:p>
          <w:p w14:paraId="13A75677" w14:textId="77777777" w:rsidR="00E50EEB" w:rsidRDefault="00E50EEB">
            <w:pPr>
              <w:spacing w:line="400" w:lineRule="exac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}</w:t>
            </w:r>
          </w:p>
        </w:tc>
      </w:tr>
    </w:tbl>
    <w:p w14:paraId="22388971" w14:textId="77777777" w:rsidR="00E50EEB" w:rsidRDefault="00E50EEB" w:rsidP="0004041E">
      <w:pPr>
        <w:pStyle w:val="3"/>
      </w:pPr>
      <w:r>
        <w:rPr>
          <w:rFonts w:hint="eastAsia"/>
        </w:rPr>
        <w:t>返回的数据内容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407"/>
        <w:gridCol w:w="407"/>
        <w:gridCol w:w="2179"/>
        <w:gridCol w:w="1823"/>
        <w:gridCol w:w="1557"/>
        <w:gridCol w:w="3261"/>
      </w:tblGrid>
      <w:tr w:rsidR="00E50EEB" w14:paraId="28EFCA97" w14:textId="77777777" w:rsidTr="00E50EEB"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D8366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6C79B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元素名称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46058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10468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2EDF6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取值说明</w:t>
            </w:r>
          </w:p>
        </w:tc>
      </w:tr>
      <w:tr w:rsidR="00E50EEB" w14:paraId="5CDE21D6" w14:textId="77777777" w:rsidTr="00E50EEB"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BBCA1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021B1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9356E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3844B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状态码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70817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0-</w:t>
            </w:r>
            <w:r>
              <w:rPr>
                <w:rFonts w:hint="eastAsia"/>
                <w:sz w:val="21"/>
              </w:rPr>
              <w:t>成功</w:t>
            </w:r>
          </w:p>
        </w:tc>
      </w:tr>
      <w:tr w:rsidR="00E50EEB" w14:paraId="73129B06" w14:textId="77777777" w:rsidTr="00E50EEB"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4F385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F1AEC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msg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88EE5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EEC1D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提示信息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4F75D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2361416D" w14:textId="77777777" w:rsidTr="00E50EEB"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23921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7BE2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B5F39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EA8C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提示内容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B25B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</w:p>
        </w:tc>
      </w:tr>
      <w:tr w:rsidR="00E50EEB" w14:paraId="5096770D" w14:textId="77777777" w:rsidTr="00E50EEB"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7A971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C52C1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F95DF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infName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56B19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A64D0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接口名称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A6B62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securityInfoUpload</w:t>
            </w:r>
          </w:p>
        </w:tc>
      </w:tr>
      <w:tr w:rsidR="00E50EEB" w14:paraId="5EF255AE" w14:textId="77777777" w:rsidTr="00E50E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20F81" w14:textId="77777777" w:rsidR="00E50EEB" w:rsidRDefault="00E50EEB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9A347" w14:textId="77777777" w:rsidR="00E50EEB" w:rsidRDefault="00E50EEB">
            <w:pPr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9A559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msgId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916E8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sz w:val="21"/>
              </w:rPr>
              <w:t>String(</w:t>
            </w:r>
            <w:r>
              <w:rPr>
                <w:rFonts w:hint="eastAsia"/>
                <w:sz w:val="21"/>
              </w:rPr>
              <w:t>非空</w:t>
            </w:r>
            <w:r>
              <w:rPr>
                <w:sz w:val="21"/>
              </w:rPr>
              <w:t>)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09860" w14:textId="77777777" w:rsidR="00E50EEB" w:rsidRDefault="00E50EEB">
            <w:pPr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消息</w:t>
            </w:r>
            <w:r>
              <w:rPr>
                <w:sz w:val="21"/>
              </w:rPr>
              <w:t>id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26966" w14:textId="77777777" w:rsidR="00E50EEB" w:rsidRDefault="00E50EEB">
            <w:pPr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请求中的消息</w:t>
            </w:r>
            <w:r>
              <w:rPr>
                <w:sz w:val="21"/>
              </w:rPr>
              <w:t>id</w:t>
            </w:r>
          </w:p>
        </w:tc>
      </w:tr>
    </w:tbl>
    <w:p w14:paraId="11CDD612" w14:textId="77777777" w:rsidR="00E50EEB" w:rsidRDefault="00E50EEB" w:rsidP="0004041E">
      <w:pPr>
        <w:pStyle w:val="3"/>
      </w:pPr>
      <w:r>
        <w:rPr>
          <w:rFonts w:hint="eastAsia"/>
        </w:rPr>
        <w:lastRenderedPageBreak/>
        <w:t>返回的数据格式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50EEB" w14:paraId="5823FFC3" w14:textId="77777777" w:rsidTr="00E50EEB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2C8F" w14:textId="77777777" w:rsidR="00E50EEB" w:rsidRDefault="00E50EEB">
            <w:pPr>
              <w:spacing w:line="400" w:lineRule="exac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{</w:t>
            </w:r>
          </w:p>
          <w:p w14:paraId="55AC3061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"code": "0",</w:t>
            </w:r>
          </w:p>
          <w:p w14:paraId="49C8EF8D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"msg": "success",</w:t>
            </w:r>
          </w:p>
          <w:p w14:paraId="3C9AC6CB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"data": {</w:t>
            </w:r>
          </w:p>
          <w:p w14:paraId="18C93A08" w14:textId="77777777" w:rsidR="00E50EEB" w:rsidRDefault="00E50EEB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"infName": "</w:t>
            </w:r>
            <w:r>
              <w:t>securityResourceUpload</w:t>
            </w:r>
            <w:r>
              <w:rPr>
                <w:sz w:val="21"/>
              </w:rPr>
              <w:t>",</w:t>
            </w:r>
          </w:p>
          <w:p w14:paraId="7AC4080A" w14:textId="77777777" w:rsidR="00E50EEB" w:rsidRDefault="00E50EEB">
            <w:pPr>
              <w:spacing w:line="400" w:lineRule="exact"/>
              <w:ind w:firstLineChars="400" w:firstLine="840"/>
              <w:rPr>
                <w:sz w:val="21"/>
              </w:rPr>
            </w:pPr>
            <w:r>
              <w:rPr>
                <w:sz w:val="21"/>
              </w:rPr>
              <w:t>"msgId": "12321darwe"</w:t>
            </w:r>
          </w:p>
          <w:p w14:paraId="4D755E3E" w14:textId="77777777" w:rsidR="00E50EEB" w:rsidRDefault="00E50EEB">
            <w:pPr>
              <w:spacing w:line="400" w:lineRule="exact"/>
              <w:ind w:firstLine="420"/>
              <w:rPr>
                <w:sz w:val="21"/>
              </w:rPr>
            </w:pPr>
            <w:r>
              <w:rPr>
                <w:sz w:val="21"/>
              </w:rPr>
              <w:t>}</w:t>
            </w:r>
          </w:p>
          <w:p w14:paraId="2AAD5F0B" w14:textId="77777777" w:rsidR="00E50EEB" w:rsidRDefault="00E50EEB">
            <w:pPr>
              <w:ind w:firstLineChars="0" w:firstLine="0"/>
            </w:pPr>
            <w:r>
              <w:rPr>
                <w:sz w:val="21"/>
              </w:rPr>
              <w:t>}</w:t>
            </w:r>
          </w:p>
        </w:tc>
      </w:tr>
    </w:tbl>
    <w:p w14:paraId="25C18BF6" w14:textId="2C0C32EE" w:rsidR="00AC62CD" w:rsidRDefault="00AC62CD" w:rsidP="0004041E">
      <w:pPr>
        <w:pStyle w:val="1"/>
      </w:pPr>
      <w:bookmarkStart w:id="55" w:name="_Toc138245897"/>
      <w:r w:rsidRPr="00BC3081">
        <w:rPr>
          <w:rFonts w:hint="eastAsia"/>
        </w:rPr>
        <w:t>附录</w:t>
      </w:r>
      <w:bookmarkEnd w:id="55"/>
    </w:p>
    <w:p w14:paraId="5E5E6336" w14:textId="62D7CBF5" w:rsidR="004B405C" w:rsidRPr="004B405C" w:rsidRDefault="004B405C" w:rsidP="004B405C">
      <w:pPr>
        <w:pStyle w:val="2"/>
      </w:pPr>
      <w:bookmarkStart w:id="56" w:name="_Toc138245898"/>
      <w:r>
        <w:rPr>
          <w:rFonts w:hint="eastAsia"/>
        </w:rPr>
        <w:t>常量说明</w:t>
      </w:r>
      <w:bookmarkEnd w:id="56"/>
    </w:p>
    <w:p w14:paraId="0D232E1E" w14:textId="77777777" w:rsidR="00AC62CD" w:rsidRPr="00BC3081" w:rsidRDefault="00AC62CD" w:rsidP="004B405C">
      <w:pPr>
        <w:pStyle w:val="3"/>
      </w:pPr>
      <w:r w:rsidRPr="00BC3081">
        <w:rPr>
          <w:rFonts w:hint="eastAsia"/>
        </w:rPr>
        <w:t>证件类型</w:t>
      </w:r>
    </w:p>
    <w:tbl>
      <w:tblPr>
        <w:tblW w:w="3974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2835"/>
      </w:tblGrid>
      <w:tr w:rsidR="00AC62CD" w:rsidRPr="00BC3081" w14:paraId="5FB3DCBC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  <w:hideMark/>
          </w:tcPr>
          <w:p w14:paraId="19ACEEE5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 w:val="22"/>
                <w:szCs w:val="24"/>
              </w:rPr>
            </w:pPr>
            <w:r w:rsidRPr="00BC3081">
              <w:rPr>
                <w:rFonts w:eastAsia="楷体" w:hint="eastAsia"/>
                <w:sz w:val="22"/>
                <w:szCs w:val="24"/>
              </w:rPr>
              <w:t>111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1A55914C" w14:textId="77777777" w:rsidR="00AC62CD" w:rsidRPr="00BC3081" w:rsidRDefault="00AC62CD" w:rsidP="00373799">
            <w:pPr>
              <w:spacing w:line="240" w:lineRule="auto"/>
              <w:ind w:firstLineChars="0" w:firstLine="0"/>
              <w:jc w:val="left"/>
              <w:rPr>
                <w:rFonts w:eastAsia="楷体"/>
                <w:sz w:val="22"/>
                <w:szCs w:val="24"/>
              </w:rPr>
            </w:pPr>
            <w:r w:rsidRPr="00BC3081">
              <w:rPr>
                <w:rFonts w:eastAsia="楷体" w:hint="eastAsia"/>
                <w:sz w:val="22"/>
                <w:szCs w:val="24"/>
              </w:rPr>
              <w:t>居民身份证</w:t>
            </w:r>
          </w:p>
        </w:tc>
      </w:tr>
      <w:tr w:rsidR="00AC62CD" w:rsidRPr="00BC3081" w14:paraId="091652BE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  <w:hideMark/>
          </w:tcPr>
          <w:p w14:paraId="1228071E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 w:val="22"/>
                <w:szCs w:val="24"/>
              </w:rPr>
            </w:pPr>
            <w:r w:rsidRPr="00BC3081">
              <w:rPr>
                <w:rFonts w:eastAsia="楷体" w:hint="eastAsia"/>
                <w:sz w:val="22"/>
                <w:szCs w:val="24"/>
              </w:rPr>
              <w:t>112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4A5D62D" w14:textId="77777777" w:rsidR="00AC62CD" w:rsidRPr="00BC3081" w:rsidRDefault="00AC62CD" w:rsidP="00373799">
            <w:pPr>
              <w:spacing w:line="240" w:lineRule="auto"/>
              <w:ind w:firstLineChars="0" w:firstLine="0"/>
              <w:jc w:val="left"/>
              <w:rPr>
                <w:rFonts w:eastAsia="楷体"/>
                <w:sz w:val="22"/>
                <w:szCs w:val="24"/>
              </w:rPr>
            </w:pPr>
            <w:r w:rsidRPr="00BC3081">
              <w:rPr>
                <w:rFonts w:eastAsia="楷体" w:hint="eastAsia"/>
                <w:sz w:val="22"/>
                <w:szCs w:val="24"/>
              </w:rPr>
              <w:t>临时居民身份证</w:t>
            </w:r>
          </w:p>
        </w:tc>
      </w:tr>
      <w:tr w:rsidR="00AC62CD" w:rsidRPr="00BC3081" w14:paraId="28CC0136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  <w:hideMark/>
          </w:tcPr>
          <w:p w14:paraId="3871070F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 w:val="22"/>
                <w:szCs w:val="24"/>
              </w:rPr>
            </w:pPr>
            <w:r w:rsidRPr="00BC3081">
              <w:rPr>
                <w:rFonts w:eastAsia="楷体" w:hint="eastAsia"/>
                <w:sz w:val="22"/>
                <w:szCs w:val="24"/>
              </w:rPr>
              <w:t>113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328A197" w14:textId="77777777" w:rsidR="00AC62CD" w:rsidRPr="00BC3081" w:rsidRDefault="00AC62CD" w:rsidP="00373799">
            <w:pPr>
              <w:spacing w:line="240" w:lineRule="auto"/>
              <w:ind w:firstLineChars="0" w:firstLine="0"/>
              <w:jc w:val="left"/>
              <w:rPr>
                <w:rFonts w:eastAsia="楷体"/>
                <w:sz w:val="22"/>
                <w:szCs w:val="24"/>
              </w:rPr>
            </w:pPr>
            <w:r w:rsidRPr="00BC3081">
              <w:rPr>
                <w:rFonts w:eastAsia="楷体" w:hint="eastAsia"/>
                <w:sz w:val="22"/>
                <w:szCs w:val="24"/>
              </w:rPr>
              <w:t>户口簿</w:t>
            </w:r>
          </w:p>
        </w:tc>
      </w:tr>
      <w:tr w:rsidR="00AC62CD" w:rsidRPr="00BC3081" w14:paraId="1E3DEBD5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  <w:hideMark/>
          </w:tcPr>
          <w:p w14:paraId="355748EA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 w:val="22"/>
                <w:szCs w:val="24"/>
              </w:rPr>
            </w:pPr>
            <w:r w:rsidRPr="00BC3081">
              <w:rPr>
                <w:rFonts w:eastAsia="楷体" w:hint="eastAsia"/>
                <w:sz w:val="22"/>
                <w:szCs w:val="24"/>
              </w:rPr>
              <w:t>114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094F9BE" w14:textId="77777777" w:rsidR="00AC62CD" w:rsidRPr="00BC3081" w:rsidRDefault="00AC62CD" w:rsidP="00373799">
            <w:pPr>
              <w:spacing w:line="240" w:lineRule="auto"/>
              <w:ind w:firstLineChars="0" w:firstLine="0"/>
              <w:jc w:val="left"/>
              <w:rPr>
                <w:rFonts w:eastAsia="楷体"/>
                <w:sz w:val="22"/>
                <w:szCs w:val="24"/>
              </w:rPr>
            </w:pPr>
            <w:r w:rsidRPr="00BC3081">
              <w:rPr>
                <w:rFonts w:eastAsia="楷体" w:hint="eastAsia"/>
                <w:sz w:val="22"/>
                <w:szCs w:val="24"/>
              </w:rPr>
              <w:t>中国人民解放军军官证</w:t>
            </w:r>
          </w:p>
        </w:tc>
      </w:tr>
      <w:tr w:rsidR="00AC62CD" w:rsidRPr="00BC3081" w14:paraId="660A9622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  <w:hideMark/>
          </w:tcPr>
          <w:p w14:paraId="488CFCF5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 w:val="22"/>
                <w:szCs w:val="24"/>
              </w:rPr>
            </w:pPr>
            <w:r w:rsidRPr="00BC3081">
              <w:rPr>
                <w:rFonts w:eastAsia="楷体" w:hint="eastAsia"/>
                <w:sz w:val="22"/>
                <w:szCs w:val="24"/>
              </w:rPr>
              <w:t>116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3D10DC8" w14:textId="77777777" w:rsidR="00AC62CD" w:rsidRPr="00BC3081" w:rsidRDefault="00AC62CD" w:rsidP="00373799">
            <w:pPr>
              <w:spacing w:line="240" w:lineRule="auto"/>
              <w:ind w:firstLineChars="0" w:firstLine="0"/>
              <w:jc w:val="left"/>
              <w:rPr>
                <w:rFonts w:eastAsia="楷体"/>
                <w:sz w:val="22"/>
                <w:szCs w:val="24"/>
              </w:rPr>
            </w:pPr>
            <w:r w:rsidRPr="00BC3081">
              <w:rPr>
                <w:rFonts w:eastAsia="楷体" w:hint="eastAsia"/>
                <w:sz w:val="22"/>
                <w:szCs w:val="24"/>
              </w:rPr>
              <w:t>暂住证</w:t>
            </w:r>
          </w:p>
        </w:tc>
      </w:tr>
      <w:tr w:rsidR="00AC62CD" w:rsidRPr="00BC3081" w14:paraId="535EA9DF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  <w:hideMark/>
          </w:tcPr>
          <w:p w14:paraId="3F2E8672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 w:val="22"/>
                <w:szCs w:val="24"/>
              </w:rPr>
            </w:pPr>
            <w:r w:rsidRPr="00BC3081">
              <w:rPr>
                <w:rFonts w:eastAsia="楷体" w:hint="eastAsia"/>
                <w:sz w:val="22"/>
                <w:szCs w:val="24"/>
              </w:rPr>
              <w:t>123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6E8930F" w14:textId="77777777" w:rsidR="00AC62CD" w:rsidRPr="00BC3081" w:rsidRDefault="00AC62CD" w:rsidP="00373799">
            <w:pPr>
              <w:spacing w:line="240" w:lineRule="auto"/>
              <w:ind w:firstLineChars="0" w:firstLine="0"/>
              <w:jc w:val="left"/>
              <w:rPr>
                <w:rFonts w:eastAsia="楷体"/>
                <w:sz w:val="22"/>
                <w:szCs w:val="24"/>
              </w:rPr>
            </w:pPr>
            <w:r w:rsidRPr="00BC3081">
              <w:rPr>
                <w:rFonts w:eastAsia="楷体" w:hint="eastAsia"/>
                <w:sz w:val="22"/>
                <w:szCs w:val="24"/>
              </w:rPr>
              <w:t>人民警察证</w:t>
            </w:r>
          </w:p>
        </w:tc>
      </w:tr>
      <w:tr w:rsidR="00AC62CD" w:rsidRPr="00BC3081" w14:paraId="033C4184" w14:textId="77777777" w:rsidTr="00373799">
        <w:trPr>
          <w:trHeight w:val="300"/>
        </w:trPr>
        <w:tc>
          <w:tcPr>
            <w:tcW w:w="1139" w:type="dxa"/>
            <w:shd w:val="clear" w:color="auto" w:fill="auto"/>
            <w:vAlign w:val="center"/>
            <w:hideMark/>
          </w:tcPr>
          <w:p w14:paraId="71A7C0ED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 w:val="22"/>
                <w:szCs w:val="24"/>
              </w:rPr>
            </w:pPr>
            <w:r w:rsidRPr="00BC3081">
              <w:rPr>
                <w:rFonts w:eastAsia="楷体" w:hint="eastAsia"/>
                <w:sz w:val="22"/>
                <w:szCs w:val="24"/>
              </w:rPr>
              <w:t>414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4BA13A09" w14:textId="77777777" w:rsidR="00AC62CD" w:rsidRPr="00BC3081" w:rsidRDefault="00AC62CD" w:rsidP="00373799">
            <w:pPr>
              <w:spacing w:line="240" w:lineRule="auto"/>
              <w:ind w:firstLineChars="0" w:firstLine="0"/>
              <w:jc w:val="left"/>
              <w:rPr>
                <w:rFonts w:eastAsia="楷体"/>
                <w:sz w:val="22"/>
                <w:szCs w:val="24"/>
              </w:rPr>
            </w:pPr>
            <w:r w:rsidRPr="00BC3081">
              <w:rPr>
                <w:rFonts w:eastAsia="楷体" w:hint="eastAsia"/>
                <w:sz w:val="22"/>
                <w:szCs w:val="24"/>
              </w:rPr>
              <w:t>普通护照</w:t>
            </w:r>
          </w:p>
        </w:tc>
      </w:tr>
    </w:tbl>
    <w:p w14:paraId="39AA1B0D" w14:textId="77777777" w:rsidR="00AC62CD" w:rsidRPr="00BC3081" w:rsidRDefault="00AC62CD" w:rsidP="004B405C">
      <w:pPr>
        <w:pStyle w:val="3"/>
      </w:pPr>
      <w:r w:rsidRPr="00BC3081">
        <w:rPr>
          <w:rFonts w:hint="eastAsia"/>
        </w:rPr>
        <w:t>性别</w:t>
      </w:r>
    </w:p>
    <w:tbl>
      <w:tblPr>
        <w:tblW w:w="3124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1985"/>
      </w:tblGrid>
      <w:tr w:rsidR="00AC62CD" w:rsidRPr="00BC3081" w14:paraId="1B211525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  <w:hideMark/>
          </w:tcPr>
          <w:p w14:paraId="4DDCA11C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41D826B" w14:textId="77777777" w:rsidR="00AC62CD" w:rsidRPr="00BC3081" w:rsidRDefault="00AC62CD" w:rsidP="00373799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未知的性别</w:t>
            </w:r>
          </w:p>
        </w:tc>
      </w:tr>
      <w:tr w:rsidR="00AC62CD" w:rsidRPr="00BC3081" w14:paraId="212756AD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  <w:hideMark/>
          </w:tcPr>
          <w:p w14:paraId="5F34F0D9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D08AED2" w14:textId="77777777" w:rsidR="00AC62CD" w:rsidRPr="00BC3081" w:rsidRDefault="00AC62CD" w:rsidP="00373799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男性</w:t>
            </w:r>
          </w:p>
        </w:tc>
      </w:tr>
      <w:tr w:rsidR="00AC62CD" w:rsidRPr="00BC3081" w14:paraId="1CC0E67F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  <w:hideMark/>
          </w:tcPr>
          <w:p w14:paraId="7D350103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574CBF2" w14:textId="77777777" w:rsidR="00AC62CD" w:rsidRPr="00BC3081" w:rsidRDefault="00AC62CD" w:rsidP="00373799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女性</w:t>
            </w:r>
          </w:p>
        </w:tc>
      </w:tr>
    </w:tbl>
    <w:p w14:paraId="2F57590D" w14:textId="77777777" w:rsidR="00AC62CD" w:rsidRPr="00BC3081" w:rsidRDefault="00AC62CD" w:rsidP="004B405C">
      <w:pPr>
        <w:pStyle w:val="3"/>
      </w:pPr>
      <w:r w:rsidRPr="00BC3081">
        <w:rPr>
          <w:rFonts w:hint="eastAsia"/>
        </w:rPr>
        <w:t>婚姻状况</w:t>
      </w:r>
    </w:p>
    <w:tbl>
      <w:tblPr>
        <w:tblW w:w="3124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1985"/>
      </w:tblGrid>
      <w:tr w:rsidR="00AC62CD" w:rsidRPr="00BC3081" w14:paraId="2433DD70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  <w:hideMark/>
          </w:tcPr>
          <w:p w14:paraId="45000311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2C82779F" w14:textId="77777777" w:rsidR="00AC62CD" w:rsidRPr="00BC3081" w:rsidRDefault="00AC62CD" w:rsidP="00373799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未婚</w:t>
            </w:r>
          </w:p>
        </w:tc>
      </w:tr>
      <w:tr w:rsidR="00AC62CD" w:rsidRPr="00BC3081" w14:paraId="1C6C6866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  <w:hideMark/>
          </w:tcPr>
          <w:p w14:paraId="74C2E0E2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733A3E14" w14:textId="77777777" w:rsidR="00AC62CD" w:rsidRPr="00BC3081" w:rsidRDefault="00AC62CD" w:rsidP="00373799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已婚</w:t>
            </w:r>
          </w:p>
        </w:tc>
      </w:tr>
      <w:tr w:rsidR="00AC62CD" w:rsidRPr="00BC3081" w14:paraId="3D167229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  <w:hideMark/>
          </w:tcPr>
          <w:p w14:paraId="05EDD086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30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F655264" w14:textId="77777777" w:rsidR="00AC62CD" w:rsidRPr="00BC3081" w:rsidRDefault="00AC62CD" w:rsidP="00373799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丧偶</w:t>
            </w:r>
          </w:p>
        </w:tc>
      </w:tr>
      <w:tr w:rsidR="00AC62CD" w:rsidRPr="00BC3081" w14:paraId="532897F1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</w:tcPr>
          <w:p w14:paraId="212672B4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40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0B14C4" w14:textId="77777777" w:rsidR="00AC62CD" w:rsidRPr="00BC3081" w:rsidRDefault="00AC62CD" w:rsidP="00373799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离婚</w:t>
            </w:r>
          </w:p>
        </w:tc>
      </w:tr>
      <w:tr w:rsidR="00AC62CD" w:rsidRPr="00BC3081" w14:paraId="4BBDBD9C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</w:tcPr>
          <w:p w14:paraId="5759D23D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lastRenderedPageBreak/>
              <w:t>90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BE35843" w14:textId="77777777" w:rsidR="00AC62CD" w:rsidRPr="00BC3081" w:rsidRDefault="00AC62CD" w:rsidP="00373799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其他</w:t>
            </w:r>
          </w:p>
        </w:tc>
      </w:tr>
    </w:tbl>
    <w:p w14:paraId="491FD726" w14:textId="77777777" w:rsidR="00AC62CD" w:rsidRPr="00BC3081" w:rsidRDefault="00AC62CD" w:rsidP="004B405C">
      <w:pPr>
        <w:pStyle w:val="3"/>
      </w:pPr>
      <w:r w:rsidRPr="00BC3081">
        <w:rPr>
          <w:rFonts w:hint="eastAsia"/>
        </w:rPr>
        <w:t>重点人员类型</w:t>
      </w:r>
    </w:p>
    <w:tbl>
      <w:tblPr>
        <w:tblW w:w="3124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1985"/>
      </w:tblGrid>
      <w:tr w:rsidR="00AC62CD" w:rsidRPr="00BC3081" w14:paraId="365453B4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  <w:hideMark/>
          </w:tcPr>
          <w:p w14:paraId="658D9F99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530A5C6" w14:textId="77777777" w:rsidR="00AC62CD" w:rsidRPr="00BC3081" w:rsidRDefault="00AC62CD" w:rsidP="007E134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疑似黄牛</w:t>
            </w:r>
          </w:p>
        </w:tc>
      </w:tr>
      <w:tr w:rsidR="00AC62CD" w:rsidRPr="00BC3081" w14:paraId="7B79D68D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  <w:hideMark/>
          </w:tcPr>
          <w:p w14:paraId="5C1BF1C3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716A9B8" w14:textId="77777777" w:rsidR="00AC62CD" w:rsidRPr="00BC3081" w:rsidRDefault="00AC62CD" w:rsidP="007E134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疑似</w:t>
            </w:r>
            <w:proofErr w:type="gramStart"/>
            <w:r w:rsidRPr="00BC3081">
              <w:rPr>
                <w:rFonts w:eastAsia="楷体"/>
                <w:szCs w:val="24"/>
              </w:rPr>
              <w:t>医</w:t>
            </w:r>
            <w:proofErr w:type="gramEnd"/>
            <w:r w:rsidRPr="00BC3081">
              <w:rPr>
                <w:rFonts w:eastAsia="楷体"/>
                <w:szCs w:val="24"/>
              </w:rPr>
              <w:t>闹</w:t>
            </w:r>
          </w:p>
        </w:tc>
      </w:tr>
      <w:tr w:rsidR="00AC62CD" w:rsidRPr="00BC3081" w14:paraId="48FF4912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  <w:hideMark/>
          </w:tcPr>
          <w:p w14:paraId="0C28CFD8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3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4BA453F" w14:textId="77777777" w:rsidR="00AC62CD" w:rsidRPr="00BC3081" w:rsidRDefault="00AC62CD" w:rsidP="007E134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公安黑名单库</w:t>
            </w:r>
          </w:p>
        </w:tc>
      </w:tr>
      <w:tr w:rsidR="00AC62CD" w:rsidRPr="00BC3081" w14:paraId="5FE753BE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</w:tcPr>
          <w:p w14:paraId="04A30073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C54E522" w14:textId="77777777" w:rsidR="00AC62CD" w:rsidRPr="00BC3081" w:rsidRDefault="00AC62CD" w:rsidP="007E134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疑似惯偷</w:t>
            </w:r>
          </w:p>
        </w:tc>
      </w:tr>
      <w:tr w:rsidR="00AC62CD" w:rsidRPr="00BC3081" w14:paraId="5E03A0D7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</w:tcPr>
          <w:p w14:paraId="48848CBF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018445F" w14:textId="77777777" w:rsidR="00AC62CD" w:rsidRPr="00BC3081" w:rsidRDefault="00AC62CD" w:rsidP="007E134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医院黑名单</w:t>
            </w:r>
          </w:p>
        </w:tc>
      </w:tr>
      <w:tr w:rsidR="00AC62CD" w:rsidRPr="00BC3081" w14:paraId="7F5EEF06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</w:tcPr>
          <w:p w14:paraId="4C3E3803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9F7B81D" w14:textId="77777777" w:rsidR="00AC62CD" w:rsidRPr="00BC3081" w:rsidRDefault="00AC62CD" w:rsidP="007E134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涉毒人员</w:t>
            </w:r>
          </w:p>
        </w:tc>
      </w:tr>
      <w:tr w:rsidR="00AC62CD" w:rsidRPr="00BC3081" w14:paraId="6C77F569" w14:textId="77777777" w:rsidTr="00373799">
        <w:trPr>
          <w:trHeight w:val="285"/>
        </w:trPr>
        <w:tc>
          <w:tcPr>
            <w:tcW w:w="1139" w:type="dxa"/>
            <w:shd w:val="clear" w:color="auto" w:fill="auto"/>
            <w:vAlign w:val="center"/>
          </w:tcPr>
          <w:p w14:paraId="7804A5BF" w14:textId="77777777" w:rsidR="00AC62CD" w:rsidRPr="00BC3081" w:rsidRDefault="00AC62CD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557983B" w14:textId="77777777" w:rsidR="00AC62CD" w:rsidRPr="00BC3081" w:rsidRDefault="00AC62CD" w:rsidP="007E134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重点关怀人员</w:t>
            </w:r>
          </w:p>
        </w:tc>
      </w:tr>
    </w:tbl>
    <w:p w14:paraId="510E9F26" w14:textId="77777777" w:rsidR="00AC62CD" w:rsidRPr="00BC3081" w:rsidRDefault="00AC62CD" w:rsidP="004B405C">
      <w:pPr>
        <w:pStyle w:val="3"/>
      </w:pPr>
      <w:r w:rsidRPr="00BC3081">
        <w:rPr>
          <w:rFonts w:hint="eastAsia"/>
        </w:rPr>
        <w:t>民族</w:t>
      </w:r>
    </w:p>
    <w:tbl>
      <w:tblPr>
        <w:tblW w:w="8652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993"/>
        <w:gridCol w:w="1559"/>
        <w:gridCol w:w="1134"/>
        <w:gridCol w:w="2693"/>
      </w:tblGrid>
      <w:tr w:rsidR="0020409E" w:rsidRPr="00BC3081" w14:paraId="5069D491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38FC651F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C03AD1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汉族</w:t>
            </w:r>
          </w:p>
        </w:tc>
        <w:tc>
          <w:tcPr>
            <w:tcW w:w="993" w:type="dxa"/>
            <w:vAlign w:val="center"/>
          </w:tcPr>
          <w:p w14:paraId="7A9D349F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21</w:t>
            </w:r>
          </w:p>
        </w:tc>
        <w:tc>
          <w:tcPr>
            <w:tcW w:w="1559" w:type="dxa"/>
            <w:vAlign w:val="center"/>
          </w:tcPr>
          <w:p w14:paraId="7BF8A9A6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佤族</w:t>
            </w:r>
          </w:p>
        </w:tc>
        <w:tc>
          <w:tcPr>
            <w:tcW w:w="1134" w:type="dxa"/>
            <w:vAlign w:val="center"/>
          </w:tcPr>
          <w:p w14:paraId="0D91491B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41</w:t>
            </w:r>
          </w:p>
        </w:tc>
        <w:tc>
          <w:tcPr>
            <w:tcW w:w="2693" w:type="dxa"/>
            <w:vAlign w:val="center"/>
          </w:tcPr>
          <w:p w14:paraId="19AE57C5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塔吉克族</w:t>
            </w:r>
          </w:p>
        </w:tc>
      </w:tr>
      <w:tr w:rsidR="0020409E" w:rsidRPr="00BC3081" w14:paraId="4D8885B3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070C9AC4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99A0DC0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蒙古族</w:t>
            </w:r>
          </w:p>
        </w:tc>
        <w:tc>
          <w:tcPr>
            <w:tcW w:w="993" w:type="dxa"/>
            <w:vAlign w:val="center"/>
          </w:tcPr>
          <w:p w14:paraId="760E293B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22</w:t>
            </w:r>
          </w:p>
        </w:tc>
        <w:tc>
          <w:tcPr>
            <w:tcW w:w="1559" w:type="dxa"/>
            <w:vAlign w:val="center"/>
          </w:tcPr>
          <w:p w14:paraId="1850BC44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畲族</w:t>
            </w:r>
          </w:p>
        </w:tc>
        <w:tc>
          <w:tcPr>
            <w:tcW w:w="1134" w:type="dxa"/>
            <w:vAlign w:val="center"/>
          </w:tcPr>
          <w:p w14:paraId="6C532BAE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42</w:t>
            </w:r>
          </w:p>
        </w:tc>
        <w:tc>
          <w:tcPr>
            <w:tcW w:w="2693" w:type="dxa"/>
            <w:vAlign w:val="center"/>
          </w:tcPr>
          <w:p w14:paraId="4DBFAE24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怒族</w:t>
            </w:r>
          </w:p>
        </w:tc>
      </w:tr>
      <w:tr w:rsidR="0020409E" w:rsidRPr="00BC3081" w14:paraId="186D9876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097E1014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3B7FE5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回族</w:t>
            </w:r>
          </w:p>
        </w:tc>
        <w:tc>
          <w:tcPr>
            <w:tcW w:w="993" w:type="dxa"/>
            <w:vAlign w:val="center"/>
          </w:tcPr>
          <w:p w14:paraId="39A6499C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23</w:t>
            </w:r>
          </w:p>
        </w:tc>
        <w:tc>
          <w:tcPr>
            <w:tcW w:w="1559" w:type="dxa"/>
            <w:vAlign w:val="center"/>
          </w:tcPr>
          <w:p w14:paraId="3B62C235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高山族</w:t>
            </w:r>
          </w:p>
        </w:tc>
        <w:tc>
          <w:tcPr>
            <w:tcW w:w="1134" w:type="dxa"/>
            <w:vAlign w:val="center"/>
          </w:tcPr>
          <w:p w14:paraId="56C1519B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43</w:t>
            </w:r>
          </w:p>
        </w:tc>
        <w:tc>
          <w:tcPr>
            <w:tcW w:w="2693" w:type="dxa"/>
            <w:vAlign w:val="center"/>
          </w:tcPr>
          <w:p w14:paraId="516485CB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乌孜别克族</w:t>
            </w:r>
          </w:p>
        </w:tc>
      </w:tr>
      <w:tr w:rsidR="0020409E" w:rsidRPr="00BC3081" w14:paraId="553A0511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3F7EA6EE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8D6DDE9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藏族</w:t>
            </w:r>
          </w:p>
        </w:tc>
        <w:tc>
          <w:tcPr>
            <w:tcW w:w="993" w:type="dxa"/>
            <w:vAlign w:val="center"/>
          </w:tcPr>
          <w:p w14:paraId="660C3199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24</w:t>
            </w:r>
          </w:p>
        </w:tc>
        <w:tc>
          <w:tcPr>
            <w:tcW w:w="1559" w:type="dxa"/>
            <w:vAlign w:val="center"/>
          </w:tcPr>
          <w:p w14:paraId="7CD7A175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拉祜族</w:t>
            </w:r>
          </w:p>
        </w:tc>
        <w:tc>
          <w:tcPr>
            <w:tcW w:w="1134" w:type="dxa"/>
            <w:vAlign w:val="center"/>
          </w:tcPr>
          <w:p w14:paraId="7759EE67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44</w:t>
            </w:r>
          </w:p>
        </w:tc>
        <w:tc>
          <w:tcPr>
            <w:tcW w:w="2693" w:type="dxa"/>
            <w:vAlign w:val="center"/>
          </w:tcPr>
          <w:p w14:paraId="501BCAA5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俄罗斯族</w:t>
            </w:r>
          </w:p>
        </w:tc>
      </w:tr>
      <w:tr w:rsidR="0020409E" w:rsidRPr="00BC3081" w14:paraId="7707DB1F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2DE130F2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1F909A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维吾尔族</w:t>
            </w:r>
          </w:p>
        </w:tc>
        <w:tc>
          <w:tcPr>
            <w:tcW w:w="993" w:type="dxa"/>
            <w:vAlign w:val="center"/>
          </w:tcPr>
          <w:p w14:paraId="5CFB31DF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25</w:t>
            </w:r>
          </w:p>
        </w:tc>
        <w:tc>
          <w:tcPr>
            <w:tcW w:w="1559" w:type="dxa"/>
            <w:vAlign w:val="center"/>
          </w:tcPr>
          <w:p w14:paraId="2BB50E41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水族</w:t>
            </w:r>
          </w:p>
        </w:tc>
        <w:tc>
          <w:tcPr>
            <w:tcW w:w="1134" w:type="dxa"/>
            <w:vAlign w:val="center"/>
          </w:tcPr>
          <w:p w14:paraId="5BF0B013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45</w:t>
            </w:r>
          </w:p>
        </w:tc>
        <w:tc>
          <w:tcPr>
            <w:tcW w:w="2693" w:type="dxa"/>
            <w:vAlign w:val="center"/>
          </w:tcPr>
          <w:p w14:paraId="3B9FA849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鄂温克族</w:t>
            </w:r>
          </w:p>
        </w:tc>
      </w:tr>
      <w:tr w:rsidR="0020409E" w:rsidRPr="00BC3081" w14:paraId="76559EC1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036E35F7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190864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苗族</w:t>
            </w:r>
          </w:p>
        </w:tc>
        <w:tc>
          <w:tcPr>
            <w:tcW w:w="993" w:type="dxa"/>
            <w:vAlign w:val="center"/>
          </w:tcPr>
          <w:p w14:paraId="7963BEFD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26</w:t>
            </w:r>
          </w:p>
        </w:tc>
        <w:tc>
          <w:tcPr>
            <w:tcW w:w="1559" w:type="dxa"/>
            <w:vAlign w:val="center"/>
          </w:tcPr>
          <w:p w14:paraId="02A2E7E0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东乡族</w:t>
            </w:r>
          </w:p>
        </w:tc>
        <w:tc>
          <w:tcPr>
            <w:tcW w:w="1134" w:type="dxa"/>
            <w:vAlign w:val="center"/>
          </w:tcPr>
          <w:p w14:paraId="3EA62882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46</w:t>
            </w:r>
          </w:p>
        </w:tc>
        <w:tc>
          <w:tcPr>
            <w:tcW w:w="2693" w:type="dxa"/>
            <w:vAlign w:val="center"/>
          </w:tcPr>
          <w:p w14:paraId="076CDC8C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德昂族</w:t>
            </w:r>
          </w:p>
        </w:tc>
      </w:tr>
      <w:tr w:rsidR="0020409E" w:rsidRPr="00BC3081" w14:paraId="7F997DD4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4DB83F49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60A006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彝族</w:t>
            </w:r>
          </w:p>
        </w:tc>
        <w:tc>
          <w:tcPr>
            <w:tcW w:w="993" w:type="dxa"/>
            <w:vAlign w:val="center"/>
          </w:tcPr>
          <w:p w14:paraId="05E7CB1E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27</w:t>
            </w:r>
          </w:p>
        </w:tc>
        <w:tc>
          <w:tcPr>
            <w:tcW w:w="1559" w:type="dxa"/>
            <w:vAlign w:val="center"/>
          </w:tcPr>
          <w:p w14:paraId="2867F592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纳西族</w:t>
            </w:r>
          </w:p>
        </w:tc>
        <w:tc>
          <w:tcPr>
            <w:tcW w:w="1134" w:type="dxa"/>
            <w:vAlign w:val="center"/>
          </w:tcPr>
          <w:p w14:paraId="3744BA4E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47</w:t>
            </w:r>
          </w:p>
        </w:tc>
        <w:tc>
          <w:tcPr>
            <w:tcW w:w="2693" w:type="dxa"/>
            <w:vAlign w:val="center"/>
          </w:tcPr>
          <w:p w14:paraId="62AC1B20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保安族</w:t>
            </w:r>
          </w:p>
        </w:tc>
      </w:tr>
      <w:tr w:rsidR="0020409E" w:rsidRPr="00BC3081" w14:paraId="66052689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3E7D1ABD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778DB7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壮族</w:t>
            </w:r>
          </w:p>
        </w:tc>
        <w:tc>
          <w:tcPr>
            <w:tcW w:w="993" w:type="dxa"/>
            <w:vAlign w:val="center"/>
          </w:tcPr>
          <w:p w14:paraId="65848324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28</w:t>
            </w:r>
          </w:p>
        </w:tc>
        <w:tc>
          <w:tcPr>
            <w:tcW w:w="1559" w:type="dxa"/>
            <w:vAlign w:val="center"/>
          </w:tcPr>
          <w:p w14:paraId="27A7D7DE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景颇族</w:t>
            </w:r>
          </w:p>
        </w:tc>
        <w:tc>
          <w:tcPr>
            <w:tcW w:w="1134" w:type="dxa"/>
            <w:vAlign w:val="center"/>
          </w:tcPr>
          <w:p w14:paraId="6D1126AE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48</w:t>
            </w:r>
          </w:p>
        </w:tc>
        <w:tc>
          <w:tcPr>
            <w:tcW w:w="2693" w:type="dxa"/>
            <w:vAlign w:val="center"/>
          </w:tcPr>
          <w:p w14:paraId="4605C28B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裕固族</w:t>
            </w:r>
          </w:p>
        </w:tc>
      </w:tr>
      <w:tr w:rsidR="0020409E" w:rsidRPr="00BC3081" w14:paraId="3DF7A7D3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6EA44004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38C906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布依族</w:t>
            </w:r>
          </w:p>
        </w:tc>
        <w:tc>
          <w:tcPr>
            <w:tcW w:w="993" w:type="dxa"/>
            <w:vAlign w:val="center"/>
          </w:tcPr>
          <w:p w14:paraId="5384B07D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29</w:t>
            </w:r>
          </w:p>
        </w:tc>
        <w:tc>
          <w:tcPr>
            <w:tcW w:w="1559" w:type="dxa"/>
            <w:vAlign w:val="center"/>
          </w:tcPr>
          <w:p w14:paraId="247385ED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柯尔克孜族</w:t>
            </w:r>
          </w:p>
        </w:tc>
        <w:tc>
          <w:tcPr>
            <w:tcW w:w="1134" w:type="dxa"/>
            <w:vAlign w:val="center"/>
          </w:tcPr>
          <w:p w14:paraId="7EE598C1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49</w:t>
            </w:r>
          </w:p>
        </w:tc>
        <w:tc>
          <w:tcPr>
            <w:tcW w:w="2693" w:type="dxa"/>
            <w:vAlign w:val="center"/>
          </w:tcPr>
          <w:p w14:paraId="49222524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京族</w:t>
            </w:r>
          </w:p>
        </w:tc>
      </w:tr>
      <w:tr w:rsidR="0020409E" w:rsidRPr="00BC3081" w14:paraId="4C6E2CFD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60EE2A02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10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CE7F32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朝鲜族</w:t>
            </w:r>
          </w:p>
        </w:tc>
        <w:tc>
          <w:tcPr>
            <w:tcW w:w="993" w:type="dxa"/>
            <w:vAlign w:val="center"/>
          </w:tcPr>
          <w:p w14:paraId="2BF26D4B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30</w:t>
            </w:r>
          </w:p>
        </w:tc>
        <w:tc>
          <w:tcPr>
            <w:tcW w:w="1559" w:type="dxa"/>
            <w:vAlign w:val="center"/>
          </w:tcPr>
          <w:p w14:paraId="0E579EB5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土族</w:t>
            </w:r>
          </w:p>
        </w:tc>
        <w:tc>
          <w:tcPr>
            <w:tcW w:w="1134" w:type="dxa"/>
            <w:vAlign w:val="center"/>
          </w:tcPr>
          <w:p w14:paraId="52702BAB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50</w:t>
            </w:r>
          </w:p>
        </w:tc>
        <w:tc>
          <w:tcPr>
            <w:tcW w:w="2693" w:type="dxa"/>
            <w:vAlign w:val="center"/>
          </w:tcPr>
          <w:p w14:paraId="34481584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塔塔尔族</w:t>
            </w:r>
          </w:p>
        </w:tc>
      </w:tr>
      <w:tr w:rsidR="0020409E" w:rsidRPr="00BC3081" w14:paraId="3B46BC70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39C0BD0D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11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217F14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满族</w:t>
            </w:r>
          </w:p>
        </w:tc>
        <w:tc>
          <w:tcPr>
            <w:tcW w:w="993" w:type="dxa"/>
            <w:vAlign w:val="center"/>
          </w:tcPr>
          <w:p w14:paraId="4A14F68F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31</w:t>
            </w:r>
          </w:p>
        </w:tc>
        <w:tc>
          <w:tcPr>
            <w:tcW w:w="1559" w:type="dxa"/>
            <w:vAlign w:val="center"/>
          </w:tcPr>
          <w:p w14:paraId="2143B30E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达斡尔族</w:t>
            </w:r>
          </w:p>
        </w:tc>
        <w:tc>
          <w:tcPr>
            <w:tcW w:w="1134" w:type="dxa"/>
            <w:vAlign w:val="center"/>
          </w:tcPr>
          <w:p w14:paraId="3D38D12A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51</w:t>
            </w:r>
          </w:p>
        </w:tc>
        <w:tc>
          <w:tcPr>
            <w:tcW w:w="2693" w:type="dxa"/>
            <w:vAlign w:val="center"/>
          </w:tcPr>
          <w:p w14:paraId="47BD111F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独龙族</w:t>
            </w:r>
          </w:p>
        </w:tc>
      </w:tr>
      <w:tr w:rsidR="0020409E" w:rsidRPr="00BC3081" w14:paraId="283192C7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23B7D6ED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12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BD0B73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侗族</w:t>
            </w:r>
          </w:p>
        </w:tc>
        <w:tc>
          <w:tcPr>
            <w:tcW w:w="993" w:type="dxa"/>
            <w:vAlign w:val="center"/>
          </w:tcPr>
          <w:p w14:paraId="156D3450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32</w:t>
            </w:r>
          </w:p>
        </w:tc>
        <w:tc>
          <w:tcPr>
            <w:tcW w:w="1559" w:type="dxa"/>
            <w:vAlign w:val="center"/>
          </w:tcPr>
          <w:p w14:paraId="197CAC5E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仫佬族</w:t>
            </w:r>
          </w:p>
        </w:tc>
        <w:tc>
          <w:tcPr>
            <w:tcW w:w="1134" w:type="dxa"/>
            <w:vAlign w:val="center"/>
          </w:tcPr>
          <w:p w14:paraId="5EED5AAD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52</w:t>
            </w:r>
          </w:p>
        </w:tc>
        <w:tc>
          <w:tcPr>
            <w:tcW w:w="2693" w:type="dxa"/>
            <w:vAlign w:val="center"/>
          </w:tcPr>
          <w:p w14:paraId="52BC9875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鄂伦春族</w:t>
            </w:r>
          </w:p>
        </w:tc>
      </w:tr>
      <w:tr w:rsidR="0020409E" w:rsidRPr="00BC3081" w14:paraId="1B76A544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10D8A0B5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13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99ED02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瑶族</w:t>
            </w:r>
          </w:p>
        </w:tc>
        <w:tc>
          <w:tcPr>
            <w:tcW w:w="993" w:type="dxa"/>
            <w:vAlign w:val="center"/>
          </w:tcPr>
          <w:p w14:paraId="69265AD6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33</w:t>
            </w:r>
          </w:p>
        </w:tc>
        <w:tc>
          <w:tcPr>
            <w:tcW w:w="1559" w:type="dxa"/>
            <w:vAlign w:val="center"/>
          </w:tcPr>
          <w:p w14:paraId="7F77C045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羌族</w:t>
            </w:r>
          </w:p>
        </w:tc>
        <w:tc>
          <w:tcPr>
            <w:tcW w:w="1134" w:type="dxa"/>
            <w:vAlign w:val="center"/>
          </w:tcPr>
          <w:p w14:paraId="301812ED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53</w:t>
            </w:r>
          </w:p>
        </w:tc>
        <w:tc>
          <w:tcPr>
            <w:tcW w:w="2693" w:type="dxa"/>
            <w:vAlign w:val="center"/>
          </w:tcPr>
          <w:p w14:paraId="269ACB51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赫哲族</w:t>
            </w:r>
          </w:p>
        </w:tc>
      </w:tr>
      <w:tr w:rsidR="0020409E" w:rsidRPr="00BC3081" w14:paraId="40FA3B97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31AED614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14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5795D5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白族</w:t>
            </w:r>
          </w:p>
        </w:tc>
        <w:tc>
          <w:tcPr>
            <w:tcW w:w="993" w:type="dxa"/>
            <w:vAlign w:val="center"/>
          </w:tcPr>
          <w:p w14:paraId="0A1BDAAF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34</w:t>
            </w:r>
          </w:p>
        </w:tc>
        <w:tc>
          <w:tcPr>
            <w:tcW w:w="1559" w:type="dxa"/>
            <w:vAlign w:val="center"/>
          </w:tcPr>
          <w:p w14:paraId="69A117EE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布朗族</w:t>
            </w:r>
          </w:p>
        </w:tc>
        <w:tc>
          <w:tcPr>
            <w:tcW w:w="1134" w:type="dxa"/>
            <w:vAlign w:val="center"/>
          </w:tcPr>
          <w:p w14:paraId="641FF3AE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54</w:t>
            </w:r>
          </w:p>
        </w:tc>
        <w:tc>
          <w:tcPr>
            <w:tcW w:w="2693" w:type="dxa"/>
            <w:vAlign w:val="center"/>
          </w:tcPr>
          <w:p w14:paraId="38D43B78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门巴族</w:t>
            </w:r>
          </w:p>
        </w:tc>
      </w:tr>
      <w:tr w:rsidR="0020409E" w:rsidRPr="00BC3081" w14:paraId="4EDC5696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5ACCF741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15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366BEF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土家族</w:t>
            </w:r>
          </w:p>
        </w:tc>
        <w:tc>
          <w:tcPr>
            <w:tcW w:w="993" w:type="dxa"/>
            <w:vAlign w:val="center"/>
          </w:tcPr>
          <w:p w14:paraId="36D751D8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35</w:t>
            </w:r>
          </w:p>
        </w:tc>
        <w:tc>
          <w:tcPr>
            <w:tcW w:w="1559" w:type="dxa"/>
            <w:vAlign w:val="center"/>
          </w:tcPr>
          <w:p w14:paraId="7D6B90C6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撒拉族</w:t>
            </w:r>
          </w:p>
        </w:tc>
        <w:tc>
          <w:tcPr>
            <w:tcW w:w="1134" w:type="dxa"/>
            <w:vAlign w:val="center"/>
          </w:tcPr>
          <w:p w14:paraId="229DFCCF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55</w:t>
            </w:r>
          </w:p>
        </w:tc>
        <w:tc>
          <w:tcPr>
            <w:tcW w:w="2693" w:type="dxa"/>
            <w:vAlign w:val="center"/>
          </w:tcPr>
          <w:p w14:paraId="21F854DD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珞巴族</w:t>
            </w:r>
          </w:p>
        </w:tc>
      </w:tr>
      <w:tr w:rsidR="0020409E" w:rsidRPr="00BC3081" w14:paraId="18398BA7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75F28A16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16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4A866C6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哈尼族</w:t>
            </w:r>
          </w:p>
        </w:tc>
        <w:tc>
          <w:tcPr>
            <w:tcW w:w="993" w:type="dxa"/>
            <w:vAlign w:val="center"/>
          </w:tcPr>
          <w:p w14:paraId="7B7BB2A3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36</w:t>
            </w:r>
          </w:p>
        </w:tc>
        <w:tc>
          <w:tcPr>
            <w:tcW w:w="1559" w:type="dxa"/>
            <w:vAlign w:val="center"/>
          </w:tcPr>
          <w:p w14:paraId="53810908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毛南族</w:t>
            </w:r>
          </w:p>
        </w:tc>
        <w:tc>
          <w:tcPr>
            <w:tcW w:w="1134" w:type="dxa"/>
            <w:vAlign w:val="center"/>
          </w:tcPr>
          <w:p w14:paraId="18444E74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56</w:t>
            </w:r>
          </w:p>
        </w:tc>
        <w:tc>
          <w:tcPr>
            <w:tcW w:w="2693" w:type="dxa"/>
            <w:vAlign w:val="center"/>
          </w:tcPr>
          <w:p w14:paraId="0F8263C1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基诺族</w:t>
            </w:r>
          </w:p>
        </w:tc>
      </w:tr>
      <w:tr w:rsidR="0020409E" w:rsidRPr="00BC3081" w14:paraId="4E525963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72AF4368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17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8B9E065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哈萨克族</w:t>
            </w:r>
          </w:p>
        </w:tc>
        <w:tc>
          <w:tcPr>
            <w:tcW w:w="993" w:type="dxa"/>
            <w:vAlign w:val="center"/>
          </w:tcPr>
          <w:p w14:paraId="1DE26706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37</w:t>
            </w:r>
          </w:p>
        </w:tc>
        <w:tc>
          <w:tcPr>
            <w:tcW w:w="1559" w:type="dxa"/>
            <w:vAlign w:val="center"/>
          </w:tcPr>
          <w:p w14:paraId="11970CFA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仡佬族</w:t>
            </w:r>
          </w:p>
        </w:tc>
        <w:tc>
          <w:tcPr>
            <w:tcW w:w="1134" w:type="dxa"/>
            <w:vAlign w:val="center"/>
          </w:tcPr>
          <w:p w14:paraId="6AD98458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97</w:t>
            </w:r>
          </w:p>
        </w:tc>
        <w:tc>
          <w:tcPr>
            <w:tcW w:w="2693" w:type="dxa"/>
            <w:vAlign w:val="center"/>
          </w:tcPr>
          <w:p w14:paraId="35B726A5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其他</w:t>
            </w:r>
          </w:p>
        </w:tc>
      </w:tr>
      <w:tr w:rsidR="0020409E" w:rsidRPr="00BC3081" w14:paraId="48034380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483C15D0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18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1DA727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傣族</w:t>
            </w:r>
          </w:p>
        </w:tc>
        <w:tc>
          <w:tcPr>
            <w:tcW w:w="993" w:type="dxa"/>
            <w:vAlign w:val="center"/>
          </w:tcPr>
          <w:p w14:paraId="40A24DCC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38</w:t>
            </w:r>
          </w:p>
        </w:tc>
        <w:tc>
          <w:tcPr>
            <w:tcW w:w="1559" w:type="dxa"/>
            <w:vAlign w:val="center"/>
          </w:tcPr>
          <w:p w14:paraId="2D8F61A7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锡伯族</w:t>
            </w:r>
          </w:p>
        </w:tc>
        <w:tc>
          <w:tcPr>
            <w:tcW w:w="1134" w:type="dxa"/>
            <w:vAlign w:val="center"/>
          </w:tcPr>
          <w:p w14:paraId="70A215A3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98</w:t>
            </w:r>
          </w:p>
        </w:tc>
        <w:tc>
          <w:tcPr>
            <w:tcW w:w="2693" w:type="dxa"/>
            <w:vAlign w:val="center"/>
          </w:tcPr>
          <w:p w14:paraId="1525037B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外国血统中国籍人士</w:t>
            </w:r>
          </w:p>
        </w:tc>
      </w:tr>
      <w:tr w:rsidR="0020409E" w:rsidRPr="00BC3081" w14:paraId="5CCABC28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404159B8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19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1BC7FB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黎族</w:t>
            </w:r>
          </w:p>
        </w:tc>
        <w:tc>
          <w:tcPr>
            <w:tcW w:w="993" w:type="dxa"/>
            <w:vAlign w:val="center"/>
          </w:tcPr>
          <w:p w14:paraId="12D39D63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39</w:t>
            </w:r>
          </w:p>
        </w:tc>
        <w:tc>
          <w:tcPr>
            <w:tcW w:w="1559" w:type="dxa"/>
            <w:vAlign w:val="center"/>
          </w:tcPr>
          <w:p w14:paraId="5B499117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阿昌族</w:t>
            </w:r>
          </w:p>
        </w:tc>
        <w:tc>
          <w:tcPr>
            <w:tcW w:w="1134" w:type="dxa"/>
            <w:vAlign w:val="center"/>
          </w:tcPr>
          <w:p w14:paraId="30500D0D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41</w:t>
            </w:r>
          </w:p>
        </w:tc>
        <w:tc>
          <w:tcPr>
            <w:tcW w:w="2693" w:type="dxa"/>
            <w:vAlign w:val="center"/>
          </w:tcPr>
          <w:p w14:paraId="0A118291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塔吉克族</w:t>
            </w:r>
          </w:p>
        </w:tc>
      </w:tr>
      <w:tr w:rsidR="0020409E" w:rsidRPr="00BC3081" w14:paraId="1C4D5C13" w14:textId="77777777" w:rsidTr="0020409E">
        <w:trPr>
          <w:trHeight w:val="285"/>
        </w:trPr>
        <w:tc>
          <w:tcPr>
            <w:tcW w:w="856" w:type="dxa"/>
            <w:shd w:val="clear" w:color="auto" w:fill="auto"/>
            <w:vAlign w:val="center"/>
          </w:tcPr>
          <w:p w14:paraId="68A12F4F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A0CF4E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傈僳族</w:t>
            </w:r>
          </w:p>
        </w:tc>
        <w:tc>
          <w:tcPr>
            <w:tcW w:w="993" w:type="dxa"/>
            <w:vAlign w:val="center"/>
          </w:tcPr>
          <w:p w14:paraId="563DA280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40</w:t>
            </w:r>
          </w:p>
        </w:tc>
        <w:tc>
          <w:tcPr>
            <w:tcW w:w="1559" w:type="dxa"/>
            <w:vAlign w:val="center"/>
          </w:tcPr>
          <w:p w14:paraId="158FE710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普米族</w:t>
            </w:r>
          </w:p>
        </w:tc>
        <w:tc>
          <w:tcPr>
            <w:tcW w:w="1134" w:type="dxa"/>
            <w:vAlign w:val="center"/>
          </w:tcPr>
          <w:p w14:paraId="4CA00D21" w14:textId="77777777" w:rsidR="0020409E" w:rsidRPr="00BC3081" w:rsidRDefault="0020409E" w:rsidP="0020409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42</w:t>
            </w:r>
          </w:p>
        </w:tc>
        <w:tc>
          <w:tcPr>
            <w:tcW w:w="2693" w:type="dxa"/>
            <w:vAlign w:val="center"/>
          </w:tcPr>
          <w:p w14:paraId="33248D4C" w14:textId="77777777" w:rsidR="0020409E" w:rsidRPr="00BC3081" w:rsidRDefault="0020409E" w:rsidP="0020409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怒族</w:t>
            </w:r>
          </w:p>
        </w:tc>
      </w:tr>
    </w:tbl>
    <w:p w14:paraId="5ED218F8" w14:textId="77777777" w:rsidR="00B96680" w:rsidRPr="00BC3081" w:rsidRDefault="00B96680" w:rsidP="004B405C">
      <w:pPr>
        <w:pStyle w:val="3"/>
      </w:pPr>
      <w:r w:rsidRPr="00BC3081">
        <w:rPr>
          <w:rFonts w:hint="eastAsia"/>
        </w:rPr>
        <w:lastRenderedPageBreak/>
        <w:t>通行人员类型</w:t>
      </w:r>
    </w:p>
    <w:tbl>
      <w:tblPr>
        <w:tblW w:w="3124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1985"/>
      </w:tblGrid>
      <w:tr w:rsidR="00BC3081" w:rsidRPr="00BC3081" w14:paraId="18F225B3" w14:textId="77777777" w:rsidTr="007E134F">
        <w:trPr>
          <w:trHeight w:val="285"/>
        </w:trPr>
        <w:tc>
          <w:tcPr>
            <w:tcW w:w="1139" w:type="dxa"/>
            <w:shd w:val="clear" w:color="auto" w:fill="auto"/>
            <w:hideMark/>
          </w:tcPr>
          <w:p w14:paraId="3D14DAA7" w14:textId="77777777" w:rsidR="00BC3081" w:rsidRPr="00BC3081" w:rsidRDefault="00BC3081" w:rsidP="000C672B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0</w:t>
            </w:r>
          </w:p>
        </w:tc>
        <w:tc>
          <w:tcPr>
            <w:tcW w:w="1985" w:type="dxa"/>
            <w:shd w:val="clear" w:color="auto" w:fill="auto"/>
            <w:hideMark/>
          </w:tcPr>
          <w:p w14:paraId="64151C78" w14:textId="77777777" w:rsidR="00BC3081" w:rsidRPr="00BC3081" w:rsidRDefault="00BC3081" w:rsidP="00AE38FB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医院职工</w:t>
            </w:r>
          </w:p>
        </w:tc>
      </w:tr>
      <w:tr w:rsidR="00BC3081" w:rsidRPr="00BC3081" w14:paraId="02CA9CE9" w14:textId="77777777" w:rsidTr="007E134F">
        <w:trPr>
          <w:trHeight w:val="285"/>
        </w:trPr>
        <w:tc>
          <w:tcPr>
            <w:tcW w:w="1139" w:type="dxa"/>
            <w:shd w:val="clear" w:color="auto" w:fill="auto"/>
          </w:tcPr>
          <w:p w14:paraId="1C9D1268" w14:textId="77777777" w:rsidR="00BC3081" w:rsidRPr="00BC3081" w:rsidRDefault="00BC3081" w:rsidP="000C672B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50D7D31B" w14:textId="77777777" w:rsidR="00BC3081" w:rsidRPr="00BC3081" w:rsidRDefault="00BC3081" w:rsidP="00AE38FB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就诊人员</w:t>
            </w:r>
          </w:p>
        </w:tc>
      </w:tr>
    </w:tbl>
    <w:p w14:paraId="2B245FB6" w14:textId="77777777" w:rsidR="000F69DB" w:rsidRPr="00BC3081" w:rsidRDefault="000F69DB" w:rsidP="004B405C">
      <w:pPr>
        <w:pStyle w:val="3"/>
      </w:pPr>
      <w:r w:rsidRPr="00BC3081">
        <w:rPr>
          <w:rFonts w:hint="eastAsia"/>
        </w:rPr>
        <w:t>资源类型</w:t>
      </w:r>
    </w:p>
    <w:tbl>
      <w:tblPr>
        <w:tblW w:w="5392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2693"/>
      </w:tblGrid>
      <w:tr w:rsidR="000F69DB" w:rsidRPr="00BC3081" w14:paraId="35679BAD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2D78868F" w14:textId="77777777" w:rsidR="000F69DB" w:rsidRPr="00BC3081" w:rsidRDefault="000F69DB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encode</w:t>
            </w:r>
            <w:r w:rsidRPr="00BC3081">
              <w:rPr>
                <w:rFonts w:eastAsia="楷体"/>
                <w:szCs w:val="24"/>
              </w:rPr>
              <w:t>D</w:t>
            </w:r>
            <w:r w:rsidRPr="00BC3081">
              <w:rPr>
                <w:rFonts w:eastAsia="楷体" w:hint="eastAsia"/>
                <w:szCs w:val="24"/>
              </w:rPr>
              <w:t>evice</w:t>
            </w:r>
          </w:p>
        </w:tc>
        <w:tc>
          <w:tcPr>
            <w:tcW w:w="2693" w:type="dxa"/>
            <w:shd w:val="clear" w:color="auto" w:fill="auto"/>
          </w:tcPr>
          <w:p w14:paraId="03CEF3B2" w14:textId="77777777" w:rsidR="000F69DB" w:rsidRPr="00BC3081" w:rsidRDefault="000F69DB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编码设备</w:t>
            </w:r>
          </w:p>
        </w:tc>
      </w:tr>
      <w:tr w:rsidR="0045745B" w:rsidRPr="00BC3081" w14:paraId="55D7B047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62CC1589" w14:textId="77777777" w:rsidR="0045745B" w:rsidRPr="00BC3081" w:rsidRDefault="0045745B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camera</w:t>
            </w:r>
          </w:p>
        </w:tc>
        <w:tc>
          <w:tcPr>
            <w:tcW w:w="2693" w:type="dxa"/>
            <w:shd w:val="clear" w:color="auto" w:fill="auto"/>
          </w:tcPr>
          <w:p w14:paraId="4A6312DE" w14:textId="77777777" w:rsidR="0045745B" w:rsidRPr="00BC3081" w:rsidRDefault="0045745B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监控点</w:t>
            </w:r>
          </w:p>
        </w:tc>
      </w:tr>
      <w:tr w:rsidR="0045745B" w:rsidRPr="00BC3081" w14:paraId="110CC322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4E9287A2" w14:textId="77777777" w:rsidR="0045745B" w:rsidRPr="00BC3081" w:rsidRDefault="0045745B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acs</w:t>
            </w:r>
            <w:r w:rsidRPr="00BC3081">
              <w:rPr>
                <w:rFonts w:eastAsia="楷体"/>
                <w:szCs w:val="24"/>
              </w:rPr>
              <w:t>D</w:t>
            </w:r>
            <w:r w:rsidRPr="00BC3081">
              <w:rPr>
                <w:rFonts w:eastAsia="楷体" w:hint="eastAsia"/>
                <w:szCs w:val="24"/>
              </w:rPr>
              <w:t>evice</w:t>
            </w:r>
          </w:p>
        </w:tc>
        <w:tc>
          <w:tcPr>
            <w:tcW w:w="2693" w:type="dxa"/>
            <w:shd w:val="clear" w:color="auto" w:fill="auto"/>
          </w:tcPr>
          <w:p w14:paraId="666A24A5" w14:textId="77777777" w:rsidR="0045745B" w:rsidRPr="00BC3081" w:rsidRDefault="0045745B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门禁设备</w:t>
            </w:r>
          </w:p>
        </w:tc>
      </w:tr>
      <w:tr w:rsidR="000F69DB" w:rsidRPr="00BC3081" w14:paraId="6C271C84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31A6A620" w14:textId="77777777" w:rsidR="000F69DB" w:rsidRPr="00BC3081" w:rsidRDefault="000F69DB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door</w:t>
            </w:r>
          </w:p>
        </w:tc>
        <w:tc>
          <w:tcPr>
            <w:tcW w:w="2693" w:type="dxa"/>
            <w:shd w:val="clear" w:color="auto" w:fill="auto"/>
          </w:tcPr>
          <w:p w14:paraId="613FEAFF" w14:textId="77777777" w:rsidR="000F69DB" w:rsidRPr="00BC3081" w:rsidRDefault="000F69DB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门禁点</w:t>
            </w:r>
          </w:p>
        </w:tc>
      </w:tr>
      <w:tr w:rsidR="0045745B" w:rsidRPr="00BC3081" w14:paraId="25DFE328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337DD2AA" w14:textId="77777777" w:rsidR="0045745B" w:rsidRPr="00BC3081" w:rsidRDefault="0045745B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emer</w:t>
            </w:r>
            <w:r w:rsidRPr="00BC3081">
              <w:rPr>
                <w:rFonts w:eastAsia="楷体"/>
                <w:szCs w:val="24"/>
              </w:rPr>
              <w:t>D</w:t>
            </w:r>
            <w:r w:rsidRPr="00BC3081">
              <w:rPr>
                <w:rFonts w:eastAsia="楷体" w:hint="eastAsia"/>
                <w:szCs w:val="24"/>
              </w:rPr>
              <w:t>evice</w:t>
            </w:r>
          </w:p>
        </w:tc>
        <w:tc>
          <w:tcPr>
            <w:tcW w:w="2693" w:type="dxa"/>
            <w:shd w:val="clear" w:color="auto" w:fill="auto"/>
          </w:tcPr>
          <w:p w14:paraId="7D078E02" w14:textId="77777777" w:rsidR="0045745B" w:rsidRPr="00BC3081" w:rsidRDefault="0045745B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紧急报警设备</w:t>
            </w:r>
          </w:p>
        </w:tc>
      </w:tr>
      <w:tr w:rsidR="0045745B" w:rsidRPr="00BC3081" w14:paraId="15725EA4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191A35E6" w14:textId="77777777" w:rsidR="0045745B" w:rsidRPr="00BC3081" w:rsidRDefault="0045745B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iasDevice</w:t>
            </w:r>
          </w:p>
        </w:tc>
        <w:tc>
          <w:tcPr>
            <w:tcW w:w="2693" w:type="dxa"/>
            <w:shd w:val="clear" w:color="auto" w:fill="auto"/>
          </w:tcPr>
          <w:p w14:paraId="1D926D28" w14:textId="77777777" w:rsidR="0045745B" w:rsidRPr="00BC3081" w:rsidRDefault="0045745B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入侵报警</w:t>
            </w:r>
            <w:r w:rsidRPr="00BC3081">
              <w:rPr>
                <w:rFonts w:eastAsia="楷体" w:hint="eastAsia"/>
                <w:szCs w:val="24"/>
              </w:rPr>
              <w:t>-</w:t>
            </w:r>
            <w:r w:rsidRPr="00BC3081">
              <w:rPr>
                <w:rFonts w:eastAsia="楷体" w:hint="eastAsia"/>
                <w:szCs w:val="24"/>
              </w:rPr>
              <w:t>报警主机</w:t>
            </w:r>
          </w:p>
        </w:tc>
      </w:tr>
      <w:tr w:rsidR="0045745B" w:rsidRPr="00BC3081" w14:paraId="56C257C3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5FA57B83" w14:textId="77777777" w:rsidR="0045745B" w:rsidRPr="00BC3081" w:rsidRDefault="0045745B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defence</w:t>
            </w:r>
          </w:p>
        </w:tc>
        <w:tc>
          <w:tcPr>
            <w:tcW w:w="2693" w:type="dxa"/>
            <w:shd w:val="clear" w:color="auto" w:fill="auto"/>
          </w:tcPr>
          <w:p w14:paraId="6A804ACC" w14:textId="77777777" w:rsidR="0045745B" w:rsidRPr="00BC3081" w:rsidRDefault="0045745B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防区</w:t>
            </w:r>
          </w:p>
        </w:tc>
      </w:tr>
      <w:tr w:rsidR="0045745B" w:rsidRPr="00BC3081" w14:paraId="2834A3E9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78ADC401" w14:textId="77777777" w:rsidR="0045745B" w:rsidRPr="00BC3081" w:rsidRDefault="0045745B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peDevice</w:t>
            </w:r>
          </w:p>
        </w:tc>
        <w:tc>
          <w:tcPr>
            <w:tcW w:w="2693" w:type="dxa"/>
            <w:shd w:val="clear" w:color="auto" w:fill="auto"/>
          </w:tcPr>
          <w:p w14:paraId="3D455758" w14:textId="77777777" w:rsidR="0045745B" w:rsidRPr="00BC3081" w:rsidRDefault="0045745B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proofErr w:type="gramStart"/>
            <w:r w:rsidRPr="00BC3081">
              <w:rPr>
                <w:rFonts w:eastAsia="楷体" w:hint="eastAsia"/>
                <w:szCs w:val="24"/>
              </w:rPr>
              <w:t>动环设备</w:t>
            </w:r>
            <w:proofErr w:type="gramEnd"/>
          </w:p>
        </w:tc>
      </w:tr>
      <w:tr w:rsidR="00AA50ED" w:rsidRPr="00BC3081" w14:paraId="1C6C681B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63FBA553" w14:textId="1073E94D" w:rsidR="00AA50ED" w:rsidRPr="00BC3081" w:rsidRDefault="00AA50ED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AA50ED">
              <w:rPr>
                <w:rFonts w:eastAsia="楷体"/>
                <w:szCs w:val="24"/>
              </w:rPr>
              <w:t>smoke</w:t>
            </w:r>
          </w:p>
        </w:tc>
        <w:tc>
          <w:tcPr>
            <w:tcW w:w="2693" w:type="dxa"/>
            <w:shd w:val="clear" w:color="auto" w:fill="auto"/>
          </w:tcPr>
          <w:p w14:paraId="48025464" w14:textId="6FAEF40F" w:rsidR="00AA50ED" w:rsidRPr="00BC3081" w:rsidRDefault="00AA50ED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烟感</w:t>
            </w:r>
          </w:p>
        </w:tc>
      </w:tr>
      <w:tr w:rsidR="00AA50ED" w:rsidRPr="00BC3081" w14:paraId="64853B67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7B63AB9B" w14:textId="6221816A" w:rsidR="00AA50ED" w:rsidRPr="00AA50ED" w:rsidRDefault="00AA50ED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AA50ED">
              <w:rPr>
                <w:rFonts w:eastAsia="楷体"/>
                <w:szCs w:val="24"/>
              </w:rPr>
              <w:t>tempHum</w:t>
            </w:r>
          </w:p>
        </w:tc>
        <w:tc>
          <w:tcPr>
            <w:tcW w:w="2693" w:type="dxa"/>
            <w:shd w:val="clear" w:color="auto" w:fill="auto"/>
          </w:tcPr>
          <w:p w14:paraId="39BB6101" w14:textId="1EF2E480" w:rsidR="00AA50ED" w:rsidRDefault="00AA50ED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AA50ED">
              <w:rPr>
                <w:rFonts w:eastAsia="楷体" w:hint="eastAsia"/>
                <w:szCs w:val="24"/>
              </w:rPr>
              <w:t>温感</w:t>
            </w:r>
          </w:p>
        </w:tc>
      </w:tr>
      <w:tr w:rsidR="00AA50ED" w:rsidRPr="00BC3081" w14:paraId="36BA596E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0BAA6652" w14:textId="7D085F44" w:rsidR="00AA50ED" w:rsidRPr="00AA50ED" w:rsidRDefault="00AA50ED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AA50ED">
              <w:rPr>
                <w:rFonts w:eastAsia="楷体"/>
                <w:szCs w:val="24"/>
              </w:rPr>
              <w:t>waterLevel</w:t>
            </w:r>
          </w:p>
        </w:tc>
        <w:tc>
          <w:tcPr>
            <w:tcW w:w="2693" w:type="dxa"/>
            <w:shd w:val="clear" w:color="auto" w:fill="auto"/>
          </w:tcPr>
          <w:p w14:paraId="2323FD55" w14:textId="4D514D94" w:rsidR="00AA50ED" w:rsidRDefault="00AA50ED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水位传感器</w:t>
            </w:r>
          </w:p>
        </w:tc>
      </w:tr>
      <w:tr w:rsidR="00AA50ED" w:rsidRPr="00BC3081" w14:paraId="40D48662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7D190A0A" w14:textId="2A2922EE" w:rsidR="00AA50ED" w:rsidRPr="00AA50ED" w:rsidRDefault="00AA50ED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AA50ED">
              <w:rPr>
                <w:rFonts w:eastAsia="楷体"/>
                <w:szCs w:val="24"/>
              </w:rPr>
              <w:t>ups</w:t>
            </w:r>
          </w:p>
        </w:tc>
        <w:tc>
          <w:tcPr>
            <w:tcW w:w="2693" w:type="dxa"/>
            <w:shd w:val="clear" w:color="auto" w:fill="auto"/>
          </w:tcPr>
          <w:p w14:paraId="44A31E77" w14:textId="33B6A09A" w:rsidR="00AA50ED" w:rsidRDefault="00AA50ED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ups</w:t>
            </w:r>
          </w:p>
        </w:tc>
      </w:tr>
      <w:tr w:rsidR="00AA50ED" w:rsidRPr="00BC3081" w14:paraId="2655E335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2004F4C7" w14:textId="1704FBE4" w:rsidR="00AA50ED" w:rsidRPr="00AA50ED" w:rsidRDefault="00AA50ED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AA50ED">
              <w:rPr>
                <w:rFonts w:eastAsia="楷体"/>
                <w:szCs w:val="24"/>
              </w:rPr>
              <w:t>airconditioner</w:t>
            </w:r>
          </w:p>
        </w:tc>
        <w:tc>
          <w:tcPr>
            <w:tcW w:w="2693" w:type="dxa"/>
            <w:shd w:val="clear" w:color="auto" w:fill="auto"/>
          </w:tcPr>
          <w:p w14:paraId="792F4ACF" w14:textId="29B91D39" w:rsidR="00AA50ED" w:rsidRDefault="00AA50ED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空调控制器</w:t>
            </w:r>
          </w:p>
        </w:tc>
      </w:tr>
      <w:tr w:rsidR="0045745B" w:rsidRPr="00BC3081" w14:paraId="22FF6936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0680EC6D" w14:textId="77777777" w:rsidR="0045745B" w:rsidRPr="00BC3081" w:rsidRDefault="0045745B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sensor</w:t>
            </w:r>
          </w:p>
        </w:tc>
        <w:tc>
          <w:tcPr>
            <w:tcW w:w="2693" w:type="dxa"/>
            <w:shd w:val="clear" w:color="auto" w:fill="auto"/>
          </w:tcPr>
          <w:p w14:paraId="1AFACFB7" w14:textId="77777777" w:rsidR="0045745B" w:rsidRPr="00BC3081" w:rsidRDefault="0045745B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环境量</w:t>
            </w:r>
          </w:p>
        </w:tc>
      </w:tr>
      <w:tr w:rsidR="0045745B" w:rsidRPr="00BC3081" w14:paraId="2D714E9C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3B740C44" w14:textId="77777777" w:rsidR="0045745B" w:rsidRPr="00BC3081" w:rsidRDefault="0045745B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transducer</w:t>
            </w:r>
          </w:p>
        </w:tc>
        <w:tc>
          <w:tcPr>
            <w:tcW w:w="2693" w:type="dxa"/>
            <w:shd w:val="clear" w:color="auto" w:fill="auto"/>
          </w:tcPr>
          <w:p w14:paraId="6E0769C3" w14:textId="77777777" w:rsidR="0045745B" w:rsidRPr="00BC3081" w:rsidRDefault="0045745B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proofErr w:type="gramStart"/>
            <w:r w:rsidRPr="00BC3081">
              <w:rPr>
                <w:rFonts w:eastAsia="楷体" w:hint="eastAsia"/>
                <w:szCs w:val="24"/>
              </w:rPr>
              <w:t>动环传感器</w:t>
            </w:r>
            <w:proofErr w:type="gramEnd"/>
          </w:p>
        </w:tc>
      </w:tr>
      <w:tr w:rsidR="0045745B" w:rsidRPr="00BC3081" w14:paraId="18CB89F0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6EE17862" w14:textId="77777777" w:rsidR="0045745B" w:rsidRPr="00BC3081" w:rsidRDefault="0045745B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fireDevice</w:t>
            </w:r>
          </w:p>
        </w:tc>
        <w:tc>
          <w:tcPr>
            <w:tcW w:w="2693" w:type="dxa"/>
            <w:shd w:val="clear" w:color="auto" w:fill="auto"/>
          </w:tcPr>
          <w:p w14:paraId="5AD42CE7" w14:textId="77777777" w:rsidR="0045745B" w:rsidRPr="00BC3081" w:rsidRDefault="0045745B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消防设备</w:t>
            </w:r>
          </w:p>
        </w:tc>
      </w:tr>
      <w:tr w:rsidR="0045745B" w:rsidRPr="00BC3081" w14:paraId="15B8CA69" w14:textId="77777777" w:rsidTr="0043064A">
        <w:trPr>
          <w:trHeight w:val="435"/>
        </w:trPr>
        <w:tc>
          <w:tcPr>
            <w:tcW w:w="2699" w:type="dxa"/>
            <w:shd w:val="clear" w:color="auto" w:fill="auto"/>
          </w:tcPr>
          <w:p w14:paraId="537784DE" w14:textId="77777777" w:rsidR="0045745B" w:rsidRPr="00BC3081" w:rsidRDefault="0045745B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fire</w:t>
            </w:r>
            <w:r w:rsidRPr="00BC3081">
              <w:rPr>
                <w:rFonts w:eastAsia="楷体"/>
                <w:szCs w:val="24"/>
              </w:rPr>
              <w:t>S</w:t>
            </w:r>
            <w:r w:rsidRPr="00BC3081">
              <w:rPr>
                <w:rFonts w:eastAsia="楷体" w:hint="eastAsia"/>
                <w:szCs w:val="24"/>
              </w:rPr>
              <w:t>ensor</w:t>
            </w:r>
          </w:p>
        </w:tc>
        <w:tc>
          <w:tcPr>
            <w:tcW w:w="2693" w:type="dxa"/>
            <w:shd w:val="clear" w:color="auto" w:fill="auto"/>
          </w:tcPr>
          <w:p w14:paraId="2B3119D5" w14:textId="77777777" w:rsidR="0045745B" w:rsidRPr="00BC3081" w:rsidRDefault="0045745B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消防传感器</w:t>
            </w:r>
          </w:p>
        </w:tc>
      </w:tr>
      <w:tr w:rsidR="0045745B" w:rsidRPr="00BC3081" w14:paraId="7187240F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6D39E34D" w14:textId="77777777" w:rsidR="0045745B" w:rsidRPr="00BC3081" w:rsidRDefault="0045745B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vssPeDevice</w:t>
            </w:r>
          </w:p>
        </w:tc>
        <w:tc>
          <w:tcPr>
            <w:tcW w:w="2693" w:type="dxa"/>
            <w:shd w:val="clear" w:color="auto" w:fill="auto"/>
          </w:tcPr>
          <w:p w14:paraId="60D1F3E9" w14:textId="77777777" w:rsidR="0045745B" w:rsidRPr="00BC3081" w:rsidRDefault="0045745B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视频</w:t>
            </w:r>
            <w:proofErr w:type="gramStart"/>
            <w:r w:rsidRPr="00BC3081">
              <w:rPr>
                <w:rFonts w:eastAsia="楷体" w:hint="eastAsia"/>
                <w:szCs w:val="24"/>
              </w:rPr>
              <w:t>动环一体</w:t>
            </w:r>
            <w:proofErr w:type="gramEnd"/>
            <w:r w:rsidRPr="00BC3081">
              <w:rPr>
                <w:rFonts w:eastAsia="楷体" w:hint="eastAsia"/>
                <w:szCs w:val="24"/>
              </w:rPr>
              <w:t>机设备</w:t>
            </w:r>
          </w:p>
        </w:tc>
      </w:tr>
      <w:tr w:rsidR="000F69DB" w:rsidRPr="00BC3081" w14:paraId="0FC9D746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687F3B4C" w14:textId="77777777" w:rsidR="000F69DB" w:rsidRPr="00BC3081" w:rsidRDefault="000F69DB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ecs</w:t>
            </w:r>
            <w:r w:rsidRPr="00BC3081">
              <w:rPr>
                <w:rFonts w:eastAsia="楷体"/>
                <w:szCs w:val="24"/>
              </w:rPr>
              <w:t>D</w:t>
            </w:r>
            <w:r w:rsidRPr="00BC3081">
              <w:rPr>
                <w:rFonts w:eastAsia="楷体" w:hint="eastAsia"/>
                <w:szCs w:val="24"/>
              </w:rPr>
              <w:t>evice</w:t>
            </w:r>
          </w:p>
        </w:tc>
        <w:tc>
          <w:tcPr>
            <w:tcW w:w="2693" w:type="dxa"/>
            <w:shd w:val="clear" w:color="auto" w:fill="auto"/>
          </w:tcPr>
          <w:p w14:paraId="7412C985" w14:textId="77777777" w:rsidR="000F69DB" w:rsidRPr="00BC3081" w:rsidRDefault="000F69DB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proofErr w:type="gramStart"/>
            <w:r w:rsidRPr="00BC3081">
              <w:rPr>
                <w:rFonts w:eastAsia="楷体" w:hint="eastAsia"/>
                <w:szCs w:val="24"/>
              </w:rPr>
              <w:t>梯控设备</w:t>
            </w:r>
            <w:proofErr w:type="gramEnd"/>
          </w:p>
        </w:tc>
      </w:tr>
      <w:tr w:rsidR="0045745B" w:rsidRPr="00BC3081" w14:paraId="5F289C89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4D5457E5" w14:textId="77777777" w:rsidR="0045745B" w:rsidRPr="00BC3081" w:rsidRDefault="0045745B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parking</w:t>
            </w:r>
          </w:p>
        </w:tc>
        <w:tc>
          <w:tcPr>
            <w:tcW w:w="2693" w:type="dxa"/>
            <w:shd w:val="clear" w:color="auto" w:fill="auto"/>
          </w:tcPr>
          <w:p w14:paraId="37BCC043" w14:textId="77777777" w:rsidR="0045745B" w:rsidRPr="00BC3081" w:rsidRDefault="0045745B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停车库</w:t>
            </w:r>
          </w:p>
        </w:tc>
      </w:tr>
      <w:tr w:rsidR="00EB176B" w:rsidRPr="00BC3081" w14:paraId="1BBE6BD2" w14:textId="77777777" w:rsidTr="0043064A">
        <w:trPr>
          <w:trHeight w:val="285"/>
        </w:trPr>
        <w:tc>
          <w:tcPr>
            <w:tcW w:w="2699" w:type="dxa"/>
            <w:shd w:val="clear" w:color="auto" w:fill="auto"/>
          </w:tcPr>
          <w:p w14:paraId="340A1793" w14:textId="77777777" w:rsidR="00EB176B" w:rsidRPr="00BC3081" w:rsidRDefault="00EB176B" w:rsidP="004B405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EB176B">
              <w:rPr>
                <w:rFonts w:eastAsia="楷体"/>
                <w:szCs w:val="24"/>
              </w:rPr>
              <w:t>securityCheckDevice</w:t>
            </w:r>
          </w:p>
        </w:tc>
        <w:tc>
          <w:tcPr>
            <w:tcW w:w="2693" w:type="dxa"/>
            <w:shd w:val="clear" w:color="auto" w:fill="auto"/>
          </w:tcPr>
          <w:p w14:paraId="02373A26" w14:textId="77777777" w:rsidR="00EB176B" w:rsidRPr="00BC3081" w:rsidRDefault="00EB176B" w:rsidP="0074381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安检设备</w:t>
            </w:r>
          </w:p>
        </w:tc>
      </w:tr>
    </w:tbl>
    <w:p w14:paraId="733B0A9D" w14:textId="77777777" w:rsidR="00C24C1C" w:rsidRPr="00BC3081" w:rsidRDefault="00C24C1C" w:rsidP="00170C16">
      <w:pPr>
        <w:pStyle w:val="3"/>
      </w:pPr>
      <w:r w:rsidRPr="00BC3081">
        <w:rPr>
          <w:rFonts w:hint="eastAsia"/>
        </w:rPr>
        <w:t>报警事件状态</w:t>
      </w:r>
    </w:p>
    <w:tbl>
      <w:tblPr>
        <w:tblW w:w="199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992"/>
      </w:tblGrid>
      <w:tr w:rsidR="009476F2" w:rsidRPr="00BC3081" w14:paraId="7E24CD53" w14:textId="77777777" w:rsidTr="0043064A">
        <w:trPr>
          <w:trHeight w:val="285"/>
        </w:trPr>
        <w:tc>
          <w:tcPr>
            <w:tcW w:w="998" w:type="dxa"/>
            <w:shd w:val="clear" w:color="auto" w:fill="auto"/>
          </w:tcPr>
          <w:p w14:paraId="3B132A23" w14:textId="77777777" w:rsidR="009476F2" w:rsidRPr="00BC3081" w:rsidRDefault="009476F2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6944595A" w14:textId="77777777" w:rsidR="009476F2" w:rsidRPr="00BC3081" w:rsidRDefault="00552AE2" w:rsidP="0043064A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瞬时</w:t>
            </w:r>
          </w:p>
        </w:tc>
      </w:tr>
      <w:tr w:rsidR="009476F2" w:rsidRPr="00BC3081" w14:paraId="1046C899" w14:textId="77777777" w:rsidTr="0043064A">
        <w:trPr>
          <w:trHeight w:val="285"/>
        </w:trPr>
        <w:tc>
          <w:tcPr>
            <w:tcW w:w="998" w:type="dxa"/>
            <w:shd w:val="clear" w:color="auto" w:fill="auto"/>
          </w:tcPr>
          <w:p w14:paraId="64E5DE1D" w14:textId="77777777" w:rsidR="009476F2" w:rsidRPr="00BC3081" w:rsidRDefault="009476F2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6186ED34" w14:textId="77777777" w:rsidR="009476F2" w:rsidRPr="00BC3081" w:rsidRDefault="00552AE2" w:rsidP="0043064A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开始</w:t>
            </w:r>
          </w:p>
        </w:tc>
      </w:tr>
      <w:tr w:rsidR="009476F2" w:rsidRPr="00BC3081" w14:paraId="6F2375A7" w14:textId="77777777" w:rsidTr="0043064A">
        <w:trPr>
          <w:trHeight w:val="285"/>
        </w:trPr>
        <w:tc>
          <w:tcPr>
            <w:tcW w:w="998" w:type="dxa"/>
            <w:shd w:val="clear" w:color="auto" w:fill="auto"/>
          </w:tcPr>
          <w:p w14:paraId="068A4DDB" w14:textId="77777777" w:rsidR="009476F2" w:rsidRPr="00BC3081" w:rsidRDefault="009476F2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02D98DD9" w14:textId="77777777" w:rsidR="009476F2" w:rsidRPr="00BC3081" w:rsidRDefault="00552AE2" w:rsidP="0043064A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停止</w:t>
            </w:r>
          </w:p>
        </w:tc>
      </w:tr>
    </w:tbl>
    <w:p w14:paraId="3E656DDF" w14:textId="77777777" w:rsidR="00C24C1C" w:rsidRPr="00BC3081" w:rsidRDefault="00C24C1C" w:rsidP="00170C16">
      <w:pPr>
        <w:pStyle w:val="3"/>
      </w:pPr>
      <w:r w:rsidRPr="00BC3081">
        <w:rPr>
          <w:rFonts w:hint="eastAsia"/>
        </w:rPr>
        <w:lastRenderedPageBreak/>
        <w:t>处理状态</w:t>
      </w:r>
    </w:p>
    <w:tbl>
      <w:tblPr>
        <w:tblW w:w="2132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1134"/>
      </w:tblGrid>
      <w:tr w:rsidR="009476F2" w:rsidRPr="00BC3081" w14:paraId="0562CAEC" w14:textId="77777777" w:rsidTr="0043064A">
        <w:trPr>
          <w:trHeight w:val="285"/>
        </w:trPr>
        <w:tc>
          <w:tcPr>
            <w:tcW w:w="998" w:type="dxa"/>
            <w:shd w:val="clear" w:color="auto" w:fill="auto"/>
          </w:tcPr>
          <w:p w14:paraId="5434EBA3" w14:textId="77777777" w:rsidR="009476F2" w:rsidRPr="00BC3081" w:rsidRDefault="009476F2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D40AE13" w14:textId="77777777" w:rsidR="009476F2" w:rsidRPr="00BC3081" w:rsidRDefault="009476F2" w:rsidP="0043064A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未处理</w:t>
            </w:r>
          </w:p>
        </w:tc>
      </w:tr>
      <w:tr w:rsidR="009476F2" w:rsidRPr="00BC3081" w14:paraId="52E5869C" w14:textId="77777777" w:rsidTr="0043064A">
        <w:trPr>
          <w:trHeight w:val="285"/>
        </w:trPr>
        <w:tc>
          <w:tcPr>
            <w:tcW w:w="998" w:type="dxa"/>
            <w:shd w:val="clear" w:color="auto" w:fill="auto"/>
          </w:tcPr>
          <w:p w14:paraId="3A0F862B" w14:textId="77777777" w:rsidR="009476F2" w:rsidRPr="00BC3081" w:rsidRDefault="009476F2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009AEF93" w14:textId="77777777" w:rsidR="009476F2" w:rsidRPr="00BC3081" w:rsidRDefault="009476F2" w:rsidP="0043064A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已处理</w:t>
            </w:r>
          </w:p>
        </w:tc>
      </w:tr>
      <w:tr w:rsidR="009476F2" w:rsidRPr="00BC3081" w14:paraId="09C1318B" w14:textId="77777777" w:rsidTr="0043064A">
        <w:trPr>
          <w:trHeight w:val="285"/>
        </w:trPr>
        <w:tc>
          <w:tcPr>
            <w:tcW w:w="998" w:type="dxa"/>
            <w:shd w:val="clear" w:color="auto" w:fill="auto"/>
          </w:tcPr>
          <w:p w14:paraId="4A69EEF5" w14:textId="77777777" w:rsidR="009476F2" w:rsidRPr="00BC3081" w:rsidRDefault="009476F2" w:rsidP="008E220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5D00FB9A" w14:textId="77777777" w:rsidR="009476F2" w:rsidRPr="00BC3081" w:rsidRDefault="009476F2" w:rsidP="0043064A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处理中</w:t>
            </w:r>
          </w:p>
        </w:tc>
      </w:tr>
    </w:tbl>
    <w:p w14:paraId="539658DE" w14:textId="77777777" w:rsidR="003B54E8" w:rsidRPr="00BC3081" w:rsidRDefault="00B92A1B" w:rsidP="00170C16">
      <w:pPr>
        <w:pStyle w:val="3"/>
      </w:pPr>
      <w:r w:rsidRPr="00BC3081">
        <w:rPr>
          <w:rFonts w:hint="eastAsia"/>
        </w:rPr>
        <w:t>门禁报警</w:t>
      </w:r>
      <w:r w:rsidR="00874B95" w:rsidRPr="00BC3081">
        <w:rPr>
          <w:rFonts w:hint="eastAsia"/>
        </w:rPr>
        <w:t>事件</w:t>
      </w:r>
      <w:r w:rsidRPr="00BC3081">
        <w:rPr>
          <w:rFonts w:hint="eastAsia"/>
        </w:rPr>
        <w:t>类型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3118"/>
      </w:tblGrid>
      <w:tr w:rsidR="00D613DF" w:rsidRPr="00BC3081" w14:paraId="4B3AB702" w14:textId="77777777" w:rsidTr="0043064A">
        <w:tc>
          <w:tcPr>
            <w:tcW w:w="1555" w:type="dxa"/>
            <w:vAlign w:val="center"/>
          </w:tcPr>
          <w:p w14:paraId="49DC1F67" w14:textId="77777777" w:rsidR="00D613DF" w:rsidRPr="00BC3081" w:rsidRDefault="00D613DF" w:rsidP="003B54E8">
            <w:pPr>
              <w:spacing w:line="240" w:lineRule="auto"/>
              <w:ind w:firstLineChars="0" w:firstLine="0"/>
              <w:jc w:val="center"/>
              <w:rPr>
                <w:rFonts w:eastAsia="楷体" w:cstheme="minorBidi"/>
                <w:kern w:val="2"/>
                <w:szCs w:val="24"/>
              </w:rPr>
            </w:pPr>
            <w:r w:rsidRPr="00BC3081">
              <w:rPr>
                <w:rFonts w:eastAsia="楷体" w:cstheme="minorBidi" w:hint="eastAsia"/>
                <w:kern w:val="2"/>
                <w:szCs w:val="24"/>
              </w:rPr>
              <w:t>200453</w:t>
            </w:r>
          </w:p>
        </w:tc>
        <w:tc>
          <w:tcPr>
            <w:tcW w:w="3118" w:type="dxa"/>
            <w:vAlign w:val="center"/>
          </w:tcPr>
          <w:p w14:paraId="1CAD9BB2" w14:textId="77777777" w:rsidR="00D613DF" w:rsidRPr="00BC3081" w:rsidRDefault="00D613DF" w:rsidP="0043064A">
            <w:pPr>
              <w:spacing w:line="240" w:lineRule="auto"/>
              <w:ind w:firstLineChars="0" w:firstLine="0"/>
              <w:jc w:val="left"/>
              <w:rPr>
                <w:rFonts w:eastAsia="楷体" w:cstheme="minorBidi"/>
                <w:kern w:val="2"/>
                <w:szCs w:val="24"/>
              </w:rPr>
            </w:pPr>
            <w:r w:rsidRPr="00BC3081">
              <w:rPr>
                <w:rFonts w:eastAsia="楷体" w:cstheme="minorBidi" w:hint="eastAsia"/>
                <w:kern w:val="2"/>
                <w:szCs w:val="24"/>
              </w:rPr>
              <w:t>读卡</w:t>
            </w:r>
            <w:proofErr w:type="gramStart"/>
            <w:r w:rsidRPr="00BC3081">
              <w:rPr>
                <w:rFonts w:eastAsia="楷体" w:cstheme="minorBidi" w:hint="eastAsia"/>
                <w:kern w:val="2"/>
                <w:szCs w:val="24"/>
              </w:rPr>
              <w:t>器防拆</w:t>
            </w:r>
            <w:proofErr w:type="gramEnd"/>
            <w:r w:rsidRPr="00BC3081">
              <w:rPr>
                <w:rFonts w:eastAsia="楷体" w:cstheme="minorBidi" w:hint="eastAsia"/>
                <w:kern w:val="2"/>
                <w:szCs w:val="24"/>
              </w:rPr>
              <w:t>报警</w:t>
            </w:r>
          </w:p>
        </w:tc>
      </w:tr>
      <w:tr w:rsidR="00D613DF" w:rsidRPr="00BC3081" w14:paraId="0C1FAC99" w14:textId="77777777" w:rsidTr="0043064A">
        <w:tc>
          <w:tcPr>
            <w:tcW w:w="1555" w:type="dxa"/>
            <w:vAlign w:val="center"/>
          </w:tcPr>
          <w:p w14:paraId="268B9C2C" w14:textId="77777777" w:rsidR="00D613DF" w:rsidRPr="00BC3081" w:rsidRDefault="00D613DF" w:rsidP="003B54E8">
            <w:pPr>
              <w:spacing w:line="240" w:lineRule="auto"/>
              <w:ind w:firstLineChars="0" w:firstLine="0"/>
              <w:jc w:val="center"/>
              <w:rPr>
                <w:rFonts w:eastAsia="楷体" w:cstheme="minorBidi"/>
                <w:kern w:val="2"/>
                <w:szCs w:val="24"/>
              </w:rPr>
            </w:pPr>
            <w:r w:rsidRPr="00BC3081">
              <w:rPr>
                <w:rFonts w:eastAsia="楷体" w:cstheme="minorBidi" w:hint="eastAsia"/>
                <w:kern w:val="2"/>
                <w:szCs w:val="24"/>
              </w:rPr>
              <w:t>200454</w:t>
            </w:r>
          </w:p>
        </w:tc>
        <w:tc>
          <w:tcPr>
            <w:tcW w:w="3118" w:type="dxa"/>
            <w:vAlign w:val="center"/>
          </w:tcPr>
          <w:p w14:paraId="54F312A8" w14:textId="77777777" w:rsidR="00D613DF" w:rsidRPr="00BC3081" w:rsidRDefault="00D613DF" w:rsidP="0043064A">
            <w:pPr>
              <w:spacing w:line="240" w:lineRule="auto"/>
              <w:ind w:firstLineChars="0" w:firstLine="0"/>
              <w:jc w:val="left"/>
              <w:rPr>
                <w:rFonts w:eastAsia="楷体" w:cstheme="minorBidi"/>
                <w:kern w:val="2"/>
                <w:szCs w:val="24"/>
              </w:rPr>
            </w:pPr>
            <w:r w:rsidRPr="00BC3081">
              <w:rPr>
                <w:rFonts w:eastAsia="楷体" w:cstheme="minorBidi" w:hint="eastAsia"/>
                <w:kern w:val="2"/>
                <w:szCs w:val="24"/>
              </w:rPr>
              <w:t>读卡</w:t>
            </w:r>
            <w:proofErr w:type="gramStart"/>
            <w:r w:rsidRPr="00BC3081">
              <w:rPr>
                <w:rFonts w:eastAsia="楷体" w:cstheme="minorBidi" w:hint="eastAsia"/>
                <w:kern w:val="2"/>
                <w:szCs w:val="24"/>
              </w:rPr>
              <w:t>器防拆</w:t>
            </w:r>
            <w:proofErr w:type="gramEnd"/>
            <w:r w:rsidRPr="00BC3081">
              <w:rPr>
                <w:rFonts w:eastAsia="楷体" w:cstheme="minorBidi" w:hint="eastAsia"/>
                <w:kern w:val="2"/>
                <w:szCs w:val="24"/>
              </w:rPr>
              <w:t>报警恢复</w:t>
            </w:r>
          </w:p>
        </w:tc>
      </w:tr>
      <w:tr w:rsidR="00D613DF" w:rsidRPr="00BC3081" w14:paraId="5C1232FA" w14:textId="77777777" w:rsidTr="0043064A">
        <w:tc>
          <w:tcPr>
            <w:tcW w:w="1555" w:type="dxa"/>
            <w:vAlign w:val="center"/>
          </w:tcPr>
          <w:p w14:paraId="362D1CD5" w14:textId="77777777" w:rsidR="00D613DF" w:rsidRPr="00BC3081" w:rsidRDefault="00D613DF" w:rsidP="003B54E8">
            <w:pPr>
              <w:spacing w:line="240" w:lineRule="auto"/>
              <w:ind w:firstLineChars="0" w:firstLine="0"/>
              <w:jc w:val="center"/>
              <w:rPr>
                <w:rFonts w:eastAsia="楷体" w:cstheme="minorBidi"/>
                <w:kern w:val="2"/>
                <w:szCs w:val="24"/>
              </w:rPr>
            </w:pPr>
            <w:r w:rsidRPr="00BC3081">
              <w:rPr>
                <w:rFonts w:eastAsia="楷体" w:cstheme="minorBidi" w:hint="eastAsia"/>
                <w:kern w:val="2"/>
                <w:szCs w:val="24"/>
              </w:rPr>
              <w:t>200455</w:t>
            </w:r>
          </w:p>
        </w:tc>
        <w:tc>
          <w:tcPr>
            <w:tcW w:w="3118" w:type="dxa"/>
            <w:vAlign w:val="center"/>
          </w:tcPr>
          <w:p w14:paraId="7BB7FA81" w14:textId="77777777" w:rsidR="00D613DF" w:rsidRPr="00BC3081" w:rsidRDefault="00D613DF" w:rsidP="0043064A">
            <w:pPr>
              <w:spacing w:line="240" w:lineRule="auto"/>
              <w:ind w:firstLineChars="0" w:firstLine="0"/>
              <w:jc w:val="left"/>
              <w:rPr>
                <w:rFonts w:eastAsia="楷体" w:cstheme="minorBidi"/>
                <w:kern w:val="2"/>
                <w:szCs w:val="24"/>
              </w:rPr>
            </w:pPr>
            <w:proofErr w:type="gramStart"/>
            <w:r w:rsidRPr="00BC3081">
              <w:rPr>
                <w:rFonts w:eastAsia="楷体" w:cstheme="minorBidi" w:hint="eastAsia"/>
                <w:kern w:val="2"/>
                <w:szCs w:val="24"/>
              </w:rPr>
              <w:t>读卡器掉线</w:t>
            </w:r>
            <w:proofErr w:type="gramEnd"/>
            <w:r w:rsidRPr="00BC3081">
              <w:rPr>
                <w:rFonts w:eastAsia="楷体" w:cstheme="minorBidi" w:hint="eastAsia"/>
                <w:kern w:val="2"/>
                <w:szCs w:val="24"/>
              </w:rPr>
              <w:t>报警</w:t>
            </w:r>
          </w:p>
        </w:tc>
      </w:tr>
      <w:tr w:rsidR="00D613DF" w:rsidRPr="00BC3081" w14:paraId="3902EAF4" w14:textId="77777777" w:rsidTr="0043064A">
        <w:tc>
          <w:tcPr>
            <w:tcW w:w="1555" w:type="dxa"/>
            <w:vAlign w:val="center"/>
          </w:tcPr>
          <w:p w14:paraId="413A946F" w14:textId="77777777" w:rsidR="00D613DF" w:rsidRPr="00BC3081" w:rsidRDefault="00D613DF" w:rsidP="003B54E8">
            <w:pPr>
              <w:spacing w:line="240" w:lineRule="auto"/>
              <w:ind w:firstLineChars="0" w:firstLine="0"/>
              <w:jc w:val="center"/>
              <w:rPr>
                <w:rFonts w:eastAsia="楷体" w:cstheme="minorBidi"/>
                <w:kern w:val="2"/>
                <w:szCs w:val="24"/>
              </w:rPr>
            </w:pPr>
            <w:r w:rsidRPr="00BC3081">
              <w:rPr>
                <w:rFonts w:eastAsia="楷体" w:cstheme="minorBidi" w:hint="eastAsia"/>
                <w:kern w:val="2"/>
                <w:szCs w:val="24"/>
              </w:rPr>
              <w:t>200456</w:t>
            </w:r>
          </w:p>
        </w:tc>
        <w:tc>
          <w:tcPr>
            <w:tcW w:w="3118" w:type="dxa"/>
            <w:vAlign w:val="center"/>
          </w:tcPr>
          <w:p w14:paraId="7F5D4A93" w14:textId="77777777" w:rsidR="00D613DF" w:rsidRPr="00BC3081" w:rsidRDefault="00D613DF" w:rsidP="0043064A">
            <w:pPr>
              <w:spacing w:line="240" w:lineRule="auto"/>
              <w:ind w:firstLineChars="0" w:firstLine="0"/>
              <w:jc w:val="left"/>
              <w:rPr>
                <w:rFonts w:eastAsia="楷体" w:cstheme="minorBidi"/>
                <w:kern w:val="2"/>
                <w:szCs w:val="24"/>
              </w:rPr>
            </w:pPr>
            <w:proofErr w:type="gramStart"/>
            <w:r w:rsidRPr="00BC3081">
              <w:rPr>
                <w:rFonts w:eastAsia="楷体" w:cstheme="minorBidi" w:hint="eastAsia"/>
                <w:kern w:val="2"/>
                <w:szCs w:val="24"/>
              </w:rPr>
              <w:t>读卡器掉线</w:t>
            </w:r>
            <w:proofErr w:type="gramEnd"/>
            <w:r w:rsidRPr="00BC3081">
              <w:rPr>
                <w:rFonts w:eastAsia="楷体" w:cstheme="minorBidi" w:hint="eastAsia"/>
                <w:kern w:val="2"/>
                <w:szCs w:val="24"/>
              </w:rPr>
              <w:t>报警恢复</w:t>
            </w:r>
          </w:p>
        </w:tc>
      </w:tr>
      <w:tr w:rsidR="00D613DF" w:rsidRPr="00BC3081" w14:paraId="3221F12B" w14:textId="77777777" w:rsidTr="0043064A">
        <w:tc>
          <w:tcPr>
            <w:tcW w:w="1555" w:type="dxa"/>
          </w:tcPr>
          <w:p w14:paraId="3FFC6EBA" w14:textId="77777777" w:rsidR="00D613DF" w:rsidRPr="00BC3081" w:rsidRDefault="00D613DF" w:rsidP="00812D41">
            <w:pPr>
              <w:spacing w:line="240" w:lineRule="auto"/>
              <w:ind w:firstLineChars="0" w:firstLine="0"/>
              <w:jc w:val="center"/>
              <w:rPr>
                <w:rFonts w:eastAsia="楷体" w:cstheme="minorBidi"/>
                <w:kern w:val="2"/>
                <w:szCs w:val="24"/>
              </w:rPr>
            </w:pPr>
            <w:r w:rsidRPr="00BC3081">
              <w:rPr>
                <w:rFonts w:eastAsia="楷体" w:cstheme="minorBidi" w:hint="eastAsia"/>
                <w:kern w:val="2"/>
                <w:szCs w:val="24"/>
              </w:rPr>
              <w:t>199708</w:t>
            </w:r>
          </w:p>
        </w:tc>
        <w:tc>
          <w:tcPr>
            <w:tcW w:w="3118" w:type="dxa"/>
          </w:tcPr>
          <w:p w14:paraId="5230B87A" w14:textId="77777777" w:rsidR="00D613DF" w:rsidRPr="00BC3081" w:rsidRDefault="00D613DF" w:rsidP="0043064A">
            <w:pPr>
              <w:spacing w:line="240" w:lineRule="auto"/>
              <w:ind w:firstLineChars="0" w:firstLine="0"/>
              <w:jc w:val="left"/>
              <w:rPr>
                <w:rFonts w:eastAsia="楷体" w:cstheme="minorBidi"/>
                <w:kern w:val="2"/>
                <w:szCs w:val="24"/>
              </w:rPr>
            </w:pPr>
            <w:proofErr w:type="gramStart"/>
            <w:r w:rsidRPr="00BC3081">
              <w:rPr>
                <w:rFonts w:eastAsia="楷体" w:cstheme="minorBidi" w:hint="eastAsia"/>
                <w:kern w:val="2"/>
                <w:szCs w:val="24"/>
              </w:rPr>
              <w:t>设备防拆报警</w:t>
            </w:r>
            <w:proofErr w:type="gramEnd"/>
          </w:p>
        </w:tc>
      </w:tr>
      <w:tr w:rsidR="00D613DF" w:rsidRPr="00BC3081" w14:paraId="6C4C8E11" w14:textId="77777777" w:rsidTr="0043064A">
        <w:tc>
          <w:tcPr>
            <w:tcW w:w="1555" w:type="dxa"/>
          </w:tcPr>
          <w:p w14:paraId="5B2DD816" w14:textId="77777777" w:rsidR="00D613DF" w:rsidRPr="00BC3081" w:rsidRDefault="00D613DF" w:rsidP="00812D41">
            <w:pPr>
              <w:spacing w:line="240" w:lineRule="auto"/>
              <w:ind w:firstLineChars="0" w:firstLine="0"/>
              <w:jc w:val="center"/>
              <w:rPr>
                <w:rFonts w:eastAsia="楷体" w:cstheme="minorBidi"/>
                <w:kern w:val="2"/>
                <w:szCs w:val="24"/>
              </w:rPr>
            </w:pPr>
            <w:r w:rsidRPr="00BC3081">
              <w:rPr>
                <w:rFonts w:eastAsia="楷体" w:cstheme="minorBidi" w:hint="eastAsia"/>
                <w:kern w:val="2"/>
                <w:szCs w:val="24"/>
              </w:rPr>
              <w:t>199709</w:t>
            </w:r>
          </w:p>
        </w:tc>
        <w:tc>
          <w:tcPr>
            <w:tcW w:w="3118" w:type="dxa"/>
          </w:tcPr>
          <w:p w14:paraId="08C79930" w14:textId="77777777" w:rsidR="00D613DF" w:rsidRPr="00BC3081" w:rsidRDefault="00D613DF" w:rsidP="0043064A">
            <w:pPr>
              <w:spacing w:line="240" w:lineRule="auto"/>
              <w:ind w:firstLineChars="0" w:firstLine="0"/>
              <w:jc w:val="left"/>
              <w:rPr>
                <w:rFonts w:eastAsia="楷体" w:cstheme="minorBidi"/>
                <w:kern w:val="2"/>
                <w:szCs w:val="24"/>
              </w:rPr>
            </w:pPr>
            <w:r w:rsidRPr="00BC3081">
              <w:rPr>
                <w:rFonts w:eastAsia="楷体" w:cstheme="minorBidi" w:hint="eastAsia"/>
                <w:kern w:val="2"/>
                <w:szCs w:val="24"/>
              </w:rPr>
              <w:t>设备</w:t>
            </w:r>
            <w:proofErr w:type="gramStart"/>
            <w:r w:rsidRPr="00BC3081">
              <w:rPr>
                <w:rFonts w:eastAsia="楷体" w:cstheme="minorBidi" w:hint="eastAsia"/>
                <w:kern w:val="2"/>
                <w:szCs w:val="24"/>
              </w:rPr>
              <w:t>防拆恢复</w:t>
            </w:r>
            <w:proofErr w:type="gramEnd"/>
          </w:p>
        </w:tc>
      </w:tr>
      <w:tr w:rsidR="0020409E" w:rsidRPr="00BC3081" w14:paraId="1DFB9396" w14:textId="77777777" w:rsidTr="0043064A">
        <w:tc>
          <w:tcPr>
            <w:tcW w:w="1555" w:type="dxa"/>
          </w:tcPr>
          <w:p w14:paraId="4FF314E4" w14:textId="77777777" w:rsidR="0020409E" w:rsidRPr="00BC3081" w:rsidRDefault="0020409E" w:rsidP="00812D41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20409E">
              <w:rPr>
                <w:rFonts w:eastAsia="楷体"/>
                <w:szCs w:val="24"/>
              </w:rPr>
              <w:t>199428</w:t>
            </w:r>
          </w:p>
        </w:tc>
        <w:tc>
          <w:tcPr>
            <w:tcW w:w="3118" w:type="dxa"/>
          </w:tcPr>
          <w:p w14:paraId="3B754C44" w14:textId="77777777" w:rsidR="0020409E" w:rsidRPr="00BC3081" w:rsidRDefault="0020409E" w:rsidP="0043064A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20409E">
              <w:rPr>
                <w:rFonts w:eastAsia="楷体" w:hint="eastAsia"/>
                <w:szCs w:val="24"/>
              </w:rPr>
              <w:t>胁迫报警</w:t>
            </w:r>
          </w:p>
        </w:tc>
      </w:tr>
      <w:tr w:rsidR="0020409E" w:rsidRPr="00BC3081" w14:paraId="0C59D105" w14:textId="77777777" w:rsidTr="0043064A">
        <w:tc>
          <w:tcPr>
            <w:tcW w:w="1555" w:type="dxa"/>
          </w:tcPr>
          <w:p w14:paraId="5759B4E3" w14:textId="77777777" w:rsidR="0020409E" w:rsidRPr="0020409E" w:rsidRDefault="0020409E" w:rsidP="00812D41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20409E">
              <w:rPr>
                <w:rFonts w:eastAsia="楷体"/>
                <w:szCs w:val="24"/>
              </w:rPr>
              <w:t>199429</w:t>
            </w:r>
          </w:p>
        </w:tc>
        <w:tc>
          <w:tcPr>
            <w:tcW w:w="3118" w:type="dxa"/>
          </w:tcPr>
          <w:p w14:paraId="277D48AD" w14:textId="77777777" w:rsidR="0020409E" w:rsidRPr="0020409E" w:rsidRDefault="0020409E" w:rsidP="0043064A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20409E">
              <w:rPr>
                <w:rFonts w:eastAsia="楷体" w:hint="eastAsia"/>
                <w:szCs w:val="24"/>
              </w:rPr>
              <w:t>卡号认证超次报警</w:t>
            </w:r>
          </w:p>
        </w:tc>
      </w:tr>
    </w:tbl>
    <w:p w14:paraId="6CB45AD2" w14:textId="77777777" w:rsidR="00100A98" w:rsidRPr="00BC3081" w:rsidRDefault="00447AA3" w:rsidP="00170C16">
      <w:pPr>
        <w:pStyle w:val="3"/>
      </w:pPr>
      <w:r w:rsidRPr="00BC3081">
        <w:rPr>
          <w:rFonts w:hint="eastAsia"/>
        </w:rPr>
        <w:t>入侵报警事件类型</w:t>
      </w:r>
    </w:p>
    <w:tbl>
      <w:tblPr>
        <w:tblW w:w="5392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3827"/>
      </w:tblGrid>
      <w:tr w:rsidR="00D613DF" w:rsidRPr="00BC3081" w14:paraId="51FEB622" w14:textId="77777777" w:rsidTr="008A69B2">
        <w:trPr>
          <w:trHeight w:val="285"/>
        </w:trPr>
        <w:tc>
          <w:tcPr>
            <w:tcW w:w="1565" w:type="dxa"/>
            <w:shd w:val="clear" w:color="auto" w:fill="auto"/>
          </w:tcPr>
          <w:p w14:paraId="5E0D185B" w14:textId="77777777" w:rsidR="00D613DF" w:rsidRPr="00BC3081" w:rsidRDefault="00D140DF" w:rsidP="00E5585E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D140DF">
              <w:rPr>
                <w:rFonts w:eastAsia="楷体"/>
                <w:szCs w:val="24"/>
              </w:rPr>
              <w:t>327681</w:t>
            </w:r>
          </w:p>
        </w:tc>
        <w:tc>
          <w:tcPr>
            <w:tcW w:w="3827" w:type="dxa"/>
            <w:shd w:val="clear" w:color="auto" w:fill="auto"/>
          </w:tcPr>
          <w:p w14:paraId="376C54D1" w14:textId="77777777" w:rsidR="00D613DF" w:rsidRPr="00BC3081" w:rsidRDefault="00D140DF" w:rsidP="008A69B2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报警主机</w:t>
            </w:r>
            <w:r>
              <w:rPr>
                <w:rFonts w:eastAsia="楷体" w:hint="eastAsia"/>
                <w:szCs w:val="24"/>
              </w:rPr>
              <w:t>-</w:t>
            </w:r>
            <w:r>
              <w:rPr>
                <w:rFonts w:eastAsia="楷体" w:hint="eastAsia"/>
                <w:szCs w:val="24"/>
              </w:rPr>
              <w:t>防区报警</w:t>
            </w:r>
          </w:p>
        </w:tc>
      </w:tr>
      <w:tr w:rsidR="00D613DF" w:rsidRPr="00BC3081" w14:paraId="105A6BAB" w14:textId="77777777" w:rsidTr="008A69B2">
        <w:trPr>
          <w:trHeight w:val="285"/>
        </w:trPr>
        <w:tc>
          <w:tcPr>
            <w:tcW w:w="1565" w:type="dxa"/>
            <w:shd w:val="clear" w:color="auto" w:fill="auto"/>
          </w:tcPr>
          <w:p w14:paraId="339E18E2" w14:textId="77777777" w:rsidR="00D613DF" w:rsidRPr="00BC3081" w:rsidRDefault="00D140DF" w:rsidP="00447AA3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D140DF">
              <w:rPr>
                <w:rFonts w:eastAsia="楷体"/>
                <w:szCs w:val="24"/>
              </w:rPr>
              <w:t>131586</w:t>
            </w:r>
          </w:p>
        </w:tc>
        <w:tc>
          <w:tcPr>
            <w:tcW w:w="3827" w:type="dxa"/>
            <w:shd w:val="clear" w:color="auto" w:fill="auto"/>
          </w:tcPr>
          <w:p w14:paraId="532D6A78" w14:textId="77777777" w:rsidR="00D613DF" w:rsidRPr="00BC3081" w:rsidRDefault="00D140DF" w:rsidP="008A69B2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行为分析</w:t>
            </w:r>
            <w:r>
              <w:rPr>
                <w:rFonts w:eastAsia="楷体" w:hint="eastAsia"/>
                <w:szCs w:val="24"/>
              </w:rPr>
              <w:t>-</w:t>
            </w:r>
            <w:r w:rsidRPr="00D140DF">
              <w:rPr>
                <w:rFonts w:eastAsia="楷体" w:hint="eastAsia"/>
                <w:szCs w:val="24"/>
              </w:rPr>
              <w:t>进入区域</w:t>
            </w:r>
          </w:p>
        </w:tc>
      </w:tr>
      <w:tr w:rsidR="00D613DF" w:rsidRPr="00BC3081" w14:paraId="7B393F96" w14:textId="77777777" w:rsidTr="008A69B2">
        <w:trPr>
          <w:trHeight w:val="285"/>
        </w:trPr>
        <w:tc>
          <w:tcPr>
            <w:tcW w:w="1565" w:type="dxa"/>
            <w:shd w:val="clear" w:color="auto" w:fill="auto"/>
          </w:tcPr>
          <w:p w14:paraId="77E12C13" w14:textId="77777777" w:rsidR="00D613DF" w:rsidRPr="00BC3081" w:rsidRDefault="00D140DF" w:rsidP="00447AA3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D140DF">
              <w:rPr>
                <w:rFonts w:eastAsia="楷体"/>
                <w:szCs w:val="24"/>
              </w:rPr>
              <w:t>131590</w:t>
            </w:r>
          </w:p>
        </w:tc>
        <w:tc>
          <w:tcPr>
            <w:tcW w:w="3827" w:type="dxa"/>
            <w:shd w:val="clear" w:color="auto" w:fill="auto"/>
          </w:tcPr>
          <w:p w14:paraId="1464D482" w14:textId="77777777" w:rsidR="00D613DF" w:rsidRPr="00BC3081" w:rsidRDefault="00D140DF" w:rsidP="008A69B2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行为分析</w:t>
            </w:r>
            <w:r>
              <w:rPr>
                <w:rFonts w:eastAsia="楷体" w:hint="eastAsia"/>
                <w:szCs w:val="24"/>
              </w:rPr>
              <w:t>-</w:t>
            </w:r>
            <w:r w:rsidRPr="00D140DF">
              <w:rPr>
                <w:rFonts w:eastAsia="楷体" w:hint="eastAsia"/>
                <w:szCs w:val="24"/>
              </w:rPr>
              <w:t>徘徊侦测</w:t>
            </w:r>
          </w:p>
        </w:tc>
      </w:tr>
      <w:tr w:rsidR="00D613DF" w:rsidRPr="00BC3081" w14:paraId="5F8F7BBB" w14:textId="77777777" w:rsidTr="008A69B2">
        <w:trPr>
          <w:trHeight w:val="285"/>
        </w:trPr>
        <w:tc>
          <w:tcPr>
            <w:tcW w:w="1565" w:type="dxa"/>
            <w:shd w:val="clear" w:color="auto" w:fill="auto"/>
          </w:tcPr>
          <w:p w14:paraId="5E495ED1" w14:textId="77777777" w:rsidR="00D613DF" w:rsidRPr="00BC3081" w:rsidRDefault="00D140DF" w:rsidP="00D11AA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D140DF">
              <w:rPr>
                <w:rFonts w:eastAsia="楷体"/>
                <w:szCs w:val="24"/>
              </w:rPr>
              <w:t>131588</w:t>
            </w:r>
          </w:p>
        </w:tc>
        <w:tc>
          <w:tcPr>
            <w:tcW w:w="3827" w:type="dxa"/>
            <w:shd w:val="clear" w:color="auto" w:fill="auto"/>
          </w:tcPr>
          <w:p w14:paraId="3FC7658C" w14:textId="77777777" w:rsidR="00D613DF" w:rsidRPr="00BC3081" w:rsidRDefault="00D140DF" w:rsidP="008A69B2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行为分析</w:t>
            </w:r>
            <w:r>
              <w:rPr>
                <w:rFonts w:eastAsia="楷体" w:hint="eastAsia"/>
                <w:szCs w:val="24"/>
              </w:rPr>
              <w:t>-</w:t>
            </w:r>
            <w:r>
              <w:rPr>
                <w:rFonts w:eastAsia="楷体" w:hint="eastAsia"/>
                <w:szCs w:val="24"/>
              </w:rPr>
              <w:t>区域入侵</w:t>
            </w:r>
          </w:p>
        </w:tc>
      </w:tr>
    </w:tbl>
    <w:p w14:paraId="1E8AA6E7" w14:textId="77777777" w:rsidR="00CF5B3F" w:rsidRPr="00BC3081" w:rsidRDefault="00CF5B3F" w:rsidP="00170C16">
      <w:pPr>
        <w:pStyle w:val="3"/>
      </w:pPr>
      <w:r>
        <w:rPr>
          <w:rFonts w:hint="eastAsia"/>
        </w:rPr>
        <w:t>紧急</w:t>
      </w:r>
      <w:r w:rsidRPr="00BC3081">
        <w:rPr>
          <w:rFonts w:hint="eastAsia"/>
        </w:rPr>
        <w:t>报警事件类型</w:t>
      </w:r>
    </w:p>
    <w:tbl>
      <w:tblPr>
        <w:tblW w:w="326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701"/>
      </w:tblGrid>
      <w:tr w:rsidR="00CF5B3F" w:rsidRPr="00BC3081" w14:paraId="499B96C2" w14:textId="77777777" w:rsidTr="008A0F08">
        <w:trPr>
          <w:trHeight w:val="285"/>
        </w:trPr>
        <w:tc>
          <w:tcPr>
            <w:tcW w:w="1565" w:type="dxa"/>
            <w:shd w:val="clear" w:color="auto" w:fill="auto"/>
          </w:tcPr>
          <w:p w14:paraId="4831A9F5" w14:textId="77777777" w:rsidR="00CF5B3F" w:rsidRPr="00BC3081" w:rsidRDefault="00CF5B3F" w:rsidP="000122C1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CF5B3F">
              <w:rPr>
                <w:rFonts w:eastAsia="楷体" w:hint="eastAsia"/>
                <w:szCs w:val="24"/>
              </w:rPr>
              <w:t>327687</w:t>
            </w:r>
          </w:p>
        </w:tc>
        <w:tc>
          <w:tcPr>
            <w:tcW w:w="1701" w:type="dxa"/>
            <w:shd w:val="clear" w:color="auto" w:fill="auto"/>
          </w:tcPr>
          <w:p w14:paraId="34520521" w14:textId="77777777" w:rsidR="00CF5B3F" w:rsidRPr="00BC3081" w:rsidRDefault="00CF5B3F" w:rsidP="000122C1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紧急报警</w:t>
            </w:r>
          </w:p>
        </w:tc>
      </w:tr>
    </w:tbl>
    <w:p w14:paraId="70F36D29" w14:textId="77777777" w:rsidR="00EE67A9" w:rsidRDefault="00EE67A9" w:rsidP="00170C16">
      <w:pPr>
        <w:pStyle w:val="3"/>
      </w:pPr>
      <w:r w:rsidRPr="00EE67A9">
        <w:rPr>
          <w:rFonts w:hint="eastAsia"/>
        </w:rPr>
        <w:t>紧急报警设备类型</w:t>
      </w:r>
    </w:p>
    <w:tbl>
      <w:tblPr>
        <w:tblW w:w="326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701"/>
      </w:tblGrid>
      <w:tr w:rsidR="00EE67A9" w:rsidRPr="00BC3081" w14:paraId="20147EE4" w14:textId="77777777" w:rsidTr="008A69B2">
        <w:trPr>
          <w:trHeight w:val="285"/>
        </w:trPr>
        <w:tc>
          <w:tcPr>
            <w:tcW w:w="1565" w:type="dxa"/>
            <w:shd w:val="clear" w:color="auto" w:fill="auto"/>
          </w:tcPr>
          <w:p w14:paraId="45AFB22F" w14:textId="77777777" w:rsidR="00EE67A9" w:rsidRPr="00BC3081" w:rsidRDefault="00EE67A9" w:rsidP="00170C16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EE67A9">
              <w:rPr>
                <w:rFonts w:eastAsia="楷体"/>
                <w:szCs w:val="24"/>
              </w:rPr>
              <w:t>polePanic</w:t>
            </w:r>
          </w:p>
        </w:tc>
        <w:tc>
          <w:tcPr>
            <w:tcW w:w="1701" w:type="dxa"/>
            <w:shd w:val="clear" w:color="auto" w:fill="auto"/>
          </w:tcPr>
          <w:p w14:paraId="00538B52" w14:textId="77777777" w:rsidR="00EE67A9" w:rsidRPr="00BC3081" w:rsidRDefault="00EE67A9" w:rsidP="008A69B2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紧急报警柱</w:t>
            </w:r>
          </w:p>
        </w:tc>
      </w:tr>
      <w:tr w:rsidR="00EE67A9" w:rsidRPr="00BC3081" w14:paraId="094BA733" w14:textId="77777777" w:rsidTr="008A69B2">
        <w:trPr>
          <w:trHeight w:val="285"/>
        </w:trPr>
        <w:tc>
          <w:tcPr>
            <w:tcW w:w="1565" w:type="dxa"/>
            <w:shd w:val="clear" w:color="auto" w:fill="auto"/>
          </w:tcPr>
          <w:p w14:paraId="4D54A9D9" w14:textId="77777777" w:rsidR="00EE67A9" w:rsidRPr="00BC3081" w:rsidRDefault="00EE67A9" w:rsidP="00170C16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EE67A9">
              <w:rPr>
                <w:rFonts w:eastAsia="楷体"/>
                <w:szCs w:val="24"/>
              </w:rPr>
              <w:t>boxPanic</w:t>
            </w:r>
          </w:p>
        </w:tc>
        <w:tc>
          <w:tcPr>
            <w:tcW w:w="1701" w:type="dxa"/>
            <w:shd w:val="clear" w:color="auto" w:fill="auto"/>
          </w:tcPr>
          <w:p w14:paraId="4404DAD3" w14:textId="77777777" w:rsidR="00EE67A9" w:rsidRPr="00BC3081" w:rsidRDefault="00EE67A9" w:rsidP="008A69B2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紧急报警盒</w:t>
            </w:r>
          </w:p>
        </w:tc>
      </w:tr>
      <w:tr w:rsidR="00EE67A9" w:rsidRPr="00BC3081" w14:paraId="7E963723" w14:textId="77777777" w:rsidTr="008A69B2">
        <w:trPr>
          <w:trHeight w:val="285"/>
        </w:trPr>
        <w:tc>
          <w:tcPr>
            <w:tcW w:w="1565" w:type="dxa"/>
            <w:shd w:val="clear" w:color="auto" w:fill="auto"/>
          </w:tcPr>
          <w:p w14:paraId="3659FB23" w14:textId="77777777" w:rsidR="00EE67A9" w:rsidRPr="00BC3081" w:rsidRDefault="00EE67A9" w:rsidP="00170C16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EE67A9">
              <w:rPr>
                <w:rFonts w:eastAsia="楷体"/>
                <w:szCs w:val="24"/>
              </w:rPr>
              <w:t>panic</w:t>
            </w:r>
          </w:p>
        </w:tc>
        <w:tc>
          <w:tcPr>
            <w:tcW w:w="1701" w:type="dxa"/>
            <w:shd w:val="clear" w:color="auto" w:fill="auto"/>
          </w:tcPr>
          <w:p w14:paraId="35043C9E" w14:textId="77777777" w:rsidR="00EE67A9" w:rsidRPr="00BC3081" w:rsidRDefault="00EE67A9" w:rsidP="008A69B2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紧急报警箱</w:t>
            </w:r>
          </w:p>
        </w:tc>
      </w:tr>
    </w:tbl>
    <w:p w14:paraId="63CE2D54" w14:textId="77777777" w:rsidR="00846FA6" w:rsidRPr="00BC3081" w:rsidRDefault="00846FA6" w:rsidP="00382303">
      <w:pPr>
        <w:pStyle w:val="3"/>
      </w:pPr>
      <w:r w:rsidRPr="00BC3081">
        <w:rPr>
          <w:rFonts w:hint="eastAsia"/>
        </w:rPr>
        <w:t>巡更结果</w:t>
      </w:r>
    </w:p>
    <w:tbl>
      <w:tblPr>
        <w:tblW w:w="2132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1134"/>
      </w:tblGrid>
      <w:tr w:rsidR="00846FA6" w:rsidRPr="00BC3081" w14:paraId="6B56BD2A" w14:textId="77777777" w:rsidTr="008A69B2">
        <w:trPr>
          <w:trHeight w:val="285"/>
        </w:trPr>
        <w:tc>
          <w:tcPr>
            <w:tcW w:w="998" w:type="dxa"/>
            <w:shd w:val="clear" w:color="auto" w:fill="auto"/>
          </w:tcPr>
          <w:p w14:paraId="77ADD3D7" w14:textId="77777777" w:rsidR="00846FA6" w:rsidRPr="00BC3081" w:rsidRDefault="00E46DD0" w:rsidP="00144516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2A4E79F" w14:textId="77777777" w:rsidR="00846FA6" w:rsidRPr="00BC3081" w:rsidRDefault="00E46DD0" w:rsidP="008A69B2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准时</w:t>
            </w:r>
          </w:p>
        </w:tc>
      </w:tr>
      <w:tr w:rsidR="00846FA6" w:rsidRPr="00BC3081" w14:paraId="5E83295F" w14:textId="77777777" w:rsidTr="008A69B2">
        <w:trPr>
          <w:trHeight w:val="285"/>
        </w:trPr>
        <w:tc>
          <w:tcPr>
            <w:tcW w:w="998" w:type="dxa"/>
            <w:shd w:val="clear" w:color="auto" w:fill="auto"/>
          </w:tcPr>
          <w:p w14:paraId="79A3DE81" w14:textId="77777777" w:rsidR="00846FA6" w:rsidRPr="00BC3081" w:rsidRDefault="00E46DD0" w:rsidP="00144516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lastRenderedPageBreak/>
              <w:t>1</w:t>
            </w:r>
          </w:p>
        </w:tc>
        <w:tc>
          <w:tcPr>
            <w:tcW w:w="1134" w:type="dxa"/>
            <w:shd w:val="clear" w:color="auto" w:fill="auto"/>
          </w:tcPr>
          <w:p w14:paraId="1E9BEA95" w14:textId="77777777" w:rsidR="00846FA6" w:rsidRPr="00BC3081" w:rsidRDefault="00E46DD0" w:rsidP="008A69B2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proofErr w:type="gramStart"/>
            <w:r w:rsidRPr="00BC3081">
              <w:rPr>
                <w:rFonts w:eastAsia="楷体" w:hint="eastAsia"/>
                <w:szCs w:val="24"/>
              </w:rPr>
              <w:t>早巡</w:t>
            </w:r>
            <w:proofErr w:type="gramEnd"/>
          </w:p>
        </w:tc>
      </w:tr>
      <w:tr w:rsidR="00846FA6" w:rsidRPr="00BC3081" w14:paraId="3363599A" w14:textId="77777777" w:rsidTr="008A69B2">
        <w:trPr>
          <w:trHeight w:val="285"/>
        </w:trPr>
        <w:tc>
          <w:tcPr>
            <w:tcW w:w="998" w:type="dxa"/>
            <w:shd w:val="clear" w:color="auto" w:fill="auto"/>
          </w:tcPr>
          <w:p w14:paraId="68D71A25" w14:textId="77777777" w:rsidR="00846FA6" w:rsidRPr="00BC3081" w:rsidRDefault="00E46DD0" w:rsidP="00144516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1F12E837" w14:textId="77777777" w:rsidR="00846FA6" w:rsidRPr="00BC3081" w:rsidRDefault="00E46DD0" w:rsidP="008A69B2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proofErr w:type="gramStart"/>
            <w:r w:rsidRPr="00BC3081">
              <w:rPr>
                <w:rFonts w:eastAsia="楷体" w:hint="eastAsia"/>
                <w:szCs w:val="24"/>
              </w:rPr>
              <w:t>晚训</w:t>
            </w:r>
            <w:proofErr w:type="gramEnd"/>
          </w:p>
        </w:tc>
      </w:tr>
      <w:tr w:rsidR="00846FA6" w:rsidRPr="00BC3081" w14:paraId="3A5229DF" w14:textId="77777777" w:rsidTr="008A69B2">
        <w:trPr>
          <w:trHeight w:val="285"/>
        </w:trPr>
        <w:tc>
          <w:tcPr>
            <w:tcW w:w="998" w:type="dxa"/>
            <w:shd w:val="clear" w:color="auto" w:fill="auto"/>
          </w:tcPr>
          <w:p w14:paraId="057137B3" w14:textId="77777777" w:rsidR="00846FA6" w:rsidRPr="00BC3081" w:rsidRDefault="00E46DD0" w:rsidP="00144516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63727DD4" w14:textId="77777777" w:rsidR="00846FA6" w:rsidRPr="00BC3081" w:rsidRDefault="00E46DD0" w:rsidP="008A69B2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补漏巡</w:t>
            </w:r>
          </w:p>
        </w:tc>
      </w:tr>
      <w:tr w:rsidR="00846FA6" w:rsidRPr="00BC3081" w14:paraId="26C1B703" w14:textId="77777777" w:rsidTr="008A69B2">
        <w:trPr>
          <w:trHeight w:val="285"/>
        </w:trPr>
        <w:tc>
          <w:tcPr>
            <w:tcW w:w="998" w:type="dxa"/>
            <w:shd w:val="clear" w:color="auto" w:fill="auto"/>
          </w:tcPr>
          <w:p w14:paraId="7D1D3383" w14:textId="77777777" w:rsidR="00846FA6" w:rsidRPr="00BC3081" w:rsidRDefault="00E46DD0" w:rsidP="00144516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644E312F" w14:textId="77777777" w:rsidR="00846FA6" w:rsidRPr="00BC3081" w:rsidRDefault="00E46DD0" w:rsidP="008A69B2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proofErr w:type="gramStart"/>
            <w:r w:rsidRPr="00BC3081">
              <w:rPr>
                <w:rFonts w:eastAsia="楷体" w:hint="eastAsia"/>
                <w:szCs w:val="24"/>
              </w:rPr>
              <w:t>漏巡</w:t>
            </w:r>
            <w:proofErr w:type="gramEnd"/>
          </w:p>
        </w:tc>
      </w:tr>
    </w:tbl>
    <w:p w14:paraId="7096A6E2" w14:textId="77777777" w:rsidR="00CA285D" w:rsidRPr="00BC3081" w:rsidRDefault="00CA285D" w:rsidP="00382303">
      <w:pPr>
        <w:pStyle w:val="3"/>
      </w:pPr>
      <w:r>
        <w:rPr>
          <w:rFonts w:hint="eastAsia"/>
        </w:rPr>
        <w:t>巡更状态</w:t>
      </w:r>
    </w:p>
    <w:tbl>
      <w:tblPr>
        <w:tblW w:w="2132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1134"/>
      </w:tblGrid>
      <w:tr w:rsidR="00CA285D" w:rsidRPr="00BC3081" w14:paraId="1807C9B4" w14:textId="77777777" w:rsidTr="00B32835">
        <w:trPr>
          <w:trHeight w:val="285"/>
        </w:trPr>
        <w:tc>
          <w:tcPr>
            <w:tcW w:w="998" w:type="dxa"/>
            <w:shd w:val="clear" w:color="auto" w:fill="auto"/>
          </w:tcPr>
          <w:p w14:paraId="5E8D202A" w14:textId="77777777" w:rsidR="00CA285D" w:rsidRPr="00BC3081" w:rsidRDefault="00CA285D" w:rsidP="00B32835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717D308" w14:textId="77777777" w:rsidR="00CA285D" w:rsidRPr="00BC3081" w:rsidRDefault="00C471F3" w:rsidP="00B32835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结束</w:t>
            </w:r>
          </w:p>
        </w:tc>
      </w:tr>
      <w:tr w:rsidR="00CA285D" w:rsidRPr="00BC3081" w14:paraId="3385C1E4" w14:textId="77777777" w:rsidTr="00B32835">
        <w:trPr>
          <w:trHeight w:val="285"/>
        </w:trPr>
        <w:tc>
          <w:tcPr>
            <w:tcW w:w="998" w:type="dxa"/>
            <w:shd w:val="clear" w:color="auto" w:fill="auto"/>
          </w:tcPr>
          <w:p w14:paraId="7DD1B22A" w14:textId="77777777" w:rsidR="00CA285D" w:rsidRPr="00BC3081" w:rsidRDefault="00CA285D" w:rsidP="00B32835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0ACE2CD" w14:textId="77777777" w:rsidR="00CA285D" w:rsidRPr="00BC3081" w:rsidRDefault="00C471F3" w:rsidP="00B32835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开始</w:t>
            </w:r>
          </w:p>
        </w:tc>
      </w:tr>
      <w:tr w:rsidR="00CA285D" w:rsidRPr="00BC3081" w14:paraId="3078BD74" w14:textId="77777777" w:rsidTr="00B32835">
        <w:trPr>
          <w:trHeight w:val="285"/>
        </w:trPr>
        <w:tc>
          <w:tcPr>
            <w:tcW w:w="998" w:type="dxa"/>
            <w:shd w:val="clear" w:color="auto" w:fill="auto"/>
          </w:tcPr>
          <w:p w14:paraId="2D6C2591" w14:textId="77777777" w:rsidR="00CA285D" w:rsidRPr="00BC3081" w:rsidRDefault="00CA285D" w:rsidP="00B32835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28E9E812" w14:textId="77777777" w:rsidR="00CA285D" w:rsidRPr="00BC3081" w:rsidRDefault="00C471F3" w:rsidP="00B32835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未开始</w:t>
            </w:r>
          </w:p>
        </w:tc>
      </w:tr>
    </w:tbl>
    <w:p w14:paraId="2308C67C" w14:textId="77777777" w:rsidR="00846FA6" w:rsidRPr="00BC3081" w:rsidRDefault="001C5478" w:rsidP="00382303">
      <w:pPr>
        <w:pStyle w:val="3"/>
      </w:pPr>
      <w:r w:rsidRPr="00BC3081">
        <w:rPr>
          <w:rFonts w:hint="eastAsia"/>
        </w:rPr>
        <w:t>巡更</w:t>
      </w:r>
      <w:proofErr w:type="gramStart"/>
      <w:r w:rsidRPr="00BC3081">
        <w:rPr>
          <w:rFonts w:hint="eastAsia"/>
        </w:rPr>
        <w:t>点资源</w:t>
      </w:r>
      <w:proofErr w:type="gramEnd"/>
      <w:r w:rsidRPr="00BC3081">
        <w:rPr>
          <w:rFonts w:hint="eastAsia"/>
        </w:rPr>
        <w:t>类型</w:t>
      </w:r>
    </w:p>
    <w:tbl>
      <w:tblPr>
        <w:tblW w:w="255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1559"/>
      </w:tblGrid>
      <w:tr w:rsidR="001C5478" w:rsidRPr="00BC3081" w14:paraId="38CB49FA" w14:textId="77777777" w:rsidTr="008A69B2">
        <w:trPr>
          <w:trHeight w:val="285"/>
        </w:trPr>
        <w:tc>
          <w:tcPr>
            <w:tcW w:w="998" w:type="dxa"/>
            <w:shd w:val="clear" w:color="auto" w:fill="auto"/>
          </w:tcPr>
          <w:p w14:paraId="22B3577E" w14:textId="77777777" w:rsidR="001C5478" w:rsidRPr="00BC3081" w:rsidRDefault="001C5478" w:rsidP="001C547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55304B72" w14:textId="77777777" w:rsidR="001C5478" w:rsidRPr="00BC3081" w:rsidRDefault="001C5478" w:rsidP="008A69B2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门禁读卡器</w:t>
            </w:r>
          </w:p>
        </w:tc>
      </w:tr>
      <w:tr w:rsidR="001C5478" w:rsidRPr="00BC3081" w14:paraId="1E26D5E5" w14:textId="77777777" w:rsidTr="008A69B2">
        <w:trPr>
          <w:trHeight w:val="285"/>
        </w:trPr>
        <w:tc>
          <w:tcPr>
            <w:tcW w:w="998" w:type="dxa"/>
            <w:shd w:val="clear" w:color="auto" w:fill="auto"/>
          </w:tcPr>
          <w:p w14:paraId="69E1D56F" w14:textId="77777777" w:rsidR="001C5478" w:rsidRPr="00BC3081" w:rsidRDefault="001C5478" w:rsidP="00444151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17C5E675" w14:textId="77777777" w:rsidR="001C5478" w:rsidRPr="00BC3081" w:rsidRDefault="001C5478" w:rsidP="008A69B2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报警器</w:t>
            </w:r>
          </w:p>
        </w:tc>
      </w:tr>
      <w:tr w:rsidR="001C5478" w:rsidRPr="00BC3081" w14:paraId="050215BF" w14:textId="77777777" w:rsidTr="008A69B2">
        <w:trPr>
          <w:trHeight w:val="285"/>
        </w:trPr>
        <w:tc>
          <w:tcPr>
            <w:tcW w:w="998" w:type="dxa"/>
            <w:shd w:val="clear" w:color="auto" w:fill="auto"/>
          </w:tcPr>
          <w:p w14:paraId="52E87F4B" w14:textId="77777777" w:rsidR="001C5478" w:rsidRPr="00BC3081" w:rsidRDefault="001C5478" w:rsidP="00444151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3C683690" w14:textId="77777777" w:rsidR="001C5478" w:rsidRPr="00BC3081" w:rsidRDefault="001C5478" w:rsidP="008A69B2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N</w:t>
            </w:r>
            <w:r w:rsidRPr="00BC3081">
              <w:rPr>
                <w:rFonts w:eastAsia="楷体"/>
                <w:szCs w:val="24"/>
              </w:rPr>
              <w:t>FC</w:t>
            </w:r>
          </w:p>
        </w:tc>
      </w:tr>
      <w:tr w:rsidR="001C5478" w:rsidRPr="00BC3081" w14:paraId="07030A52" w14:textId="77777777" w:rsidTr="008A69B2">
        <w:trPr>
          <w:trHeight w:val="285"/>
        </w:trPr>
        <w:tc>
          <w:tcPr>
            <w:tcW w:w="998" w:type="dxa"/>
            <w:shd w:val="clear" w:color="auto" w:fill="auto"/>
          </w:tcPr>
          <w:p w14:paraId="3C08F549" w14:textId="77777777" w:rsidR="001C5478" w:rsidRPr="00BC3081" w:rsidRDefault="001C5478" w:rsidP="00444151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3EB6D480" w14:textId="77777777" w:rsidR="001C5478" w:rsidRPr="00BC3081" w:rsidRDefault="001C5478" w:rsidP="008A69B2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proofErr w:type="gramStart"/>
            <w:r w:rsidRPr="00BC3081">
              <w:rPr>
                <w:rFonts w:eastAsia="楷体" w:hint="eastAsia"/>
                <w:szCs w:val="24"/>
              </w:rPr>
              <w:t>二维码</w:t>
            </w:r>
            <w:proofErr w:type="gramEnd"/>
          </w:p>
        </w:tc>
      </w:tr>
      <w:tr w:rsidR="001C5478" w:rsidRPr="00BC3081" w14:paraId="4188FBD3" w14:textId="77777777" w:rsidTr="008A69B2">
        <w:trPr>
          <w:trHeight w:val="285"/>
        </w:trPr>
        <w:tc>
          <w:tcPr>
            <w:tcW w:w="998" w:type="dxa"/>
            <w:shd w:val="clear" w:color="auto" w:fill="auto"/>
          </w:tcPr>
          <w:p w14:paraId="1AAF9AC6" w14:textId="77777777" w:rsidR="001C5478" w:rsidRPr="00BC3081" w:rsidRDefault="001C5478" w:rsidP="00444151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5DD14D22" w14:textId="77777777" w:rsidR="001C5478" w:rsidRPr="00BC3081" w:rsidRDefault="001C5478" w:rsidP="008A69B2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扩展设备</w:t>
            </w:r>
          </w:p>
        </w:tc>
      </w:tr>
      <w:tr w:rsidR="001C5478" w:rsidRPr="00BC3081" w14:paraId="1728A893" w14:textId="77777777" w:rsidTr="008A69B2">
        <w:trPr>
          <w:trHeight w:val="285"/>
        </w:trPr>
        <w:tc>
          <w:tcPr>
            <w:tcW w:w="998" w:type="dxa"/>
            <w:shd w:val="clear" w:color="auto" w:fill="auto"/>
          </w:tcPr>
          <w:p w14:paraId="3F31ABC3" w14:textId="77777777" w:rsidR="001C5478" w:rsidRPr="00BC3081" w:rsidRDefault="001C5478" w:rsidP="00444151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14:paraId="6F973712" w14:textId="77777777" w:rsidR="001C5478" w:rsidRPr="00BC3081" w:rsidRDefault="001C5478" w:rsidP="008A69B2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监控点</w:t>
            </w:r>
          </w:p>
        </w:tc>
      </w:tr>
    </w:tbl>
    <w:p w14:paraId="3F5BC2B6" w14:textId="77777777" w:rsidR="0004786B" w:rsidRPr="00BC3081" w:rsidRDefault="005F3368" w:rsidP="00382303">
      <w:pPr>
        <w:pStyle w:val="3"/>
      </w:pPr>
      <w:r w:rsidRPr="00BC3081">
        <w:rPr>
          <w:rFonts w:hint="eastAsia"/>
        </w:rPr>
        <w:t>安检设备类型</w:t>
      </w:r>
    </w:p>
    <w:tbl>
      <w:tblPr>
        <w:tblW w:w="4541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1842"/>
      </w:tblGrid>
      <w:tr w:rsidR="0004786B" w:rsidRPr="00BC3081" w14:paraId="1B2FB0EF" w14:textId="77777777" w:rsidTr="0095131F">
        <w:trPr>
          <w:trHeight w:val="285"/>
        </w:trPr>
        <w:tc>
          <w:tcPr>
            <w:tcW w:w="2699" w:type="dxa"/>
            <w:shd w:val="clear" w:color="auto" w:fill="auto"/>
          </w:tcPr>
          <w:p w14:paraId="3E49A93E" w14:textId="77777777" w:rsidR="0004786B" w:rsidRPr="00BC3081" w:rsidRDefault="005F3368" w:rsidP="00382303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simachine</w:t>
            </w:r>
          </w:p>
        </w:tc>
        <w:tc>
          <w:tcPr>
            <w:tcW w:w="1842" w:type="dxa"/>
            <w:shd w:val="clear" w:color="auto" w:fill="auto"/>
          </w:tcPr>
          <w:p w14:paraId="2AEE834B" w14:textId="77777777" w:rsidR="0004786B" w:rsidRPr="00BC3081" w:rsidRDefault="005F3368" w:rsidP="0095131F">
            <w:pPr>
              <w:spacing w:line="240" w:lineRule="auto"/>
              <w:ind w:firstLineChars="0" w:firstLine="0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安检机</w:t>
            </w:r>
          </w:p>
        </w:tc>
      </w:tr>
      <w:tr w:rsidR="0004786B" w:rsidRPr="00BC3081" w14:paraId="1F92B9BD" w14:textId="77777777" w:rsidTr="0095131F">
        <w:trPr>
          <w:trHeight w:val="285"/>
        </w:trPr>
        <w:tc>
          <w:tcPr>
            <w:tcW w:w="2699" w:type="dxa"/>
            <w:shd w:val="clear" w:color="auto" w:fill="auto"/>
          </w:tcPr>
          <w:p w14:paraId="0FA38EC1" w14:textId="77777777" w:rsidR="0004786B" w:rsidRPr="00BC3081" w:rsidRDefault="00731B71" w:rsidP="00382303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sidoor</w:t>
            </w:r>
          </w:p>
        </w:tc>
        <w:tc>
          <w:tcPr>
            <w:tcW w:w="1842" w:type="dxa"/>
            <w:shd w:val="clear" w:color="auto" w:fill="auto"/>
          </w:tcPr>
          <w:p w14:paraId="10A831FF" w14:textId="77777777" w:rsidR="0004786B" w:rsidRPr="00BC3081" w:rsidRDefault="00731B71" w:rsidP="0095131F">
            <w:pPr>
              <w:spacing w:line="240" w:lineRule="auto"/>
              <w:ind w:firstLineChars="0" w:firstLine="0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安检门</w:t>
            </w:r>
          </w:p>
        </w:tc>
      </w:tr>
      <w:tr w:rsidR="0004786B" w:rsidRPr="00BC3081" w14:paraId="4F6F6E43" w14:textId="77777777" w:rsidTr="0095131F">
        <w:trPr>
          <w:trHeight w:val="285"/>
        </w:trPr>
        <w:tc>
          <w:tcPr>
            <w:tcW w:w="2699" w:type="dxa"/>
            <w:shd w:val="clear" w:color="auto" w:fill="auto"/>
          </w:tcPr>
          <w:p w14:paraId="5AEC40AE" w14:textId="77777777" w:rsidR="0004786B" w:rsidRPr="00BC3081" w:rsidRDefault="00731B71" w:rsidP="00382303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com_analyzer</w:t>
            </w:r>
          </w:p>
        </w:tc>
        <w:tc>
          <w:tcPr>
            <w:tcW w:w="1842" w:type="dxa"/>
            <w:shd w:val="clear" w:color="auto" w:fill="auto"/>
          </w:tcPr>
          <w:p w14:paraId="347A35D1" w14:textId="77777777" w:rsidR="0004786B" w:rsidRPr="00BC3081" w:rsidRDefault="00731B71" w:rsidP="0095131F">
            <w:pPr>
              <w:spacing w:line="240" w:lineRule="auto"/>
              <w:ind w:firstLineChars="0" w:firstLine="0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普通</w:t>
            </w:r>
            <w:proofErr w:type="gramStart"/>
            <w:r w:rsidRPr="00BC3081">
              <w:rPr>
                <w:rFonts w:eastAsia="楷体" w:hint="eastAsia"/>
                <w:szCs w:val="24"/>
              </w:rPr>
              <w:t>抓拍机</w:t>
            </w:r>
            <w:proofErr w:type="gramEnd"/>
          </w:p>
        </w:tc>
      </w:tr>
      <w:tr w:rsidR="0004786B" w:rsidRPr="00BC3081" w14:paraId="07D5BF7D" w14:textId="77777777" w:rsidTr="0095131F">
        <w:trPr>
          <w:trHeight w:val="285"/>
        </w:trPr>
        <w:tc>
          <w:tcPr>
            <w:tcW w:w="2699" w:type="dxa"/>
            <w:shd w:val="clear" w:color="auto" w:fill="auto"/>
          </w:tcPr>
          <w:p w14:paraId="00E5EA4B" w14:textId="77777777" w:rsidR="0004786B" w:rsidRPr="00BC3081" w:rsidRDefault="00731B71" w:rsidP="00382303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analyzer</w:t>
            </w:r>
          </w:p>
        </w:tc>
        <w:tc>
          <w:tcPr>
            <w:tcW w:w="1842" w:type="dxa"/>
            <w:shd w:val="clear" w:color="auto" w:fill="auto"/>
          </w:tcPr>
          <w:p w14:paraId="0F59EC95" w14:textId="77777777" w:rsidR="0004786B" w:rsidRPr="00BC3081" w:rsidRDefault="00731B71" w:rsidP="0095131F">
            <w:pPr>
              <w:spacing w:line="240" w:lineRule="auto"/>
              <w:ind w:firstLineChars="0" w:firstLine="0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分析仪</w:t>
            </w:r>
          </w:p>
        </w:tc>
      </w:tr>
      <w:tr w:rsidR="00731B71" w:rsidRPr="00BC3081" w14:paraId="64BF68B1" w14:textId="77777777" w:rsidTr="0095131F">
        <w:trPr>
          <w:trHeight w:val="285"/>
        </w:trPr>
        <w:tc>
          <w:tcPr>
            <w:tcW w:w="2699" w:type="dxa"/>
            <w:shd w:val="clear" w:color="auto" w:fill="auto"/>
          </w:tcPr>
          <w:p w14:paraId="2E1FD599" w14:textId="77777777" w:rsidR="00731B71" w:rsidRPr="00BC3081" w:rsidRDefault="00731B71" w:rsidP="00382303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recheckDev</w:t>
            </w:r>
          </w:p>
        </w:tc>
        <w:tc>
          <w:tcPr>
            <w:tcW w:w="1842" w:type="dxa"/>
            <w:shd w:val="clear" w:color="auto" w:fill="auto"/>
          </w:tcPr>
          <w:p w14:paraId="16520CBD" w14:textId="77777777" w:rsidR="00731B71" w:rsidRPr="00BC3081" w:rsidRDefault="00731B71" w:rsidP="0095131F">
            <w:pPr>
              <w:spacing w:line="240" w:lineRule="auto"/>
              <w:ind w:firstLineChars="0" w:firstLine="0"/>
              <w:rPr>
                <w:rFonts w:eastAsia="楷体"/>
                <w:szCs w:val="24"/>
              </w:rPr>
            </w:pPr>
            <w:proofErr w:type="gramStart"/>
            <w:r w:rsidRPr="00BC3081">
              <w:rPr>
                <w:rFonts w:eastAsia="楷体" w:hint="eastAsia"/>
                <w:szCs w:val="24"/>
              </w:rPr>
              <w:t>复检台</w:t>
            </w:r>
            <w:proofErr w:type="gramEnd"/>
          </w:p>
        </w:tc>
      </w:tr>
      <w:tr w:rsidR="00731B71" w:rsidRPr="00BC3081" w14:paraId="3A027817" w14:textId="77777777" w:rsidTr="0095131F">
        <w:trPr>
          <w:trHeight w:val="285"/>
        </w:trPr>
        <w:tc>
          <w:tcPr>
            <w:tcW w:w="2699" w:type="dxa"/>
            <w:shd w:val="clear" w:color="auto" w:fill="auto"/>
          </w:tcPr>
          <w:p w14:paraId="1E202F13" w14:textId="77777777" w:rsidR="00731B71" w:rsidRPr="00BC3081" w:rsidRDefault="00731B71" w:rsidP="00382303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liquid_detect</w:t>
            </w:r>
          </w:p>
        </w:tc>
        <w:tc>
          <w:tcPr>
            <w:tcW w:w="1842" w:type="dxa"/>
            <w:shd w:val="clear" w:color="auto" w:fill="auto"/>
          </w:tcPr>
          <w:p w14:paraId="53BAA2C0" w14:textId="77777777" w:rsidR="00731B71" w:rsidRPr="00BC3081" w:rsidRDefault="00731B71" w:rsidP="0095131F">
            <w:pPr>
              <w:spacing w:line="240" w:lineRule="auto"/>
              <w:ind w:firstLineChars="0" w:firstLine="0"/>
              <w:rPr>
                <w:rFonts w:eastAsia="楷体"/>
                <w:szCs w:val="24"/>
              </w:rPr>
            </w:pPr>
            <w:proofErr w:type="gramStart"/>
            <w:r w:rsidRPr="00BC3081">
              <w:rPr>
                <w:rFonts w:eastAsia="楷体" w:hint="eastAsia"/>
                <w:szCs w:val="24"/>
              </w:rPr>
              <w:t>液探设备</w:t>
            </w:r>
            <w:proofErr w:type="gramEnd"/>
          </w:p>
        </w:tc>
      </w:tr>
      <w:tr w:rsidR="00731B71" w:rsidRPr="00BC3081" w14:paraId="70B64F7E" w14:textId="77777777" w:rsidTr="0095131F">
        <w:trPr>
          <w:trHeight w:val="285"/>
        </w:trPr>
        <w:tc>
          <w:tcPr>
            <w:tcW w:w="2699" w:type="dxa"/>
            <w:shd w:val="clear" w:color="auto" w:fill="auto"/>
          </w:tcPr>
          <w:p w14:paraId="0BC5EA1E" w14:textId="77777777" w:rsidR="00731B71" w:rsidRPr="00BC3081" w:rsidRDefault="00731B71" w:rsidP="00382303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explosive_detect</w:t>
            </w:r>
          </w:p>
        </w:tc>
        <w:tc>
          <w:tcPr>
            <w:tcW w:w="1842" w:type="dxa"/>
            <w:shd w:val="clear" w:color="auto" w:fill="auto"/>
          </w:tcPr>
          <w:p w14:paraId="42B3399F" w14:textId="77777777" w:rsidR="00731B71" w:rsidRPr="00BC3081" w:rsidRDefault="00731B71" w:rsidP="0095131F">
            <w:pPr>
              <w:spacing w:line="240" w:lineRule="auto"/>
              <w:ind w:firstLineChars="0" w:firstLine="0"/>
              <w:rPr>
                <w:rFonts w:eastAsia="楷体"/>
                <w:szCs w:val="24"/>
              </w:rPr>
            </w:pPr>
            <w:proofErr w:type="gramStart"/>
            <w:r w:rsidRPr="00BC3081">
              <w:rPr>
                <w:rFonts w:eastAsia="楷体" w:hint="eastAsia"/>
                <w:szCs w:val="24"/>
              </w:rPr>
              <w:t>炸探设备</w:t>
            </w:r>
            <w:proofErr w:type="gramEnd"/>
          </w:p>
        </w:tc>
      </w:tr>
      <w:tr w:rsidR="00731B71" w:rsidRPr="00BC3081" w14:paraId="3AB274C6" w14:textId="77777777" w:rsidTr="0095131F">
        <w:trPr>
          <w:trHeight w:val="285"/>
        </w:trPr>
        <w:tc>
          <w:tcPr>
            <w:tcW w:w="2699" w:type="dxa"/>
            <w:shd w:val="clear" w:color="auto" w:fill="auto"/>
          </w:tcPr>
          <w:p w14:paraId="1D148099" w14:textId="77777777" w:rsidR="00731B71" w:rsidRPr="00BC3081" w:rsidRDefault="00731B71" w:rsidP="00382303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thermal_imaging</w:t>
            </w:r>
          </w:p>
        </w:tc>
        <w:tc>
          <w:tcPr>
            <w:tcW w:w="1842" w:type="dxa"/>
            <w:shd w:val="clear" w:color="auto" w:fill="auto"/>
          </w:tcPr>
          <w:p w14:paraId="36962FBF" w14:textId="77777777" w:rsidR="00731B71" w:rsidRPr="00BC3081" w:rsidRDefault="00731B71" w:rsidP="0095131F">
            <w:pPr>
              <w:spacing w:line="240" w:lineRule="auto"/>
              <w:ind w:firstLineChars="0" w:firstLine="0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热成像设备</w:t>
            </w:r>
          </w:p>
        </w:tc>
      </w:tr>
      <w:tr w:rsidR="00731B71" w:rsidRPr="00BC3081" w14:paraId="3CB73945" w14:textId="77777777" w:rsidTr="0095131F">
        <w:trPr>
          <w:trHeight w:val="285"/>
        </w:trPr>
        <w:tc>
          <w:tcPr>
            <w:tcW w:w="2699" w:type="dxa"/>
            <w:shd w:val="clear" w:color="auto" w:fill="auto"/>
          </w:tcPr>
          <w:p w14:paraId="6B36A738" w14:textId="77777777" w:rsidR="00731B71" w:rsidRPr="00BC3081" w:rsidRDefault="00731B71" w:rsidP="00382303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holographic</w:t>
            </w:r>
          </w:p>
        </w:tc>
        <w:tc>
          <w:tcPr>
            <w:tcW w:w="1842" w:type="dxa"/>
            <w:shd w:val="clear" w:color="auto" w:fill="auto"/>
          </w:tcPr>
          <w:p w14:paraId="2ABA00A3" w14:textId="77777777" w:rsidR="00731B71" w:rsidRPr="00BC3081" w:rsidRDefault="00731B71" w:rsidP="0095131F">
            <w:pPr>
              <w:spacing w:line="240" w:lineRule="auto"/>
              <w:ind w:firstLineChars="0" w:firstLine="0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分类门</w:t>
            </w:r>
          </w:p>
        </w:tc>
      </w:tr>
      <w:tr w:rsidR="00731B71" w:rsidRPr="00BC3081" w14:paraId="0EF4E991" w14:textId="77777777" w:rsidTr="0095131F">
        <w:trPr>
          <w:trHeight w:val="285"/>
        </w:trPr>
        <w:tc>
          <w:tcPr>
            <w:tcW w:w="2699" w:type="dxa"/>
            <w:shd w:val="clear" w:color="auto" w:fill="auto"/>
          </w:tcPr>
          <w:p w14:paraId="5C1CCD8D" w14:textId="77777777" w:rsidR="00731B71" w:rsidRPr="00BC3081" w:rsidRDefault="00731B71" w:rsidP="00382303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face_check</w:t>
            </w:r>
          </w:p>
        </w:tc>
        <w:tc>
          <w:tcPr>
            <w:tcW w:w="1842" w:type="dxa"/>
            <w:shd w:val="clear" w:color="auto" w:fill="auto"/>
          </w:tcPr>
          <w:p w14:paraId="580690FC" w14:textId="77777777" w:rsidR="00731B71" w:rsidRPr="00BC3081" w:rsidRDefault="00731B71" w:rsidP="0095131F">
            <w:pPr>
              <w:spacing w:line="240" w:lineRule="auto"/>
              <w:ind w:firstLineChars="0" w:firstLine="0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明眸设备</w:t>
            </w:r>
          </w:p>
        </w:tc>
      </w:tr>
      <w:tr w:rsidR="00731B71" w:rsidRPr="00BC3081" w14:paraId="1ED03C32" w14:textId="77777777" w:rsidTr="0095131F">
        <w:trPr>
          <w:trHeight w:val="285"/>
        </w:trPr>
        <w:tc>
          <w:tcPr>
            <w:tcW w:w="2699" w:type="dxa"/>
            <w:shd w:val="clear" w:color="auto" w:fill="auto"/>
          </w:tcPr>
          <w:p w14:paraId="64B1273B" w14:textId="77777777" w:rsidR="00731B71" w:rsidRPr="00BC3081" w:rsidRDefault="00731B71" w:rsidP="00382303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inspection</w:t>
            </w:r>
          </w:p>
        </w:tc>
        <w:tc>
          <w:tcPr>
            <w:tcW w:w="1842" w:type="dxa"/>
            <w:shd w:val="clear" w:color="auto" w:fill="auto"/>
          </w:tcPr>
          <w:p w14:paraId="7B3AEE2D" w14:textId="77777777" w:rsidR="00731B71" w:rsidRPr="00BC3081" w:rsidRDefault="00731B71" w:rsidP="0095131F">
            <w:pPr>
              <w:spacing w:line="240" w:lineRule="auto"/>
              <w:ind w:firstLineChars="0" w:firstLine="0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巡检设备</w:t>
            </w:r>
          </w:p>
        </w:tc>
      </w:tr>
      <w:tr w:rsidR="00731B71" w:rsidRPr="00BC3081" w14:paraId="4431C8ED" w14:textId="77777777" w:rsidTr="0095131F">
        <w:trPr>
          <w:trHeight w:val="285"/>
        </w:trPr>
        <w:tc>
          <w:tcPr>
            <w:tcW w:w="2699" w:type="dxa"/>
            <w:shd w:val="clear" w:color="auto" w:fill="auto"/>
          </w:tcPr>
          <w:p w14:paraId="35A209C7" w14:textId="77777777" w:rsidR="00731B71" w:rsidRPr="00BC3081" w:rsidRDefault="00731B71" w:rsidP="00382303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s</w:t>
            </w:r>
            <w:r w:rsidRPr="00BC3081">
              <w:rPr>
                <w:rFonts w:eastAsia="楷体"/>
                <w:szCs w:val="24"/>
              </w:rPr>
              <w:t>dmcDevice</w:t>
            </w:r>
          </w:p>
        </w:tc>
        <w:tc>
          <w:tcPr>
            <w:tcW w:w="1842" w:type="dxa"/>
            <w:shd w:val="clear" w:color="auto" w:fill="auto"/>
          </w:tcPr>
          <w:p w14:paraId="245DF94D" w14:textId="77777777" w:rsidR="00731B71" w:rsidRPr="00BC3081" w:rsidRDefault="00731B71" w:rsidP="0095131F">
            <w:pPr>
              <w:spacing w:line="240" w:lineRule="auto"/>
              <w:ind w:firstLineChars="0" w:firstLine="0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视频同步设备</w:t>
            </w:r>
          </w:p>
        </w:tc>
      </w:tr>
    </w:tbl>
    <w:p w14:paraId="44F610A7" w14:textId="77777777" w:rsidR="00567702" w:rsidRPr="00BC3081" w:rsidRDefault="00567702" w:rsidP="00342498">
      <w:pPr>
        <w:pStyle w:val="3"/>
      </w:pPr>
      <w:r w:rsidRPr="00BC3081">
        <w:rPr>
          <w:rFonts w:hint="eastAsia"/>
        </w:rPr>
        <w:lastRenderedPageBreak/>
        <w:t>消防设备类型</w:t>
      </w:r>
    </w:p>
    <w:tbl>
      <w:tblPr>
        <w:tblW w:w="411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693"/>
      </w:tblGrid>
      <w:tr w:rsidR="00567702" w:rsidRPr="00BC3081" w14:paraId="600FA648" w14:textId="77777777" w:rsidTr="0095131F">
        <w:trPr>
          <w:trHeight w:val="285"/>
        </w:trPr>
        <w:tc>
          <w:tcPr>
            <w:tcW w:w="1423" w:type="dxa"/>
            <w:shd w:val="clear" w:color="auto" w:fill="auto"/>
          </w:tcPr>
          <w:p w14:paraId="2EE9A75E" w14:textId="77777777" w:rsidR="00567702" w:rsidRPr="00BC3081" w:rsidRDefault="008F55DA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20001</w:t>
            </w:r>
          </w:p>
        </w:tc>
        <w:tc>
          <w:tcPr>
            <w:tcW w:w="2693" w:type="dxa"/>
            <w:shd w:val="clear" w:color="auto" w:fill="auto"/>
          </w:tcPr>
          <w:p w14:paraId="54C68CAD" w14:textId="77777777" w:rsidR="00567702" w:rsidRPr="00BC3081" w:rsidRDefault="008F55DA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用户信息传输装置</w:t>
            </w:r>
          </w:p>
        </w:tc>
      </w:tr>
      <w:tr w:rsidR="00567702" w:rsidRPr="00BC3081" w14:paraId="62F3F2C5" w14:textId="77777777" w:rsidTr="0095131F">
        <w:trPr>
          <w:trHeight w:val="285"/>
        </w:trPr>
        <w:tc>
          <w:tcPr>
            <w:tcW w:w="1423" w:type="dxa"/>
            <w:shd w:val="clear" w:color="auto" w:fill="auto"/>
          </w:tcPr>
          <w:p w14:paraId="536B0567" w14:textId="77777777" w:rsidR="00567702" w:rsidRPr="00BC3081" w:rsidRDefault="005648E7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20002</w:t>
            </w:r>
          </w:p>
        </w:tc>
        <w:tc>
          <w:tcPr>
            <w:tcW w:w="2693" w:type="dxa"/>
            <w:shd w:val="clear" w:color="auto" w:fill="auto"/>
          </w:tcPr>
          <w:p w14:paraId="4BBB13D0" w14:textId="77777777" w:rsidR="00567702" w:rsidRPr="00BC3081" w:rsidRDefault="00E623B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用电主机</w:t>
            </w:r>
          </w:p>
        </w:tc>
      </w:tr>
      <w:tr w:rsidR="00567702" w:rsidRPr="00BC3081" w14:paraId="1ADCF2D9" w14:textId="77777777" w:rsidTr="0095131F">
        <w:trPr>
          <w:trHeight w:val="285"/>
        </w:trPr>
        <w:tc>
          <w:tcPr>
            <w:tcW w:w="1423" w:type="dxa"/>
            <w:shd w:val="clear" w:color="auto" w:fill="auto"/>
          </w:tcPr>
          <w:p w14:paraId="43B55219" w14:textId="77777777" w:rsidR="00567702" w:rsidRPr="00BC3081" w:rsidRDefault="005648E7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20003</w:t>
            </w:r>
          </w:p>
        </w:tc>
        <w:tc>
          <w:tcPr>
            <w:tcW w:w="2693" w:type="dxa"/>
            <w:shd w:val="clear" w:color="auto" w:fill="auto"/>
          </w:tcPr>
          <w:p w14:paraId="1E1B5D74" w14:textId="77777777" w:rsidR="00567702" w:rsidRPr="00BC3081" w:rsidRDefault="00E623B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用水主机</w:t>
            </w:r>
          </w:p>
        </w:tc>
      </w:tr>
      <w:tr w:rsidR="00567702" w:rsidRPr="00BC3081" w14:paraId="491F9B6F" w14:textId="77777777" w:rsidTr="0095131F">
        <w:trPr>
          <w:trHeight w:val="285"/>
        </w:trPr>
        <w:tc>
          <w:tcPr>
            <w:tcW w:w="1423" w:type="dxa"/>
            <w:shd w:val="clear" w:color="auto" w:fill="auto"/>
          </w:tcPr>
          <w:p w14:paraId="295D4227" w14:textId="77777777" w:rsidR="00567702" w:rsidRPr="00BC3081" w:rsidRDefault="005648E7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20004</w:t>
            </w:r>
          </w:p>
        </w:tc>
        <w:tc>
          <w:tcPr>
            <w:tcW w:w="2693" w:type="dxa"/>
            <w:shd w:val="clear" w:color="auto" w:fill="auto"/>
          </w:tcPr>
          <w:p w14:paraId="79BFAB68" w14:textId="77777777" w:rsidR="00567702" w:rsidRPr="00BC3081" w:rsidRDefault="00E623B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独立式可燃气体探测器</w:t>
            </w:r>
          </w:p>
        </w:tc>
      </w:tr>
      <w:tr w:rsidR="00567702" w:rsidRPr="00BC3081" w14:paraId="7CCAA328" w14:textId="77777777" w:rsidTr="0095131F">
        <w:trPr>
          <w:trHeight w:val="285"/>
        </w:trPr>
        <w:tc>
          <w:tcPr>
            <w:tcW w:w="1423" w:type="dxa"/>
            <w:shd w:val="clear" w:color="auto" w:fill="auto"/>
          </w:tcPr>
          <w:p w14:paraId="5C9AC578" w14:textId="77777777" w:rsidR="00567702" w:rsidRPr="00BC3081" w:rsidRDefault="005648E7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20005</w:t>
            </w:r>
          </w:p>
        </w:tc>
        <w:tc>
          <w:tcPr>
            <w:tcW w:w="2693" w:type="dxa"/>
            <w:shd w:val="clear" w:color="auto" w:fill="auto"/>
          </w:tcPr>
          <w:p w14:paraId="389665C2" w14:textId="77777777" w:rsidR="00567702" w:rsidRPr="00BC3081" w:rsidRDefault="00E623B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独立式感烟探测器</w:t>
            </w:r>
          </w:p>
        </w:tc>
      </w:tr>
      <w:tr w:rsidR="00567702" w:rsidRPr="00BC3081" w14:paraId="080D0600" w14:textId="77777777" w:rsidTr="0095131F">
        <w:trPr>
          <w:trHeight w:val="285"/>
        </w:trPr>
        <w:tc>
          <w:tcPr>
            <w:tcW w:w="1423" w:type="dxa"/>
            <w:shd w:val="clear" w:color="auto" w:fill="auto"/>
          </w:tcPr>
          <w:p w14:paraId="04E23404" w14:textId="77777777" w:rsidR="00567702" w:rsidRPr="00BC3081" w:rsidRDefault="005648E7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2000</w:t>
            </w:r>
            <w:r w:rsidR="00E623B9" w:rsidRPr="00BC3081">
              <w:rPr>
                <w:rFonts w:eastAsia="楷体"/>
                <w:szCs w:val="24"/>
              </w:rPr>
              <w:t>9</w:t>
            </w:r>
          </w:p>
        </w:tc>
        <w:tc>
          <w:tcPr>
            <w:tcW w:w="2693" w:type="dxa"/>
            <w:shd w:val="clear" w:color="auto" w:fill="auto"/>
          </w:tcPr>
          <w:p w14:paraId="74F221F1" w14:textId="77777777" w:rsidR="00567702" w:rsidRPr="00BC3081" w:rsidRDefault="00E623B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物联网消防报警网关</w:t>
            </w:r>
          </w:p>
        </w:tc>
      </w:tr>
      <w:tr w:rsidR="00567702" w:rsidRPr="00BC3081" w14:paraId="1F629523" w14:textId="77777777" w:rsidTr="0095131F">
        <w:trPr>
          <w:trHeight w:val="285"/>
        </w:trPr>
        <w:tc>
          <w:tcPr>
            <w:tcW w:w="1423" w:type="dxa"/>
            <w:shd w:val="clear" w:color="auto" w:fill="auto"/>
          </w:tcPr>
          <w:p w14:paraId="76ABF3C1" w14:textId="77777777" w:rsidR="00567702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20010</w:t>
            </w:r>
          </w:p>
        </w:tc>
        <w:tc>
          <w:tcPr>
            <w:tcW w:w="2693" w:type="dxa"/>
            <w:shd w:val="clear" w:color="auto" w:fill="auto"/>
          </w:tcPr>
          <w:p w14:paraId="3DB33770" w14:textId="77777777" w:rsidR="00567702" w:rsidRPr="00BC3081" w:rsidRDefault="00E623B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室外消火栓</w:t>
            </w:r>
          </w:p>
        </w:tc>
      </w:tr>
      <w:tr w:rsidR="00567702" w:rsidRPr="00BC3081" w14:paraId="370DB087" w14:textId="77777777" w:rsidTr="0095131F">
        <w:trPr>
          <w:trHeight w:val="285"/>
        </w:trPr>
        <w:tc>
          <w:tcPr>
            <w:tcW w:w="1423" w:type="dxa"/>
            <w:shd w:val="clear" w:color="auto" w:fill="auto"/>
          </w:tcPr>
          <w:p w14:paraId="24002434" w14:textId="77777777" w:rsidR="00567702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20011</w:t>
            </w:r>
          </w:p>
        </w:tc>
        <w:tc>
          <w:tcPr>
            <w:tcW w:w="2693" w:type="dxa"/>
            <w:shd w:val="clear" w:color="auto" w:fill="auto"/>
          </w:tcPr>
          <w:p w14:paraId="3479931E" w14:textId="77777777" w:rsidR="00567702" w:rsidRPr="00BC3081" w:rsidRDefault="00E623B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可视化烟雾探测器</w:t>
            </w:r>
          </w:p>
        </w:tc>
      </w:tr>
      <w:tr w:rsidR="00567702" w:rsidRPr="00BC3081" w14:paraId="6E810921" w14:textId="77777777" w:rsidTr="0095131F">
        <w:trPr>
          <w:trHeight w:val="285"/>
        </w:trPr>
        <w:tc>
          <w:tcPr>
            <w:tcW w:w="1423" w:type="dxa"/>
            <w:shd w:val="clear" w:color="auto" w:fill="auto"/>
          </w:tcPr>
          <w:p w14:paraId="233A0196" w14:textId="77777777" w:rsidR="00567702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20012</w:t>
            </w:r>
          </w:p>
        </w:tc>
        <w:tc>
          <w:tcPr>
            <w:tcW w:w="2693" w:type="dxa"/>
            <w:shd w:val="clear" w:color="auto" w:fill="auto"/>
          </w:tcPr>
          <w:p w14:paraId="035BA978" w14:textId="77777777" w:rsidR="00567702" w:rsidRPr="00BC3081" w:rsidRDefault="00E623B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proofErr w:type="gramStart"/>
            <w:r w:rsidRPr="00BC3081">
              <w:rPr>
                <w:rFonts w:eastAsia="楷体" w:hint="eastAsia"/>
                <w:szCs w:val="24"/>
              </w:rPr>
              <w:t>安消智能</w:t>
            </w:r>
            <w:proofErr w:type="gramEnd"/>
            <w:r w:rsidRPr="00BC3081">
              <w:rPr>
                <w:rFonts w:eastAsia="楷体" w:hint="eastAsia"/>
                <w:szCs w:val="24"/>
              </w:rPr>
              <w:t>摄像机</w:t>
            </w:r>
          </w:p>
        </w:tc>
      </w:tr>
      <w:tr w:rsidR="00567702" w:rsidRPr="00BC3081" w14:paraId="57B0F259" w14:textId="77777777" w:rsidTr="0095131F">
        <w:trPr>
          <w:trHeight w:val="285"/>
        </w:trPr>
        <w:tc>
          <w:tcPr>
            <w:tcW w:w="1423" w:type="dxa"/>
            <w:shd w:val="clear" w:color="auto" w:fill="auto"/>
          </w:tcPr>
          <w:p w14:paraId="67481B17" w14:textId="77777777" w:rsidR="00567702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20013</w:t>
            </w:r>
          </w:p>
        </w:tc>
        <w:tc>
          <w:tcPr>
            <w:tcW w:w="2693" w:type="dxa"/>
            <w:shd w:val="clear" w:color="auto" w:fill="auto"/>
          </w:tcPr>
          <w:p w14:paraId="544434F8" w14:textId="77777777" w:rsidR="00567702" w:rsidRPr="00BC3081" w:rsidRDefault="00E623B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智能分析仪</w:t>
            </w:r>
          </w:p>
        </w:tc>
      </w:tr>
      <w:tr w:rsidR="00567702" w:rsidRPr="00BC3081" w14:paraId="6A410773" w14:textId="77777777" w:rsidTr="0095131F">
        <w:trPr>
          <w:trHeight w:val="285"/>
        </w:trPr>
        <w:tc>
          <w:tcPr>
            <w:tcW w:w="1423" w:type="dxa"/>
            <w:shd w:val="clear" w:color="auto" w:fill="auto"/>
          </w:tcPr>
          <w:p w14:paraId="3A4E1B85" w14:textId="77777777" w:rsidR="00567702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20014</w:t>
            </w:r>
          </w:p>
        </w:tc>
        <w:tc>
          <w:tcPr>
            <w:tcW w:w="2693" w:type="dxa"/>
            <w:shd w:val="clear" w:color="auto" w:fill="auto"/>
          </w:tcPr>
          <w:p w14:paraId="61829954" w14:textId="77777777" w:rsidR="00567702" w:rsidRPr="00BC3081" w:rsidRDefault="00E623B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充电桩</w:t>
            </w:r>
          </w:p>
        </w:tc>
      </w:tr>
      <w:tr w:rsidR="00567702" w:rsidRPr="00BC3081" w14:paraId="3FFB340E" w14:textId="77777777" w:rsidTr="0095131F">
        <w:trPr>
          <w:trHeight w:val="285"/>
        </w:trPr>
        <w:tc>
          <w:tcPr>
            <w:tcW w:w="1423" w:type="dxa"/>
            <w:shd w:val="clear" w:color="auto" w:fill="auto"/>
          </w:tcPr>
          <w:p w14:paraId="5BC7C21C" w14:textId="77777777" w:rsidR="00567702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20015</w:t>
            </w:r>
          </w:p>
        </w:tc>
        <w:tc>
          <w:tcPr>
            <w:tcW w:w="2693" w:type="dxa"/>
            <w:shd w:val="clear" w:color="auto" w:fill="auto"/>
          </w:tcPr>
          <w:p w14:paraId="196E8544" w14:textId="77777777" w:rsidR="00567702" w:rsidRPr="00BC3081" w:rsidRDefault="00E623B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proofErr w:type="gramStart"/>
            <w:r w:rsidRPr="00BC3081">
              <w:rPr>
                <w:rFonts w:eastAsia="楷体" w:hint="eastAsia"/>
                <w:szCs w:val="24"/>
              </w:rPr>
              <w:t>安消联动</w:t>
            </w:r>
            <w:proofErr w:type="gramEnd"/>
            <w:r w:rsidRPr="00BC3081">
              <w:rPr>
                <w:rFonts w:eastAsia="楷体" w:hint="eastAsia"/>
                <w:szCs w:val="24"/>
              </w:rPr>
              <w:t>摄像机</w:t>
            </w:r>
          </w:p>
        </w:tc>
      </w:tr>
      <w:tr w:rsidR="00E623B9" w:rsidRPr="00BC3081" w14:paraId="23128276" w14:textId="77777777" w:rsidTr="0095131F">
        <w:trPr>
          <w:trHeight w:val="285"/>
        </w:trPr>
        <w:tc>
          <w:tcPr>
            <w:tcW w:w="1423" w:type="dxa"/>
            <w:shd w:val="clear" w:color="auto" w:fill="auto"/>
          </w:tcPr>
          <w:p w14:paraId="2308D953" w14:textId="77777777" w:rsidR="00E623B9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</w:t>
            </w:r>
            <w:r w:rsidRPr="00BC3081">
              <w:rPr>
                <w:rFonts w:eastAsia="楷体"/>
                <w:szCs w:val="24"/>
              </w:rPr>
              <w:t>0017</w:t>
            </w:r>
          </w:p>
        </w:tc>
        <w:tc>
          <w:tcPr>
            <w:tcW w:w="2693" w:type="dxa"/>
            <w:shd w:val="clear" w:color="auto" w:fill="auto"/>
          </w:tcPr>
          <w:p w14:paraId="25860FA2" w14:textId="77777777" w:rsidR="00E623B9" w:rsidRPr="00BC3081" w:rsidRDefault="00E623B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火灾报警控制器</w:t>
            </w:r>
          </w:p>
        </w:tc>
      </w:tr>
      <w:tr w:rsidR="00E623B9" w:rsidRPr="00BC3081" w14:paraId="193F576C" w14:textId="77777777" w:rsidTr="0095131F">
        <w:trPr>
          <w:trHeight w:val="285"/>
        </w:trPr>
        <w:tc>
          <w:tcPr>
            <w:tcW w:w="1423" w:type="dxa"/>
            <w:shd w:val="clear" w:color="auto" w:fill="auto"/>
          </w:tcPr>
          <w:p w14:paraId="18239CB8" w14:textId="77777777" w:rsidR="00E623B9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</w:t>
            </w:r>
            <w:r w:rsidRPr="00BC3081">
              <w:rPr>
                <w:rFonts w:eastAsia="楷体"/>
                <w:szCs w:val="24"/>
              </w:rPr>
              <w:t>0018</w:t>
            </w:r>
          </w:p>
        </w:tc>
        <w:tc>
          <w:tcPr>
            <w:tcW w:w="2693" w:type="dxa"/>
            <w:shd w:val="clear" w:color="auto" w:fill="auto"/>
          </w:tcPr>
          <w:p w14:paraId="29400CFF" w14:textId="77777777" w:rsidR="00E623B9" w:rsidRPr="00BC3081" w:rsidRDefault="00E623B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proofErr w:type="gramStart"/>
            <w:r w:rsidRPr="00BC3081">
              <w:rPr>
                <w:rFonts w:eastAsia="楷体" w:hint="eastAsia"/>
                <w:szCs w:val="24"/>
              </w:rPr>
              <w:t>一</w:t>
            </w:r>
            <w:proofErr w:type="gramEnd"/>
            <w:r w:rsidRPr="00BC3081">
              <w:rPr>
                <w:rFonts w:eastAsia="楷体" w:hint="eastAsia"/>
                <w:szCs w:val="24"/>
              </w:rPr>
              <w:t>体式无线压力</w:t>
            </w:r>
            <w:proofErr w:type="gramStart"/>
            <w:r w:rsidRPr="00BC3081">
              <w:rPr>
                <w:rFonts w:eastAsia="楷体" w:hint="eastAsia"/>
                <w:szCs w:val="24"/>
              </w:rPr>
              <w:t>液位表</w:t>
            </w:r>
            <w:proofErr w:type="gramEnd"/>
          </w:p>
        </w:tc>
      </w:tr>
      <w:tr w:rsidR="00E623B9" w:rsidRPr="00BC3081" w14:paraId="62F3A101" w14:textId="77777777" w:rsidTr="0095131F">
        <w:trPr>
          <w:trHeight w:val="285"/>
        </w:trPr>
        <w:tc>
          <w:tcPr>
            <w:tcW w:w="1423" w:type="dxa"/>
            <w:shd w:val="clear" w:color="auto" w:fill="auto"/>
          </w:tcPr>
          <w:p w14:paraId="2E099A56" w14:textId="77777777" w:rsidR="00E623B9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</w:t>
            </w:r>
            <w:r w:rsidRPr="00BC3081">
              <w:rPr>
                <w:rFonts w:eastAsia="楷体"/>
                <w:szCs w:val="24"/>
              </w:rPr>
              <w:t>0021</w:t>
            </w:r>
          </w:p>
        </w:tc>
        <w:tc>
          <w:tcPr>
            <w:tcW w:w="2693" w:type="dxa"/>
            <w:shd w:val="clear" w:color="auto" w:fill="auto"/>
          </w:tcPr>
          <w:p w14:paraId="41728F63" w14:textId="77777777" w:rsidR="00E623B9" w:rsidRPr="00BC3081" w:rsidRDefault="00E623B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灭火器</w:t>
            </w:r>
          </w:p>
        </w:tc>
      </w:tr>
    </w:tbl>
    <w:p w14:paraId="37748D9D" w14:textId="77777777" w:rsidR="000C672B" w:rsidRDefault="000C672B" w:rsidP="00342498">
      <w:pPr>
        <w:pStyle w:val="3"/>
      </w:pPr>
      <w:r w:rsidRPr="000C672B">
        <w:rPr>
          <w:rFonts w:hint="eastAsia"/>
        </w:rPr>
        <w:t>消防报警事件类型</w:t>
      </w:r>
    </w:p>
    <w:tbl>
      <w:tblPr>
        <w:tblW w:w="963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3686"/>
        <w:gridCol w:w="1275"/>
        <w:gridCol w:w="3396"/>
      </w:tblGrid>
      <w:tr w:rsidR="008474EC" w:rsidRPr="00BC3081" w14:paraId="7CF94AA7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0D69893E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254033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4C2D4C2" w14:textId="77777777" w:rsidR="008474EC" w:rsidRPr="00BC3081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消防设备取水报警</w:t>
            </w:r>
          </w:p>
        </w:tc>
        <w:tc>
          <w:tcPr>
            <w:tcW w:w="1275" w:type="dxa"/>
            <w:vAlign w:val="center"/>
          </w:tcPr>
          <w:p w14:paraId="6168EA05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254021</w:t>
            </w:r>
          </w:p>
        </w:tc>
        <w:tc>
          <w:tcPr>
            <w:tcW w:w="3396" w:type="dxa"/>
            <w:vAlign w:val="center"/>
          </w:tcPr>
          <w:p w14:paraId="10E6AFF7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proofErr w:type="gramStart"/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感烟</w:t>
            </w:r>
            <w:proofErr w:type="gramEnd"/>
            <w:r w:rsidRPr="008474EC">
              <w:rPr>
                <w:rFonts w:eastAsia="楷体" w:hint="eastAsia"/>
                <w:szCs w:val="24"/>
              </w:rPr>
              <w:t>传感器低电报警</w:t>
            </w:r>
          </w:p>
        </w:tc>
      </w:tr>
      <w:tr w:rsidR="008474EC" w:rsidRPr="00BC3081" w14:paraId="3D857DAE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02B1E427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254034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D8A6CD4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设备角度倾斜报警</w:t>
            </w:r>
          </w:p>
        </w:tc>
        <w:tc>
          <w:tcPr>
            <w:tcW w:w="1275" w:type="dxa"/>
            <w:vAlign w:val="center"/>
          </w:tcPr>
          <w:p w14:paraId="427DF7DB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254047</w:t>
            </w:r>
          </w:p>
        </w:tc>
        <w:tc>
          <w:tcPr>
            <w:tcW w:w="3396" w:type="dxa"/>
            <w:vAlign w:val="center"/>
          </w:tcPr>
          <w:p w14:paraId="759A5A42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火灾报警</w:t>
            </w:r>
          </w:p>
        </w:tc>
      </w:tr>
      <w:tr w:rsidR="008474EC" w:rsidRPr="00BC3081" w14:paraId="32F64F30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45333EAC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254063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9F82ABE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消防设备手动报警</w:t>
            </w:r>
          </w:p>
        </w:tc>
        <w:tc>
          <w:tcPr>
            <w:tcW w:w="1275" w:type="dxa"/>
            <w:vAlign w:val="center"/>
          </w:tcPr>
          <w:p w14:paraId="208CA832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254073</w:t>
            </w:r>
          </w:p>
        </w:tc>
        <w:tc>
          <w:tcPr>
            <w:tcW w:w="3396" w:type="dxa"/>
            <w:vAlign w:val="center"/>
          </w:tcPr>
          <w:p w14:paraId="4F1D5297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手动火灾报警</w:t>
            </w:r>
          </w:p>
        </w:tc>
      </w:tr>
      <w:tr w:rsidR="008474EC" w:rsidRPr="00BC3081" w14:paraId="60B4DCC5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2E48A03B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254005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337CF53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手动报警</w:t>
            </w:r>
          </w:p>
        </w:tc>
        <w:tc>
          <w:tcPr>
            <w:tcW w:w="1275" w:type="dxa"/>
            <w:vAlign w:val="center"/>
          </w:tcPr>
          <w:p w14:paraId="7F197F76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253956</w:t>
            </w:r>
          </w:p>
        </w:tc>
        <w:tc>
          <w:tcPr>
            <w:tcW w:w="3396" w:type="dxa"/>
            <w:vAlign w:val="center"/>
          </w:tcPr>
          <w:p w14:paraId="103BC9AE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水压报警</w:t>
            </w:r>
          </w:p>
        </w:tc>
      </w:tr>
      <w:tr w:rsidR="008474EC" w:rsidRPr="00BC3081" w14:paraId="47055D9C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15865320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254057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D2FB922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水压报警</w:t>
            </w:r>
          </w:p>
        </w:tc>
        <w:tc>
          <w:tcPr>
            <w:tcW w:w="1275" w:type="dxa"/>
            <w:vAlign w:val="center"/>
          </w:tcPr>
          <w:p w14:paraId="0ADE2446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253999</w:t>
            </w:r>
          </w:p>
        </w:tc>
        <w:tc>
          <w:tcPr>
            <w:tcW w:w="3396" w:type="dxa"/>
            <w:vAlign w:val="center"/>
          </w:tcPr>
          <w:p w14:paraId="07223985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液位报警</w:t>
            </w:r>
          </w:p>
        </w:tc>
      </w:tr>
      <w:tr w:rsidR="008474EC" w:rsidRPr="00BC3081" w14:paraId="4E610B4B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33E50FA6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254069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596354F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燃气报警</w:t>
            </w:r>
          </w:p>
        </w:tc>
        <w:tc>
          <w:tcPr>
            <w:tcW w:w="1275" w:type="dxa"/>
            <w:vAlign w:val="center"/>
          </w:tcPr>
          <w:p w14:paraId="1E880805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254002</w:t>
            </w:r>
          </w:p>
        </w:tc>
        <w:tc>
          <w:tcPr>
            <w:tcW w:w="3396" w:type="dxa"/>
            <w:vAlign w:val="center"/>
          </w:tcPr>
          <w:p w14:paraId="63A86614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剩余电流报警</w:t>
            </w:r>
          </w:p>
        </w:tc>
      </w:tr>
      <w:tr w:rsidR="008474EC" w:rsidRPr="00BC3081" w14:paraId="1F16D8AF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7BFB2A03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254075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D87B943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烟雾报警</w:t>
            </w:r>
          </w:p>
        </w:tc>
        <w:tc>
          <w:tcPr>
            <w:tcW w:w="1275" w:type="dxa"/>
            <w:vAlign w:val="center"/>
          </w:tcPr>
          <w:p w14:paraId="0ADB2911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254011</w:t>
            </w:r>
          </w:p>
        </w:tc>
        <w:tc>
          <w:tcPr>
            <w:tcW w:w="3396" w:type="dxa"/>
            <w:vAlign w:val="center"/>
          </w:tcPr>
          <w:p w14:paraId="14C3300B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燃气报警</w:t>
            </w:r>
          </w:p>
        </w:tc>
      </w:tr>
      <w:tr w:rsidR="008474EC" w:rsidRPr="00BC3081" w14:paraId="73BE6407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4A837E60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254080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19409AF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取水报警</w:t>
            </w:r>
          </w:p>
        </w:tc>
        <w:tc>
          <w:tcPr>
            <w:tcW w:w="1275" w:type="dxa"/>
            <w:vAlign w:val="center"/>
          </w:tcPr>
          <w:p w14:paraId="17444C21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254014</w:t>
            </w:r>
          </w:p>
        </w:tc>
        <w:tc>
          <w:tcPr>
            <w:tcW w:w="3396" w:type="dxa"/>
            <w:vAlign w:val="center"/>
          </w:tcPr>
          <w:p w14:paraId="32294164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手动报警</w:t>
            </w:r>
          </w:p>
        </w:tc>
      </w:tr>
      <w:tr w:rsidR="008474EC" w:rsidRPr="00BC3081" w14:paraId="72C95CB6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6A10646A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254083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1E92ABA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倾斜报警</w:t>
            </w:r>
          </w:p>
        </w:tc>
        <w:tc>
          <w:tcPr>
            <w:tcW w:w="1275" w:type="dxa"/>
            <w:vAlign w:val="center"/>
          </w:tcPr>
          <w:p w14:paraId="3918CA7B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254022</w:t>
            </w:r>
          </w:p>
        </w:tc>
        <w:tc>
          <w:tcPr>
            <w:tcW w:w="3396" w:type="dxa"/>
            <w:vAlign w:val="center"/>
          </w:tcPr>
          <w:p w14:paraId="071CB145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烟雾报警</w:t>
            </w:r>
          </w:p>
        </w:tc>
      </w:tr>
      <w:tr w:rsidR="008474EC" w:rsidRPr="00BC3081" w14:paraId="50626D82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31F6983F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254097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C3B728A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车辆违停报警</w:t>
            </w:r>
          </w:p>
        </w:tc>
        <w:tc>
          <w:tcPr>
            <w:tcW w:w="1275" w:type="dxa"/>
            <w:vAlign w:val="center"/>
          </w:tcPr>
          <w:p w14:paraId="6FA6072D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254023</w:t>
            </w:r>
          </w:p>
        </w:tc>
        <w:tc>
          <w:tcPr>
            <w:tcW w:w="3396" w:type="dxa"/>
            <w:vAlign w:val="center"/>
          </w:tcPr>
          <w:p w14:paraId="4F6E2A87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电气温度报警</w:t>
            </w:r>
          </w:p>
        </w:tc>
      </w:tr>
      <w:tr w:rsidR="008474EC" w:rsidRPr="00BC3081" w14:paraId="46B9B3DE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6B1006B7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254098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0DE894C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人员在离岗报警</w:t>
            </w:r>
          </w:p>
        </w:tc>
        <w:tc>
          <w:tcPr>
            <w:tcW w:w="1275" w:type="dxa"/>
            <w:vAlign w:val="center"/>
          </w:tcPr>
          <w:p w14:paraId="54461B53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254043</w:t>
            </w:r>
          </w:p>
        </w:tc>
        <w:tc>
          <w:tcPr>
            <w:tcW w:w="3396" w:type="dxa"/>
            <w:vAlign w:val="center"/>
          </w:tcPr>
          <w:p w14:paraId="20931C84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温度报警</w:t>
            </w:r>
          </w:p>
        </w:tc>
      </w:tr>
      <w:tr w:rsidR="008474EC" w:rsidRPr="00BC3081" w14:paraId="5B442BCF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5D36232A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254099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0EFE218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无证上岗报警</w:t>
            </w:r>
          </w:p>
        </w:tc>
        <w:tc>
          <w:tcPr>
            <w:tcW w:w="1275" w:type="dxa"/>
            <w:vAlign w:val="center"/>
          </w:tcPr>
          <w:p w14:paraId="0DC17269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254125</w:t>
            </w:r>
          </w:p>
        </w:tc>
        <w:tc>
          <w:tcPr>
            <w:tcW w:w="3396" w:type="dxa"/>
            <w:vAlign w:val="center"/>
          </w:tcPr>
          <w:p w14:paraId="514EE8C2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过流报警</w:t>
            </w:r>
          </w:p>
        </w:tc>
      </w:tr>
      <w:tr w:rsidR="008474EC" w:rsidRPr="00BC3081" w14:paraId="7552CA6D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615197BD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254100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2370AF3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烟雾报警（智能识别）</w:t>
            </w:r>
          </w:p>
        </w:tc>
        <w:tc>
          <w:tcPr>
            <w:tcW w:w="1275" w:type="dxa"/>
            <w:vAlign w:val="center"/>
          </w:tcPr>
          <w:p w14:paraId="64ABC539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254126</w:t>
            </w:r>
          </w:p>
        </w:tc>
        <w:tc>
          <w:tcPr>
            <w:tcW w:w="3396" w:type="dxa"/>
            <w:vAlign w:val="center"/>
          </w:tcPr>
          <w:p w14:paraId="2CB9F759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过压报警</w:t>
            </w:r>
          </w:p>
        </w:tc>
      </w:tr>
      <w:tr w:rsidR="008474EC" w:rsidRPr="00BC3081" w14:paraId="507816D4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042CA12D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lastRenderedPageBreak/>
              <w:t>254101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F2FEC47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电瓶车乱停乱放报警</w:t>
            </w:r>
          </w:p>
        </w:tc>
        <w:tc>
          <w:tcPr>
            <w:tcW w:w="1275" w:type="dxa"/>
            <w:vAlign w:val="center"/>
          </w:tcPr>
          <w:p w14:paraId="2C882AB9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254046</w:t>
            </w:r>
          </w:p>
        </w:tc>
        <w:tc>
          <w:tcPr>
            <w:tcW w:w="3396" w:type="dxa"/>
            <w:vAlign w:val="center"/>
          </w:tcPr>
          <w:p w14:paraId="7EDBC741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通用报警</w:t>
            </w:r>
          </w:p>
        </w:tc>
      </w:tr>
      <w:tr w:rsidR="008474EC" w:rsidRPr="00BC3081" w14:paraId="01F828BD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2A109391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254102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8F9DF44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灭火器遗失报警</w:t>
            </w:r>
          </w:p>
        </w:tc>
        <w:tc>
          <w:tcPr>
            <w:tcW w:w="1275" w:type="dxa"/>
            <w:vAlign w:val="center"/>
          </w:tcPr>
          <w:p w14:paraId="04F71962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254170</w:t>
            </w:r>
          </w:p>
        </w:tc>
        <w:tc>
          <w:tcPr>
            <w:tcW w:w="3396" w:type="dxa"/>
            <w:vAlign w:val="center"/>
          </w:tcPr>
          <w:p w14:paraId="16958ABD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防火门报警（常开）</w:t>
            </w:r>
          </w:p>
        </w:tc>
      </w:tr>
      <w:tr w:rsidR="008474EC" w:rsidRPr="00BC3081" w14:paraId="19FFE518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283F975B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A9E367C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通道占用报警</w:t>
            </w:r>
          </w:p>
        </w:tc>
        <w:tc>
          <w:tcPr>
            <w:tcW w:w="1275" w:type="dxa"/>
            <w:vAlign w:val="center"/>
          </w:tcPr>
          <w:p w14:paraId="129CF4E9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254169</w:t>
            </w:r>
          </w:p>
        </w:tc>
        <w:tc>
          <w:tcPr>
            <w:tcW w:w="3396" w:type="dxa"/>
            <w:vAlign w:val="center"/>
          </w:tcPr>
          <w:p w14:paraId="2A6C5B86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防火门报警（常闭）</w:t>
            </w:r>
          </w:p>
        </w:tc>
      </w:tr>
      <w:tr w:rsidR="008474EC" w:rsidRPr="00BC3081" w14:paraId="50B421A2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09049327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F8DF2F2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火电监测</w:t>
            </w:r>
          </w:p>
        </w:tc>
        <w:tc>
          <w:tcPr>
            <w:tcW w:w="1275" w:type="dxa"/>
            <w:vAlign w:val="center"/>
          </w:tcPr>
          <w:p w14:paraId="53ADF518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254164</w:t>
            </w:r>
          </w:p>
        </w:tc>
        <w:tc>
          <w:tcPr>
            <w:tcW w:w="3396" w:type="dxa"/>
            <w:vAlign w:val="center"/>
          </w:tcPr>
          <w:p w14:paraId="53A088FD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过流报警</w:t>
            </w:r>
          </w:p>
        </w:tc>
      </w:tr>
      <w:tr w:rsidR="008474EC" w:rsidRPr="00BC3081" w14:paraId="32DF0D55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297B27E2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254166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4B5CF62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温度报警</w:t>
            </w:r>
          </w:p>
        </w:tc>
        <w:tc>
          <w:tcPr>
            <w:tcW w:w="1275" w:type="dxa"/>
            <w:vAlign w:val="center"/>
          </w:tcPr>
          <w:p w14:paraId="7DE1CAF9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254184</w:t>
            </w:r>
          </w:p>
        </w:tc>
        <w:tc>
          <w:tcPr>
            <w:tcW w:w="3396" w:type="dxa"/>
            <w:vAlign w:val="center"/>
          </w:tcPr>
          <w:p w14:paraId="5A34B3B5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湿度报警</w:t>
            </w:r>
          </w:p>
        </w:tc>
      </w:tr>
      <w:tr w:rsidR="008474EC" w:rsidRPr="00BC3081" w14:paraId="4D778FD1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320F42E8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254138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E868DA2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火焰报警</w:t>
            </w:r>
          </w:p>
        </w:tc>
        <w:tc>
          <w:tcPr>
            <w:tcW w:w="1275" w:type="dxa"/>
            <w:vAlign w:val="center"/>
          </w:tcPr>
          <w:p w14:paraId="5AF4410A" w14:textId="77777777" w:rsidR="008474EC" w:rsidRPr="008474EC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8474EC">
              <w:rPr>
                <w:rFonts w:eastAsia="楷体" w:hint="eastAsia"/>
                <w:szCs w:val="24"/>
              </w:rPr>
              <w:t>254185</w:t>
            </w:r>
          </w:p>
        </w:tc>
        <w:tc>
          <w:tcPr>
            <w:tcW w:w="3396" w:type="dxa"/>
            <w:vAlign w:val="center"/>
          </w:tcPr>
          <w:p w14:paraId="676FF785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传感器</w:t>
            </w:r>
            <w:r>
              <w:rPr>
                <w:rFonts w:eastAsia="楷体" w:hint="eastAsia"/>
                <w:szCs w:val="24"/>
              </w:rPr>
              <w:t>-</w:t>
            </w:r>
            <w:r w:rsidRPr="008474EC">
              <w:rPr>
                <w:rFonts w:eastAsia="楷体" w:hint="eastAsia"/>
                <w:szCs w:val="24"/>
              </w:rPr>
              <w:t>故障电弧报警</w:t>
            </w:r>
          </w:p>
        </w:tc>
      </w:tr>
      <w:tr w:rsidR="008474EC" w:rsidRPr="00BC3081" w14:paraId="4E90C001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7ED53158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254204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3D2F6CD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体温报警</w:t>
            </w:r>
          </w:p>
        </w:tc>
        <w:tc>
          <w:tcPr>
            <w:tcW w:w="1275" w:type="dxa"/>
            <w:vAlign w:val="center"/>
          </w:tcPr>
          <w:p w14:paraId="5F52FDCC" w14:textId="77777777" w:rsidR="008474EC" w:rsidRPr="003362B9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3396" w:type="dxa"/>
            <w:vAlign w:val="center"/>
          </w:tcPr>
          <w:p w14:paraId="0DDF6776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</w:p>
        </w:tc>
      </w:tr>
      <w:tr w:rsidR="008474EC" w:rsidRPr="00BC3081" w14:paraId="02EC2A22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2222D1AA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254211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CD21E6E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人形报警</w:t>
            </w:r>
          </w:p>
        </w:tc>
        <w:tc>
          <w:tcPr>
            <w:tcW w:w="1275" w:type="dxa"/>
            <w:vAlign w:val="center"/>
          </w:tcPr>
          <w:p w14:paraId="13E63A3B" w14:textId="77777777" w:rsidR="008474EC" w:rsidRPr="003362B9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3396" w:type="dxa"/>
            <w:vAlign w:val="center"/>
          </w:tcPr>
          <w:p w14:paraId="02549BDD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</w:p>
        </w:tc>
      </w:tr>
      <w:tr w:rsidR="008474EC" w:rsidRPr="00BC3081" w14:paraId="13205E39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3918FA59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254212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E490850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火点无人报警</w:t>
            </w:r>
          </w:p>
        </w:tc>
        <w:tc>
          <w:tcPr>
            <w:tcW w:w="1275" w:type="dxa"/>
            <w:vAlign w:val="center"/>
          </w:tcPr>
          <w:p w14:paraId="22D0AB0C" w14:textId="77777777" w:rsidR="008474EC" w:rsidRPr="003362B9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3396" w:type="dxa"/>
            <w:vAlign w:val="center"/>
          </w:tcPr>
          <w:p w14:paraId="3A3EB7DD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</w:p>
        </w:tc>
      </w:tr>
      <w:tr w:rsidR="008474EC" w:rsidRPr="00BC3081" w14:paraId="5F3F1EBB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5BCB6861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254208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5702981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水压过低报警</w:t>
            </w:r>
          </w:p>
        </w:tc>
        <w:tc>
          <w:tcPr>
            <w:tcW w:w="1275" w:type="dxa"/>
            <w:vAlign w:val="center"/>
          </w:tcPr>
          <w:p w14:paraId="5AF512A7" w14:textId="77777777" w:rsidR="008474EC" w:rsidRPr="003362B9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3396" w:type="dxa"/>
            <w:vAlign w:val="center"/>
          </w:tcPr>
          <w:p w14:paraId="06D973E0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</w:p>
        </w:tc>
      </w:tr>
      <w:tr w:rsidR="008474EC" w:rsidRPr="00BC3081" w14:paraId="0443E241" w14:textId="77777777" w:rsidTr="008474EC">
        <w:trPr>
          <w:trHeight w:val="285"/>
        </w:trPr>
        <w:tc>
          <w:tcPr>
            <w:tcW w:w="1281" w:type="dxa"/>
            <w:shd w:val="clear" w:color="auto" w:fill="auto"/>
            <w:vAlign w:val="center"/>
          </w:tcPr>
          <w:p w14:paraId="138ADB48" w14:textId="77777777" w:rsidR="008474EC" w:rsidRPr="000C672B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C672B">
              <w:rPr>
                <w:rFonts w:eastAsia="楷体" w:hint="eastAsia"/>
                <w:szCs w:val="24"/>
              </w:rPr>
              <w:t>254207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10B097C" w14:textId="77777777" w:rsidR="008474EC" w:rsidRPr="000C672B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3362B9">
              <w:rPr>
                <w:rFonts w:eastAsia="楷体" w:hint="eastAsia"/>
                <w:szCs w:val="24"/>
              </w:rPr>
              <w:t>设备报警</w:t>
            </w:r>
            <w:r>
              <w:rPr>
                <w:rFonts w:eastAsia="楷体" w:hint="eastAsia"/>
                <w:szCs w:val="24"/>
              </w:rPr>
              <w:t>-</w:t>
            </w:r>
            <w:r w:rsidRPr="000C672B">
              <w:rPr>
                <w:rFonts w:eastAsia="楷体" w:hint="eastAsia"/>
                <w:szCs w:val="24"/>
              </w:rPr>
              <w:t>水压过高报警</w:t>
            </w:r>
          </w:p>
        </w:tc>
        <w:tc>
          <w:tcPr>
            <w:tcW w:w="1275" w:type="dxa"/>
            <w:vAlign w:val="center"/>
          </w:tcPr>
          <w:p w14:paraId="2F77B9F5" w14:textId="77777777" w:rsidR="008474EC" w:rsidRPr="003362B9" w:rsidRDefault="008474EC" w:rsidP="008474EC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3396" w:type="dxa"/>
            <w:vAlign w:val="center"/>
          </w:tcPr>
          <w:p w14:paraId="1F25B2AA" w14:textId="77777777" w:rsidR="008474EC" w:rsidRPr="008474EC" w:rsidRDefault="008474EC" w:rsidP="008474EC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</w:p>
        </w:tc>
      </w:tr>
    </w:tbl>
    <w:p w14:paraId="3B4B7775" w14:textId="77777777" w:rsidR="00E623B9" w:rsidRPr="00BC3081" w:rsidRDefault="00E623B9" w:rsidP="00342498">
      <w:pPr>
        <w:pStyle w:val="3"/>
      </w:pPr>
      <w:r w:rsidRPr="00BC3081">
        <w:rPr>
          <w:rFonts w:hint="eastAsia"/>
        </w:rPr>
        <w:t>灭火器类型</w:t>
      </w:r>
    </w:p>
    <w:tbl>
      <w:tblPr>
        <w:tblW w:w="3974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2835"/>
      </w:tblGrid>
      <w:tr w:rsidR="00E623B9" w:rsidRPr="00BC3081" w14:paraId="5B2BD5EC" w14:textId="77777777" w:rsidTr="0095131F">
        <w:trPr>
          <w:trHeight w:val="285"/>
        </w:trPr>
        <w:tc>
          <w:tcPr>
            <w:tcW w:w="1139" w:type="dxa"/>
            <w:shd w:val="clear" w:color="auto" w:fill="auto"/>
          </w:tcPr>
          <w:p w14:paraId="5932A4E9" w14:textId="77777777" w:rsidR="00E623B9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06ED5D95" w14:textId="77777777" w:rsidR="00E623B9" w:rsidRPr="00BC3081" w:rsidRDefault="00E623B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泡沫灭火器</w:t>
            </w:r>
          </w:p>
        </w:tc>
      </w:tr>
      <w:tr w:rsidR="00E623B9" w:rsidRPr="00BC3081" w14:paraId="76ECA505" w14:textId="77777777" w:rsidTr="0095131F">
        <w:trPr>
          <w:trHeight w:val="285"/>
        </w:trPr>
        <w:tc>
          <w:tcPr>
            <w:tcW w:w="1139" w:type="dxa"/>
            <w:shd w:val="clear" w:color="auto" w:fill="auto"/>
          </w:tcPr>
          <w:p w14:paraId="3BBAB2CD" w14:textId="77777777" w:rsidR="00E623B9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046A23D0" w14:textId="77777777" w:rsidR="00E623B9" w:rsidRPr="00BC3081" w:rsidRDefault="00E623B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水型灭火器</w:t>
            </w:r>
          </w:p>
        </w:tc>
      </w:tr>
      <w:tr w:rsidR="00E623B9" w:rsidRPr="00BC3081" w14:paraId="33E6622B" w14:textId="77777777" w:rsidTr="0095131F">
        <w:trPr>
          <w:trHeight w:val="285"/>
        </w:trPr>
        <w:tc>
          <w:tcPr>
            <w:tcW w:w="1139" w:type="dxa"/>
            <w:shd w:val="clear" w:color="auto" w:fill="auto"/>
          </w:tcPr>
          <w:p w14:paraId="6F83B570" w14:textId="77777777" w:rsidR="00E623B9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2AD47702" w14:textId="77777777" w:rsidR="00E623B9" w:rsidRPr="00BC3081" w:rsidRDefault="00BA362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碳酸氢钠干粉灭火器</w:t>
            </w:r>
          </w:p>
        </w:tc>
      </w:tr>
      <w:tr w:rsidR="00E623B9" w:rsidRPr="00BC3081" w14:paraId="26CBED0E" w14:textId="77777777" w:rsidTr="0095131F">
        <w:trPr>
          <w:trHeight w:val="285"/>
        </w:trPr>
        <w:tc>
          <w:tcPr>
            <w:tcW w:w="1139" w:type="dxa"/>
            <w:shd w:val="clear" w:color="auto" w:fill="auto"/>
          </w:tcPr>
          <w:p w14:paraId="2850C851" w14:textId="77777777" w:rsidR="00E623B9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3E2183D9" w14:textId="77777777" w:rsidR="00E623B9" w:rsidRPr="00BC3081" w:rsidRDefault="00BA362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磷酸铵盐干粉灭火器</w:t>
            </w:r>
          </w:p>
        </w:tc>
      </w:tr>
      <w:tr w:rsidR="00E623B9" w:rsidRPr="00BC3081" w14:paraId="019360CC" w14:textId="77777777" w:rsidTr="0095131F">
        <w:trPr>
          <w:trHeight w:val="285"/>
        </w:trPr>
        <w:tc>
          <w:tcPr>
            <w:tcW w:w="1139" w:type="dxa"/>
            <w:shd w:val="clear" w:color="auto" w:fill="auto"/>
          </w:tcPr>
          <w:p w14:paraId="78520807" w14:textId="77777777" w:rsidR="00E623B9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7E0ADB7E" w14:textId="77777777" w:rsidR="00E623B9" w:rsidRPr="00BC3081" w:rsidRDefault="00BA362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二氧化碳灭火器</w:t>
            </w:r>
          </w:p>
        </w:tc>
      </w:tr>
      <w:tr w:rsidR="00E623B9" w:rsidRPr="00BC3081" w14:paraId="0A428A15" w14:textId="77777777" w:rsidTr="0095131F">
        <w:trPr>
          <w:trHeight w:val="285"/>
        </w:trPr>
        <w:tc>
          <w:tcPr>
            <w:tcW w:w="1139" w:type="dxa"/>
            <w:shd w:val="clear" w:color="auto" w:fill="auto"/>
          </w:tcPr>
          <w:p w14:paraId="0DF51481" w14:textId="77777777" w:rsidR="00E623B9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6</w:t>
            </w:r>
          </w:p>
        </w:tc>
        <w:tc>
          <w:tcPr>
            <w:tcW w:w="2835" w:type="dxa"/>
            <w:shd w:val="clear" w:color="auto" w:fill="auto"/>
          </w:tcPr>
          <w:p w14:paraId="0E205AA8" w14:textId="77777777" w:rsidR="00E623B9" w:rsidRPr="00BC3081" w:rsidRDefault="00BA362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卤代烷（</w:t>
            </w:r>
            <w:r w:rsidRPr="00BC3081">
              <w:rPr>
                <w:rFonts w:eastAsia="楷体" w:hint="eastAsia"/>
                <w:szCs w:val="24"/>
              </w:rPr>
              <w:t>1</w:t>
            </w:r>
            <w:r w:rsidRPr="00BC3081">
              <w:rPr>
                <w:rFonts w:eastAsia="楷体"/>
                <w:szCs w:val="24"/>
              </w:rPr>
              <w:t>211</w:t>
            </w:r>
            <w:r w:rsidRPr="00BC3081">
              <w:rPr>
                <w:rFonts w:eastAsia="楷体" w:hint="eastAsia"/>
                <w:szCs w:val="24"/>
              </w:rPr>
              <w:t>）灭火器</w:t>
            </w:r>
          </w:p>
        </w:tc>
      </w:tr>
      <w:tr w:rsidR="00E623B9" w:rsidRPr="00BC3081" w14:paraId="320C695E" w14:textId="77777777" w:rsidTr="0095131F">
        <w:trPr>
          <w:trHeight w:val="285"/>
        </w:trPr>
        <w:tc>
          <w:tcPr>
            <w:tcW w:w="1139" w:type="dxa"/>
            <w:shd w:val="clear" w:color="auto" w:fill="auto"/>
          </w:tcPr>
          <w:p w14:paraId="35B7F573" w14:textId="77777777" w:rsidR="00E623B9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14:paraId="6D50063E" w14:textId="77777777" w:rsidR="00E623B9" w:rsidRPr="00BC3081" w:rsidRDefault="00BA362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3</w:t>
            </w:r>
            <w:r w:rsidRPr="00BC3081">
              <w:rPr>
                <w:rFonts w:eastAsia="楷体"/>
                <w:szCs w:val="24"/>
              </w:rPr>
              <w:t>02</w:t>
            </w:r>
            <w:r w:rsidRPr="00BC3081">
              <w:rPr>
                <w:rFonts w:eastAsia="楷体" w:hint="eastAsia"/>
                <w:szCs w:val="24"/>
              </w:rPr>
              <w:t>灭火器</w:t>
            </w:r>
          </w:p>
        </w:tc>
      </w:tr>
      <w:tr w:rsidR="00E623B9" w:rsidRPr="00BC3081" w14:paraId="007B8174" w14:textId="77777777" w:rsidTr="0095131F">
        <w:trPr>
          <w:trHeight w:val="285"/>
        </w:trPr>
        <w:tc>
          <w:tcPr>
            <w:tcW w:w="1139" w:type="dxa"/>
            <w:shd w:val="clear" w:color="auto" w:fill="auto"/>
          </w:tcPr>
          <w:p w14:paraId="213303E8" w14:textId="77777777" w:rsidR="00E623B9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14:paraId="3D299D12" w14:textId="77777777" w:rsidR="00E623B9" w:rsidRPr="00BC3081" w:rsidRDefault="00BA362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S</w:t>
            </w:r>
            <w:r w:rsidRPr="00BC3081">
              <w:rPr>
                <w:rFonts w:eastAsia="楷体"/>
                <w:szCs w:val="24"/>
              </w:rPr>
              <w:t>D</w:t>
            </w:r>
            <w:r w:rsidRPr="00BC3081">
              <w:rPr>
                <w:rFonts w:eastAsia="楷体" w:hint="eastAsia"/>
                <w:szCs w:val="24"/>
              </w:rPr>
              <w:t>冷焰灭火器</w:t>
            </w:r>
          </w:p>
        </w:tc>
      </w:tr>
      <w:tr w:rsidR="00E623B9" w:rsidRPr="00BC3081" w14:paraId="22F2A410" w14:textId="77777777" w:rsidTr="0095131F">
        <w:trPr>
          <w:trHeight w:val="285"/>
        </w:trPr>
        <w:tc>
          <w:tcPr>
            <w:tcW w:w="1139" w:type="dxa"/>
            <w:shd w:val="clear" w:color="auto" w:fill="auto"/>
          </w:tcPr>
          <w:p w14:paraId="1D21DE50" w14:textId="77777777" w:rsidR="00E623B9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375A6C1F" w14:textId="77777777" w:rsidR="00E623B9" w:rsidRPr="00BC3081" w:rsidRDefault="00BA362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proofErr w:type="gramStart"/>
            <w:r w:rsidRPr="00BC3081">
              <w:rPr>
                <w:rFonts w:eastAsia="楷体" w:hint="eastAsia"/>
                <w:szCs w:val="24"/>
              </w:rPr>
              <w:t>冷火</w:t>
            </w:r>
            <w:proofErr w:type="gramEnd"/>
            <w:r w:rsidRPr="00BC3081">
              <w:rPr>
                <w:rFonts w:eastAsia="楷体"/>
                <w:szCs w:val="24"/>
              </w:rPr>
              <w:t>302</w:t>
            </w:r>
            <w:r w:rsidRPr="00BC3081">
              <w:rPr>
                <w:rFonts w:eastAsia="楷体" w:hint="eastAsia"/>
                <w:szCs w:val="24"/>
              </w:rPr>
              <w:t>灭火器</w:t>
            </w:r>
          </w:p>
        </w:tc>
      </w:tr>
      <w:tr w:rsidR="00E623B9" w:rsidRPr="00BC3081" w14:paraId="2837A7D0" w14:textId="77777777" w:rsidTr="0095131F">
        <w:trPr>
          <w:trHeight w:val="285"/>
        </w:trPr>
        <w:tc>
          <w:tcPr>
            <w:tcW w:w="1139" w:type="dxa"/>
            <w:shd w:val="clear" w:color="auto" w:fill="auto"/>
          </w:tcPr>
          <w:p w14:paraId="518CBDD9" w14:textId="77777777" w:rsidR="00E623B9" w:rsidRPr="00BC3081" w:rsidRDefault="00E623B9" w:rsidP="00C01AA9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1</w:t>
            </w:r>
            <w:r w:rsidRPr="00BC3081">
              <w:rPr>
                <w:rFonts w:eastAsia="楷体"/>
                <w:szCs w:val="24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14:paraId="1F5C04FA" w14:textId="77777777" w:rsidR="00E623B9" w:rsidRPr="00BC3081" w:rsidRDefault="00BA3629" w:rsidP="0095131F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proofErr w:type="gramStart"/>
            <w:r w:rsidRPr="00BC3081">
              <w:rPr>
                <w:rFonts w:eastAsia="楷体" w:hint="eastAsia"/>
                <w:szCs w:val="24"/>
              </w:rPr>
              <w:t>七氟丙烷</w:t>
            </w:r>
            <w:proofErr w:type="gramEnd"/>
            <w:r w:rsidRPr="00BC3081">
              <w:rPr>
                <w:rFonts w:eastAsia="楷体" w:hint="eastAsia"/>
                <w:szCs w:val="24"/>
              </w:rPr>
              <w:t>灭火器</w:t>
            </w:r>
          </w:p>
        </w:tc>
      </w:tr>
    </w:tbl>
    <w:p w14:paraId="7A2DAADB" w14:textId="77777777" w:rsidR="00985D48" w:rsidRPr="00283064" w:rsidRDefault="00985D48" w:rsidP="00342498">
      <w:pPr>
        <w:pStyle w:val="3"/>
      </w:pPr>
      <w:proofErr w:type="gramStart"/>
      <w:r>
        <w:rPr>
          <w:rFonts w:hint="eastAsia"/>
        </w:rPr>
        <w:t>动环报警</w:t>
      </w:r>
      <w:proofErr w:type="gramEnd"/>
      <w:r w:rsidRPr="00283064">
        <w:rPr>
          <w:rFonts w:hint="eastAsia"/>
        </w:rPr>
        <w:t>事件类型</w:t>
      </w:r>
    </w:p>
    <w:tbl>
      <w:tblPr>
        <w:tblW w:w="893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3436"/>
        <w:gridCol w:w="1463"/>
        <w:gridCol w:w="2552"/>
      </w:tblGrid>
      <w:tr w:rsidR="000A7DC8" w:rsidRPr="00BC3081" w14:paraId="26A69149" w14:textId="77777777" w:rsidTr="004F61EC">
        <w:trPr>
          <w:trHeight w:val="285"/>
        </w:trPr>
        <w:tc>
          <w:tcPr>
            <w:tcW w:w="1485" w:type="dxa"/>
            <w:shd w:val="clear" w:color="auto" w:fill="auto"/>
            <w:vAlign w:val="center"/>
          </w:tcPr>
          <w:p w14:paraId="45007AA9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459273</w:t>
            </w:r>
          </w:p>
        </w:tc>
        <w:tc>
          <w:tcPr>
            <w:tcW w:w="3436" w:type="dxa"/>
            <w:shd w:val="clear" w:color="auto" w:fill="auto"/>
            <w:vAlign w:val="center"/>
          </w:tcPr>
          <w:p w14:paraId="3E6E7CD6" w14:textId="77777777" w:rsidR="000A7DC8" w:rsidRPr="000A7DC8" w:rsidRDefault="000A7DC8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UPS&amp;</w:t>
            </w:r>
            <w:r w:rsidRPr="000A7DC8">
              <w:rPr>
                <w:rFonts w:eastAsia="楷体" w:hint="eastAsia"/>
                <w:szCs w:val="24"/>
              </w:rPr>
              <w:t>精密空调</w:t>
            </w:r>
            <w:r>
              <w:rPr>
                <w:rFonts w:eastAsia="楷体" w:hint="eastAsia"/>
                <w:szCs w:val="24"/>
              </w:rPr>
              <w:t>-</w:t>
            </w:r>
            <w:r w:rsidRPr="000A7DC8">
              <w:rPr>
                <w:rFonts w:eastAsia="楷体" w:hint="eastAsia"/>
                <w:szCs w:val="24"/>
              </w:rPr>
              <w:t>电压偏低</w:t>
            </w:r>
          </w:p>
        </w:tc>
        <w:tc>
          <w:tcPr>
            <w:tcW w:w="1463" w:type="dxa"/>
            <w:vAlign w:val="center"/>
          </w:tcPr>
          <w:p w14:paraId="2FB7F69C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459264</w:t>
            </w:r>
          </w:p>
        </w:tc>
        <w:tc>
          <w:tcPr>
            <w:tcW w:w="2552" w:type="dxa"/>
            <w:vAlign w:val="center"/>
          </w:tcPr>
          <w:p w14:paraId="3F7C827B" w14:textId="77777777" w:rsidR="000A7DC8" w:rsidRPr="000A7DC8" w:rsidRDefault="004F61EC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4F61EC">
              <w:rPr>
                <w:rFonts w:eastAsia="楷体" w:hint="eastAsia"/>
                <w:szCs w:val="24"/>
              </w:rPr>
              <w:t>温湿度</w:t>
            </w:r>
            <w:r>
              <w:rPr>
                <w:rFonts w:eastAsia="楷体" w:hint="eastAsia"/>
                <w:szCs w:val="24"/>
              </w:rPr>
              <w:t>-</w:t>
            </w:r>
            <w:r w:rsidR="000A7DC8" w:rsidRPr="000A7DC8">
              <w:rPr>
                <w:rFonts w:eastAsia="楷体" w:hint="eastAsia"/>
                <w:szCs w:val="24"/>
              </w:rPr>
              <w:t>温度偏低</w:t>
            </w:r>
          </w:p>
        </w:tc>
      </w:tr>
      <w:tr w:rsidR="000A7DC8" w:rsidRPr="00BC3081" w14:paraId="61258F7F" w14:textId="77777777" w:rsidTr="004F61EC">
        <w:trPr>
          <w:trHeight w:val="285"/>
        </w:trPr>
        <w:tc>
          <w:tcPr>
            <w:tcW w:w="1485" w:type="dxa"/>
            <w:shd w:val="clear" w:color="auto" w:fill="auto"/>
            <w:vAlign w:val="center"/>
          </w:tcPr>
          <w:p w14:paraId="5F2066DF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459274</w:t>
            </w:r>
          </w:p>
        </w:tc>
        <w:tc>
          <w:tcPr>
            <w:tcW w:w="3436" w:type="dxa"/>
            <w:shd w:val="clear" w:color="auto" w:fill="auto"/>
            <w:vAlign w:val="center"/>
          </w:tcPr>
          <w:p w14:paraId="7917728B" w14:textId="77777777" w:rsidR="000A7DC8" w:rsidRPr="000A7DC8" w:rsidRDefault="000A7DC8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UPS&amp;</w:t>
            </w:r>
            <w:r w:rsidRPr="000A7DC8">
              <w:rPr>
                <w:rFonts w:eastAsia="楷体" w:hint="eastAsia"/>
                <w:szCs w:val="24"/>
              </w:rPr>
              <w:t>精密空调</w:t>
            </w:r>
            <w:r>
              <w:rPr>
                <w:rFonts w:eastAsia="楷体" w:hint="eastAsia"/>
                <w:szCs w:val="24"/>
              </w:rPr>
              <w:t>-</w:t>
            </w:r>
            <w:r w:rsidRPr="000A7DC8">
              <w:rPr>
                <w:rFonts w:eastAsia="楷体" w:hint="eastAsia"/>
                <w:szCs w:val="24"/>
              </w:rPr>
              <w:t>电压偏高</w:t>
            </w:r>
          </w:p>
        </w:tc>
        <w:tc>
          <w:tcPr>
            <w:tcW w:w="1463" w:type="dxa"/>
            <w:vAlign w:val="center"/>
          </w:tcPr>
          <w:p w14:paraId="1392302A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459265</w:t>
            </w:r>
          </w:p>
        </w:tc>
        <w:tc>
          <w:tcPr>
            <w:tcW w:w="2552" w:type="dxa"/>
            <w:vAlign w:val="center"/>
          </w:tcPr>
          <w:p w14:paraId="6A4E83DC" w14:textId="77777777" w:rsidR="000A7DC8" w:rsidRPr="000A7DC8" w:rsidRDefault="004F61EC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4F61EC">
              <w:rPr>
                <w:rFonts w:eastAsia="楷体" w:hint="eastAsia"/>
                <w:szCs w:val="24"/>
              </w:rPr>
              <w:t>温湿度</w:t>
            </w:r>
            <w:r>
              <w:rPr>
                <w:rFonts w:eastAsia="楷体" w:hint="eastAsia"/>
                <w:szCs w:val="24"/>
              </w:rPr>
              <w:t>-</w:t>
            </w:r>
            <w:r w:rsidR="000A7DC8" w:rsidRPr="000A7DC8">
              <w:rPr>
                <w:rFonts w:eastAsia="楷体" w:hint="eastAsia"/>
                <w:szCs w:val="24"/>
              </w:rPr>
              <w:t>温度偏高</w:t>
            </w:r>
          </w:p>
        </w:tc>
      </w:tr>
      <w:tr w:rsidR="000A7DC8" w:rsidRPr="00BC3081" w14:paraId="108917F2" w14:textId="77777777" w:rsidTr="004F61EC">
        <w:trPr>
          <w:trHeight w:val="285"/>
        </w:trPr>
        <w:tc>
          <w:tcPr>
            <w:tcW w:w="1485" w:type="dxa"/>
            <w:shd w:val="clear" w:color="auto" w:fill="auto"/>
            <w:vAlign w:val="center"/>
          </w:tcPr>
          <w:p w14:paraId="78FEEFA6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459275</w:t>
            </w:r>
          </w:p>
        </w:tc>
        <w:tc>
          <w:tcPr>
            <w:tcW w:w="3436" w:type="dxa"/>
            <w:shd w:val="clear" w:color="auto" w:fill="auto"/>
            <w:vAlign w:val="center"/>
          </w:tcPr>
          <w:p w14:paraId="673C9E73" w14:textId="77777777" w:rsidR="000A7DC8" w:rsidRPr="000A7DC8" w:rsidRDefault="000A7DC8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UPS&amp;</w:t>
            </w:r>
            <w:r w:rsidRPr="000A7DC8">
              <w:rPr>
                <w:rFonts w:eastAsia="楷体" w:hint="eastAsia"/>
                <w:szCs w:val="24"/>
              </w:rPr>
              <w:t>精密空调</w:t>
            </w:r>
            <w:r>
              <w:rPr>
                <w:rFonts w:eastAsia="楷体" w:hint="eastAsia"/>
                <w:szCs w:val="24"/>
              </w:rPr>
              <w:t>-</w:t>
            </w:r>
            <w:r w:rsidRPr="000A7DC8">
              <w:rPr>
                <w:rFonts w:eastAsia="楷体" w:hint="eastAsia"/>
                <w:szCs w:val="24"/>
              </w:rPr>
              <w:t>电流偏低</w:t>
            </w:r>
          </w:p>
        </w:tc>
        <w:tc>
          <w:tcPr>
            <w:tcW w:w="1463" w:type="dxa"/>
            <w:vAlign w:val="center"/>
          </w:tcPr>
          <w:p w14:paraId="1B979864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459267</w:t>
            </w:r>
          </w:p>
        </w:tc>
        <w:tc>
          <w:tcPr>
            <w:tcW w:w="2552" w:type="dxa"/>
            <w:vAlign w:val="center"/>
          </w:tcPr>
          <w:p w14:paraId="21BDFC69" w14:textId="77777777" w:rsidR="000A7DC8" w:rsidRPr="000A7DC8" w:rsidRDefault="004F61EC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4F61EC">
              <w:rPr>
                <w:rFonts w:eastAsia="楷体" w:hint="eastAsia"/>
                <w:szCs w:val="24"/>
              </w:rPr>
              <w:t>温湿度</w:t>
            </w:r>
            <w:r>
              <w:rPr>
                <w:rFonts w:eastAsia="楷体" w:hint="eastAsia"/>
                <w:szCs w:val="24"/>
              </w:rPr>
              <w:t>-</w:t>
            </w:r>
            <w:r w:rsidR="000A7DC8" w:rsidRPr="000A7DC8">
              <w:rPr>
                <w:rFonts w:eastAsia="楷体" w:hint="eastAsia"/>
                <w:szCs w:val="24"/>
              </w:rPr>
              <w:t>湿度偏低</w:t>
            </w:r>
          </w:p>
        </w:tc>
      </w:tr>
      <w:tr w:rsidR="000A7DC8" w:rsidRPr="00BC3081" w14:paraId="7F4CDFBA" w14:textId="77777777" w:rsidTr="004F61EC">
        <w:trPr>
          <w:trHeight w:val="285"/>
        </w:trPr>
        <w:tc>
          <w:tcPr>
            <w:tcW w:w="1485" w:type="dxa"/>
            <w:shd w:val="clear" w:color="auto" w:fill="auto"/>
            <w:vAlign w:val="center"/>
          </w:tcPr>
          <w:p w14:paraId="7668638C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459276</w:t>
            </w:r>
          </w:p>
        </w:tc>
        <w:tc>
          <w:tcPr>
            <w:tcW w:w="3436" w:type="dxa"/>
            <w:shd w:val="clear" w:color="auto" w:fill="auto"/>
            <w:vAlign w:val="center"/>
          </w:tcPr>
          <w:p w14:paraId="1DBFDA63" w14:textId="77777777" w:rsidR="000A7DC8" w:rsidRPr="000A7DC8" w:rsidRDefault="000A7DC8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UPS&amp;</w:t>
            </w:r>
            <w:r w:rsidRPr="000A7DC8">
              <w:rPr>
                <w:rFonts w:eastAsia="楷体" w:hint="eastAsia"/>
                <w:szCs w:val="24"/>
              </w:rPr>
              <w:t>精密空调</w:t>
            </w:r>
            <w:r>
              <w:rPr>
                <w:rFonts w:eastAsia="楷体" w:hint="eastAsia"/>
                <w:szCs w:val="24"/>
              </w:rPr>
              <w:t>-</w:t>
            </w:r>
            <w:r w:rsidRPr="000A7DC8">
              <w:rPr>
                <w:rFonts w:eastAsia="楷体" w:hint="eastAsia"/>
                <w:szCs w:val="24"/>
              </w:rPr>
              <w:t>电流偏高</w:t>
            </w:r>
          </w:p>
        </w:tc>
        <w:tc>
          <w:tcPr>
            <w:tcW w:w="1463" w:type="dxa"/>
            <w:vAlign w:val="center"/>
          </w:tcPr>
          <w:p w14:paraId="6429CA6D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459268</w:t>
            </w:r>
          </w:p>
        </w:tc>
        <w:tc>
          <w:tcPr>
            <w:tcW w:w="2552" w:type="dxa"/>
            <w:vAlign w:val="center"/>
          </w:tcPr>
          <w:p w14:paraId="324795DC" w14:textId="77777777" w:rsidR="000A7DC8" w:rsidRPr="000A7DC8" w:rsidRDefault="004F61EC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4F61EC">
              <w:rPr>
                <w:rFonts w:eastAsia="楷体" w:hint="eastAsia"/>
                <w:szCs w:val="24"/>
              </w:rPr>
              <w:t>温湿度</w:t>
            </w:r>
            <w:r>
              <w:rPr>
                <w:rFonts w:eastAsia="楷体" w:hint="eastAsia"/>
                <w:szCs w:val="24"/>
              </w:rPr>
              <w:t>-</w:t>
            </w:r>
            <w:r w:rsidR="000A7DC8" w:rsidRPr="000A7DC8">
              <w:rPr>
                <w:rFonts w:eastAsia="楷体" w:hint="eastAsia"/>
                <w:szCs w:val="24"/>
              </w:rPr>
              <w:t>湿度偏高</w:t>
            </w:r>
          </w:p>
        </w:tc>
      </w:tr>
      <w:tr w:rsidR="000A7DC8" w:rsidRPr="00BC3081" w14:paraId="67F3854B" w14:textId="77777777" w:rsidTr="004F61EC">
        <w:trPr>
          <w:trHeight w:val="285"/>
        </w:trPr>
        <w:tc>
          <w:tcPr>
            <w:tcW w:w="1485" w:type="dxa"/>
            <w:shd w:val="clear" w:color="auto" w:fill="auto"/>
            <w:vAlign w:val="center"/>
          </w:tcPr>
          <w:p w14:paraId="432FD55C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459277</w:t>
            </w:r>
          </w:p>
        </w:tc>
        <w:tc>
          <w:tcPr>
            <w:tcW w:w="3436" w:type="dxa"/>
            <w:shd w:val="clear" w:color="auto" w:fill="auto"/>
            <w:vAlign w:val="center"/>
          </w:tcPr>
          <w:p w14:paraId="1D190EC1" w14:textId="77777777" w:rsidR="000A7DC8" w:rsidRPr="000A7DC8" w:rsidRDefault="000A7DC8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UPS&amp;</w:t>
            </w:r>
            <w:r w:rsidRPr="000A7DC8">
              <w:rPr>
                <w:rFonts w:eastAsia="楷体" w:hint="eastAsia"/>
                <w:szCs w:val="24"/>
              </w:rPr>
              <w:t>精密空调</w:t>
            </w:r>
            <w:r>
              <w:rPr>
                <w:rFonts w:eastAsia="楷体" w:hint="eastAsia"/>
                <w:szCs w:val="24"/>
              </w:rPr>
              <w:t>-</w:t>
            </w:r>
            <w:r w:rsidRPr="000A7DC8">
              <w:rPr>
                <w:rFonts w:eastAsia="楷体" w:hint="eastAsia"/>
                <w:szCs w:val="24"/>
              </w:rPr>
              <w:t>频率偏低</w:t>
            </w:r>
          </w:p>
        </w:tc>
        <w:tc>
          <w:tcPr>
            <w:tcW w:w="1463" w:type="dxa"/>
            <w:vAlign w:val="center"/>
          </w:tcPr>
          <w:p w14:paraId="6557BDE7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459291</w:t>
            </w:r>
          </w:p>
        </w:tc>
        <w:tc>
          <w:tcPr>
            <w:tcW w:w="2552" w:type="dxa"/>
            <w:vAlign w:val="center"/>
          </w:tcPr>
          <w:p w14:paraId="721D452B" w14:textId="77777777" w:rsidR="000A7DC8" w:rsidRPr="000A7DC8" w:rsidRDefault="00DC2A1E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DC2A1E">
              <w:rPr>
                <w:rFonts w:eastAsia="楷体" w:hint="eastAsia"/>
                <w:szCs w:val="24"/>
              </w:rPr>
              <w:t>漏水</w:t>
            </w:r>
            <w:r w:rsidR="004F61EC">
              <w:rPr>
                <w:rFonts w:eastAsia="楷体" w:hint="eastAsia"/>
                <w:szCs w:val="24"/>
              </w:rPr>
              <w:t>-</w:t>
            </w:r>
            <w:r w:rsidR="000A7DC8" w:rsidRPr="000A7DC8">
              <w:rPr>
                <w:rFonts w:eastAsia="楷体" w:hint="eastAsia"/>
                <w:szCs w:val="24"/>
              </w:rPr>
              <w:t>水位偏低</w:t>
            </w:r>
          </w:p>
        </w:tc>
      </w:tr>
      <w:tr w:rsidR="000A7DC8" w:rsidRPr="00BC3081" w14:paraId="4177A642" w14:textId="77777777" w:rsidTr="004F61EC">
        <w:trPr>
          <w:trHeight w:val="285"/>
        </w:trPr>
        <w:tc>
          <w:tcPr>
            <w:tcW w:w="1485" w:type="dxa"/>
            <w:shd w:val="clear" w:color="auto" w:fill="auto"/>
            <w:vAlign w:val="center"/>
          </w:tcPr>
          <w:p w14:paraId="044D860F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459278</w:t>
            </w:r>
          </w:p>
        </w:tc>
        <w:tc>
          <w:tcPr>
            <w:tcW w:w="3436" w:type="dxa"/>
            <w:shd w:val="clear" w:color="auto" w:fill="auto"/>
            <w:vAlign w:val="center"/>
          </w:tcPr>
          <w:p w14:paraId="2D1CB1EF" w14:textId="77777777" w:rsidR="000A7DC8" w:rsidRPr="000A7DC8" w:rsidRDefault="000A7DC8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UPS&amp;</w:t>
            </w:r>
            <w:r w:rsidRPr="000A7DC8">
              <w:rPr>
                <w:rFonts w:eastAsia="楷体" w:hint="eastAsia"/>
                <w:szCs w:val="24"/>
              </w:rPr>
              <w:t>精密空调</w:t>
            </w:r>
            <w:r>
              <w:rPr>
                <w:rFonts w:eastAsia="楷体" w:hint="eastAsia"/>
                <w:szCs w:val="24"/>
              </w:rPr>
              <w:t>-</w:t>
            </w:r>
            <w:r w:rsidRPr="000A7DC8">
              <w:rPr>
                <w:rFonts w:eastAsia="楷体" w:hint="eastAsia"/>
                <w:szCs w:val="24"/>
              </w:rPr>
              <w:t>频率偏高</w:t>
            </w:r>
          </w:p>
        </w:tc>
        <w:tc>
          <w:tcPr>
            <w:tcW w:w="1463" w:type="dxa"/>
            <w:vAlign w:val="center"/>
          </w:tcPr>
          <w:p w14:paraId="40E2F86A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459292</w:t>
            </w:r>
          </w:p>
        </w:tc>
        <w:tc>
          <w:tcPr>
            <w:tcW w:w="2552" w:type="dxa"/>
            <w:vAlign w:val="center"/>
          </w:tcPr>
          <w:p w14:paraId="5E60C523" w14:textId="77777777" w:rsidR="000A7DC8" w:rsidRPr="000A7DC8" w:rsidRDefault="00DC2A1E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DC2A1E">
              <w:rPr>
                <w:rFonts w:eastAsia="楷体" w:hint="eastAsia"/>
                <w:szCs w:val="24"/>
              </w:rPr>
              <w:t>漏水</w:t>
            </w:r>
            <w:r w:rsidR="004F61EC">
              <w:rPr>
                <w:rFonts w:eastAsia="楷体" w:hint="eastAsia"/>
                <w:szCs w:val="24"/>
              </w:rPr>
              <w:t>-</w:t>
            </w:r>
            <w:r w:rsidR="000A7DC8" w:rsidRPr="000A7DC8">
              <w:rPr>
                <w:rFonts w:eastAsia="楷体" w:hint="eastAsia"/>
                <w:szCs w:val="24"/>
              </w:rPr>
              <w:t>水位偏高</w:t>
            </w:r>
          </w:p>
        </w:tc>
      </w:tr>
      <w:tr w:rsidR="000A7DC8" w:rsidRPr="00BC3081" w14:paraId="3498B5A8" w14:textId="77777777" w:rsidTr="004F61EC">
        <w:trPr>
          <w:trHeight w:val="285"/>
        </w:trPr>
        <w:tc>
          <w:tcPr>
            <w:tcW w:w="1485" w:type="dxa"/>
            <w:shd w:val="clear" w:color="auto" w:fill="auto"/>
            <w:vAlign w:val="center"/>
          </w:tcPr>
          <w:p w14:paraId="263203F3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459279</w:t>
            </w:r>
          </w:p>
        </w:tc>
        <w:tc>
          <w:tcPr>
            <w:tcW w:w="3436" w:type="dxa"/>
            <w:shd w:val="clear" w:color="auto" w:fill="auto"/>
            <w:vAlign w:val="center"/>
          </w:tcPr>
          <w:p w14:paraId="67CE502D" w14:textId="77777777" w:rsidR="000A7DC8" w:rsidRPr="000A7DC8" w:rsidRDefault="000A7DC8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UPS&amp;</w:t>
            </w:r>
            <w:r w:rsidRPr="000A7DC8">
              <w:rPr>
                <w:rFonts w:eastAsia="楷体" w:hint="eastAsia"/>
                <w:szCs w:val="24"/>
              </w:rPr>
              <w:t>精密空调</w:t>
            </w:r>
            <w:r>
              <w:rPr>
                <w:rFonts w:eastAsia="楷体" w:hint="eastAsia"/>
                <w:szCs w:val="24"/>
              </w:rPr>
              <w:t>-</w:t>
            </w:r>
            <w:r w:rsidRPr="000A7DC8">
              <w:rPr>
                <w:rFonts w:eastAsia="楷体" w:hint="eastAsia"/>
                <w:szCs w:val="24"/>
              </w:rPr>
              <w:t>功率偏低</w:t>
            </w:r>
          </w:p>
        </w:tc>
        <w:tc>
          <w:tcPr>
            <w:tcW w:w="1463" w:type="dxa"/>
            <w:vAlign w:val="center"/>
          </w:tcPr>
          <w:p w14:paraId="70E6B273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459299</w:t>
            </w:r>
          </w:p>
        </w:tc>
        <w:tc>
          <w:tcPr>
            <w:tcW w:w="2552" w:type="dxa"/>
            <w:vAlign w:val="center"/>
          </w:tcPr>
          <w:p w14:paraId="5D58D964" w14:textId="77777777" w:rsidR="000A7DC8" w:rsidRPr="000A7DC8" w:rsidRDefault="00DC2A1E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DC2A1E">
              <w:rPr>
                <w:rFonts w:eastAsia="楷体" w:hint="eastAsia"/>
                <w:szCs w:val="24"/>
              </w:rPr>
              <w:t>漏水</w:t>
            </w:r>
            <w:r w:rsidR="004F61EC">
              <w:rPr>
                <w:rFonts w:eastAsia="楷体" w:hint="eastAsia"/>
                <w:szCs w:val="24"/>
              </w:rPr>
              <w:t>-</w:t>
            </w:r>
            <w:r w:rsidR="000A7DC8" w:rsidRPr="000A7DC8">
              <w:rPr>
                <w:rFonts w:eastAsia="楷体" w:hint="eastAsia"/>
                <w:szCs w:val="24"/>
              </w:rPr>
              <w:t>压力偏低</w:t>
            </w:r>
          </w:p>
        </w:tc>
      </w:tr>
      <w:tr w:rsidR="000A7DC8" w:rsidRPr="00BC3081" w14:paraId="068C96B8" w14:textId="77777777" w:rsidTr="004F61EC">
        <w:trPr>
          <w:trHeight w:val="285"/>
        </w:trPr>
        <w:tc>
          <w:tcPr>
            <w:tcW w:w="1485" w:type="dxa"/>
            <w:shd w:val="clear" w:color="auto" w:fill="auto"/>
            <w:vAlign w:val="center"/>
          </w:tcPr>
          <w:p w14:paraId="617DD030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lastRenderedPageBreak/>
              <w:t>459280</w:t>
            </w:r>
          </w:p>
        </w:tc>
        <w:tc>
          <w:tcPr>
            <w:tcW w:w="3436" w:type="dxa"/>
            <w:shd w:val="clear" w:color="auto" w:fill="auto"/>
            <w:vAlign w:val="center"/>
          </w:tcPr>
          <w:p w14:paraId="32A89954" w14:textId="77777777" w:rsidR="000A7DC8" w:rsidRPr="000A7DC8" w:rsidRDefault="000A7DC8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UPS&amp;</w:t>
            </w:r>
            <w:r w:rsidRPr="000A7DC8">
              <w:rPr>
                <w:rFonts w:eastAsia="楷体" w:hint="eastAsia"/>
                <w:szCs w:val="24"/>
              </w:rPr>
              <w:t>精密空调</w:t>
            </w:r>
            <w:r>
              <w:rPr>
                <w:rFonts w:eastAsia="楷体" w:hint="eastAsia"/>
                <w:szCs w:val="24"/>
              </w:rPr>
              <w:t>-</w:t>
            </w:r>
            <w:r w:rsidRPr="000A7DC8">
              <w:rPr>
                <w:rFonts w:eastAsia="楷体" w:hint="eastAsia"/>
                <w:szCs w:val="24"/>
              </w:rPr>
              <w:t>功率偏高</w:t>
            </w:r>
          </w:p>
        </w:tc>
        <w:tc>
          <w:tcPr>
            <w:tcW w:w="1463" w:type="dxa"/>
            <w:vAlign w:val="center"/>
          </w:tcPr>
          <w:p w14:paraId="090F07D5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459300</w:t>
            </w:r>
          </w:p>
        </w:tc>
        <w:tc>
          <w:tcPr>
            <w:tcW w:w="2552" w:type="dxa"/>
            <w:vAlign w:val="center"/>
          </w:tcPr>
          <w:p w14:paraId="20AC2177" w14:textId="77777777" w:rsidR="000A7DC8" w:rsidRPr="000A7DC8" w:rsidRDefault="00DC2A1E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DC2A1E">
              <w:rPr>
                <w:rFonts w:eastAsia="楷体" w:hint="eastAsia"/>
                <w:szCs w:val="24"/>
              </w:rPr>
              <w:t>漏水</w:t>
            </w:r>
            <w:r w:rsidR="004F61EC">
              <w:rPr>
                <w:rFonts w:eastAsia="楷体" w:hint="eastAsia"/>
                <w:szCs w:val="24"/>
              </w:rPr>
              <w:t>-</w:t>
            </w:r>
            <w:r w:rsidR="000A7DC8" w:rsidRPr="000A7DC8">
              <w:rPr>
                <w:rFonts w:eastAsia="楷体" w:hint="eastAsia"/>
                <w:szCs w:val="24"/>
              </w:rPr>
              <w:t>压力偏高</w:t>
            </w:r>
          </w:p>
        </w:tc>
      </w:tr>
      <w:tr w:rsidR="000A7DC8" w:rsidRPr="00BC3081" w14:paraId="2857FD56" w14:textId="77777777" w:rsidTr="004F61EC">
        <w:trPr>
          <w:trHeight w:val="285"/>
        </w:trPr>
        <w:tc>
          <w:tcPr>
            <w:tcW w:w="1485" w:type="dxa"/>
            <w:shd w:val="clear" w:color="auto" w:fill="auto"/>
            <w:vAlign w:val="center"/>
          </w:tcPr>
          <w:p w14:paraId="5A7EC511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459285</w:t>
            </w:r>
          </w:p>
        </w:tc>
        <w:tc>
          <w:tcPr>
            <w:tcW w:w="3436" w:type="dxa"/>
            <w:shd w:val="clear" w:color="auto" w:fill="auto"/>
            <w:vAlign w:val="center"/>
          </w:tcPr>
          <w:p w14:paraId="4C5B0E2B" w14:textId="77777777" w:rsidR="000A7DC8" w:rsidRPr="000A7DC8" w:rsidRDefault="000A7DC8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UPS&amp;</w:t>
            </w:r>
            <w:r w:rsidRPr="000A7DC8">
              <w:rPr>
                <w:rFonts w:eastAsia="楷体" w:hint="eastAsia"/>
                <w:szCs w:val="24"/>
              </w:rPr>
              <w:t>精密空调</w:t>
            </w:r>
            <w:r>
              <w:rPr>
                <w:rFonts w:eastAsia="楷体" w:hint="eastAsia"/>
                <w:szCs w:val="24"/>
              </w:rPr>
              <w:t>-</w:t>
            </w:r>
            <w:r w:rsidRPr="000A7DC8">
              <w:rPr>
                <w:rFonts w:eastAsia="楷体" w:hint="eastAsia"/>
                <w:szCs w:val="24"/>
              </w:rPr>
              <w:t>负载率偏低</w:t>
            </w:r>
          </w:p>
        </w:tc>
        <w:tc>
          <w:tcPr>
            <w:tcW w:w="1463" w:type="dxa"/>
            <w:vAlign w:val="center"/>
          </w:tcPr>
          <w:p w14:paraId="5C3B5E29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459281</w:t>
            </w:r>
          </w:p>
        </w:tc>
        <w:tc>
          <w:tcPr>
            <w:tcW w:w="2552" w:type="dxa"/>
            <w:vAlign w:val="center"/>
          </w:tcPr>
          <w:p w14:paraId="6C98433A" w14:textId="77777777" w:rsidR="000A7DC8" w:rsidRPr="000A7DC8" w:rsidRDefault="00DC2A1E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DC2A1E">
              <w:rPr>
                <w:rFonts w:eastAsia="楷体" w:hint="eastAsia"/>
                <w:szCs w:val="24"/>
              </w:rPr>
              <w:t>漏水</w:t>
            </w:r>
            <w:r w:rsidR="004F61EC">
              <w:rPr>
                <w:rFonts w:eastAsia="楷体" w:hint="eastAsia"/>
                <w:szCs w:val="24"/>
              </w:rPr>
              <w:t>-</w:t>
            </w:r>
            <w:r w:rsidR="000A7DC8" w:rsidRPr="000A7DC8">
              <w:rPr>
                <w:rFonts w:eastAsia="楷体" w:hint="eastAsia"/>
                <w:szCs w:val="24"/>
              </w:rPr>
              <w:t>流量偏低</w:t>
            </w:r>
          </w:p>
        </w:tc>
      </w:tr>
      <w:tr w:rsidR="000A7DC8" w:rsidRPr="00BC3081" w14:paraId="7ED1B4D6" w14:textId="77777777" w:rsidTr="004F61EC">
        <w:trPr>
          <w:trHeight w:val="285"/>
        </w:trPr>
        <w:tc>
          <w:tcPr>
            <w:tcW w:w="1485" w:type="dxa"/>
            <w:shd w:val="clear" w:color="auto" w:fill="auto"/>
            <w:vAlign w:val="center"/>
          </w:tcPr>
          <w:p w14:paraId="529E8A0F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459286</w:t>
            </w:r>
          </w:p>
        </w:tc>
        <w:tc>
          <w:tcPr>
            <w:tcW w:w="3436" w:type="dxa"/>
            <w:shd w:val="clear" w:color="auto" w:fill="auto"/>
            <w:vAlign w:val="center"/>
          </w:tcPr>
          <w:p w14:paraId="272335AC" w14:textId="77777777" w:rsidR="000A7DC8" w:rsidRPr="000A7DC8" w:rsidRDefault="000A7DC8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UPS&amp;</w:t>
            </w:r>
            <w:r w:rsidRPr="000A7DC8">
              <w:rPr>
                <w:rFonts w:eastAsia="楷体" w:hint="eastAsia"/>
                <w:szCs w:val="24"/>
              </w:rPr>
              <w:t>精密空调</w:t>
            </w:r>
            <w:r>
              <w:rPr>
                <w:rFonts w:eastAsia="楷体" w:hint="eastAsia"/>
                <w:szCs w:val="24"/>
              </w:rPr>
              <w:t>-</w:t>
            </w:r>
            <w:r w:rsidRPr="000A7DC8">
              <w:rPr>
                <w:rFonts w:eastAsia="楷体" w:hint="eastAsia"/>
                <w:szCs w:val="24"/>
              </w:rPr>
              <w:t>负载率偏高</w:t>
            </w:r>
          </w:p>
        </w:tc>
        <w:tc>
          <w:tcPr>
            <w:tcW w:w="1463" w:type="dxa"/>
            <w:vAlign w:val="center"/>
          </w:tcPr>
          <w:p w14:paraId="0CCEC142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459282</w:t>
            </w:r>
          </w:p>
        </w:tc>
        <w:tc>
          <w:tcPr>
            <w:tcW w:w="2552" w:type="dxa"/>
            <w:vAlign w:val="center"/>
          </w:tcPr>
          <w:p w14:paraId="72D8B62C" w14:textId="77777777" w:rsidR="000A7DC8" w:rsidRPr="000A7DC8" w:rsidRDefault="00DC2A1E" w:rsidP="00DC2A1E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DC2A1E">
              <w:rPr>
                <w:rFonts w:eastAsia="楷体" w:hint="eastAsia"/>
                <w:szCs w:val="24"/>
              </w:rPr>
              <w:t>漏水</w:t>
            </w:r>
            <w:r w:rsidR="004F61EC">
              <w:rPr>
                <w:rFonts w:eastAsia="楷体" w:hint="eastAsia"/>
                <w:szCs w:val="24"/>
              </w:rPr>
              <w:t>-</w:t>
            </w:r>
            <w:r w:rsidR="000A7DC8" w:rsidRPr="000A7DC8">
              <w:rPr>
                <w:rFonts w:eastAsia="楷体" w:hint="eastAsia"/>
                <w:szCs w:val="24"/>
              </w:rPr>
              <w:t>流量偏高</w:t>
            </w:r>
          </w:p>
        </w:tc>
      </w:tr>
      <w:tr w:rsidR="000A7DC8" w:rsidRPr="00BC3081" w14:paraId="3EA952B3" w14:textId="77777777" w:rsidTr="004F61EC">
        <w:trPr>
          <w:trHeight w:val="285"/>
        </w:trPr>
        <w:tc>
          <w:tcPr>
            <w:tcW w:w="1485" w:type="dxa"/>
            <w:shd w:val="clear" w:color="auto" w:fill="auto"/>
            <w:vAlign w:val="center"/>
          </w:tcPr>
          <w:p w14:paraId="4E136383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459271</w:t>
            </w:r>
          </w:p>
        </w:tc>
        <w:tc>
          <w:tcPr>
            <w:tcW w:w="3436" w:type="dxa"/>
            <w:shd w:val="clear" w:color="auto" w:fill="auto"/>
            <w:vAlign w:val="center"/>
          </w:tcPr>
          <w:p w14:paraId="58DD7679" w14:textId="77777777" w:rsidR="000A7DC8" w:rsidRPr="000A7DC8" w:rsidRDefault="00DC2A1E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DC2A1E">
              <w:rPr>
                <w:rFonts w:eastAsia="楷体" w:hint="eastAsia"/>
                <w:szCs w:val="24"/>
              </w:rPr>
              <w:t>烟感</w:t>
            </w:r>
            <w:r>
              <w:rPr>
                <w:rFonts w:eastAsia="楷体" w:hint="eastAsia"/>
                <w:szCs w:val="24"/>
              </w:rPr>
              <w:t>-</w:t>
            </w:r>
            <w:r w:rsidR="000A7DC8" w:rsidRPr="000A7DC8">
              <w:rPr>
                <w:rFonts w:eastAsia="楷体" w:hint="eastAsia"/>
                <w:szCs w:val="24"/>
              </w:rPr>
              <w:t>气体浓度偏低</w:t>
            </w:r>
          </w:p>
        </w:tc>
        <w:tc>
          <w:tcPr>
            <w:tcW w:w="1463" w:type="dxa"/>
          </w:tcPr>
          <w:p w14:paraId="4316F0A6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2552" w:type="dxa"/>
          </w:tcPr>
          <w:p w14:paraId="621AF156" w14:textId="77777777" w:rsidR="000A7DC8" w:rsidRPr="000A7DC8" w:rsidRDefault="000A7DC8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</w:p>
        </w:tc>
      </w:tr>
      <w:tr w:rsidR="000A7DC8" w:rsidRPr="00BC3081" w14:paraId="696AD0E6" w14:textId="77777777" w:rsidTr="004F61EC">
        <w:trPr>
          <w:trHeight w:val="285"/>
        </w:trPr>
        <w:tc>
          <w:tcPr>
            <w:tcW w:w="1485" w:type="dxa"/>
            <w:shd w:val="clear" w:color="auto" w:fill="auto"/>
            <w:vAlign w:val="center"/>
          </w:tcPr>
          <w:p w14:paraId="00D66A6F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0A7DC8">
              <w:rPr>
                <w:rFonts w:eastAsia="楷体" w:hint="eastAsia"/>
                <w:szCs w:val="24"/>
              </w:rPr>
              <w:t>459272</w:t>
            </w:r>
          </w:p>
        </w:tc>
        <w:tc>
          <w:tcPr>
            <w:tcW w:w="3436" w:type="dxa"/>
            <w:shd w:val="clear" w:color="auto" w:fill="auto"/>
            <w:vAlign w:val="center"/>
          </w:tcPr>
          <w:p w14:paraId="3CBDC9CA" w14:textId="77777777" w:rsidR="000A7DC8" w:rsidRPr="000A7DC8" w:rsidRDefault="00DC2A1E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DC2A1E">
              <w:rPr>
                <w:rFonts w:eastAsia="楷体" w:hint="eastAsia"/>
                <w:szCs w:val="24"/>
              </w:rPr>
              <w:t>烟感</w:t>
            </w:r>
            <w:r>
              <w:rPr>
                <w:rFonts w:eastAsia="楷体" w:hint="eastAsia"/>
                <w:szCs w:val="24"/>
              </w:rPr>
              <w:t>-</w:t>
            </w:r>
            <w:r w:rsidR="000A7DC8" w:rsidRPr="000A7DC8">
              <w:rPr>
                <w:rFonts w:eastAsia="楷体" w:hint="eastAsia"/>
                <w:szCs w:val="24"/>
              </w:rPr>
              <w:t>气体浓度偏高</w:t>
            </w:r>
          </w:p>
        </w:tc>
        <w:tc>
          <w:tcPr>
            <w:tcW w:w="1463" w:type="dxa"/>
          </w:tcPr>
          <w:p w14:paraId="57F31D54" w14:textId="77777777" w:rsidR="000A7DC8" w:rsidRPr="000A7DC8" w:rsidRDefault="000A7DC8" w:rsidP="000A7DC8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</w:p>
        </w:tc>
        <w:tc>
          <w:tcPr>
            <w:tcW w:w="2552" w:type="dxa"/>
          </w:tcPr>
          <w:p w14:paraId="24B907BE" w14:textId="77777777" w:rsidR="000A7DC8" w:rsidRPr="000A7DC8" w:rsidRDefault="000A7DC8" w:rsidP="000A7DC8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</w:p>
        </w:tc>
      </w:tr>
    </w:tbl>
    <w:p w14:paraId="6B5C5030" w14:textId="77777777" w:rsidR="007F6CEE" w:rsidRPr="00BC3081" w:rsidRDefault="00341354" w:rsidP="00342498">
      <w:pPr>
        <w:pStyle w:val="3"/>
      </w:pPr>
      <w:r>
        <w:rPr>
          <w:rFonts w:hint="eastAsia"/>
        </w:rPr>
        <w:t>安检</w:t>
      </w:r>
      <w:r w:rsidRPr="00BC3081">
        <w:rPr>
          <w:rFonts w:hint="eastAsia"/>
        </w:rPr>
        <w:t>报警事件类型</w:t>
      </w:r>
    </w:p>
    <w:tbl>
      <w:tblPr>
        <w:tblW w:w="3549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984"/>
      </w:tblGrid>
      <w:tr w:rsidR="007F6CEE" w:rsidRPr="00BC3081" w14:paraId="74A5A742" w14:textId="77777777" w:rsidTr="00E957ED">
        <w:trPr>
          <w:trHeight w:val="285"/>
        </w:trPr>
        <w:tc>
          <w:tcPr>
            <w:tcW w:w="1565" w:type="dxa"/>
            <w:shd w:val="clear" w:color="auto" w:fill="auto"/>
          </w:tcPr>
          <w:p w14:paraId="4F7D1EF3" w14:textId="77777777" w:rsidR="007F6CEE" w:rsidRPr="00BC3081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435805">
              <w:rPr>
                <w:rFonts w:eastAsia="楷体"/>
                <w:szCs w:val="24"/>
              </w:rPr>
              <w:t>266241</w:t>
            </w:r>
          </w:p>
        </w:tc>
        <w:tc>
          <w:tcPr>
            <w:tcW w:w="1984" w:type="dxa"/>
            <w:shd w:val="clear" w:color="auto" w:fill="auto"/>
          </w:tcPr>
          <w:p w14:paraId="0E191E22" w14:textId="77777777" w:rsidR="007F6CEE" w:rsidRPr="00BC3081" w:rsidRDefault="007F6CEE" w:rsidP="00E957ED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 w:rsidRPr="00AD65F1">
              <w:rPr>
                <w:rFonts w:eastAsia="楷体" w:hint="eastAsia"/>
                <w:szCs w:val="24"/>
              </w:rPr>
              <w:t>包裹异常事件</w:t>
            </w:r>
          </w:p>
        </w:tc>
      </w:tr>
      <w:tr w:rsidR="007F6CEE" w:rsidRPr="00AD65F1" w14:paraId="410E0806" w14:textId="77777777" w:rsidTr="00E957ED">
        <w:trPr>
          <w:trHeight w:val="285"/>
        </w:trPr>
        <w:tc>
          <w:tcPr>
            <w:tcW w:w="1565" w:type="dxa"/>
            <w:shd w:val="clear" w:color="auto" w:fill="auto"/>
          </w:tcPr>
          <w:p w14:paraId="120E95ED" w14:textId="77777777" w:rsidR="007F6CEE" w:rsidRPr="00435805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435805">
              <w:rPr>
                <w:rFonts w:eastAsia="楷体"/>
                <w:szCs w:val="24"/>
              </w:rPr>
              <w:t>131614</w:t>
            </w:r>
          </w:p>
        </w:tc>
        <w:tc>
          <w:tcPr>
            <w:tcW w:w="1984" w:type="dxa"/>
            <w:shd w:val="clear" w:color="auto" w:fill="auto"/>
          </w:tcPr>
          <w:p w14:paraId="549A5DD1" w14:textId="77777777" w:rsidR="007F6CEE" w:rsidRPr="00AD65F1" w:rsidRDefault="007F6CEE" w:rsidP="00E957ED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人脸测温事件</w:t>
            </w:r>
          </w:p>
        </w:tc>
      </w:tr>
      <w:tr w:rsidR="007F6CEE" w14:paraId="3FD4A78A" w14:textId="77777777" w:rsidTr="00E957ED">
        <w:trPr>
          <w:trHeight w:val="285"/>
        </w:trPr>
        <w:tc>
          <w:tcPr>
            <w:tcW w:w="1565" w:type="dxa"/>
            <w:shd w:val="clear" w:color="auto" w:fill="auto"/>
          </w:tcPr>
          <w:p w14:paraId="525693A3" w14:textId="77777777" w:rsidR="007F6CEE" w:rsidRPr="00435805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435805">
              <w:rPr>
                <w:rFonts w:eastAsia="楷体"/>
                <w:szCs w:val="24"/>
              </w:rPr>
              <w:t>131616</w:t>
            </w:r>
          </w:p>
        </w:tc>
        <w:tc>
          <w:tcPr>
            <w:tcW w:w="1984" w:type="dxa"/>
            <w:shd w:val="clear" w:color="auto" w:fill="auto"/>
          </w:tcPr>
          <w:p w14:paraId="5E6ABCAA" w14:textId="77777777" w:rsidR="007F6CEE" w:rsidRDefault="007F6CEE" w:rsidP="00E957ED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客流事件</w:t>
            </w:r>
          </w:p>
        </w:tc>
      </w:tr>
      <w:tr w:rsidR="007F6CEE" w14:paraId="46B81715" w14:textId="77777777" w:rsidTr="00E957ED">
        <w:trPr>
          <w:trHeight w:val="285"/>
        </w:trPr>
        <w:tc>
          <w:tcPr>
            <w:tcW w:w="1565" w:type="dxa"/>
            <w:shd w:val="clear" w:color="auto" w:fill="auto"/>
          </w:tcPr>
          <w:p w14:paraId="5C2C348B" w14:textId="77777777" w:rsidR="007F6CEE" w:rsidRPr="00435805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18110E">
              <w:rPr>
                <w:rFonts w:eastAsia="楷体"/>
                <w:szCs w:val="24"/>
              </w:rPr>
              <w:t>266242</w:t>
            </w:r>
          </w:p>
        </w:tc>
        <w:tc>
          <w:tcPr>
            <w:tcW w:w="1984" w:type="dxa"/>
            <w:shd w:val="clear" w:color="auto" w:fill="auto"/>
          </w:tcPr>
          <w:p w14:paraId="26E8A96A" w14:textId="77777777" w:rsidR="007F6CEE" w:rsidRDefault="007F6CEE" w:rsidP="00E957ED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金属事件</w:t>
            </w:r>
          </w:p>
        </w:tc>
      </w:tr>
    </w:tbl>
    <w:p w14:paraId="1654355D" w14:textId="583782AB" w:rsidR="00955EB5" w:rsidRPr="00BC3081" w:rsidRDefault="00955EB5" w:rsidP="00342498">
      <w:pPr>
        <w:pStyle w:val="3"/>
      </w:pPr>
      <w:r w:rsidRPr="00955EB5">
        <w:rPr>
          <w:rFonts w:hint="eastAsia"/>
        </w:rPr>
        <w:t>危险品类型</w:t>
      </w:r>
    </w:p>
    <w:tbl>
      <w:tblPr>
        <w:tblW w:w="3974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2835"/>
      </w:tblGrid>
      <w:tr w:rsidR="007F6CEE" w:rsidRPr="00BC3081" w14:paraId="6E4F9C90" w14:textId="77777777" w:rsidTr="00E957ED">
        <w:trPr>
          <w:trHeight w:val="285"/>
        </w:trPr>
        <w:tc>
          <w:tcPr>
            <w:tcW w:w="1139" w:type="dxa"/>
            <w:shd w:val="clear" w:color="auto" w:fill="auto"/>
          </w:tcPr>
          <w:p w14:paraId="3E8DD526" w14:textId="77777777" w:rsidR="007F6CEE" w:rsidRPr="00BC3081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/>
                <w:szCs w:val="24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6236E081" w14:textId="77777777" w:rsidR="007F6CEE" w:rsidRPr="00BC3081" w:rsidRDefault="007F6CEE" w:rsidP="00E957ED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电池-batteries</w:t>
            </w:r>
          </w:p>
        </w:tc>
      </w:tr>
      <w:tr w:rsidR="007F6CEE" w:rsidRPr="00BC3081" w14:paraId="15BC7A93" w14:textId="77777777" w:rsidTr="00E957ED">
        <w:trPr>
          <w:trHeight w:val="285"/>
        </w:trPr>
        <w:tc>
          <w:tcPr>
            <w:tcW w:w="1139" w:type="dxa"/>
            <w:shd w:val="clear" w:color="auto" w:fill="auto"/>
          </w:tcPr>
          <w:p w14:paraId="7F362922" w14:textId="77777777" w:rsidR="007F6CEE" w:rsidRPr="00BC3081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5BD5020C" w14:textId="77777777" w:rsidR="007F6CEE" w:rsidRPr="00BC3081" w:rsidRDefault="007F6CEE" w:rsidP="00E957ED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液体-bottles</w:t>
            </w:r>
          </w:p>
        </w:tc>
      </w:tr>
      <w:tr w:rsidR="007F6CEE" w:rsidRPr="00BC3081" w14:paraId="24FA3C0C" w14:textId="77777777" w:rsidTr="00E957ED">
        <w:trPr>
          <w:trHeight w:val="285"/>
        </w:trPr>
        <w:tc>
          <w:tcPr>
            <w:tcW w:w="1139" w:type="dxa"/>
            <w:shd w:val="clear" w:color="auto" w:fill="auto"/>
          </w:tcPr>
          <w:p w14:paraId="7AB728AC" w14:textId="77777777" w:rsidR="007F6CEE" w:rsidRPr="00BC3081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5FA0556E" w14:textId="77777777" w:rsidR="007F6CEE" w:rsidRPr="00BC3081" w:rsidRDefault="007F6CEE" w:rsidP="00E957ED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烟花爆竹-firecrackers</w:t>
            </w:r>
          </w:p>
        </w:tc>
      </w:tr>
      <w:tr w:rsidR="007F6CEE" w:rsidRPr="00BC3081" w14:paraId="37B563CC" w14:textId="77777777" w:rsidTr="00E957ED">
        <w:trPr>
          <w:trHeight w:val="285"/>
        </w:trPr>
        <w:tc>
          <w:tcPr>
            <w:tcW w:w="1139" w:type="dxa"/>
            <w:shd w:val="clear" w:color="auto" w:fill="auto"/>
          </w:tcPr>
          <w:p w14:paraId="2EDE5F18" w14:textId="77777777" w:rsidR="007F6CEE" w:rsidRPr="00BC3081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23F2E12E" w14:textId="77777777" w:rsidR="007F6CEE" w:rsidRPr="00BC3081" w:rsidRDefault="007F6CEE" w:rsidP="00E957ED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枪支-guns</w:t>
            </w:r>
          </w:p>
        </w:tc>
      </w:tr>
      <w:tr w:rsidR="007F6CEE" w:rsidRPr="00BC3081" w14:paraId="10F67D15" w14:textId="77777777" w:rsidTr="00E957ED">
        <w:trPr>
          <w:trHeight w:val="285"/>
        </w:trPr>
        <w:tc>
          <w:tcPr>
            <w:tcW w:w="1139" w:type="dxa"/>
            <w:shd w:val="clear" w:color="auto" w:fill="auto"/>
          </w:tcPr>
          <w:p w14:paraId="44C26AE4" w14:textId="77777777" w:rsidR="007F6CEE" w:rsidRPr="00BC3081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718B883D" w14:textId="77777777" w:rsidR="007F6CEE" w:rsidRPr="00BC3081" w:rsidRDefault="007F6CEE" w:rsidP="00E957ED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手铐-handcuffs</w:t>
            </w:r>
          </w:p>
        </w:tc>
      </w:tr>
      <w:tr w:rsidR="007F6CEE" w:rsidRPr="00BC3081" w14:paraId="22C421F2" w14:textId="77777777" w:rsidTr="00E957ED">
        <w:trPr>
          <w:trHeight w:val="285"/>
        </w:trPr>
        <w:tc>
          <w:tcPr>
            <w:tcW w:w="1139" w:type="dxa"/>
            <w:shd w:val="clear" w:color="auto" w:fill="auto"/>
          </w:tcPr>
          <w:p w14:paraId="5B2937EA" w14:textId="77777777" w:rsidR="007F6CEE" w:rsidRPr="00BC3081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6</w:t>
            </w:r>
          </w:p>
        </w:tc>
        <w:tc>
          <w:tcPr>
            <w:tcW w:w="2835" w:type="dxa"/>
            <w:shd w:val="clear" w:color="auto" w:fill="auto"/>
          </w:tcPr>
          <w:p w14:paraId="5752E911" w14:textId="77777777" w:rsidR="007F6CEE" w:rsidRPr="00BC3081" w:rsidRDefault="007F6CEE" w:rsidP="00E957ED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刀具-knives</w:t>
            </w:r>
          </w:p>
        </w:tc>
      </w:tr>
      <w:tr w:rsidR="007F6CEE" w:rsidRPr="00BC3081" w14:paraId="622070B9" w14:textId="77777777" w:rsidTr="00E957ED">
        <w:trPr>
          <w:trHeight w:val="285"/>
        </w:trPr>
        <w:tc>
          <w:tcPr>
            <w:tcW w:w="1139" w:type="dxa"/>
            <w:shd w:val="clear" w:color="auto" w:fill="auto"/>
          </w:tcPr>
          <w:p w14:paraId="5957028D" w14:textId="77777777" w:rsidR="007F6CEE" w:rsidRPr="00BC3081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14:paraId="7A09B98E" w14:textId="77777777" w:rsidR="007F6CEE" w:rsidRPr="00BC3081" w:rsidRDefault="007F6CEE" w:rsidP="00E957ED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指虎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-knuckle-duster</w:t>
            </w:r>
          </w:p>
        </w:tc>
      </w:tr>
      <w:tr w:rsidR="007F6CEE" w:rsidRPr="00BC3081" w14:paraId="3E59DEAF" w14:textId="77777777" w:rsidTr="00E957ED">
        <w:trPr>
          <w:trHeight w:val="285"/>
        </w:trPr>
        <w:tc>
          <w:tcPr>
            <w:tcW w:w="1139" w:type="dxa"/>
            <w:shd w:val="clear" w:color="auto" w:fill="auto"/>
          </w:tcPr>
          <w:p w14:paraId="11915807" w14:textId="77777777" w:rsidR="007F6CEE" w:rsidRPr="00BC3081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14:paraId="0FEAD0D3" w14:textId="77777777" w:rsidR="007F6CEE" w:rsidRPr="00BC3081" w:rsidRDefault="007F6CEE" w:rsidP="00E957ED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笔记本电脑-laptops</w:t>
            </w:r>
          </w:p>
        </w:tc>
      </w:tr>
      <w:tr w:rsidR="007F6CEE" w:rsidRPr="00BC3081" w14:paraId="1C1504EC" w14:textId="77777777" w:rsidTr="00E957ED">
        <w:trPr>
          <w:trHeight w:val="285"/>
        </w:trPr>
        <w:tc>
          <w:tcPr>
            <w:tcW w:w="1139" w:type="dxa"/>
            <w:shd w:val="clear" w:color="auto" w:fill="auto"/>
          </w:tcPr>
          <w:p w14:paraId="18C0A39D" w14:textId="77777777" w:rsidR="007F6CEE" w:rsidRPr="00BC3081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31516ED1" w14:textId="77777777" w:rsidR="007F6CEE" w:rsidRPr="00BC3081" w:rsidRDefault="007F6CEE" w:rsidP="00E957ED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打火机-lighter</w:t>
            </w:r>
          </w:p>
        </w:tc>
      </w:tr>
      <w:tr w:rsidR="007F6CEE" w:rsidRPr="00BC3081" w14:paraId="73BF665C" w14:textId="77777777" w:rsidTr="00E957ED">
        <w:trPr>
          <w:trHeight w:val="285"/>
        </w:trPr>
        <w:tc>
          <w:tcPr>
            <w:tcW w:w="1139" w:type="dxa"/>
            <w:shd w:val="clear" w:color="auto" w:fill="auto"/>
          </w:tcPr>
          <w:p w14:paraId="6D6A7FAA" w14:textId="77777777" w:rsidR="007F6CEE" w:rsidRPr="00BC3081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 w:rsidRPr="00BC3081">
              <w:rPr>
                <w:rFonts w:eastAsia="楷体" w:hint="eastAsia"/>
                <w:szCs w:val="24"/>
              </w:rPr>
              <w:t>1</w:t>
            </w:r>
            <w:r w:rsidRPr="00BC3081">
              <w:rPr>
                <w:rFonts w:eastAsia="楷体"/>
                <w:szCs w:val="24"/>
              </w:rPr>
              <w:t>0</w:t>
            </w:r>
          </w:p>
        </w:tc>
        <w:tc>
          <w:tcPr>
            <w:tcW w:w="2835" w:type="dxa"/>
            <w:shd w:val="clear" w:color="auto" w:fill="auto"/>
          </w:tcPr>
          <w:p w14:paraId="29B083DC" w14:textId="77777777" w:rsidR="007F6CEE" w:rsidRPr="00BC3081" w:rsidRDefault="007F6CEE" w:rsidP="00E957ED">
            <w:pPr>
              <w:spacing w:line="240" w:lineRule="auto"/>
              <w:ind w:firstLineChars="0" w:firstLine="0"/>
              <w:jc w:val="left"/>
              <w:rPr>
                <w:rFonts w:eastAsia="楷体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手机-mobilephones</w:t>
            </w:r>
          </w:p>
        </w:tc>
      </w:tr>
      <w:tr w:rsidR="007F6CEE" w:rsidRPr="00BC3081" w14:paraId="35F758AA" w14:textId="77777777" w:rsidTr="00E957ED">
        <w:trPr>
          <w:trHeight w:val="285"/>
        </w:trPr>
        <w:tc>
          <w:tcPr>
            <w:tcW w:w="1139" w:type="dxa"/>
            <w:shd w:val="clear" w:color="auto" w:fill="auto"/>
          </w:tcPr>
          <w:p w14:paraId="10C6D6A7" w14:textId="77777777" w:rsidR="007F6CEE" w:rsidRPr="00BC3081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1</w:t>
            </w:r>
            <w:r>
              <w:rPr>
                <w:rFonts w:eastAsia="楷体"/>
                <w:szCs w:val="24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372588A1" w14:textId="77777777" w:rsidR="007F6CEE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剪刀-scissors</w:t>
            </w:r>
          </w:p>
        </w:tc>
      </w:tr>
      <w:tr w:rsidR="007F6CEE" w:rsidRPr="00BC3081" w14:paraId="7A9B5D15" w14:textId="77777777" w:rsidTr="00E957ED">
        <w:trPr>
          <w:trHeight w:val="285"/>
        </w:trPr>
        <w:tc>
          <w:tcPr>
            <w:tcW w:w="1139" w:type="dxa"/>
            <w:shd w:val="clear" w:color="auto" w:fill="auto"/>
          </w:tcPr>
          <w:p w14:paraId="6D1132DE" w14:textId="77777777" w:rsidR="007F6CEE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1</w:t>
            </w:r>
            <w:r>
              <w:rPr>
                <w:rFonts w:eastAsia="楷体"/>
                <w:szCs w:val="24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47D968EE" w14:textId="77777777" w:rsidR="007F6CEE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甩棍-spontoon</w:t>
            </w:r>
          </w:p>
        </w:tc>
      </w:tr>
      <w:tr w:rsidR="007F6CEE" w:rsidRPr="00BC3081" w14:paraId="7114CE43" w14:textId="77777777" w:rsidTr="00E957ED">
        <w:trPr>
          <w:trHeight w:val="285"/>
        </w:trPr>
        <w:tc>
          <w:tcPr>
            <w:tcW w:w="1139" w:type="dxa"/>
            <w:shd w:val="clear" w:color="auto" w:fill="auto"/>
          </w:tcPr>
          <w:p w14:paraId="354EDAAD" w14:textId="77777777" w:rsidR="007F6CEE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1</w:t>
            </w:r>
            <w:r>
              <w:rPr>
                <w:rFonts w:eastAsia="楷体"/>
                <w:szCs w:val="24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2D27F5FE" w14:textId="77777777" w:rsidR="007F6CEE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喷罐-spraycans</w:t>
            </w:r>
          </w:p>
        </w:tc>
      </w:tr>
      <w:tr w:rsidR="007F6CEE" w:rsidRPr="00BC3081" w14:paraId="1269BCFA" w14:textId="77777777" w:rsidTr="00E957ED">
        <w:trPr>
          <w:trHeight w:val="285"/>
        </w:trPr>
        <w:tc>
          <w:tcPr>
            <w:tcW w:w="1139" w:type="dxa"/>
            <w:shd w:val="clear" w:color="auto" w:fill="auto"/>
          </w:tcPr>
          <w:p w14:paraId="4639DAFF" w14:textId="77777777" w:rsidR="007F6CEE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1</w:t>
            </w:r>
            <w:r>
              <w:rPr>
                <w:rFonts w:eastAsia="楷体"/>
                <w:szCs w:val="24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34934FD0" w14:textId="77777777" w:rsidR="007F6CEE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电击器-stun_rod</w:t>
            </w:r>
          </w:p>
        </w:tc>
      </w:tr>
      <w:tr w:rsidR="007F6CEE" w:rsidRPr="00BC3081" w14:paraId="64626A21" w14:textId="77777777" w:rsidTr="00E957ED">
        <w:trPr>
          <w:trHeight w:val="285"/>
        </w:trPr>
        <w:tc>
          <w:tcPr>
            <w:tcW w:w="1139" w:type="dxa"/>
            <w:shd w:val="clear" w:color="auto" w:fill="auto"/>
          </w:tcPr>
          <w:p w14:paraId="7D837133" w14:textId="77777777" w:rsidR="007F6CEE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1</w:t>
            </w:r>
            <w:r>
              <w:rPr>
                <w:rFonts w:eastAsia="楷体"/>
                <w:szCs w:val="24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369A9C14" w14:textId="77777777" w:rsidR="007F6CEE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雨伞-umbrellas</w:t>
            </w:r>
          </w:p>
        </w:tc>
      </w:tr>
      <w:tr w:rsidR="007F6CEE" w:rsidRPr="00BC3081" w14:paraId="1B4AA296" w14:textId="77777777" w:rsidTr="00E957ED">
        <w:trPr>
          <w:trHeight w:val="285"/>
        </w:trPr>
        <w:tc>
          <w:tcPr>
            <w:tcW w:w="1139" w:type="dxa"/>
            <w:shd w:val="clear" w:color="auto" w:fill="auto"/>
          </w:tcPr>
          <w:p w14:paraId="2E8E5D0A" w14:textId="77777777" w:rsidR="007F6CEE" w:rsidRDefault="007F6CEE" w:rsidP="00E957ED">
            <w:pPr>
              <w:spacing w:line="240" w:lineRule="auto"/>
              <w:ind w:firstLineChars="0" w:firstLine="0"/>
              <w:jc w:val="center"/>
              <w:rPr>
                <w:rFonts w:eastAsia="楷体"/>
                <w:szCs w:val="24"/>
              </w:rPr>
            </w:pPr>
            <w:r>
              <w:rPr>
                <w:rFonts w:eastAsia="楷体" w:hint="eastAsia"/>
                <w:szCs w:val="24"/>
              </w:rPr>
              <w:t>16</w:t>
            </w:r>
          </w:p>
        </w:tc>
        <w:tc>
          <w:tcPr>
            <w:tcW w:w="2835" w:type="dxa"/>
            <w:shd w:val="clear" w:color="auto" w:fill="auto"/>
          </w:tcPr>
          <w:p w14:paraId="26941570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bottles 瓶子容器类</w:t>
            </w:r>
          </w:p>
          <w:p w14:paraId="1A072422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knives 管制刀具类</w:t>
            </w:r>
          </w:p>
          <w:p w14:paraId="1F01F9E8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guns 枪支类</w:t>
            </w:r>
          </w:p>
          <w:p w14:paraId="29DCECAF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umbrellas 雨伞</w:t>
            </w:r>
          </w:p>
          <w:p w14:paraId="1B70C048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lastRenderedPageBreak/>
              <w:t>batteries 电池类</w:t>
            </w:r>
          </w:p>
          <w:p w14:paraId="4F8D414E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scissors 剪刀类</w:t>
            </w:r>
          </w:p>
          <w:p w14:paraId="790F1B2F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spraycans 喷罐类</w:t>
            </w:r>
          </w:p>
          <w:p w14:paraId="5392CFB6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mobilephones 手机</w:t>
            </w:r>
          </w:p>
          <w:p w14:paraId="423759DA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laptops 笔记本电脑</w:t>
            </w:r>
          </w:p>
          <w:p w14:paraId="607EC6C7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gun_barrel 枪管</w:t>
            </w:r>
          </w:p>
          <w:p w14:paraId="7A9C9E2D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gun_magazine 弹匣</w:t>
            </w:r>
          </w:p>
          <w:p w14:paraId="656D150A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gun_slide 枪套筒</w:t>
            </w:r>
          </w:p>
          <w:p w14:paraId="24CD01AB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gun_grip 枪握把</w:t>
            </w:r>
          </w:p>
          <w:p w14:paraId="67C5B936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gun_bullet 子弹</w:t>
            </w:r>
          </w:p>
          <w:p w14:paraId="275F4062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lighter 打火机类</w:t>
            </w:r>
          </w:p>
          <w:p w14:paraId="0C35BB6F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handcuffs 手铐</w:t>
            </w:r>
          </w:p>
          <w:p w14:paraId="04643DE9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firecrackers 烟花爆竹</w:t>
            </w:r>
          </w:p>
          <w:p w14:paraId="14A7CA0C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spontoon 警棍</w:t>
            </w:r>
          </w:p>
          <w:p w14:paraId="03FEDCE5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stun_rod 电击器</w:t>
            </w:r>
          </w:p>
          <w:p w14:paraId="636CE8F3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knuckle-duster 指虎</w:t>
            </w:r>
          </w:p>
          <w:p w14:paraId="64318F1D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knifeAndGunTools 刀枪工具</w:t>
            </w:r>
          </w:p>
          <w:p w14:paraId="5C4C2765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cans 分类门易拉罐</w:t>
            </w:r>
          </w:p>
          <w:p w14:paraId="7090420D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ironCansOrIronPipes 铁罐、铁管</w:t>
            </w:r>
          </w:p>
          <w:p w14:paraId="6942F04B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tinplates 马口铁</w:t>
            </w:r>
          </w:p>
          <w:p w14:paraId="48096BF3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belts 腰带</w:t>
            </w:r>
          </w:p>
          <w:p w14:paraId="2C7F290A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keys 钥匙</w:t>
            </w:r>
          </w:p>
          <w:p w14:paraId="25561D5B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bracelets 手环</w:t>
            </w:r>
          </w:p>
          <w:p w14:paraId="73B0F2CA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wristWatches 手表</w:t>
            </w:r>
          </w:p>
          <w:p w14:paraId="665F1B34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others 其他</w:t>
            </w:r>
          </w:p>
          <w:p w14:paraId="69A3826A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aluminumTubes 铝管</w:t>
            </w:r>
          </w:p>
          <w:p w14:paraId="40CF0542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tools 家用工具类</w:t>
            </w:r>
          </w:p>
          <w:p w14:paraId="61098C44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plastic_bottle 塑料瓶</w:t>
            </w:r>
          </w:p>
          <w:p w14:paraId="4656FDFF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glass_bottle 玻璃瓶</w:t>
            </w:r>
          </w:p>
          <w:p w14:paraId="125AEBB1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can 易拉罐</w:t>
            </w:r>
          </w:p>
          <w:p w14:paraId="4510A6CA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metal_can 金属瓶</w:t>
            </w:r>
          </w:p>
          <w:p w14:paraId="2ADB63C8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lastRenderedPageBreak/>
              <w:t>cutter 常规刀具</w:t>
            </w:r>
          </w:p>
          <w:p w14:paraId="3D8FC5AD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jack_knife 折叠刀</w:t>
            </w:r>
          </w:p>
          <w:p w14:paraId="4F9F4567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block_battery 块状电池</w:t>
            </w:r>
          </w:p>
          <w:p w14:paraId="2C366C2B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cell_battery 节状电池</w:t>
            </w:r>
          </w:p>
          <w:p w14:paraId="3EE068BD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button_cell 纽扣电池</w:t>
            </w:r>
          </w:p>
          <w:p w14:paraId="421F0090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normal_scissors 常规剪刀</w:t>
            </w:r>
          </w:p>
          <w:p w14:paraId="3A656F5A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foldingScissors 折叠剪刀</w:t>
            </w:r>
          </w:p>
          <w:p w14:paraId="606D9DC5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UshapedScissors U型刺绣剪刀</w:t>
            </w:r>
          </w:p>
          <w:p w14:paraId="684A72BE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metal_sprayCan 金属喷罐</w:t>
            </w:r>
          </w:p>
          <w:p w14:paraId="0B20DD9C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plasticSprayCan 塑料喷罐</w:t>
            </w:r>
          </w:p>
          <w:p w14:paraId="06E26372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glass_sprayCan 玻璃喷罐</w:t>
            </w:r>
          </w:p>
          <w:p w14:paraId="360DC19D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alumin_sprayCan 铝制喷罐</w:t>
            </w:r>
          </w:p>
          <w:p w14:paraId="48C97C86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plastic_lighter 塑料打火机</w:t>
            </w:r>
          </w:p>
          <w:p w14:paraId="74BB0E5F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metal_lighter 金属打火机</w:t>
            </w:r>
          </w:p>
          <w:p w14:paraId="47234FB7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Pistol 手枪</w:t>
            </w:r>
          </w:p>
          <w:p w14:paraId="30B60D67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plastic_gun 塑料枪</w:t>
            </w:r>
          </w:p>
          <w:p w14:paraId="532CEDCD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long_barre_gun 长枪</w:t>
            </w:r>
          </w:p>
          <w:p w14:paraId="7DABB2F3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claw_hammer 羊角</w:t>
            </w:r>
            <w:proofErr w:type="gramStart"/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锤</w:t>
            </w:r>
            <w:proofErr w:type="gramEnd"/>
          </w:p>
          <w:p w14:paraId="3EFD208B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ball_hammer 圆头锤</w:t>
            </w:r>
          </w:p>
          <w:p w14:paraId="0FD64F8A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axe 斧子</w:t>
            </w:r>
          </w:p>
          <w:p w14:paraId="2BB608D9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chisel 凿子</w:t>
            </w:r>
          </w:p>
          <w:p w14:paraId="017E2AA7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pliers 钳子</w:t>
            </w:r>
          </w:p>
          <w:p w14:paraId="6036F686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wrench 扳手</w:t>
            </w:r>
          </w:p>
          <w:p w14:paraId="379C52D1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awl 锥子</w:t>
            </w:r>
          </w:p>
          <w:p w14:paraId="0321DC98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nailGun 射钉枪</w:t>
            </w:r>
          </w:p>
          <w:p w14:paraId="45185D54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slingshot 弹弓</w:t>
            </w:r>
          </w:p>
          <w:p w14:paraId="52C13C81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weldingGun 焊枪</w:t>
            </w:r>
          </w:p>
          <w:p w14:paraId="5A3AFB4D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screwdriver 螺丝刀</w:t>
            </w:r>
          </w:p>
          <w:p w14:paraId="23C79C08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cachet 公章</w:t>
            </w:r>
          </w:p>
          <w:p w14:paraId="3BB99754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detonator 雷管</w:t>
            </w:r>
          </w:p>
          <w:p w14:paraId="59EF42BD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whole_cigarette 整条香烟</w:t>
            </w:r>
          </w:p>
          <w:p w14:paraId="4AE0229A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flashlight 强光手电</w:t>
            </w:r>
          </w:p>
          <w:p w14:paraId="139C54E6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lastRenderedPageBreak/>
              <w:t>power_bank 充电宝</w:t>
            </w:r>
          </w:p>
          <w:p w14:paraId="6F71C50F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edged_tools 利器</w:t>
            </w:r>
          </w:p>
          <w:p w14:paraId="7AA1B18E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nail_clipper 指甲剪</w:t>
            </w:r>
          </w:p>
          <w:p w14:paraId="28257E03" w14:textId="77777777" w:rsidR="007F6CEE" w:rsidRPr="00F152EC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gun_parts 枪支零部件类</w:t>
            </w:r>
          </w:p>
          <w:p w14:paraId="41600272" w14:textId="77777777" w:rsidR="007F6CEE" w:rsidRDefault="007F6CEE" w:rsidP="00E957ED">
            <w:pPr>
              <w:spacing w:line="240" w:lineRule="auto"/>
              <w:ind w:firstLineChars="0" w:firstLine="0"/>
              <w:jc w:val="left"/>
              <w:rPr>
                <w:rFonts w:ascii="微软雅黑" w:eastAsia="微软雅黑" w:hAnsi="微软雅黑"/>
                <w:color w:val="000000"/>
                <w:spacing w:val="5"/>
                <w:sz w:val="21"/>
                <w:shd w:val="clear" w:color="auto" w:fill="FFFFFF"/>
              </w:rPr>
            </w:pPr>
            <w:r w:rsidRPr="00F152EC">
              <w:rPr>
                <w:rFonts w:ascii="微软雅黑" w:eastAsia="微软雅黑" w:hAnsi="微软雅黑" w:hint="eastAsia"/>
                <w:color w:val="000000"/>
                <w:spacing w:val="5"/>
                <w:sz w:val="21"/>
                <w:shd w:val="clear" w:color="auto" w:fill="FFFFFF"/>
              </w:rPr>
              <w:t>otherContraband 其他违禁品</w:t>
            </w:r>
          </w:p>
        </w:tc>
      </w:tr>
    </w:tbl>
    <w:p w14:paraId="159CCA0D" w14:textId="77777777" w:rsidR="007B2E95" w:rsidRDefault="007B2E95">
      <w:pPr>
        <w:widowControl/>
        <w:spacing w:line="240" w:lineRule="auto"/>
        <w:ind w:firstLineChars="0" w:firstLine="0"/>
        <w:jc w:val="left"/>
        <w:rPr>
          <w:rFonts w:ascii="宋体" w:hAnsiTheme="majorHAnsi" w:cstheme="majorBidi"/>
          <w:b/>
          <w:kern w:val="44"/>
          <w:sz w:val="30"/>
          <w:szCs w:val="32"/>
        </w:rPr>
      </w:pPr>
      <w:r>
        <w:lastRenderedPageBreak/>
        <w:br w:type="page"/>
      </w:r>
    </w:p>
    <w:p w14:paraId="795B5E62" w14:textId="20F87772" w:rsidR="007B2E95" w:rsidRDefault="007B2E95" w:rsidP="0004041E">
      <w:pPr>
        <w:pStyle w:val="2"/>
      </w:pPr>
      <w:bookmarkStart w:id="57" w:name="_Toc138245899"/>
      <w:r>
        <w:rPr>
          <w:rFonts w:hint="eastAsia"/>
        </w:rPr>
        <w:lastRenderedPageBreak/>
        <w:t>事件报文</w:t>
      </w:r>
      <w:bookmarkEnd w:id="57"/>
    </w:p>
    <w:p w14:paraId="7EE95304" w14:textId="0289BEB2" w:rsidR="007B2E95" w:rsidRDefault="00ED2671" w:rsidP="0004041E">
      <w:pPr>
        <w:pStyle w:val="3"/>
      </w:pPr>
      <w:r>
        <w:rPr>
          <w:rFonts w:hint="eastAsia"/>
        </w:rPr>
        <w:t>安检</w:t>
      </w:r>
      <w:r w:rsidR="007B2E95">
        <w:rPr>
          <w:rFonts w:hint="eastAsia"/>
        </w:rPr>
        <w:t>包裹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2E95" w14:paraId="2BD7B1BC" w14:textId="77777777" w:rsidTr="00FA2B73">
        <w:tc>
          <w:tcPr>
            <w:tcW w:w="9628" w:type="dxa"/>
          </w:tcPr>
          <w:p w14:paraId="48207776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>{</w:t>
            </w:r>
          </w:p>
          <w:p w14:paraId="2093D05F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"channelID":1,</w:t>
            </w:r>
          </w:p>
          <w:p w14:paraId="61AD9291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"contrabandCount":{</w:t>
            </w:r>
          </w:p>
          <w:p w14:paraId="5ADCBE82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"tools":2</w:t>
            </w:r>
          </w:p>
          <w:p w14:paraId="61856867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},</w:t>
            </w:r>
          </w:p>
          <w:p w14:paraId="560315D4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"dataType":"securityCheckingAlarm",</w:t>
            </w:r>
          </w:p>
          <w:p w14:paraId="4F693AC2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"dateTime":"2021-04-26T10:49:31+08:00",</w:t>
            </w:r>
          </w:p>
          <w:p w14:paraId="13000F07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"deviceID":"F57426121",</w:t>
            </w:r>
          </w:p>
          <w:p w14:paraId="044D3E4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"eventType":"securityCheckingResult",</w:t>
            </w:r>
          </w:p>
          <w:p w14:paraId="225A4517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"ipAddress":"10.65.145.25",</w:t>
            </w:r>
          </w:p>
          <w:p w14:paraId="7C195865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</w:t>
            </w:r>
            <w:proofErr w:type="gramStart"/>
            <w:r w:rsidRPr="007B2E95">
              <w:rPr>
                <w:sz w:val="21"/>
              </w:rPr>
              <w:t>portNo</w:t>
            </w:r>
            <w:proofErr w:type="gramEnd"/>
            <w:r w:rsidRPr="007B2E95">
              <w:rPr>
                <w:sz w:val="21"/>
              </w:rPr>
              <w:t>":0,</w:t>
            </w:r>
          </w:p>
          <w:p w14:paraId="7361211C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"recvTime":"2021-04-26T10:49:43+08:00",</w:t>
            </w:r>
          </w:p>
          <w:p w14:paraId="70402A47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"securityCheckingId":"c139469b-910a-42a6-84f0-2e884db09439",</w:t>
            </w:r>
          </w:p>
          <w:p w14:paraId="68A2D06A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"securityCheckingResult":[</w:t>
            </w:r>
          </w:p>
          <w:p w14:paraId="49225EA1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{</w:t>
            </w:r>
          </w:p>
          <w:p w14:paraId="4695247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"dangerousGoodsInfo":[</w:t>
            </w:r>
          </w:p>
          <w:p w14:paraId="62A4211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{</w:t>
            </w:r>
          </w:p>
          <w:p w14:paraId="4D95B2D0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"confidence":98,</w:t>
            </w:r>
          </w:p>
          <w:p w14:paraId="02F9B866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"dangerousGoodsType":"tools",</w:t>
            </w:r>
          </w:p>
          <w:p w14:paraId="4123C492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"rect":{</w:t>
            </w:r>
          </w:p>
          <w:p w14:paraId="1438F2A1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"height":0.095130999999999993,</w:t>
            </w:r>
          </w:p>
          <w:p w14:paraId="67C0CFF2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"width":0.18635499999999999,</w:t>
            </w:r>
          </w:p>
          <w:p w14:paraId="6AF65F5D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"x":0.47734100000000002,</w:t>
            </w:r>
          </w:p>
          <w:p w14:paraId="08B55492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"y":0.59452899999999997</w:t>
            </w:r>
          </w:p>
          <w:p w14:paraId="2F7A1A2A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},</w:t>
            </w:r>
          </w:p>
          <w:p w14:paraId="7A4A8EC7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</w:t>
            </w:r>
            <w:proofErr w:type="gramStart"/>
            <w:r w:rsidRPr="007B2E95">
              <w:rPr>
                <w:sz w:val="21"/>
              </w:rPr>
              <w:t>targetID</w:t>
            </w:r>
            <w:proofErr w:type="gramEnd"/>
            <w:r w:rsidRPr="007B2E95">
              <w:rPr>
                <w:sz w:val="21"/>
              </w:rPr>
              <w:t>":0</w:t>
            </w:r>
          </w:p>
          <w:p w14:paraId="19545A1D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</w:t>
            </w:r>
          </w:p>
          <w:p w14:paraId="5411BAB7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],</w:t>
            </w:r>
          </w:p>
          <w:p w14:paraId="4734D074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"dangerousGoodsNum":1,</w:t>
            </w:r>
          </w:p>
          <w:p w14:paraId="502DC10A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"imageUrl":"http://10.65.222.40:6111/pic?5d19097d127do-5el*91-c1537d8-69a59acbc*222==sp**317==t1*6014793l5*8137=5o4*942b=856b-4pi19ao=79968=130",</w:t>
            </w:r>
          </w:p>
          <w:p w14:paraId="065380BE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"targetAttrs":{</w:t>
            </w:r>
          </w:p>
          <w:p w14:paraId="4C7E9FE9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lastRenderedPageBreak/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"deviceIndexCode":"bf87b1dbf5434bf59f9c8bfd25a0d561",</w:t>
            </w:r>
          </w:p>
          <w:p w14:paraId="30C991E6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"imageServerCode":"e7277a9f-5228-418d-a179-5c9bc5ec9eab",</w:t>
            </w:r>
          </w:p>
          <w:p w14:paraId="3FEEFFBE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"sd_indexcode":"bf87b1dbf5434bf59f9c8bfd25a0d561",</w:t>
            </w:r>
          </w:p>
          <w:p w14:paraId="4ED5F809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"sd_name":""</w:t>
            </w:r>
          </w:p>
          <w:p w14:paraId="01994D36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</w:t>
            </w:r>
          </w:p>
          <w:p w14:paraId="7133BF38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</w:t>
            </w:r>
          </w:p>
          <w:p w14:paraId="693BC6CC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],</w:t>
            </w:r>
          </w:p>
          <w:p w14:paraId="35466470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"sendTime":"2021-04-26T10:49:43+08:00",</w:t>
            </w:r>
          </w:p>
          <w:p w14:paraId="6887FED7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"visualAngleType":"double"</w:t>
            </w:r>
          </w:p>
          <w:p w14:paraId="44487C5C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>}</w:t>
            </w:r>
          </w:p>
        </w:tc>
      </w:tr>
    </w:tbl>
    <w:p w14:paraId="47A245DF" w14:textId="22BAB6FC" w:rsidR="007B2E95" w:rsidRDefault="00ED2671" w:rsidP="0004041E">
      <w:pPr>
        <w:pStyle w:val="3"/>
      </w:pPr>
      <w:r>
        <w:rPr>
          <w:rFonts w:hint="eastAsia"/>
        </w:rPr>
        <w:lastRenderedPageBreak/>
        <w:t>安检</w:t>
      </w:r>
      <w:r w:rsidR="007B2E95">
        <w:rPr>
          <w:rFonts w:hint="eastAsia"/>
        </w:rPr>
        <w:t>客流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2E95" w14:paraId="7F87270E" w14:textId="77777777" w:rsidTr="00FA2B73">
        <w:tc>
          <w:tcPr>
            <w:tcW w:w="9628" w:type="dxa"/>
          </w:tcPr>
          <w:p w14:paraId="375F569A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>{</w:t>
            </w:r>
          </w:p>
          <w:p w14:paraId="5F8A1C9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"dataProcInterval": "6",</w:t>
            </w:r>
          </w:p>
          <w:p w14:paraId="507709F2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"sendTime": "2021-04-15T16:28:54.049+08:00",</w:t>
            </w:r>
          </w:p>
          <w:p w14:paraId="01C55AE4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"picUploadInterval": "0",</w:t>
            </w:r>
          </w:p>
          <w:p w14:paraId="0B3C855E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"channelID": 2,</w:t>
            </w:r>
          </w:p>
          <w:p w14:paraId="2BD524E5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"dataType": "flowStatistic",</w:t>
            </w:r>
          </w:p>
          <w:p w14:paraId="2AF5231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"dateTime": "2021-04-15T16:26:46.000+08:00",</w:t>
            </w:r>
          </w:p>
          <w:p w14:paraId="194F5BD8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"eventDescription": "peopleCounting",</w:t>
            </w:r>
          </w:p>
          <w:p w14:paraId="148337B0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"eventType": "peopleCounting",</w:t>
            </w:r>
          </w:p>
          <w:p w14:paraId="08FC1E57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"ipAddress": "10.6.125.96",</w:t>
            </w:r>
          </w:p>
          <w:p w14:paraId="4B249EB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"peopleCounting": [</w:t>
            </w:r>
          </w:p>
          <w:p w14:paraId="56E905DD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{</w:t>
            </w:r>
          </w:p>
          <w:p w14:paraId="4492E6B9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"childEnterNum": 0,</w:t>
            </w:r>
          </w:p>
          <w:p w14:paraId="52AA0F36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"childLeaveNum": 0,</w:t>
            </w:r>
          </w:p>
          <w:p w14:paraId="611679CF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"duplicatePeople": 0,</w:t>
            </w:r>
          </w:p>
          <w:p w14:paraId="364BE952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"enter": 1593,</w:t>
            </w:r>
          </w:p>
          <w:p w14:paraId="1942B094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"exit": 1652,</w:t>
            </w:r>
          </w:p>
          <w:p w14:paraId="2E7CE3AD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"pass": 0,</w:t>
            </w:r>
          </w:p>
          <w:p w14:paraId="0837296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"statisticalMethods": "realTime",</w:t>
            </w:r>
          </w:p>
          <w:p w14:paraId="473B5DA8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"targetAttrs": {</w:t>
            </w:r>
          </w:p>
          <w:p w14:paraId="4B84D3B1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"imageServerCode": "8e82365d-b93c-4304-8d57-0d6bb37b4bc9",</w:t>
            </w:r>
          </w:p>
          <w:p w14:paraId="41BA0917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"cameraIndexCode": "e76c3d31ce2b41fa9cc808ed24e1c0b8",</w:t>
            </w:r>
          </w:p>
          <w:p w14:paraId="18FB7E64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"deviceIndexCode": "84222e0e06034c9da43b61641e1c1b31"</w:t>
            </w:r>
          </w:p>
          <w:p w14:paraId="032C7D4D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lastRenderedPageBreak/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</w:t>
            </w:r>
          </w:p>
          <w:p w14:paraId="5CCFA49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</w:t>
            </w:r>
          </w:p>
          <w:p w14:paraId="24E97EB0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],</w:t>
            </w:r>
          </w:p>
          <w:p w14:paraId="2CADE3E8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"portNo": 8000,</w:t>
            </w:r>
          </w:p>
          <w:p w14:paraId="260CF71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"recvTime": "2021-04-15T16:28:54.043+08:00"</w:t>
            </w:r>
          </w:p>
          <w:p w14:paraId="5A6F6BCB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>}</w:t>
            </w:r>
          </w:p>
        </w:tc>
      </w:tr>
    </w:tbl>
    <w:p w14:paraId="2DF0AB1E" w14:textId="264E9237" w:rsidR="007B2E95" w:rsidRDefault="00ED2671" w:rsidP="0004041E">
      <w:pPr>
        <w:pStyle w:val="3"/>
      </w:pPr>
      <w:r>
        <w:rPr>
          <w:rFonts w:hint="eastAsia"/>
        </w:rPr>
        <w:lastRenderedPageBreak/>
        <w:t>安检</w:t>
      </w:r>
      <w:r w:rsidR="007B2E95">
        <w:rPr>
          <w:rFonts w:hint="eastAsia"/>
        </w:rPr>
        <w:t>测温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2E95" w14:paraId="59C712E0" w14:textId="77777777" w:rsidTr="00FA2B73">
        <w:tc>
          <w:tcPr>
            <w:tcW w:w="9628" w:type="dxa"/>
          </w:tcPr>
          <w:p w14:paraId="54269419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>{</w:t>
            </w:r>
          </w:p>
          <w:p w14:paraId="670C55E0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"captureLibResult": [</w:t>
            </w:r>
          </w:p>
          <w:p w14:paraId="5F476790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{</w:t>
            </w:r>
          </w:p>
          <w:p w14:paraId="515CDC7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"errorCode": -1,</w:t>
            </w:r>
          </w:p>
          <w:p w14:paraId="7281F926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"faces": [</w:t>
            </w:r>
          </w:p>
          <w:p w14:paraId="7F400AAE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{</w:t>
            </w:r>
          </w:p>
          <w:p w14:paraId="56E6BA5C" w14:textId="43B27CC9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"URL":</w:t>
            </w:r>
            <w:r w:rsidRPr="007B2E95">
              <w:rPr>
                <w:sz w:val="21"/>
              </w:rPr>
              <w:t>"http://10.65.222.40:6120/pic?8d2c7316ee1do-fel*51-230ob=4212*4l6=4334*4692155=3136*=t113**ps8=1*9b8=8366bf1f09f206-a156ob-7pi3321=19=d9a&amp;AccessKeyId=vT6gsQqvte28RLXT&amp;Expires=1615363544&amp;Signature=lzBLk9Xecx3FT91J47mT86VXr8o=",</w:t>
            </w:r>
          </w:p>
          <w:p w14:paraId="6C882CB7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"age": {</w:t>
            </w:r>
          </w:p>
          <w:p w14:paraId="3F286BC1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"ageGroup": "young",</w:t>
            </w:r>
          </w:p>
          <w:p w14:paraId="0CBAADF2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"range": 0,</w:t>
            </w:r>
          </w:p>
          <w:p w14:paraId="70AFE6CA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"value": 21</w:t>
            </w:r>
          </w:p>
          <w:p w14:paraId="2735D755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},</w:t>
            </w:r>
          </w:p>
          <w:p w14:paraId="5792ACC6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"captureEndMark": false,</w:t>
            </w:r>
          </w:p>
          <w:p w14:paraId="30FAFA0D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"faceExpression": {</w:t>
            </w:r>
          </w:p>
          <w:p w14:paraId="2757A190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"value": "happy"</w:t>
            </w:r>
          </w:p>
          <w:p w14:paraId="67DDC6CF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},</w:t>
            </w:r>
          </w:p>
          <w:p w14:paraId="4220E790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"faceId": 108,</w:t>
            </w:r>
          </w:p>
          <w:p w14:paraId="03605C87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"faceRect": {</w:t>
            </w:r>
          </w:p>
          <w:p w14:paraId="22CA5906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"height": 0.36800000071525568,</w:t>
            </w:r>
          </w:p>
          <w:p w14:paraId="47C5F49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"width": 0.15999999642372131,</w:t>
            </w:r>
          </w:p>
          <w:p w14:paraId="10448A7D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"x": 0.21500000357627869,</w:t>
            </w:r>
          </w:p>
          <w:p w14:paraId="3081A425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"y": 0.28499999642372131</w:t>
            </w:r>
          </w:p>
          <w:p w14:paraId="7882E4E6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},</w:t>
            </w:r>
          </w:p>
          <w:p w14:paraId="50943401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"faceScore": {</w:t>
            </w:r>
          </w:p>
          <w:p w14:paraId="609BEC4B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lastRenderedPageBreak/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"enable": "true",</w:t>
            </w:r>
          </w:p>
          <w:p w14:paraId="58C4E298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"totalScore": 0.30000001192092901,</w:t>
            </w:r>
          </w:p>
          <w:p w14:paraId="1435C9E6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"type": 1</w:t>
            </w:r>
          </w:p>
          <w:p w14:paraId="6E8F268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},</w:t>
            </w:r>
          </w:p>
          <w:p w14:paraId="04C56502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"faceSnapThermometryEnabled": true,</w:t>
            </w:r>
          </w:p>
          <w:p w14:paraId="23C0A31E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"faceTemperature": "36.4",</w:t>
            </w:r>
          </w:p>
          <w:p w14:paraId="303E81E1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"gender": {</w:t>
            </w:r>
          </w:p>
          <w:p w14:paraId="69094F41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"value": "female"</w:t>
            </w:r>
          </w:p>
          <w:p w14:paraId="25326B7F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},</w:t>
            </w:r>
          </w:p>
          <w:p w14:paraId="1A52BCC8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"glass": {</w:t>
            </w:r>
          </w:p>
          <w:p w14:paraId="73210FBB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"value": "yes"</w:t>
            </w:r>
          </w:p>
          <w:p w14:paraId="56657949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},</w:t>
            </w:r>
          </w:p>
          <w:p w14:paraId="0DEAC535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"hat": {</w:t>
            </w:r>
          </w:p>
          <w:p w14:paraId="029C340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"value": "unknown"</w:t>
            </w:r>
          </w:p>
          <w:p w14:paraId="3D83FB95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},</w:t>
            </w:r>
          </w:p>
          <w:p w14:paraId="0B574838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"isAbnomalTemperature": true,</w:t>
            </w:r>
          </w:p>
          <w:p w14:paraId="2E7A4298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"mask": {</w:t>
            </w:r>
          </w:p>
          <w:p w14:paraId="2359882E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"value": "no"</w:t>
            </w:r>
          </w:p>
          <w:p w14:paraId="3CCA00B6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},</w:t>
            </w:r>
          </w:p>
          <w:p w14:paraId="2C8A2235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"recommendFaceRect": {</w:t>
            </w:r>
          </w:p>
          <w:p w14:paraId="4A4F07CC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"height": 0.84799998998641968,</w:t>
            </w:r>
          </w:p>
          <w:p w14:paraId="54EAEDF5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"width": 0.47999998927116388,</w:t>
            </w:r>
          </w:p>
          <w:p w14:paraId="53B7A978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"x": 0.054999999701976783,</w:t>
            </w:r>
          </w:p>
          <w:p w14:paraId="47ED35C9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"y": 0.086000002920627594</w:t>
            </w:r>
          </w:p>
          <w:p w14:paraId="72354E0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},</w:t>
            </w:r>
          </w:p>
          <w:p w14:paraId="01FEBBCF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"smile": {</w:t>
            </w:r>
          </w:p>
          <w:p w14:paraId="2477AB46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"value": "unknown"</w:t>
            </w:r>
          </w:p>
          <w:p w14:paraId="1DF26351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},</w:t>
            </w:r>
          </w:p>
          <w:p w14:paraId="76D8DE75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"stayDuration": 1,</w:t>
            </w:r>
          </w:p>
          <w:p w14:paraId="78DB2C01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"thermometryUnit": "celsius"</w:t>
            </w:r>
          </w:p>
          <w:p w14:paraId="0B342C29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</w:t>
            </w:r>
          </w:p>
          <w:p w14:paraId="6B8ED5DE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],</w:t>
            </w:r>
          </w:p>
          <w:p w14:paraId="61AF8F98" w14:textId="230FA1AE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"image":</w:t>
            </w:r>
            <w:r w:rsidRPr="007B2E95">
              <w:rPr>
                <w:sz w:val="21"/>
              </w:rPr>
              <w:t>"http://10.65.222.40:6120/pic?8d2c7316ee1do-fel*51-230ob=4212*4l6=4334*4692155=3136*=t113**ps8=1*9b8=8366bf1f09f206-a156ob-7pi3321=19=d9a&amp;AccessKeyId=vT6gsQqvte28RLXT&amp;Expires=1615363544&amp;Signature=lzBLk9Xecx3FT91J47mT86VXr8o=",</w:t>
            </w:r>
          </w:p>
          <w:p w14:paraId="2724B46E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lastRenderedPageBreak/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"targetAttrs": {</w:t>
            </w:r>
          </w:p>
          <w:p w14:paraId="462A9D41" w14:textId="18B5C320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"bkgUrl":</w:t>
            </w:r>
            <w:r w:rsidRPr="007B2E95">
              <w:rPr>
                <w:sz w:val="21"/>
              </w:rPr>
              <w:t>"http://10.65.222.40:6120/pic?ad91=1293id7-=o131ap30bf98f1-b623808bf*168s=**911==*p413=5t1266434754=9l2*6*8825=bo342-10*lef-od1ee6137c28&amp;AccessKeyId=vT6gsQqvte28RLXT&amp;Expires=1615363544&amp;Signature=q2JHFXHjf3cowNzLwlruCGH+P0o=",</w:t>
            </w:r>
          </w:p>
          <w:p w14:paraId="6BDF906A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"cameraIndexCode": "15f779bcb02d40bfa704553aae5af8eb",</w:t>
            </w:r>
          </w:p>
          <w:p w14:paraId="7AB42F7C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"deviceId": "15f779bcb02d40bfa704553aae5af8eb",</w:t>
            </w:r>
          </w:p>
          <w:p w14:paraId="6D8EA759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"deviceIndexCode": "c8eb8f584cd94bf09c26eac0ef9f4073",</w:t>
            </w:r>
          </w:p>
          <w:p w14:paraId="14B6F28D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"faceTime": "2021-03-10T15:45:17.000+08:00",</w:t>
            </w:r>
          </w:p>
          <w:p w14:paraId="4983D062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"imageServerCode": "",</w:t>
            </w:r>
          </w:p>
          <w:p w14:paraId="60DE0C2D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"rect": {</w:t>
            </w:r>
          </w:p>
          <w:p w14:paraId="41860C9D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"height": 0.84799998998641968,</w:t>
            </w:r>
          </w:p>
          <w:p w14:paraId="4E9EBCF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"width": 0.47999998927116388,</w:t>
            </w:r>
          </w:p>
          <w:p w14:paraId="3AC38EEB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"x": 0.054999999701976783,</w:t>
            </w:r>
          </w:p>
          <w:p w14:paraId="7B4EA2A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"y": 0.086000002920627594</w:t>
            </w:r>
          </w:p>
          <w:p w14:paraId="12C23C2E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</w:t>
            </w:r>
          </w:p>
          <w:p w14:paraId="408B7904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},</w:t>
            </w:r>
          </w:p>
          <w:p w14:paraId="41AE7328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"traceIdx": 1,</w:t>
            </w:r>
          </w:p>
          <w:p w14:paraId="5C84A42A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"traceUuid": "5A10513F-D221-EE46-8764-F4A6D5310566"</w:t>
            </w:r>
          </w:p>
          <w:p w14:paraId="679AC8E8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</w:t>
            </w:r>
          </w:p>
          <w:p w14:paraId="381A4A78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],</w:t>
            </w:r>
          </w:p>
          <w:p w14:paraId="63A79D6E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"channelID": 1,</w:t>
            </w:r>
          </w:p>
          <w:p w14:paraId="304F7BE0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"dataProcInterval": "10",</w:t>
            </w:r>
          </w:p>
          <w:p w14:paraId="744FFDF7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"dataType": "face",</w:t>
            </w:r>
          </w:p>
          <w:p w14:paraId="3BCED269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"dateTime": "2021-03-10T15:45:17.000+08:00",</w:t>
            </w:r>
          </w:p>
          <w:p w14:paraId="086ACC5B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"eventDescription": "captureResult",</w:t>
            </w:r>
          </w:p>
          <w:p w14:paraId="042E7A1B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"eventType": "captureResult",</w:t>
            </w:r>
          </w:p>
          <w:p w14:paraId="060F1662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"ipAddress": "10.41.224.6",</w:t>
            </w:r>
          </w:p>
          <w:p w14:paraId="0BDA6667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"picUploadInterval": "7",</w:t>
            </w:r>
          </w:p>
          <w:p w14:paraId="549724C1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"portNo": 8000,</w:t>
            </w:r>
          </w:p>
          <w:p w14:paraId="4569E7D0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"recvTime": "2021-03-10T15:49:04.940+08:00",</w:t>
            </w:r>
          </w:p>
          <w:p w14:paraId="0AEEFF64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"sendTime": "2021-03-10T15:49:04.950+08:00"</w:t>
            </w:r>
          </w:p>
          <w:p w14:paraId="0DC8573A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>}</w:t>
            </w:r>
          </w:p>
        </w:tc>
      </w:tr>
    </w:tbl>
    <w:p w14:paraId="12026DA7" w14:textId="4197D365" w:rsidR="007B2E95" w:rsidRPr="007B2E95" w:rsidRDefault="00ED2671" w:rsidP="0004041E">
      <w:pPr>
        <w:pStyle w:val="3"/>
      </w:pPr>
      <w:r>
        <w:rPr>
          <w:rFonts w:hint="eastAsia"/>
        </w:rPr>
        <w:lastRenderedPageBreak/>
        <w:t>安检</w:t>
      </w:r>
      <w:r w:rsidR="007B2E95">
        <w:rPr>
          <w:rFonts w:hint="eastAsia"/>
        </w:rPr>
        <w:t>金属报警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2E95" w14:paraId="0B5C4200" w14:textId="77777777" w:rsidTr="00FA2B73">
        <w:tc>
          <w:tcPr>
            <w:tcW w:w="9628" w:type="dxa"/>
          </w:tcPr>
          <w:p w14:paraId="0235513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>{</w:t>
            </w:r>
          </w:p>
          <w:p w14:paraId="5278C77A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"dataProcInterval": "0",</w:t>
            </w:r>
          </w:p>
          <w:p w14:paraId="7E8964C4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"sendTime": "2021-05-18T10:28:24.392+08:00",</w:t>
            </w:r>
          </w:p>
          <w:p w14:paraId="77EBB50D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"picUploadInterval": "0",</w:t>
            </w:r>
          </w:p>
          <w:p w14:paraId="288DABAF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"dataType": "securityCheckingAlarm",</w:t>
            </w:r>
          </w:p>
          <w:p w14:paraId="5E002B12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"recvTime": "2021-05-18T10:29:25",</w:t>
            </w:r>
          </w:p>
          <w:p w14:paraId="47812ADA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"portNo": 8000,</w:t>
            </w:r>
          </w:p>
          <w:p w14:paraId="4155DAD1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"dateTime": "2021-05-18T10:29:25",</w:t>
            </w:r>
          </w:p>
          <w:p w14:paraId="15B853CD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"ipAddress": "10.6.125.97",</w:t>
            </w:r>
          </w:p>
          <w:p w14:paraId="5B73AB1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"channelID": 1,</w:t>
            </w:r>
          </w:p>
          <w:p w14:paraId="7F76DC4D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"eventType": "metalDetectionResult",</w:t>
            </w:r>
          </w:p>
          <w:p w14:paraId="0DEE8577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"eventDescription": "Metal detection",</w:t>
            </w:r>
          </w:p>
          <w:p w14:paraId="1282D3B7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"metalDetectionResult": [</w:t>
            </w:r>
          </w:p>
          <w:p w14:paraId="4000D0C6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{</w:t>
            </w:r>
          </w:p>
          <w:p w14:paraId="7A5605BB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"detectionInfos": [</w:t>
            </w:r>
          </w:p>
          <w:p w14:paraId="5126D3EA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{</w:t>
            </w:r>
          </w:p>
          <w:p w14:paraId="599C90F2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"areaId": 2,</w:t>
            </w:r>
          </w:p>
          <w:p w14:paraId="6671850E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"location": "left",</w:t>
            </w:r>
          </w:p>
          <w:p w14:paraId="2C0A4E91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"signalStrength": 1800</w:t>
            </w:r>
          </w:p>
          <w:p w14:paraId="2274DA68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},</w:t>
            </w:r>
          </w:p>
          <w:p w14:paraId="77EB976D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{</w:t>
            </w:r>
          </w:p>
          <w:p w14:paraId="241D3406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"areaId": 3,</w:t>
            </w:r>
          </w:p>
          <w:p w14:paraId="0F6194BD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"location": "right",</w:t>
            </w:r>
          </w:p>
          <w:p w14:paraId="2D93BFDF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"signalStrength": 2550</w:t>
            </w:r>
          </w:p>
          <w:p w14:paraId="1834A41B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</w:t>
            </w:r>
          </w:p>
          <w:p w14:paraId="36886E56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],</w:t>
            </w:r>
          </w:p>
          <w:p w14:paraId="2AFD9A82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"targetAttrs": {</w:t>
            </w:r>
          </w:p>
          <w:p w14:paraId="5E1D28B8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"imageServerCode": "54bd48fa-e147-4e12-9f99-191fc4d2ad34",</w:t>
            </w:r>
          </w:p>
          <w:p w14:paraId="1FAFFD3A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"deviceIndexCode": "081df5bf639a46dd803756f5431b42c2",</w:t>
            </w:r>
          </w:p>
          <w:p w14:paraId="3D926081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"channelName": "Camera 01",</w:t>
            </w:r>
          </w:p>
          <w:p w14:paraId="338D04D0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"cameraIndexCode": "c050a52e46b342efb3bd7bec769417d9"</w:t>
            </w:r>
          </w:p>
          <w:p w14:paraId="43FE7222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</w:t>
            </w:r>
          </w:p>
          <w:p w14:paraId="136D62A3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</w:r>
            <w:r w:rsidRPr="007B2E95">
              <w:rPr>
                <w:sz w:val="21"/>
              </w:rPr>
              <w:tab/>
              <w:t>}</w:t>
            </w:r>
          </w:p>
          <w:p w14:paraId="666DCA59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tab/>
              <w:t>]</w:t>
            </w:r>
          </w:p>
          <w:p w14:paraId="1CF8AEF2" w14:textId="77777777" w:rsidR="007B2E95" w:rsidRPr="007B2E95" w:rsidRDefault="007B2E95" w:rsidP="007B2E95">
            <w:pPr>
              <w:spacing w:line="400" w:lineRule="exact"/>
              <w:ind w:firstLineChars="0" w:firstLine="0"/>
              <w:rPr>
                <w:sz w:val="21"/>
              </w:rPr>
            </w:pPr>
            <w:r w:rsidRPr="007B2E95">
              <w:rPr>
                <w:sz w:val="21"/>
              </w:rPr>
              <w:lastRenderedPageBreak/>
              <w:t>}</w:t>
            </w:r>
          </w:p>
        </w:tc>
      </w:tr>
    </w:tbl>
    <w:p w14:paraId="745138C1" w14:textId="77777777" w:rsidR="007B2E95" w:rsidRDefault="007B2E9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32"/>
          <w:szCs w:val="44"/>
        </w:rPr>
      </w:pPr>
      <w:r>
        <w:lastRenderedPageBreak/>
        <w:br w:type="page"/>
      </w:r>
    </w:p>
    <w:p w14:paraId="7E51681A" w14:textId="0AAEF09C" w:rsidR="006101EA" w:rsidRPr="00BC3081" w:rsidRDefault="00FA491C" w:rsidP="0004041E">
      <w:pPr>
        <w:pStyle w:val="1"/>
      </w:pPr>
      <w:bookmarkStart w:id="58" w:name="_Toc138245900"/>
      <w:r w:rsidRPr="00BC3081">
        <w:rPr>
          <w:rFonts w:hint="eastAsia"/>
        </w:rPr>
        <w:lastRenderedPageBreak/>
        <w:t>修订记录</w:t>
      </w:r>
      <w:bookmarkEnd w:id="58"/>
    </w:p>
    <w:tbl>
      <w:tblPr>
        <w:tblStyle w:val="ab"/>
        <w:tblW w:w="0" w:type="auto"/>
        <w:tblInd w:w="471" w:type="dxa"/>
        <w:tblLook w:val="04A0" w:firstRow="1" w:lastRow="0" w:firstColumn="1" w:lastColumn="0" w:noHBand="0" w:noVBand="1"/>
      </w:tblPr>
      <w:tblGrid>
        <w:gridCol w:w="800"/>
        <w:gridCol w:w="1418"/>
        <w:gridCol w:w="1134"/>
        <w:gridCol w:w="2126"/>
        <w:gridCol w:w="3679"/>
      </w:tblGrid>
      <w:tr w:rsidR="006101EA" w:rsidRPr="00BC3081" w14:paraId="10E21956" w14:textId="77777777" w:rsidTr="00A539A4">
        <w:trPr>
          <w:trHeight w:val="294"/>
        </w:trPr>
        <w:tc>
          <w:tcPr>
            <w:tcW w:w="800" w:type="dxa"/>
          </w:tcPr>
          <w:p w14:paraId="1413B7D7" w14:textId="77777777" w:rsidR="006101EA" w:rsidRPr="00BC3081" w:rsidRDefault="006101EA" w:rsidP="006101EA">
            <w:pPr>
              <w:widowControl/>
              <w:spacing w:line="240" w:lineRule="auto"/>
              <w:ind w:firstLineChars="0" w:firstLine="0"/>
              <w:jc w:val="center"/>
              <w:rPr>
                <w:b/>
                <w:sz w:val="21"/>
              </w:rPr>
            </w:pPr>
            <w:r w:rsidRPr="00BC3081">
              <w:rPr>
                <w:rFonts w:hint="eastAsia"/>
                <w:b/>
                <w:sz w:val="21"/>
              </w:rPr>
              <w:t>序号</w:t>
            </w:r>
          </w:p>
        </w:tc>
        <w:tc>
          <w:tcPr>
            <w:tcW w:w="1418" w:type="dxa"/>
          </w:tcPr>
          <w:p w14:paraId="53807976" w14:textId="77777777" w:rsidR="006101EA" w:rsidRPr="00BC3081" w:rsidRDefault="006101EA" w:rsidP="006101EA">
            <w:pPr>
              <w:widowControl/>
              <w:spacing w:line="240" w:lineRule="auto"/>
              <w:ind w:firstLineChars="0" w:firstLine="0"/>
              <w:jc w:val="center"/>
              <w:rPr>
                <w:b/>
                <w:sz w:val="21"/>
              </w:rPr>
            </w:pPr>
            <w:r w:rsidRPr="00BC3081">
              <w:rPr>
                <w:rFonts w:hint="eastAsia"/>
                <w:b/>
                <w:sz w:val="21"/>
              </w:rPr>
              <w:t>变更时间</w:t>
            </w:r>
          </w:p>
        </w:tc>
        <w:tc>
          <w:tcPr>
            <w:tcW w:w="1134" w:type="dxa"/>
          </w:tcPr>
          <w:p w14:paraId="02C09337" w14:textId="77777777" w:rsidR="006101EA" w:rsidRPr="00BC3081" w:rsidRDefault="006101EA" w:rsidP="006101EA">
            <w:pPr>
              <w:widowControl/>
              <w:spacing w:line="240" w:lineRule="auto"/>
              <w:ind w:firstLineChars="0" w:firstLine="0"/>
              <w:jc w:val="center"/>
              <w:rPr>
                <w:b/>
                <w:sz w:val="21"/>
              </w:rPr>
            </w:pPr>
            <w:r w:rsidRPr="00BC3081">
              <w:rPr>
                <w:rFonts w:hint="eastAsia"/>
                <w:b/>
                <w:sz w:val="21"/>
              </w:rPr>
              <w:t>版本</w:t>
            </w:r>
          </w:p>
        </w:tc>
        <w:tc>
          <w:tcPr>
            <w:tcW w:w="2126" w:type="dxa"/>
          </w:tcPr>
          <w:p w14:paraId="30DC554F" w14:textId="77777777" w:rsidR="006101EA" w:rsidRPr="00BC3081" w:rsidRDefault="006101EA" w:rsidP="006101EA">
            <w:pPr>
              <w:widowControl/>
              <w:spacing w:line="240" w:lineRule="auto"/>
              <w:ind w:firstLineChars="0" w:firstLine="0"/>
              <w:jc w:val="center"/>
              <w:rPr>
                <w:b/>
                <w:sz w:val="21"/>
              </w:rPr>
            </w:pPr>
            <w:r w:rsidRPr="00BC3081">
              <w:rPr>
                <w:rFonts w:hint="eastAsia"/>
                <w:b/>
                <w:sz w:val="21"/>
              </w:rPr>
              <w:t>变更人</w:t>
            </w:r>
          </w:p>
        </w:tc>
        <w:tc>
          <w:tcPr>
            <w:tcW w:w="3679" w:type="dxa"/>
          </w:tcPr>
          <w:p w14:paraId="0FC1979D" w14:textId="77777777" w:rsidR="006101EA" w:rsidRPr="00BC3081" w:rsidRDefault="006101EA" w:rsidP="006101EA">
            <w:pPr>
              <w:widowControl/>
              <w:spacing w:line="240" w:lineRule="auto"/>
              <w:ind w:firstLineChars="0" w:firstLine="0"/>
              <w:jc w:val="center"/>
              <w:rPr>
                <w:b/>
                <w:sz w:val="21"/>
              </w:rPr>
            </w:pPr>
            <w:r w:rsidRPr="00BC3081">
              <w:rPr>
                <w:rFonts w:hint="eastAsia"/>
                <w:b/>
                <w:sz w:val="21"/>
              </w:rPr>
              <w:t>变更说明</w:t>
            </w:r>
          </w:p>
        </w:tc>
      </w:tr>
      <w:tr w:rsidR="006101EA" w:rsidRPr="00BC3081" w14:paraId="1992D9FE" w14:textId="77777777" w:rsidTr="00A539A4">
        <w:trPr>
          <w:trHeight w:val="272"/>
        </w:trPr>
        <w:tc>
          <w:tcPr>
            <w:tcW w:w="800" w:type="dxa"/>
          </w:tcPr>
          <w:p w14:paraId="4CF2ADAA" w14:textId="77777777" w:rsidR="006101EA" w:rsidRPr="00BC3081" w:rsidRDefault="006101EA" w:rsidP="006101EA">
            <w:pPr>
              <w:widowControl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1</w:t>
            </w:r>
          </w:p>
        </w:tc>
        <w:tc>
          <w:tcPr>
            <w:tcW w:w="1418" w:type="dxa"/>
          </w:tcPr>
          <w:p w14:paraId="14FD4028" w14:textId="77777777" w:rsidR="006101EA" w:rsidRPr="00BC3081" w:rsidRDefault="006101EA" w:rsidP="006101EA">
            <w:pPr>
              <w:widowControl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  <w:r w:rsidR="00BE057B" w:rsidRPr="00BC3081">
              <w:rPr>
                <w:sz w:val="21"/>
              </w:rPr>
              <w:t>022/07/26</w:t>
            </w:r>
          </w:p>
        </w:tc>
        <w:tc>
          <w:tcPr>
            <w:tcW w:w="1134" w:type="dxa"/>
          </w:tcPr>
          <w:p w14:paraId="5292F980" w14:textId="77777777" w:rsidR="006101EA" w:rsidRPr="00BC3081" w:rsidRDefault="006101EA" w:rsidP="009E4B49">
            <w:pPr>
              <w:widowControl/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V1.0.0</w:t>
            </w:r>
          </w:p>
        </w:tc>
        <w:tc>
          <w:tcPr>
            <w:tcW w:w="2126" w:type="dxa"/>
          </w:tcPr>
          <w:p w14:paraId="6B7A7B77" w14:textId="77777777" w:rsidR="006101EA" w:rsidRPr="00BC3081" w:rsidRDefault="00376F51" w:rsidP="00A83E88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冯朋杰</w:t>
            </w:r>
          </w:p>
        </w:tc>
        <w:tc>
          <w:tcPr>
            <w:tcW w:w="3679" w:type="dxa"/>
          </w:tcPr>
          <w:p w14:paraId="54DF6782" w14:textId="77777777" w:rsidR="006101EA" w:rsidRPr="00BC3081" w:rsidRDefault="006101EA" w:rsidP="006101EA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新建</w:t>
            </w:r>
          </w:p>
        </w:tc>
      </w:tr>
      <w:tr w:rsidR="007C62B8" w:rsidRPr="00BC3081" w14:paraId="4D739B69" w14:textId="77777777" w:rsidTr="00A539A4">
        <w:trPr>
          <w:trHeight w:val="272"/>
        </w:trPr>
        <w:tc>
          <w:tcPr>
            <w:tcW w:w="800" w:type="dxa"/>
          </w:tcPr>
          <w:p w14:paraId="73FE36DB" w14:textId="5B0B8D4E" w:rsidR="007C62B8" w:rsidRPr="00BC3081" w:rsidRDefault="007C62B8" w:rsidP="007C62B8">
            <w:pPr>
              <w:widowControl/>
              <w:spacing w:line="240" w:lineRule="auto"/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1418" w:type="dxa"/>
          </w:tcPr>
          <w:p w14:paraId="7A8B59F4" w14:textId="3502573A" w:rsidR="007C62B8" w:rsidRPr="00BC3081" w:rsidRDefault="007C62B8" w:rsidP="007C62B8">
            <w:pPr>
              <w:widowControl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2</w:t>
            </w:r>
            <w:r w:rsidRPr="00BC3081">
              <w:rPr>
                <w:sz w:val="21"/>
              </w:rPr>
              <w:t>02</w:t>
            </w:r>
            <w:r>
              <w:rPr>
                <w:sz w:val="21"/>
              </w:rPr>
              <w:t>3</w:t>
            </w:r>
            <w:r w:rsidRPr="00BC3081">
              <w:rPr>
                <w:sz w:val="21"/>
              </w:rPr>
              <w:t>/0</w:t>
            </w:r>
            <w:r>
              <w:rPr>
                <w:sz w:val="21"/>
              </w:rPr>
              <w:t>5</w:t>
            </w:r>
            <w:r w:rsidRPr="00BC3081">
              <w:rPr>
                <w:sz w:val="21"/>
              </w:rPr>
              <w:t>/</w:t>
            </w:r>
            <w:r>
              <w:rPr>
                <w:sz w:val="21"/>
              </w:rPr>
              <w:t>0</w:t>
            </w:r>
            <w:r w:rsidRPr="00BC3081">
              <w:rPr>
                <w:sz w:val="21"/>
              </w:rPr>
              <w:t>6</w:t>
            </w:r>
          </w:p>
        </w:tc>
        <w:tc>
          <w:tcPr>
            <w:tcW w:w="1134" w:type="dxa"/>
          </w:tcPr>
          <w:p w14:paraId="4F06E325" w14:textId="01622CD5" w:rsidR="007C62B8" w:rsidRPr="00BC3081" w:rsidRDefault="007C62B8" w:rsidP="007C62B8">
            <w:pPr>
              <w:widowControl/>
              <w:spacing w:line="240" w:lineRule="auto"/>
              <w:ind w:firstLineChars="0" w:firstLine="0"/>
              <w:rPr>
                <w:sz w:val="21"/>
              </w:rPr>
            </w:pPr>
            <w:r w:rsidRPr="00BC3081">
              <w:rPr>
                <w:sz w:val="21"/>
              </w:rPr>
              <w:t>V1.0.</w:t>
            </w:r>
            <w:r>
              <w:rPr>
                <w:sz w:val="21"/>
              </w:rPr>
              <w:t>1</w:t>
            </w:r>
          </w:p>
        </w:tc>
        <w:tc>
          <w:tcPr>
            <w:tcW w:w="2126" w:type="dxa"/>
          </w:tcPr>
          <w:p w14:paraId="5644E5DF" w14:textId="7957C5AF" w:rsidR="007C62B8" w:rsidRPr="00BC3081" w:rsidRDefault="007C62B8" w:rsidP="007C62B8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  <w:r w:rsidRPr="00BC3081">
              <w:rPr>
                <w:rFonts w:hint="eastAsia"/>
                <w:sz w:val="21"/>
              </w:rPr>
              <w:t>冯朋杰</w:t>
            </w:r>
          </w:p>
        </w:tc>
        <w:tc>
          <w:tcPr>
            <w:tcW w:w="3679" w:type="dxa"/>
          </w:tcPr>
          <w:p w14:paraId="2C337747" w14:textId="1B252101" w:rsidR="007C62B8" w:rsidRPr="00BC3081" w:rsidRDefault="007C62B8" w:rsidP="007C62B8">
            <w:pPr>
              <w:widowControl/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巡更任务增加路线数据</w:t>
            </w:r>
          </w:p>
        </w:tc>
      </w:tr>
      <w:tr w:rsidR="007F6CEE" w:rsidRPr="00BC3081" w14:paraId="59C2536A" w14:textId="77777777" w:rsidTr="00A539A4">
        <w:trPr>
          <w:trHeight w:val="272"/>
        </w:trPr>
        <w:tc>
          <w:tcPr>
            <w:tcW w:w="800" w:type="dxa"/>
          </w:tcPr>
          <w:p w14:paraId="28B29FE6" w14:textId="1E09AF6E" w:rsidR="007F6CEE" w:rsidRDefault="007F6CEE" w:rsidP="007C62B8">
            <w:pPr>
              <w:widowControl/>
              <w:spacing w:line="240" w:lineRule="auto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3</w:t>
            </w:r>
          </w:p>
        </w:tc>
        <w:tc>
          <w:tcPr>
            <w:tcW w:w="1418" w:type="dxa"/>
          </w:tcPr>
          <w:p w14:paraId="67AD0C60" w14:textId="610B0880" w:rsidR="007F6CEE" w:rsidRPr="00BC3081" w:rsidRDefault="007F6CEE" w:rsidP="007C62B8">
            <w:pPr>
              <w:widowControl/>
              <w:spacing w:line="240" w:lineRule="auto"/>
              <w:ind w:firstLineChars="0" w:firstLine="0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023</w:t>
            </w:r>
            <w:r>
              <w:rPr>
                <w:rFonts w:hint="eastAsia"/>
                <w:sz w:val="21"/>
              </w:rPr>
              <w:t>/</w:t>
            </w:r>
            <w:r>
              <w:rPr>
                <w:sz w:val="21"/>
              </w:rPr>
              <w:t>12/29</w:t>
            </w:r>
          </w:p>
        </w:tc>
        <w:tc>
          <w:tcPr>
            <w:tcW w:w="1134" w:type="dxa"/>
          </w:tcPr>
          <w:p w14:paraId="74C0A633" w14:textId="6AF44A1C" w:rsidR="007F6CEE" w:rsidRPr="00BC3081" w:rsidRDefault="007F6CEE" w:rsidP="007C62B8">
            <w:pPr>
              <w:widowControl/>
              <w:spacing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</w:t>
            </w:r>
            <w:r>
              <w:rPr>
                <w:sz w:val="21"/>
              </w:rPr>
              <w:t>1.0.2</w:t>
            </w:r>
          </w:p>
        </w:tc>
        <w:tc>
          <w:tcPr>
            <w:tcW w:w="2126" w:type="dxa"/>
          </w:tcPr>
          <w:p w14:paraId="1DB4DEE0" w14:textId="3332740F" w:rsidR="007F6CEE" w:rsidRPr="00BC3081" w:rsidRDefault="007F6CEE" w:rsidP="007C62B8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王根</w:t>
            </w:r>
          </w:p>
        </w:tc>
        <w:tc>
          <w:tcPr>
            <w:tcW w:w="3679" w:type="dxa"/>
          </w:tcPr>
          <w:p w14:paraId="3ED70407" w14:textId="0C3D2B93" w:rsidR="007F6CEE" w:rsidRDefault="007F6CEE" w:rsidP="007C62B8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安检协议更新</w:t>
            </w:r>
          </w:p>
        </w:tc>
      </w:tr>
    </w:tbl>
    <w:p w14:paraId="77878599" w14:textId="77777777" w:rsidR="00C77235" w:rsidRPr="00BC3081" w:rsidRDefault="00C77235">
      <w:pPr>
        <w:widowControl/>
        <w:spacing w:line="240" w:lineRule="auto"/>
        <w:ind w:firstLineChars="0" w:firstLine="0"/>
        <w:jc w:val="left"/>
      </w:pPr>
    </w:p>
    <w:p w14:paraId="251D2BE8" w14:textId="77777777" w:rsidR="00FA6D0F" w:rsidRPr="00BC3081" w:rsidRDefault="00FA6D0F">
      <w:pPr>
        <w:ind w:firstLine="480"/>
      </w:pPr>
    </w:p>
    <w:sectPr w:rsidR="00FA6D0F" w:rsidRPr="00BC3081" w:rsidSect="00E31F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397" w:footer="567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07996" w14:textId="77777777" w:rsidR="008465C8" w:rsidRDefault="008465C8" w:rsidP="00E31F31">
      <w:pPr>
        <w:spacing w:line="240" w:lineRule="auto"/>
        <w:ind w:firstLine="480"/>
      </w:pPr>
      <w:r>
        <w:separator/>
      </w:r>
    </w:p>
  </w:endnote>
  <w:endnote w:type="continuationSeparator" w:id="0">
    <w:p w14:paraId="089559F7" w14:textId="77777777" w:rsidR="008465C8" w:rsidRDefault="008465C8" w:rsidP="00E31F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480E9" w14:textId="77777777" w:rsidR="00FA2B73" w:rsidRDefault="00FA2B73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8E1A6" w14:textId="1AF6976D" w:rsidR="00FA2B73" w:rsidRPr="00171EB6" w:rsidRDefault="00FA2B73" w:rsidP="00171EB6">
    <w:pPr>
      <w:pStyle w:val="a8"/>
      <w:ind w:firstLineChars="0" w:firstLine="0"/>
      <w:rPr>
        <w:rFonts w:ascii="宋体" w:hAnsi="宋体"/>
      </w:rPr>
    </w:pPr>
    <w:r>
      <w:rPr>
        <w:rFonts w:ascii="宋体" w:hAnsi="宋体"/>
      </w:rPr>
      <w:t>2022-07-26</w:t>
    </w:r>
    <w:r w:rsidRPr="00171EB6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海康威视保密</w:t>
    </w:r>
    <w:proofErr w:type="gramEnd"/>
    <w:r>
      <w:rPr>
        <w:rFonts w:ascii="宋体" w:hAnsi="宋体" w:hint="eastAsia"/>
      </w:rPr>
      <w:t>信息，未经授权禁止扩散</w:t>
    </w:r>
    <w:r w:rsidRPr="00171EB6">
      <w:rPr>
        <w:rFonts w:ascii="宋体" w:hAnsi="宋体"/>
      </w:rPr>
      <w:ptab w:relativeTo="margin" w:alignment="right" w:leader="none"/>
    </w:r>
    <w:r>
      <w:rPr>
        <w:rFonts w:ascii="宋体" w:hAnsi="宋体" w:hint="eastAsia"/>
      </w:rPr>
      <w:t>第</w:t>
    </w:r>
    <w:r w:rsidRPr="00171EB6">
      <w:rPr>
        <w:rFonts w:ascii="宋体" w:hAnsi="宋体"/>
      </w:rPr>
      <w:fldChar w:fldCharType="begin"/>
    </w:r>
    <w:r w:rsidRPr="00171EB6">
      <w:rPr>
        <w:rFonts w:ascii="宋体" w:hAnsi="宋体"/>
      </w:rPr>
      <w:instrText>PAGE   \* MERGEFORMAT</w:instrText>
    </w:r>
    <w:r w:rsidRPr="00171EB6">
      <w:rPr>
        <w:rFonts w:ascii="宋体" w:hAnsi="宋体"/>
      </w:rPr>
      <w:fldChar w:fldCharType="separate"/>
    </w:r>
    <w:r w:rsidR="00BE65C0" w:rsidRPr="00BE65C0">
      <w:rPr>
        <w:rFonts w:ascii="宋体" w:hAnsi="宋体"/>
        <w:noProof/>
        <w:lang w:val="zh-CN"/>
      </w:rPr>
      <w:t>77</w:t>
    </w:r>
    <w:r w:rsidRPr="00171EB6">
      <w:rPr>
        <w:rFonts w:ascii="宋体" w:hAnsi="宋体"/>
      </w:rPr>
      <w:fldChar w:fldCharType="end"/>
    </w:r>
    <w:r>
      <w:rPr>
        <w:rFonts w:ascii="宋体" w:hAnsi="宋体"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81ECE" w14:textId="77777777" w:rsidR="00FA2B73" w:rsidRDefault="00FA2B73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C5DC0" w14:textId="77777777" w:rsidR="008465C8" w:rsidRDefault="008465C8" w:rsidP="00E31F31">
      <w:pPr>
        <w:spacing w:line="240" w:lineRule="auto"/>
        <w:ind w:firstLine="480"/>
      </w:pPr>
      <w:r>
        <w:separator/>
      </w:r>
    </w:p>
  </w:footnote>
  <w:footnote w:type="continuationSeparator" w:id="0">
    <w:p w14:paraId="070E3271" w14:textId="77777777" w:rsidR="008465C8" w:rsidRDefault="008465C8" w:rsidP="00E31F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D10AE" w14:textId="77777777" w:rsidR="00FA2B73" w:rsidRDefault="00FA2B7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1EADC" w14:textId="77777777" w:rsidR="00FA2B73" w:rsidRDefault="00FA2B73" w:rsidP="00E31F31">
    <w:pPr>
      <w:pStyle w:val="a6"/>
      <w:ind w:firstLineChars="0" w:firstLine="0"/>
      <w:jc w:val="both"/>
      <w:rPr>
        <w:rFonts w:ascii="宋体" w:hAnsi="宋体" w:cs="宋体"/>
      </w:rPr>
    </w:pPr>
    <w:r>
      <w:rPr>
        <w:rFonts w:ascii="宋体" w:hAnsi="宋体" w:cs="宋体"/>
        <w:noProof/>
      </w:rPr>
      <w:drawing>
        <wp:anchor distT="0" distB="0" distL="114300" distR="114300" simplePos="0" relativeHeight="251659264" behindDoc="1" locked="0" layoutInCell="0" allowOverlap="1" wp14:anchorId="7F280A51" wp14:editId="3E20C434">
          <wp:simplePos x="0" y="0"/>
          <wp:positionH relativeFrom="page">
            <wp:posOffset>685800</wp:posOffset>
          </wp:positionH>
          <wp:positionV relativeFrom="page">
            <wp:posOffset>397510</wp:posOffset>
          </wp:positionV>
          <wp:extent cx="1413510" cy="189230"/>
          <wp:effectExtent l="0" t="0" r="0" b="127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510" cy="189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ptab w:relativeTo="margin" w:alignment="center" w:leader="none"/>
    </w:r>
    <w:r w:rsidRPr="00991049">
      <w:rPr>
        <w:rFonts w:ascii="宋体" w:hAnsi="宋体" w:cs="宋体" w:hint="eastAsia"/>
      </w:rPr>
      <w:t>宁波市</w:t>
    </w:r>
    <w:proofErr w:type="gramStart"/>
    <w:r w:rsidRPr="00991049">
      <w:rPr>
        <w:rFonts w:ascii="宋体" w:hAnsi="宋体" w:cs="宋体" w:hint="eastAsia"/>
      </w:rPr>
      <w:t>卫健委系统</w:t>
    </w:r>
    <w:proofErr w:type="gramEnd"/>
    <w:r>
      <w:rPr>
        <w:rFonts w:ascii="宋体" w:hAnsi="宋体" w:cs="宋体"/>
        <w:b/>
        <w:bCs/>
      </w:rPr>
      <w:t>·</w:t>
    </w:r>
    <w:r w:rsidRPr="00991049">
      <w:rPr>
        <w:rFonts w:ascii="宋体" w:hAnsi="宋体" w:cs="宋体" w:hint="eastAsia"/>
      </w:rPr>
      <w:t>接口规范</w:t>
    </w:r>
    <w:r>
      <w:ptab w:relativeTo="margin" w:alignment="right" w:leader="none"/>
    </w:r>
    <w:r>
      <w:rPr>
        <w:rFonts w:ascii="宋体" w:hAnsi="宋体" w:cs="宋体"/>
      </w:rPr>
      <w:t>密级级别： 外部公</w:t>
    </w:r>
    <w:r>
      <w:rPr>
        <w:rFonts w:ascii="宋体" w:hAnsi="宋体" w:cs="宋体" w:hint="eastAsia"/>
      </w:rPr>
      <w:t>开</w:t>
    </w:r>
  </w:p>
  <w:p w14:paraId="6AFC05E3" w14:textId="77777777" w:rsidR="00FA2B73" w:rsidRPr="00E31F31" w:rsidRDefault="00FA2B73" w:rsidP="00E31F31">
    <w:pPr>
      <w:pStyle w:val="a6"/>
      <w:spacing w:line="160" w:lineRule="exact"/>
      <w:ind w:firstLineChars="0" w:firstLine="0"/>
      <w:jc w:val="both"/>
      <w:rPr>
        <w:rFonts w:ascii="宋体" w:hAnsi="宋体" w:cs="宋体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604DC" w14:textId="77777777" w:rsidR="00FA2B73" w:rsidRDefault="00FA2B7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94EFC"/>
    <w:multiLevelType w:val="multilevel"/>
    <w:tmpl w:val="4DECC2A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6155CFF"/>
    <w:multiLevelType w:val="hybridMultilevel"/>
    <w:tmpl w:val="2F16BCFE"/>
    <w:lvl w:ilvl="0" w:tplc="0B422874">
      <w:start w:val="1"/>
      <w:numFmt w:val="decimal"/>
      <w:lvlText w:val="%1."/>
      <w:lvlJc w:val="left"/>
      <w:pPr>
        <w:ind w:left="840" w:hanging="360"/>
      </w:pPr>
      <w:rPr>
        <w:rFonts w:ascii="Consolas" w:eastAsia="宋体" w:hAnsi="Consolas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2670038"/>
    <w:multiLevelType w:val="hybridMultilevel"/>
    <w:tmpl w:val="90D817E8"/>
    <w:lvl w:ilvl="0" w:tplc="EDB614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AFC536D"/>
    <w:multiLevelType w:val="multilevel"/>
    <w:tmpl w:val="A394DBEE"/>
    <w:lvl w:ilvl="0">
      <w:start w:val="1"/>
      <w:numFmt w:val="bullet"/>
      <w:pStyle w:val="a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D060795"/>
    <w:multiLevelType w:val="hybridMultilevel"/>
    <w:tmpl w:val="2B3C1FE0"/>
    <w:lvl w:ilvl="0" w:tplc="5DA881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EEC4263"/>
    <w:multiLevelType w:val="hybridMultilevel"/>
    <w:tmpl w:val="1D26B19C"/>
    <w:lvl w:ilvl="0" w:tplc="0B422874">
      <w:start w:val="1"/>
      <w:numFmt w:val="decimal"/>
      <w:lvlText w:val="%1."/>
      <w:lvlJc w:val="left"/>
      <w:pPr>
        <w:ind w:left="360" w:hanging="360"/>
      </w:pPr>
      <w:rPr>
        <w:rFonts w:ascii="Consolas" w:eastAsia="宋体" w:hAnsi="Consolas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204E27"/>
    <w:multiLevelType w:val="hybridMultilevel"/>
    <w:tmpl w:val="C5168A36"/>
    <w:lvl w:ilvl="0" w:tplc="AF109D2C">
      <w:start w:val="1"/>
      <w:numFmt w:val="decimal"/>
      <w:pStyle w:val="0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733618"/>
    <w:multiLevelType w:val="multilevel"/>
    <w:tmpl w:val="3D733618"/>
    <w:lvl w:ilvl="0">
      <w:start w:val="1"/>
      <w:numFmt w:val="decimal"/>
      <w:pStyle w:val="a0"/>
      <w:lvlText w:val="%1)"/>
      <w:lvlJc w:val="left"/>
      <w:pPr>
        <w:tabs>
          <w:tab w:val="left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700"/>
        </w:tabs>
        <w:ind w:left="544" w:hanging="544"/>
      </w:pPr>
      <w:rPr>
        <w:rFonts w:hint="eastAsia"/>
      </w:rPr>
    </w:lvl>
  </w:abstractNum>
  <w:abstractNum w:abstractNumId="8" w15:restartNumberingAfterBreak="0">
    <w:nsid w:val="496E36E5"/>
    <w:multiLevelType w:val="hybridMultilevel"/>
    <w:tmpl w:val="95068EBC"/>
    <w:lvl w:ilvl="0" w:tplc="55147A28">
      <w:start w:val="1"/>
      <w:numFmt w:val="decimal"/>
      <w:pStyle w:val="03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CF3AAD"/>
    <w:multiLevelType w:val="hybridMultilevel"/>
    <w:tmpl w:val="AD1ED0FC"/>
    <w:lvl w:ilvl="0" w:tplc="FA1CA9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200636"/>
    <w:multiLevelType w:val="multilevel"/>
    <w:tmpl w:val="E95E7DF4"/>
    <w:lvl w:ilvl="0">
      <w:start w:val="1"/>
      <w:numFmt w:val="chineseCountingThousand"/>
      <w:pStyle w:val="0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02"/>
      <w:lvlText w:val="(%2)"/>
      <w:lvlJc w:val="left"/>
      <w:pPr>
        <w:ind w:left="850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1" w15:restartNumberingAfterBreak="0">
    <w:nsid w:val="705A7B35"/>
    <w:multiLevelType w:val="hybridMultilevel"/>
    <w:tmpl w:val="AD1ED0FC"/>
    <w:lvl w:ilvl="0" w:tplc="FA1CA9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7F63BD"/>
    <w:multiLevelType w:val="multilevel"/>
    <w:tmpl w:val="B08C632E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2"/>
  </w:num>
  <w:num w:numId="5">
    <w:abstractNumId w:val="0"/>
  </w:num>
  <w:num w:numId="6">
    <w:abstractNumId w:val="0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</w:num>
  <w:num w:numId="11">
    <w:abstractNumId w:val="4"/>
  </w:num>
  <w:num w:numId="12">
    <w:abstractNumId w:val="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9"/>
  </w:num>
  <w:num w:numId="2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proofState w:grammar="clean"/>
  <w:attachedTemplate r:id="rId1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88"/>
    <w:rsid w:val="00000DC0"/>
    <w:rsid w:val="0000344D"/>
    <w:rsid w:val="00005D77"/>
    <w:rsid w:val="00006CCD"/>
    <w:rsid w:val="000072A3"/>
    <w:rsid w:val="00011656"/>
    <w:rsid w:val="000122C1"/>
    <w:rsid w:val="00017BAF"/>
    <w:rsid w:val="00023ACB"/>
    <w:rsid w:val="0002737C"/>
    <w:rsid w:val="00027C90"/>
    <w:rsid w:val="00027EEB"/>
    <w:rsid w:val="00031CE8"/>
    <w:rsid w:val="0003264F"/>
    <w:rsid w:val="00032716"/>
    <w:rsid w:val="0003288E"/>
    <w:rsid w:val="000330F3"/>
    <w:rsid w:val="00035EFD"/>
    <w:rsid w:val="0004041E"/>
    <w:rsid w:val="00041FAF"/>
    <w:rsid w:val="000449C9"/>
    <w:rsid w:val="000474C0"/>
    <w:rsid w:val="0004786B"/>
    <w:rsid w:val="00052C9F"/>
    <w:rsid w:val="00052F23"/>
    <w:rsid w:val="00060EF2"/>
    <w:rsid w:val="0006203A"/>
    <w:rsid w:val="000638A7"/>
    <w:rsid w:val="00064172"/>
    <w:rsid w:val="00064BC3"/>
    <w:rsid w:val="000708AA"/>
    <w:rsid w:val="0007168E"/>
    <w:rsid w:val="00076A35"/>
    <w:rsid w:val="000775E5"/>
    <w:rsid w:val="0007779C"/>
    <w:rsid w:val="000820DF"/>
    <w:rsid w:val="00084DDD"/>
    <w:rsid w:val="000930CC"/>
    <w:rsid w:val="00094E13"/>
    <w:rsid w:val="00095193"/>
    <w:rsid w:val="000954CB"/>
    <w:rsid w:val="000969DC"/>
    <w:rsid w:val="000A13B1"/>
    <w:rsid w:val="000A13B8"/>
    <w:rsid w:val="000A1DE2"/>
    <w:rsid w:val="000A2BE8"/>
    <w:rsid w:val="000A36AE"/>
    <w:rsid w:val="000A523C"/>
    <w:rsid w:val="000A798A"/>
    <w:rsid w:val="000A7BCC"/>
    <w:rsid w:val="000A7DC8"/>
    <w:rsid w:val="000B2138"/>
    <w:rsid w:val="000B4590"/>
    <w:rsid w:val="000B5BBD"/>
    <w:rsid w:val="000B5C40"/>
    <w:rsid w:val="000B648D"/>
    <w:rsid w:val="000B70C7"/>
    <w:rsid w:val="000B7CCE"/>
    <w:rsid w:val="000C0F50"/>
    <w:rsid w:val="000C1F1D"/>
    <w:rsid w:val="000C5EAD"/>
    <w:rsid w:val="000C672B"/>
    <w:rsid w:val="000C7946"/>
    <w:rsid w:val="000D09CB"/>
    <w:rsid w:val="000D0D49"/>
    <w:rsid w:val="000D215D"/>
    <w:rsid w:val="000D2D67"/>
    <w:rsid w:val="000D5D8F"/>
    <w:rsid w:val="000D5FC9"/>
    <w:rsid w:val="000D6FF3"/>
    <w:rsid w:val="000E0228"/>
    <w:rsid w:val="000E2825"/>
    <w:rsid w:val="000E39C3"/>
    <w:rsid w:val="000F25EF"/>
    <w:rsid w:val="000F3F13"/>
    <w:rsid w:val="000F43FF"/>
    <w:rsid w:val="000F69DB"/>
    <w:rsid w:val="00100A98"/>
    <w:rsid w:val="00101F30"/>
    <w:rsid w:val="001025CF"/>
    <w:rsid w:val="00102C9E"/>
    <w:rsid w:val="001040C5"/>
    <w:rsid w:val="00106903"/>
    <w:rsid w:val="00106C3C"/>
    <w:rsid w:val="00110B58"/>
    <w:rsid w:val="00113FA6"/>
    <w:rsid w:val="0011412E"/>
    <w:rsid w:val="00114B15"/>
    <w:rsid w:val="001151EC"/>
    <w:rsid w:val="001156B4"/>
    <w:rsid w:val="00117AA8"/>
    <w:rsid w:val="00121C30"/>
    <w:rsid w:val="00122A59"/>
    <w:rsid w:val="00124F12"/>
    <w:rsid w:val="00125D7A"/>
    <w:rsid w:val="001265CA"/>
    <w:rsid w:val="00130974"/>
    <w:rsid w:val="00133FD9"/>
    <w:rsid w:val="00134177"/>
    <w:rsid w:val="0013485E"/>
    <w:rsid w:val="00135868"/>
    <w:rsid w:val="001371BE"/>
    <w:rsid w:val="00137205"/>
    <w:rsid w:val="00141019"/>
    <w:rsid w:val="00144516"/>
    <w:rsid w:val="00144FCB"/>
    <w:rsid w:val="00146E1F"/>
    <w:rsid w:val="001508D5"/>
    <w:rsid w:val="0015129E"/>
    <w:rsid w:val="00152183"/>
    <w:rsid w:val="00153BA3"/>
    <w:rsid w:val="00154523"/>
    <w:rsid w:val="00155FF0"/>
    <w:rsid w:val="001605A0"/>
    <w:rsid w:val="00161D32"/>
    <w:rsid w:val="00162B32"/>
    <w:rsid w:val="0016573C"/>
    <w:rsid w:val="00165A88"/>
    <w:rsid w:val="00166A46"/>
    <w:rsid w:val="0016746E"/>
    <w:rsid w:val="001705AE"/>
    <w:rsid w:val="00170C16"/>
    <w:rsid w:val="00171944"/>
    <w:rsid w:val="00171A98"/>
    <w:rsid w:val="00171E29"/>
    <w:rsid w:val="00171EB6"/>
    <w:rsid w:val="001803CB"/>
    <w:rsid w:val="00181E16"/>
    <w:rsid w:val="00182A01"/>
    <w:rsid w:val="00183D53"/>
    <w:rsid w:val="0018426F"/>
    <w:rsid w:val="001857FF"/>
    <w:rsid w:val="00191FA6"/>
    <w:rsid w:val="0019349D"/>
    <w:rsid w:val="00193915"/>
    <w:rsid w:val="00195020"/>
    <w:rsid w:val="001960A4"/>
    <w:rsid w:val="00196C76"/>
    <w:rsid w:val="001A075C"/>
    <w:rsid w:val="001A0F79"/>
    <w:rsid w:val="001A207D"/>
    <w:rsid w:val="001A2DF2"/>
    <w:rsid w:val="001A34B5"/>
    <w:rsid w:val="001A6899"/>
    <w:rsid w:val="001A791E"/>
    <w:rsid w:val="001B3659"/>
    <w:rsid w:val="001B4BB2"/>
    <w:rsid w:val="001B4CDE"/>
    <w:rsid w:val="001C2A4B"/>
    <w:rsid w:val="001C5478"/>
    <w:rsid w:val="001C7247"/>
    <w:rsid w:val="001D307C"/>
    <w:rsid w:val="001D4053"/>
    <w:rsid w:val="001D70B7"/>
    <w:rsid w:val="001E2C83"/>
    <w:rsid w:val="001E39E1"/>
    <w:rsid w:val="001E66C8"/>
    <w:rsid w:val="001E777C"/>
    <w:rsid w:val="001F052E"/>
    <w:rsid w:val="001F0DC3"/>
    <w:rsid w:val="001F2429"/>
    <w:rsid w:val="001F330D"/>
    <w:rsid w:val="001F3787"/>
    <w:rsid w:val="001F66F8"/>
    <w:rsid w:val="00201302"/>
    <w:rsid w:val="00202A2E"/>
    <w:rsid w:val="002035AC"/>
    <w:rsid w:val="0020409E"/>
    <w:rsid w:val="0020505F"/>
    <w:rsid w:val="00205B06"/>
    <w:rsid w:val="00205B2B"/>
    <w:rsid w:val="0020693B"/>
    <w:rsid w:val="002104E0"/>
    <w:rsid w:val="00211C50"/>
    <w:rsid w:val="00212124"/>
    <w:rsid w:val="00215B28"/>
    <w:rsid w:val="002176C2"/>
    <w:rsid w:val="00221CAA"/>
    <w:rsid w:val="00222DA6"/>
    <w:rsid w:val="0022325A"/>
    <w:rsid w:val="00223DCA"/>
    <w:rsid w:val="00223F48"/>
    <w:rsid w:val="0022458D"/>
    <w:rsid w:val="0022535A"/>
    <w:rsid w:val="00225BB9"/>
    <w:rsid w:val="00225F6C"/>
    <w:rsid w:val="002311D4"/>
    <w:rsid w:val="00231A74"/>
    <w:rsid w:val="00234A74"/>
    <w:rsid w:val="00234B60"/>
    <w:rsid w:val="00235E19"/>
    <w:rsid w:val="00243E11"/>
    <w:rsid w:val="00243E83"/>
    <w:rsid w:val="00243FCD"/>
    <w:rsid w:val="00247C71"/>
    <w:rsid w:val="00247CD3"/>
    <w:rsid w:val="00250AB5"/>
    <w:rsid w:val="00251838"/>
    <w:rsid w:val="0025187A"/>
    <w:rsid w:val="00254D3D"/>
    <w:rsid w:val="00256B7C"/>
    <w:rsid w:val="002572F9"/>
    <w:rsid w:val="00257DC3"/>
    <w:rsid w:val="00262B2C"/>
    <w:rsid w:val="00264052"/>
    <w:rsid w:val="002643F4"/>
    <w:rsid w:val="0026601C"/>
    <w:rsid w:val="00266823"/>
    <w:rsid w:val="002679FE"/>
    <w:rsid w:val="00270C5E"/>
    <w:rsid w:val="0027184E"/>
    <w:rsid w:val="00272D99"/>
    <w:rsid w:val="002731B9"/>
    <w:rsid w:val="00273F1B"/>
    <w:rsid w:val="0027534F"/>
    <w:rsid w:val="00275520"/>
    <w:rsid w:val="002757A1"/>
    <w:rsid w:val="00275E36"/>
    <w:rsid w:val="0027648D"/>
    <w:rsid w:val="002802E5"/>
    <w:rsid w:val="00280BFC"/>
    <w:rsid w:val="00281B1C"/>
    <w:rsid w:val="00282538"/>
    <w:rsid w:val="00283064"/>
    <w:rsid w:val="00283588"/>
    <w:rsid w:val="0028692B"/>
    <w:rsid w:val="00286A7B"/>
    <w:rsid w:val="002871D3"/>
    <w:rsid w:val="0028737A"/>
    <w:rsid w:val="00291525"/>
    <w:rsid w:val="00291716"/>
    <w:rsid w:val="00291EB2"/>
    <w:rsid w:val="00292E0A"/>
    <w:rsid w:val="002937CA"/>
    <w:rsid w:val="0029405F"/>
    <w:rsid w:val="00295099"/>
    <w:rsid w:val="00295B7C"/>
    <w:rsid w:val="00296FA2"/>
    <w:rsid w:val="0029702F"/>
    <w:rsid w:val="0029721D"/>
    <w:rsid w:val="00297649"/>
    <w:rsid w:val="002A04B9"/>
    <w:rsid w:val="002A0B57"/>
    <w:rsid w:val="002A0D20"/>
    <w:rsid w:val="002A33D0"/>
    <w:rsid w:val="002A55D6"/>
    <w:rsid w:val="002A5D59"/>
    <w:rsid w:val="002B01E4"/>
    <w:rsid w:val="002B1B7A"/>
    <w:rsid w:val="002B2B43"/>
    <w:rsid w:val="002B3FEC"/>
    <w:rsid w:val="002B49B8"/>
    <w:rsid w:val="002B756D"/>
    <w:rsid w:val="002B77E3"/>
    <w:rsid w:val="002C17CA"/>
    <w:rsid w:val="002C281F"/>
    <w:rsid w:val="002C3BB8"/>
    <w:rsid w:val="002C4182"/>
    <w:rsid w:val="002C4925"/>
    <w:rsid w:val="002D21CF"/>
    <w:rsid w:val="002D36AE"/>
    <w:rsid w:val="002D408E"/>
    <w:rsid w:val="002D48DE"/>
    <w:rsid w:val="002D5EE8"/>
    <w:rsid w:val="002D741B"/>
    <w:rsid w:val="002E1F7C"/>
    <w:rsid w:val="002E3258"/>
    <w:rsid w:val="002E69C4"/>
    <w:rsid w:val="002E7CB6"/>
    <w:rsid w:val="002F02C1"/>
    <w:rsid w:val="002F0E15"/>
    <w:rsid w:val="002F3145"/>
    <w:rsid w:val="002F3847"/>
    <w:rsid w:val="002F4850"/>
    <w:rsid w:val="002F517B"/>
    <w:rsid w:val="002F6321"/>
    <w:rsid w:val="002F722C"/>
    <w:rsid w:val="002F73C1"/>
    <w:rsid w:val="002F776F"/>
    <w:rsid w:val="0030015A"/>
    <w:rsid w:val="00300863"/>
    <w:rsid w:val="00300FCE"/>
    <w:rsid w:val="00301316"/>
    <w:rsid w:val="003032C2"/>
    <w:rsid w:val="003034A6"/>
    <w:rsid w:val="00304441"/>
    <w:rsid w:val="003056EF"/>
    <w:rsid w:val="003100E1"/>
    <w:rsid w:val="00313309"/>
    <w:rsid w:val="00314272"/>
    <w:rsid w:val="00316254"/>
    <w:rsid w:val="00322279"/>
    <w:rsid w:val="00322E6F"/>
    <w:rsid w:val="00323592"/>
    <w:rsid w:val="00326046"/>
    <w:rsid w:val="00327860"/>
    <w:rsid w:val="00330B2F"/>
    <w:rsid w:val="00330DE6"/>
    <w:rsid w:val="00330F8F"/>
    <w:rsid w:val="0033110B"/>
    <w:rsid w:val="00331138"/>
    <w:rsid w:val="0033147E"/>
    <w:rsid w:val="00331A3C"/>
    <w:rsid w:val="0033410E"/>
    <w:rsid w:val="003360A1"/>
    <w:rsid w:val="003361F4"/>
    <w:rsid w:val="003403BC"/>
    <w:rsid w:val="00341354"/>
    <w:rsid w:val="00341C15"/>
    <w:rsid w:val="00341EF0"/>
    <w:rsid w:val="00342498"/>
    <w:rsid w:val="003428A5"/>
    <w:rsid w:val="003429CA"/>
    <w:rsid w:val="003434AF"/>
    <w:rsid w:val="0034479E"/>
    <w:rsid w:val="00344B42"/>
    <w:rsid w:val="0034621B"/>
    <w:rsid w:val="00346BE1"/>
    <w:rsid w:val="00347522"/>
    <w:rsid w:val="00352C3B"/>
    <w:rsid w:val="003533C4"/>
    <w:rsid w:val="00356B8C"/>
    <w:rsid w:val="00356D7D"/>
    <w:rsid w:val="00357054"/>
    <w:rsid w:val="003570BB"/>
    <w:rsid w:val="003579B9"/>
    <w:rsid w:val="00357B89"/>
    <w:rsid w:val="00360054"/>
    <w:rsid w:val="003615D1"/>
    <w:rsid w:val="00362144"/>
    <w:rsid w:val="003627AE"/>
    <w:rsid w:val="00364BEF"/>
    <w:rsid w:val="00366613"/>
    <w:rsid w:val="00367929"/>
    <w:rsid w:val="00370397"/>
    <w:rsid w:val="00373733"/>
    <w:rsid w:val="00373799"/>
    <w:rsid w:val="0037385E"/>
    <w:rsid w:val="00376F51"/>
    <w:rsid w:val="00380482"/>
    <w:rsid w:val="00380938"/>
    <w:rsid w:val="0038158F"/>
    <w:rsid w:val="003819FC"/>
    <w:rsid w:val="00382303"/>
    <w:rsid w:val="00384735"/>
    <w:rsid w:val="00384914"/>
    <w:rsid w:val="00385827"/>
    <w:rsid w:val="003863BA"/>
    <w:rsid w:val="00391088"/>
    <w:rsid w:val="00393597"/>
    <w:rsid w:val="0039498B"/>
    <w:rsid w:val="003956E2"/>
    <w:rsid w:val="003A371D"/>
    <w:rsid w:val="003B0E5F"/>
    <w:rsid w:val="003B20FF"/>
    <w:rsid w:val="003B2C2E"/>
    <w:rsid w:val="003B3B02"/>
    <w:rsid w:val="003B49BF"/>
    <w:rsid w:val="003B51B4"/>
    <w:rsid w:val="003B54E8"/>
    <w:rsid w:val="003C00E0"/>
    <w:rsid w:val="003C0422"/>
    <w:rsid w:val="003C1005"/>
    <w:rsid w:val="003C14C8"/>
    <w:rsid w:val="003C1D1D"/>
    <w:rsid w:val="003C1EE2"/>
    <w:rsid w:val="003C31EE"/>
    <w:rsid w:val="003C36BF"/>
    <w:rsid w:val="003C57AF"/>
    <w:rsid w:val="003D0928"/>
    <w:rsid w:val="003D0954"/>
    <w:rsid w:val="003D1CF1"/>
    <w:rsid w:val="003D4BA3"/>
    <w:rsid w:val="003D5167"/>
    <w:rsid w:val="003D69E3"/>
    <w:rsid w:val="003D6C7B"/>
    <w:rsid w:val="003E0CBF"/>
    <w:rsid w:val="003E105D"/>
    <w:rsid w:val="003E1D80"/>
    <w:rsid w:val="003E2F2E"/>
    <w:rsid w:val="003E759F"/>
    <w:rsid w:val="003F0B04"/>
    <w:rsid w:val="003F3258"/>
    <w:rsid w:val="003F48EF"/>
    <w:rsid w:val="003F5564"/>
    <w:rsid w:val="003F7DDF"/>
    <w:rsid w:val="004047E7"/>
    <w:rsid w:val="00404810"/>
    <w:rsid w:val="00405A1C"/>
    <w:rsid w:val="0040623F"/>
    <w:rsid w:val="0040658F"/>
    <w:rsid w:val="00407777"/>
    <w:rsid w:val="00407C10"/>
    <w:rsid w:val="00411D4C"/>
    <w:rsid w:val="0041383D"/>
    <w:rsid w:val="00413D14"/>
    <w:rsid w:val="004144AA"/>
    <w:rsid w:val="004164EF"/>
    <w:rsid w:val="0041799D"/>
    <w:rsid w:val="0042022F"/>
    <w:rsid w:val="00420504"/>
    <w:rsid w:val="00420672"/>
    <w:rsid w:val="00420849"/>
    <w:rsid w:val="004237F4"/>
    <w:rsid w:val="004252DC"/>
    <w:rsid w:val="0042671D"/>
    <w:rsid w:val="00426F69"/>
    <w:rsid w:val="0043064A"/>
    <w:rsid w:val="00430BA8"/>
    <w:rsid w:val="0043375D"/>
    <w:rsid w:val="00434121"/>
    <w:rsid w:val="00435982"/>
    <w:rsid w:val="00435DE8"/>
    <w:rsid w:val="00436E1C"/>
    <w:rsid w:val="0043762D"/>
    <w:rsid w:val="00440F73"/>
    <w:rsid w:val="00442502"/>
    <w:rsid w:val="00442725"/>
    <w:rsid w:val="00444151"/>
    <w:rsid w:val="00444911"/>
    <w:rsid w:val="00447AA3"/>
    <w:rsid w:val="0045024A"/>
    <w:rsid w:val="004515B7"/>
    <w:rsid w:val="00451EAF"/>
    <w:rsid w:val="00453117"/>
    <w:rsid w:val="004541CB"/>
    <w:rsid w:val="00454F71"/>
    <w:rsid w:val="0045607F"/>
    <w:rsid w:val="004561ED"/>
    <w:rsid w:val="00456A0F"/>
    <w:rsid w:val="00456A48"/>
    <w:rsid w:val="0045745B"/>
    <w:rsid w:val="0045748F"/>
    <w:rsid w:val="0046252E"/>
    <w:rsid w:val="004630C0"/>
    <w:rsid w:val="00464224"/>
    <w:rsid w:val="004654B0"/>
    <w:rsid w:val="004671CC"/>
    <w:rsid w:val="004710AF"/>
    <w:rsid w:val="00473699"/>
    <w:rsid w:val="00474140"/>
    <w:rsid w:val="00474C8C"/>
    <w:rsid w:val="00476E2B"/>
    <w:rsid w:val="00482183"/>
    <w:rsid w:val="0048617B"/>
    <w:rsid w:val="00486D08"/>
    <w:rsid w:val="004911F6"/>
    <w:rsid w:val="00492F94"/>
    <w:rsid w:val="00494036"/>
    <w:rsid w:val="00494DAA"/>
    <w:rsid w:val="00497113"/>
    <w:rsid w:val="004A007B"/>
    <w:rsid w:val="004A13D9"/>
    <w:rsid w:val="004A28B0"/>
    <w:rsid w:val="004A2A74"/>
    <w:rsid w:val="004A3CA9"/>
    <w:rsid w:val="004A4DDD"/>
    <w:rsid w:val="004A62C0"/>
    <w:rsid w:val="004A6AA0"/>
    <w:rsid w:val="004A7C41"/>
    <w:rsid w:val="004B035B"/>
    <w:rsid w:val="004B0C7F"/>
    <w:rsid w:val="004B145D"/>
    <w:rsid w:val="004B405C"/>
    <w:rsid w:val="004B578F"/>
    <w:rsid w:val="004B62E3"/>
    <w:rsid w:val="004B7B46"/>
    <w:rsid w:val="004C0568"/>
    <w:rsid w:val="004C2EE8"/>
    <w:rsid w:val="004C37E0"/>
    <w:rsid w:val="004C3DF8"/>
    <w:rsid w:val="004C5BD5"/>
    <w:rsid w:val="004D3AC7"/>
    <w:rsid w:val="004D51C5"/>
    <w:rsid w:val="004D5215"/>
    <w:rsid w:val="004D67AF"/>
    <w:rsid w:val="004D7376"/>
    <w:rsid w:val="004D7A65"/>
    <w:rsid w:val="004E30F9"/>
    <w:rsid w:val="004E36EE"/>
    <w:rsid w:val="004E6CD2"/>
    <w:rsid w:val="004F0776"/>
    <w:rsid w:val="004F1057"/>
    <w:rsid w:val="004F11B3"/>
    <w:rsid w:val="004F20B6"/>
    <w:rsid w:val="004F2AC6"/>
    <w:rsid w:val="004F3DCF"/>
    <w:rsid w:val="004F4B94"/>
    <w:rsid w:val="004F58C9"/>
    <w:rsid w:val="004F61EC"/>
    <w:rsid w:val="00501F9A"/>
    <w:rsid w:val="00502559"/>
    <w:rsid w:val="00502DD9"/>
    <w:rsid w:val="005031DD"/>
    <w:rsid w:val="005043A4"/>
    <w:rsid w:val="0051278B"/>
    <w:rsid w:val="00514209"/>
    <w:rsid w:val="0051470F"/>
    <w:rsid w:val="005305A1"/>
    <w:rsid w:val="00532DA7"/>
    <w:rsid w:val="00535BCA"/>
    <w:rsid w:val="00536949"/>
    <w:rsid w:val="00540156"/>
    <w:rsid w:val="00540719"/>
    <w:rsid w:val="0054130F"/>
    <w:rsid w:val="00541E0B"/>
    <w:rsid w:val="00541F87"/>
    <w:rsid w:val="005446F2"/>
    <w:rsid w:val="00544F92"/>
    <w:rsid w:val="00544FCA"/>
    <w:rsid w:val="0054564F"/>
    <w:rsid w:val="00547320"/>
    <w:rsid w:val="005479B4"/>
    <w:rsid w:val="005512A4"/>
    <w:rsid w:val="0055164F"/>
    <w:rsid w:val="0055228E"/>
    <w:rsid w:val="00552AE2"/>
    <w:rsid w:val="00553E52"/>
    <w:rsid w:val="00554179"/>
    <w:rsid w:val="00557042"/>
    <w:rsid w:val="00561DAF"/>
    <w:rsid w:val="005625FF"/>
    <w:rsid w:val="00563498"/>
    <w:rsid w:val="0056436B"/>
    <w:rsid w:val="005648E7"/>
    <w:rsid w:val="005657BD"/>
    <w:rsid w:val="00565953"/>
    <w:rsid w:val="005660BD"/>
    <w:rsid w:val="00566BFE"/>
    <w:rsid w:val="00567702"/>
    <w:rsid w:val="00567764"/>
    <w:rsid w:val="00570D78"/>
    <w:rsid w:val="00573493"/>
    <w:rsid w:val="0057349F"/>
    <w:rsid w:val="005735C1"/>
    <w:rsid w:val="00575532"/>
    <w:rsid w:val="0057785A"/>
    <w:rsid w:val="00582164"/>
    <w:rsid w:val="00583075"/>
    <w:rsid w:val="005835C0"/>
    <w:rsid w:val="00584F90"/>
    <w:rsid w:val="00585355"/>
    <w:rsid w:val="00586F7B"/>
    <w:rsid w:val="00587882"/>
    <w:rsid w:val="00587C8F"/>
    <w:rsid w:val="005909C2"/>
    <w:rsid w:val="005912CF"/>
    <w:rsid w:val="00591365"/>
    <w:rsid w:val="005957F8"/>
    <w:rsid w:val="00595832"/>
    <w:rsid w:val="005A0CCD"/>
    <w:rsid w:val="005A0CD7"/>
    <w:rsid w:val="005A1265"/>
    <w:rsid w:val="005A1DF2"/>
    <w:rsid w:val="005A2030"/>
    <w:rsid w:val="005A20F3"/>
    <w:rsid w:val="005A2E33"/>
    <w:rsid w:val="005A4731"/>
    <w:rsid w:val="005A496D"/>
    <w:rsid w:val="005A7B9E"/>
    <w:rsid w:val="005B03AD"/>
    <w:rsid w:val="005B1FD0"/>
    <w:rsid w:val="005B2346"/>
    <w:rsid w:val="005B666E"/>
    <w:rsid w:val="005C4393"/>
    <w:rsid w:val="005C699E"/>
    <w:rsid w:val="005D02FB"/>
    <w:rsid w:val="005D3682"/>
    <w:rsid w:val="005D3BC6"/>
    <w:rsid w:val="005D48BC"/>
    <w:rsid w:val="005D4924"/>
    <w:rsid w:val="005E11A4"/>
    <w:rsid w:val="005E2654"/>
    <w:rsid w:val="005E5407"/>
    <w:rsid w:val="005E6685"/>
    <w:rsid w:val="005F096E"/>
    <w:rsid w:val="005F3104"/>
    <w:rsid w:val="005F3368"/>
    <w:rsid w:val="005F3602"/>
    <w:rsid w:val="005F3E66"/>
    <w:rsid w:val="005F6244"/>
    <w:rsid w:val="005F6601"/>
    <w:rsid w:val="005F7ED0"/>
    <w:rsid w:val="00600DF1"/>
    <w:rsid w:val="00600ED5"/>
    <w:rsid w:val="006049FD"/>
    <w:rsid w:val="0060576F"/>
    <w:rsid w:val="00605CAC"/>
    <w:rsid w:val="00606C8B"/>
    <w:rsid w:val="006101EA"/>
    <w:rsid w:val="006104CD"/>
    <w:rsid w:val="00610A52"/>
    <w:rsid w:val="006112D0"/>
    <w:rsid w:val="00612D16"/>
    <w:rsid w:val="00615F65"/>
    <w:rsid w:val="00616CCD"/>
    <w:rsid w:val="00617D23"/>
    <w:rsid w:val="0062312F"/>
    <w:rsid w:val="00624E96"/>
    <w:rsid w:val="0062772E"/>
    <w:rsid w:val="00632687"/>
    <w:rsid w:val="00632B33"/>
    <w:rsid w:val="00634693"/>
    <w:rsid w:val="006405CA"/>
    <w:rsid w:val="0064221C"/>
    <w:rsid w:val="00642805"/>
    <w:rsid w:val="00642C35"/>
    <w:rsid w:val="00645026"/>
    <w:rsid w:val="006462C7"/>
    <w:rsid w:val="00646609"/>
    <w:rsid w:val="00646874"/>
    <w:rsid w:val="00646C3E"/>
    <w:rsid w:val="00646CD6"/>
    <w:rsid w:val="00646D9B"/>
    <w:rsid w:val="00650621"/>
    <w:rsid w:val="00650E4F"/>
    <w:rsid w:val="00654746"/>
    <w:rsid w:val="00657AB5"/>
    <w:rsid w:val="00657BFF"/>
    <w:rsid w:val="00661FD9"/>
    <w:rsid w:val="00662492"/>
    <w:rsid w:val="0066303A"/>
    <w:rsid w:val="00666AC8"/>
    <w:rsid w:val="006672F1"/>
    <w:rsid w:val="00670DC3"/>
    <w:rsid w:val="00671977"/>
    <w:rsid w:val="00671CEA"/>
    <w:rsid w:val="0067210E"/>
    <w:rsid w:val="00673985"/>
    <w:rsid w:val="00674AEB"/>
    <w:rsid w:val="006800B8"/>
    <w:rsid w:val="0068050C"/>
    <w:rsid w:val="00680708"/>
    <w:rsid w:val="006807B0"/>
    <w:rsid w:val="0069217F"/>
    <w:rsid w:val="0069239E"/>
    <w:rsid w:val="00692AB0"/>
    <w:rsid w:val="00692BAF"/>
    <w:rsid w:val="00696C31"/>
    <w:rsid w:val="006A0AFE"/>
    <w:rsid w:val="006A0E5E"/>
    <w:rsid w:val="006A1765"/>
    <w:rsid w:val="006A1938"/>
    <w:rsid w:val="006A1C58"/>
    <w:rsid w:val="006A24A6"/>
    <w:rsid w:val="006A29D6"/>
    <w:rsid w:val="006A575E"/>
    <w:rsid w:val="006A5CAF"/>
    <w:rsid w:val="006B148D"/>
    <w:rsid w:val="006B4D40"/>
    <w:rsid w:val="006B6318"/>
    <w:rsid w:val="006B70FE"/>
    <w:rsid w:val="006C1F44"/>
    <w:rsid w:val="006C1FB4"/>
    <w:rsid w:val="006C453E"/>
    <w:rsid w:val="006D0634"/>
    <w:rsid w:val="006D0706"/>
    <w:rsid w:val="006D0C16"/>
    <w:rsid w:val="006D2836"/>
    <w:rsid w:val="006D31A6"/>
    <w:rsid w:val="006D3B27"/>
    <w:rsid w:val="006D5329"/>
    <w:rsid w:val="006D5C7C"/>
    <w:rsid w:val="006E49BD"/>
    <w:rsid w:val="006E49FB"/>
    <w:rsid w:val="006E6D7C"/>
    <w:rsid w:val="006F0A2B"/>
    <w:rsid w:val="006F0CBD"/>
    <w:rsid w:val="006F2ED1"/>
    <w:rsid w:val="006F4283"/>
    <w:rsid w:val="006F473E"/>
    <w:rsid w:val="006F5E07"/>
    <w:rsid w:val="006F6F1A"/>
    <w:rsid w:val="0070096F"/>
    <w:rsid w:val="00701CD2"/>
    <w:rsid w:val="0070497D"/>
    <w:rsid w:val="00704A46"/>
    <w:rsid w:val="00705159"/>
    <w:rsid w:val="007064C3"/>
    <w:rsid w:val="00706D6D"/>
    <w:rsid w:val="007110CB"/>
    <w:rsid w:val="0071139F"/>
    <w:rsid w:val="007119E1"/>
    <w:rsid w:val="00712280"/>
    <w:rsid w:val="0071335F"/>
    <w:rsid w:val="007140F2"/>
    <w:rsid w:val="0071688F"/>
    <w:rsid w:val="007171F9"/>
    <w:rsid w:val="007227A3"/>
    <w:rsid w:val="0072291F"/>
    <w:rsid w:val="0072351E"/>
    <w:rsid w:val="00723F21"/>
    <w:rsid w:val="007263B3"/>
    <w:rsid w:val="00727289"/>
    <w:rsid w:val="00727600"/>
    <w:rsid w:val="00727876"/>
    <w:rsid w:val="00727C2D"/>
    <w:rsid w:val="00731B71"/>
    <w:rsid w:val="00733B4E"/>
    <w:rsid w:val="00735921"/>
    <w:rsid w:val="00736396"/>
    <w:rsid w:val="007376D7"/>
    <w:rsid w:val="00737F9F"/>
    <w:rsid w:val="0074144D"/>
    <w:rsid w:val="00742777"/>
    <w:rsid w:val="00742B50"/>
    <w:rsid w:val="0074381C"/>
    <w:rsid w:val="00743F43"/>
    <w:rsid w:val="00747A38"/>
    <w:rsid w:val="00747B21"/>
    <w:rsid w:val="00750522"/>
    <w:rsid w:val="00751ACD"/>
    <w:rsid w:val="00752A3B"/>
    <w:rsid w:val="007533C0"/>
    <w:rsid w:val="00753C78"/>
    <w:rsid w:val="00755596"/>
    <w:rsid w:val="00756ABE"/>
    <w:rsid w:val="00761967"/>
    <w:rsid w:val="0076256D"/>
    <w:rsid w:val="00762D04"/>
    <w:rsid w:val="00763351"/>
    <w:rsid w:val="00763F1A"/>
    <w:rsid w:val="00764584"/>
    <w:rsid w:val="00764CF0"/>
    <w:rsid w:val="00765E4F"/>
    <w:rsid w:val="007668CE"/>
    <w:rsid w:val="00770FA7"/>
    <w:rsid w:val="007716A0"/>
    <w:rsid w:val="0077179B"/>
    <w:rsid w:val="00773264"/>
    <w:rsid w:val="0077353D"/>
    <w:rsid w:val="007747D7"/>
    <w:rsid w:val="007809F9"/>
    <w:rsid w:val="00781092"/>
    <w:rsid w:val="00783661"/>
    <w:rsid w:val="00787028"/>
    <w:rsid w:val="00790998"/>
    <w:rsid w:val="007911D2"/>
    <w:rsid w:val="007924D7"/>
    <w:rsid w:val="00793FD0"/>
    <w:rsid w:val="00796919"/>
    <w:rsid w:val="00797657"/>
    <w:rsid w:val="00797AE7"/>
    <w:rsid w:val="007A1289"/>
    <w:rsid w:val="007A2019"/>
    <w:rsid w:val="007A2D7E"/>
    <w:rsid w:val="007A3DA5"/>
    <w:rsid w:val="007A77A4"/>
    <w:rsid w:val="007B13C1"/>
    <w:rsid w:val="007B1F2D"/>
    <w:rsid w:val="007B2E95"/>
    <w:rsid w:val="007B4B8B"/>
    <w:rsid w:val="007B570F"/>
    <w:rsid w:val="007B5ACE"/>
    <w:rsid w:val="007C08D4"/>
    <w:rsid w:val="007C10ED"/>
    <w:rsid w:val="007C17F3"/>
    <w:rsid w:val="007C334A"/>
    <w:rsid w:val="007C533E"/>
    <w:rsid w:val="007C5C6C"/>
    <w:rsid w:val="007C62B8"/>
    <w:rsid w:val="007D13BB"/>
    <w:rsid w:val="007D2AB1"/>
    <w:rsid w:val="007D2EF0"/>
    <w:rsid w:val="007D300C"/>
    <w:rsid w:val="007D77FA"/>
    <w:rsid w:val="007D7E91"/>
    <w:rsid w:val="007E134F"/>
    <w:rsid w:val="007E2D33"/>
    <w:rsid w:val="007E3335"/>
    <w:rsid w:val="007E472D"/>
    <w:rsid w:val="007E5AF2"/>
    <w:rsid w:val="007E6281"/>
    <w:rsid w:val="007E6DFF"/>
    <w:rsid w:val="007F2952"/>
    <w:rsid w:val="007F4972"/>
    <w:rsid w:val="007F5007"/>
    <w:rsid w:val="007F652C"/>
    <w:rsid w:val="007F6CEE"/>
    <w:rsid w:val="008034BC"/>
    <w:rsid w:val="00803B2E"/>
    <w:rsid w:val="00803D10"/>
    <w:rsid w:val="00807903"/>
    <w:rsid w:val="00807B03"/>
    <w:rsid w:val="00811B0C"/>
    <w:rsid w:val="00812CCA"/>
    <w:rsid w:val="00812D41"/>
    <w:rsid w:val="00822FA7"/>
    <w:rsid w:val="00824C3F"/>
    <w:rsid w:val="00825201"/>
    <w:rsid w:val="00832BF0"/>
    <w:rsid w:val="008360B7"/>
    <w:rsid w:val="00840174"/>
    <w:rsid w:val="00840783"/>
    <w:rsid w:val="00844D73"/>
    <w:rsid w:val="008465C8"/>
    <w:rsid w:val="00846FA6"/>
    <w:rsid w:val="008474EC"/>
    <w:rsid w:val="0085017C"/>
    <w:rsid w:val="008520DD"/>
    <w:rsid w:val="0085218E"/>
    <w:rsid w:val="00852B66"/>
    <w:rsid w:val="00852D7F"/>
    <w:rsid w:val="00854248"/>
    <w:rsid w:val="00861C71"/>
    <w:rsid w:val="0086284C"/>
    <w:rsid w:val="00862D02"/>
    <w:rsid w:val="0086372C"/>
    <w:rsid w:val="00863FAB"/>
    <w:rsid w:val="00864891"/>
    <w:rsid w:val="0086631E"/>
    <w:rsid w:val="00871A0C"/>
    <w:rsid w:val="00872AF4"/>
    <w:rsid w:val="00874622"/>
    <w:rsid w:val="00874B95"/>
    <w:rsid w:val="00880042"/>
    <w:rsid w:val="008803D6"/>
    <w:rsid w:val="00880668"/>
    <w:rsid w:val="00881D0E"/>
    <w:rsid w:val="00884BAF"/>
    <w:rsid w:val="00885E02"/>
    <w:rsid w:val="008907DA"/>
    <w:rsid w:val="00896376"/>
    <w:rsid w:val="00897492"/>
    <w:rsid w:val="008A0F08"/>
    <w:rsid w:val="008A3CF3"/>
    <w:rsid w:val="008A554A"/>
    <w:rsid w:val="008A69B2"/>
    <w:rsid w:val="008A74F4"/>
    <w:rsid w:val="008A7F72"/>
    <w:rsid w:val="008B09A7"/>
    <w:rsid w:val="008B13A2"/>
    <w:rsid w:val="008B2458"/>
    <w:rsid w:val="008B2D58"/>
    <w:rsid w:val="008B6052"/>
    <w:rsid w:val="008B7CE5"/>
    <w:rsid w:val="008C0334"/>
    <w:rsid w:val="008C08A7"/>
    <w:rsid w:val="008C0CCA"/>
    <w:rsid w:val="008C3E3D"/>
    <w:rsid w:val="008C4129"/>
    <w:rsid w:val="008C4763"/>
    <w:rsid w:val="008C4E7E"/>
    <w:rsid w:val="008C5DCA"/>
    <w:rsid w:val="008C606C"/>
    <w:rsid w:val="008C731B"/>
    <w:rsid w:val="008C7693"/>
    <w:rsid w:val="008D2116"/>
    <w:rsid w:val="008D34E8"/>
    <w:rsid w:val="008E0E2E"/>
    <w:rsid w:val="008E220C"/>
    <w:rsid w:val="008E66F4"/>
    <w:rsid w:val="008E719B"/>
    <w:rsid w:val="008F1EC2"/>
    <w:rsid w:val="008F3DC0"/>
    <w:rsid w:val="008F430F"/>
    <w:rsid w:val="008F4F9C"/>
    <w:rsid w:val="008F537C"/>
    <w:rsid w:val="008F55DA"/>
    <w:rsid w:val="008F60DA"/>
    <w:rsid w:val="008F69B7"/>
    <w:rsid w:val="00901779"/>
    <w:rsid w:val="00906DC7"/>
    <w:rsid w:val="00907D40"/>
    <w:rsid w:val="009109F9"/>
    <w:rsid w:val="00911161"/>
    <w:rsid w:val="0091327A"/>
    <w:rsid w:val="00914F48"/>
    <w:rsid w:val="009161E3"/>
    <w:rsid w:val="00916FBF"/>
    <w:rsid w:val="009221A5"/>
    <w:rsid w:val="00922E6B"/>
    <w:rsid w:val="009266EC"/>
    <w:rsid w:val="009301E1"/>
    <w:rsid w:val="00930F45"/>
    <w:rsid w:val="0093301E"/>
    <w:rsid w:val="00935053"/>
    <w:rsid w:val="0093547E"/>
    <w:rsid w:val="00937A2A"/>
    <w:rsid w:val="0094175A"/>
    <w:rsid w:val="0094409F"/>
    <w:rsid w:val="00944E8A"/>
    <w:rsid w:val="009476F2"/>
    <w:rsid w:val="00947D3A"/>
    <w:rsid w:val="00950191"/>
    <w:rsid w:val="0095131F"/>
    <w:rsid w:val="0095183E"/>
    <w:rsid w:val="00951880"/>
    <w:rsid w:val="009536E2"/>
    <w:rsid w:val="00953788"/>
    <w:rsid w:val="00955EB5"/>
    <w:rsid w:val="009561C9"/>
    <w:rsid w:val="009603BC"/>
    <w:rsid w:val="00961223"/>
    <w:rsid w:val="00962059"/>
    <w:rsid w:val="009620CB"/>
    <w:rsid w:val="00966D84"/>
    <w:rsid w:val="00966F26"/>
    <w:rsid w:val="00967873"/>
    <w:rsid w:val="00967A75"/>
    <w:rsid w:val="00974542"/>
    <w:rsid w:val="0097491F"/>
    <w:rsid w:val="00980550"/>
    <w:rsid w:val="00980A86"/>
    <w:rsid w:val="00983B8B"/>
    <w:rsid w:val="00985D48"/>
    <w:rsid w:val="0098604E"/>
    <w:rsid w:val="0098772E"/>
    <w:rsid w:val="00990325"/>
    <w:rsid w:val="00991049"/>
    <w:rsid w:val="00993CF5"/>
    <w:rsid w:val="00994B01"/>
    <w:rsid w:val="00996401"/>
    <w:rsid w:val="00997EA0"/>
    <w:rsid w:val="009A0F05"/>
    <w:rsid w:val="009A543F"/>
    <w:rsid w:val="009A5704"/>
    <w:rsid w:val="009B16BE"/>
    <w:rsid w:val="009B1C84"/>
    <w:rsid w:val="009B2691"/>
    <w:rsid w:val="009B2AB6"/>
    <w:rsid w:val="009B4D33"/>
    <w:rsid w:val="009B6C25"/>
    <w:rsid w:val="009B7620"/>
    <w:rsid w:val="009C0CBA"/>
    <w:rsid w:val="009C2CE6"/>
    <w:rsid w:val="009C3436"/>
    <w:rsid w:val="009C3C0B"/>
    <w:rsid w:val="009C552F"/>
    <w:rsid w:val="009C675B"/>
    <w:rsid w:val="009C6F1E"/>
    <w:rsid w:val="009D0E1B"/>
    <w:rsid w:val="009D127F"/>
    <w:rsid w:val="009D358D"/>
    <w:rsid w:val="009E11BB"/>
    <w:rsid w:val="009E4134"/>
    <w:rsid w:val="009E4B49"/>
    <w:rsid w:val="009E58CC"/>
    <w:rsid w:val="009E5B9B"/>
    <w:rsid w:val="009E5CC9"/>
    <w:rsid w:val="009E6540"/>
    <w:rsid w:val="009F16D1"/>
    <w:rsid w:val="009F1CAE"/>
    <w:rsid w:val="009F2CDE"/>
    <w:rsid w:val="009F5F71"/>
    <w:rsid w:val="00A00934"/>
    <w:rsid w:val="00A0517B"/>
    <w:rsid w:val="00A05550"/>
    <w:rsid w:val="00A12D37"/>
    <w:rsid w:val="00A137B1"/>
    <w:rsid w:val="00A1382D"/>
    <w:rsid w:val="00A14746"/>
    <w:rsid w:val="00A1612D"/>
    <w:rsid w:val="00A21A2B"/>
    <w:rsid w:val="00A22682"/>
    <w:rsid w:val="00A22848"/>
    <w:rsid w:val="00A23C82"/>
    <w:rsid w:val="00A25440"/>
    <w:rsid w:val="00A26931"/>
    <w:rsid w:val="00A26D19"/>
    <w:rsid w:val="00A26D24"/>
    <w:rsid w:val="00A27213"/>
    <w:rsid w:val="00A2722F"/>
    <w:rsid w:val="00A2733E"/>
    <w:rsid w:val="00A30340"/>
    <w:rsid w:val="00A31851"/>
    <w:rsid w:val="00A33DDE"/>
    <w:rsid w:val="00A34049"/>
    <w:rsid w:val="00A35FF8"/>
    <w:rsid w:val="00A36062"/>
    <w:rsid w:val="00A37177"/>
    <w:rsid w:val="00A41859"/>
    <w:rsid w:val="00A41BB7"/>
    <w:rsid w:val="00A428B6"/>
    <w:rsid w:val="00A42CF7"/>
    <w:rsid w:val="00A431A9"/>
    <w:rsid w:val="00A4448A"/>
    <w:rsid w:val="00A44537"/>
    <w:rsid w:val="00A45141"/>
    <w:rsid w:val="00A4576C"/>
    <w:rsid w:val="00A457AC"/>
    <w:rsid w:val="00A466DF"/>
    <w:rsid w:val="00A47395"/>
    <w:rsid w:val="00A510DE"/>
    <w:rsid w:val="00A526F7"/>
    <w:rsid w:val="00A539A4"/>
    <w:rsid w:val="00A5433E"/>
    <w:rsid w:val="00A57255"/>
    <w:rsid w:val="00A608A3"/>
    <w:rsid w:val="00A62BDE"/>
    <w:rsid w:val="00A63021"/>
    <w:rsid w:val="00A64CF1"/>
    <w:rsid w:val="00A64D0B"/>
    <w:rsid w:val="00A65D11"/>
    <w:rsid w:val="00A7036C"/>
    <w:rsid w:val="00A70E7A"/>
    <w:rsid w:val="00A71824"/>
    <w:rsid w:val="00A7182F"/>
    <w:rsid w:val="00A71F81"/>
    <w:rsid w:val="00A71FDF"/>
    <w:rsid w:val="00A721A7"/>
    <w:rsid w:val="00A72237"/>
    <w:rsid w:val="00A7372F"/>
    <w:rsid w:val="00A74288"/>
    <w:rsid w:val="00A76FD4"/>
    <w:rsid w:val="00A77A7F"/>
    <w:rsid w:val="00A8038E"/>
    <w:rsid w:val="00A8131F"/>
    <w:rsid w:val="00A816A2"/>
    <w:rsid w:val="00A817F0"/>
    <w:rsid w:val="00A83E88"/>
    <w:rsid w:val="00A85876"/>
    <w:rsid w:val="00A95429"/>
    <w:rsid w:val="00A968E1"/>
    <w:rsid w:val="00A96CD8"/>
    <w:rsid w:val="00AA28C7"/>
    <w:rsid w:val="00AA4AA8"/>
    <w:rsid w:val="00AA4F17"/>
    <w:rsid w:val="00AA50B8"/>
    <w:rsid w:val="00AA50ED"/>
    <w:rsid w:val="00AA642D"/>
    <w:rsid w:val="00AA68C1"/>
    <w:rsid w:val="00AB144A"/>
    <w:rsid w:val="00AB266D"/>
    <w:rsid w:val="00AB56EE"/>
    <w:rsid w:val="00AC0A1C"/>
    <w:rsid w:val="00AC2A9F"/>
    <w:rsid w:val="00AC4CCB"/>
    <w:rsid w:val="00AC62CD"/>
    <w:rsid w:val="00AC71F2"/>
    <w:rsid w:val="00AD1EEB"/>
    <w:rsid w:val="00AD1FCC"/>
    <w:rsid w:val="00AD27F3"/>
    <w:rsid w:val="00AD2E96"/>
    <w:rsid w:val="00AD3244"/>
    <w:rsid w:val="00AD4A9E"/>
    <w:rsid w:val="00AD53FE"/>
    <w:rsid w:val="00AD65F1"/>
    <w:rsid w:val="00AD6D74"/>
    <w:rsid w:val="00AD7CB1"/>
    <w:rsid w:val="00AE2E5B"/>
    <w:rsid w:val="00AE2F19"/>
    <w:rsid w:val="00AE38FB"/>
    <w:rsid w:val="00AE426B"/>
    <w:rsid w:val="00AE58CB"/>
    <w:rsid w:val="00AE6B1A"/>
    <w:rsid w:val="00AF2114"/>
    <w:rsid w:val="00AF3894"/>
    <w:rsid w:val="00AF53CD"/>
    <w:rsid w:val="00AF75EE"/>
    <w:rsid w:val="00AF77C3"/>
    <w:rsid w:val="00B0010D"/>
    <w:rsid w:val="00B036AA"/>
    <w:rsid w:val="00B04AB5"/>
    <w:rsid w:val="00B04E3F"/>
    <w:rsid w:val="00B056BD"/>
    <w:rsid w:val="00B0611E"/>
    <w:rsid w:val="00B06224"/>
    <w:rsid w:val="00B06446"/>
    <w:rsid w:val="00B06AD7"/>
    <w:rsid w:val="00B07257"/>
    <w:rsid w:val="00B0787D"/>
    <w:rsid w:val="00B07FCE"/>
    <w:rsid w:val="00B101EA"/>
    <w:rsid w:val="00B10278"/>
    <w:rsid w:val="00B10BAC"/>
    <w:rsid w:val="00B142AC"/>
    <w:rsid w:val="00B1555A"/>
    <w:rsid w:val="00B159FD"/>
    <w:rsid w:val="00B2042F"/>
    <w:rsid w:val="00B21FAF"/>
    <w:rsid w:val="00B257F7"/>
    <w:rsid w:val="00B27369"/>
    <w:rsid w:val="00B27C7C"/>
    <w:rsid w:val="00B30993"/>
    <w:rsid w:val="00B32243"/>
    <w:rsid w:val="00B32835"/>
    <w:rsid w:val="00B41542"/>
    <w:rsid w:val="00B42A7D"/>
    <w:rsid w:val="00B4326C"/>
    <w:rsid w:val="00B45923"/>
    <w:rsid w:val="00B500A5"/>
    <w:rsid w:val="00B50141"/>
    <w:rsid w:val="00B52452"/>
    <w:rsid w:val="00B526E1"/>
    <w:rsid w:val="00B60024"/>
    <w:rsid w:val="00B636CB"/>
    <w:rsid w:val="00B65241"/>
    <w:rsid w:val="00B6563C"/>
    <w:rsid w:val="00B65E68"/>
    <w:rsid w:val="00B66DC1"/>
    <w:rsid w:val="00B70689"/>
    <w:rsid w:val="00B711E3"/>
    <w:rsid w:val="00B713EC"/>
    <w:rsid w:val="00B735EF"/>
    <w:rsid w:val="00B749B5"/>
    <w:rsid w:val="00B74CA5"/>
    <w:rsid w:val="00B7797F"/>
    <w:rsid w:val="00B81A92"/>
    <w:rsid w:val="00B83C67"/>
    <w:rsid w:val="00B848FA"/>
    <w:rsid w:val="00B859DE"/>
    <w:rsid w:val="00B92A1B"/>
    <w:rsid w:val="00B93531"/>
    <w:rsid w:val="00B9361B"/>
    <w:rsid w:val="00B94B11"/>
    <w:rsid w:val="00B96680"/>
    <w:rsid w:val="00B97D5D"/>
    <w:rsid w:val="00BA08B2"/>
    <w:rsid w:val="00BA18A7"/>
    <w:rsid w:val="00BA27BE"/>
    <w:rsid w:val="00BA31BF"/>
    <w:rsid w:val="00BA3629"/>
    <w:rsid w:val="00BA3DBF"/>
    <w:rsid w:val="00BA6A96"/>
    <w:rsid w:val="00BB1B9B"/>
    <w:rsid w:val="00BB2420"/>
    <w:rsid w:val="00BB3678"/>
    <w:rsid w:val="00BB6A09"/>
    <w:rsid w:val="00BB7B22"/>
    <w:rsid w:val="00BC03EA"/>
    <w:rsid w:val="00BC2205"/>
    <w:rsid w:val="00BC3081"/>
    <w:rsid w:val="00BC5789"/>
    <w:rsid w:val="00BC6237"/>
    <w:rsid w:val="00BC78D4"/>
    <w:rsid w:val="00BD0268"/>
    <w:rsid w:val="00BD1431"/>
    <w:rsid w:val="00BD25EC"/>
    <w:rsid w:val="00BD38F5"/>
    <w:rsid w:val="00BD48B8"/>
    <w:rsid w:val="00BD4FD9"/>
    <w:rsid w:val="00BD6056"/>
    <w:rsid w:val="00BD7095"/>
    <w:rsid w:val="00BD741F"/>
    <w:rsid w:val="00BD7FF0"/>
    <w:rsid w:val="00BE057B"/>
    <w:rsid w:val="00BE0F60"/>
    <w:rsid w:val="00BE1F42"/>
    <w:rsid w:val="00BE2E9B"/>
    <w:rsid w:val="00BE653A"/>
    <w:rsid w:val="00BE65C0"/>
    <w:rsid w:val="00BF1BC4"/>
    <w:rsid w:val="00BF256D"/>
    <w:rsid w:val="00BF291A"/>
    <w:rsid w:val="00BF311A"/>
    <w:rsid w:val="00BF5559"/>
    <w:rsid w:val="00BF558C"/>
    <w:rsid w:val="00BF5F46"/>
    <w:rsid w:val="00BF62A0"/>
    <w:rsid w:val="00BF63B2"/>
    <w:rsid w:val="00BF6C0C"/>
    <w:rsid w:val="00BF7DD0"/>
    <w:rsid w:val="00C01AA9"/>
    <w:rsid w:val="00C0370D"/>
    <w:rsid w:val="00C04794"/>
    <w:rsid w:val="00C07851"/>
    <w:rsid w:val="00C14C0C"/>
    <w:rsid w:val="00C15081"/>
    <w:rsid w:val="00C15A94"/>
    <w:rsid w:val="00C15E45"/>
    <w:rsid w:val="00C1758A"/>
    <w:rsid w:val="00C204E7"/>
    <w:rsid w:val="00C224F0"/>
    <w:rsid w:val="00C24C1C"/>
    <w:rsid w:val="00C24FAB"/>
    <w:rsid w:val="00C25C34"/>
    <w:rsid w:val="00C26A3A"/>
    <w:rsid w:val="00C272F6"/>
    <w:rsid w:val="00C3017E"/>
    <w:rsid w:val="00C3194D"/>
    <w:rsid w:val="00C35F54"/>
    <w:rsid w:val="00C363C4"/>
    <w:rsid w:val="00C36F67"/>
    <w:rsid w:val="00C41F27"/>
    <w:rsid w:val="00C42BBB"/>
    <w:rsid w:val="00C43446"/>
    <w:rsid w:val="00C43F3D"/>
    <w:rsid w:val="00C471F3"/>
    <w:rsid w:val="00C47729"/>
    <w:rsid w:val="00C47F12"/>
    <w:rsid w:val="00C50832"/>
    <w:rsid w:val="00C51078"/>
    <w:rsid w:val="00C53AE2"/>
    <w:rsid w:val="00C55AC1"/>
    <w:rsid w:val="00C60F1E"/>
    <w:rsid w:val="00C662D0"/>
    <w:rsid w:val="00C70731"/>
    <w:rsid w:val="00C72FCD"/>
    <w:rsid w:val="00C7361D"/>
    <w:rsid w:val="00C73B1C"/>
    <w:rsid w:val="00C7627E"/>
    <w:rsid w:val="00C7639B"/>
    <w:rsid w:val="00C76F4E"/>
    <w:rsid w:val="00C77235"/>
    <w:rsid w:val="00C82FE0"/>
    <w:rsid w:val="00C848D2"/>
    <w:rsid w:val="00C850A1"/>
    <w:rsid w:val="00C863BF"/>
    <w:rsid w:val="00C868F9"/>
    <w:rsid w:val="00C86F38"/>
    <w:rsid w:val="00C87A18"/>
    <w:rsid w:val="00C87D25"/>
    <w:rsid w:val="00C92026"/>
    <w:rsid w:val="00C92E63"/>
    <w:rsid w:val="00CA20A5"/>
    <w:rsid w:val="00CA285D"/>
    <w:rsid w:val="00CA289D"/>
    <w:rsid w:val="00CA2D6A"/>
    <w:rsid w:val="00CA2FFA"/>
    <w:rsid w:val="00CA31DF"/>
    <w:rsid w:val="00CA59BF"/>
    <w:rsid w:val="00CA63CB"/>
    <w:rsid w:val="00CA665D"/>
    <w:rsid w:val="00CA70D7"/>
    <w:rsid w:val="00CA7C5A"/>
    <w:rsid w:val="00CB12D2"/>
    <w:rsid w:val="00CB4776"/>
    <w:rsid w:val="00CB5AA5"/>
    <w:rsid w:val="00CB7606"/>
    <w:rsid w:val="00CC1A37"/>
    <w:rsid w:val="00CC4875"/>
    <w:rsid w:val="00CC56D8"/>
    <w:rsid w:val="00CC721D"/>
    <w:rsid w:val="00CD3B5F"/>
    <w:rsid w:val="00CD651E"/>
    <w:rsid w:val="00CE1423"/>
    <w:rsid w:val="00CE1FD5"/>
    <w:rsid w:val="00CE2E28"/>
    <w:rsid w:val="00CE2F92"/>
    <w:rsid w:val="00CE3872"/>
    <w:rsid w:val="00CE5AB1"/>
    <w:rsid w:val="00CE70F3"/>
    <w:rsid w:val="00CF093F"/>
    <w:rsid w:val="00CF10DF"/>
    <w:rsid w:val="00CF187C"/>
    <w:rsid w:val="00CF4C8A"/>
    <w:rsid w:val="00CF5B3F"/>
    <w:rsid w:val="00CF62AB"/>
    <w:rsid w:val="00CF7139"/>
    <w:rsid w:val="00D03094"/>
    <w:rsid w:val="00D03B65"/>
    <w:rsid w:val="00D03D18"/>
    <w:rsid w:val="00D058D1"/>
    <w:rsid w:val="00D0796C"/>
    <w:rsid w:val="00D11AA8"/>
    <w:rsid w:val="00D11D8D"/>
    <w:rsid w:val="00D11E4C"/>
    <w:rsid w:val="00D1325D"/>
    <w:rsid w:val="00D140DF"/>
    <w:rsid w:val="00D1419B"/>
    <w:rsid w:val="00D148F7"/>
    <w:rsid w:val="00D15AD9"/>
    <w:rsid w:val="00D25554"/>
    <w:rsid w:val="00D25F77"/>
    <w:rsid w:val="00D26D4A"/>
    <w:rsid w:val="00D30535"/>
    <w:rsid w:val="00D36D3D"/>
    <w:rsid w:val="00D4273A"/>
    <w:rsid w:val="00D44BFE"/>
    <w:rsid w:val="00D44D9E"/>
    <w:rsid w:val="00D45943"/>
    <w:rsid w:val="00D50BA4"/>
    <w:rsid w:val="00D52440"/>
    <w:rsid w:val="00D53876"/>
    <w:rsid w:val="00D55EE4"/>
    <w:rsid w:val="00D56164"/>
    <w:rsid w:val="00D56625"/>
    <w:rsid w:val="00D613DF"/>
    <w:rsid w:val="00D6210F"/>
    <w:rsid w:val="00D62C6D"/>
    <w:rsid w:val="00D63263"/>
    <w:rsid w:val="00D64506"/>
    <w:rsid w:val="00D67557"/>
    <w:rsid w:val="00D679BA"/>
    <w:rsid w:val="00D7040F"/>
    <w:rsid w:val="00D71427"/>
    <w:rsid w:val="00D714B8"/>
    <w:rsid w:val="00D717D8"/>
    <w:rsid w:val="00D71E2C"/>
    <w:rsid w:val="00D721A9"/>
    <w:rsid w:val="00D7279A"/>
    <w:rsid w:val="00D74D1B"/>
    <w:rsid w:val="00D74ECD"/>
    <w:rsid w:val="00D80097"/>
    <w:rsid w:val="00D80F3B"/>
    <w:rsid w:val="00D814C6"/>
    <w:rsid w:val="00D84542"/>
    <w:rsid w:val="00D859F7"/>
    <w:rsid w:val="00D915F7"/>
    <w:rsid w:val="00D91647"/>
    <w:rsid w:val="00D917B9"/>
    <w:rsid w:val="00D93A89"/>
    <w:rsid w:val="00D9490E"/>
    <w:rsid w:val="00DA2742"/>
    <w:rsid w:val="00DA2E64"/>
    <w:rsid w:val="00DA329C"/>
    <w:rsid w:val="00DA4D78"/>
    <w:rsid w:val="00DA582A"/>
    <w:rsid w:val="00DA5C4D"/>
    <w:rsid w:val="00DB3242"/>
    <w:rsid w:val="00DB332A"/>
    <w:rsid w:val="00DB533B"/>
    <w:rsid w:val="00DB589E"/>
    <w:rsid w:val="00DB64B9"/>
    <w:rsid w:val="00DB7D61"/>
    <w:rsid w:val="00DC0040"/>
    <w:rsid w:val="00DC0511"/>
    <w:rsid w:val="00DC23C5"/>
    <w:rsid w:val="00DC2A1E"/>
    <w:rsid w:val="00DC2E98"/>
    <w:rsid w:val="00DC3DD2"/>
    <w:rsid w:val="00DC58D9"/>
    <w:rsid w:val="00DC5B95"/>
    <w:rsid w:val="00DC76A1"/>
    <w:rsid w:val="00DD0CBF"/>
    <w:rsid w:val="00DD0D3A"/>
    <w:rsid w:val="00DD290E"/>
    <w:rsid w:val="00DD2F25"/>
    <w:rsid w:val="00DD3910"/>
    <w:rsid w:val="00DD4748"/>
    <w:rsid w:val="00DE0650"/>
    <w:rsid w:val="00DE0E77"/>
    <w:rsid w:val="00DE1E8A"/>
    <w:rsid w:val="00DE2D03"/>
    <w:rsid w:val="00DE4284"/>
    <w:rsid w:val="00DE493F"/>
    <w:rsid w:val="00DE4E53"/>
    <w:rsid w:val="00DE5BAE"/>
    <w:rsid w:val="00DF4262"/>
    <w:rsid w:val="00DF4569"/>
    <w:rsid w:val="00DF57A2"/>
    <w:rsid w:val="00DF64E7"/>
    <w:rsid w:val="00DF77D7"/>
    <w:rsid w:val="00E006F6"/>
    <w:rsid w:val="00E01843"/>
    <w:rsid w:val="00E04497"/>
    <w:rsid w:val="00E05451"/>
    <w:rsid w:val="00E0780E"/>
    <w:rsid w:val="00E11546"/>
    <w:rsid w:val="00E11848"/>
    <w:rsid w:val="00E1287E"/>
    <w:rsid w:val="00E13EA5"/>
    <w:rsid w:val="00E1440D"/>
    <w:rsid w:val="00E15C54"/>
    <w:rsid w:val="00E16A6C"/>
    <w:rsid w:val="00E16D88"/>
    <w:rsid w:val="00E22B36"/>
    <w:rsid w:val="00E26042"/>
    <w:rsid w:val="00E31F31"/>
    <w:rsid w:val="00E34249"/>
    <w:rsid w:val="00E42B7E"/>
    <w:rsid w:val="00E433A9"/>
    <w:rsid w:val="00E44828"/>
    <w:rsid w:val="00E46DD0"/>
    <w:rsid w:val="00E47FCB"/>
    <w:rsid w:val="00E50EEB"/>
    <w:rsid w:val="00E51153"/>
    <w:rsid w:val="00E51569"/>
    <w:rsid w:val="00E51DEE"/>
    <w:rsid w:val="00E52E81"/>
    <w:rsid w:val="00E5585E"/>
    <w:rsid w:val="00E5601D"/>
    <w:rsid w:val="00E57CBF"/>
    <w:rsid w:val="00E608D6"/>
    <w:rsid w:val="00E61D31"/>
    <w:rsid w:val="00E62234"/>
    <w:rsid w:val="00E623B9"/>
    <w:rsid w:val="00E63151"/>
    <w:rsid w:val="00E6347B"/>
    <w:rsid w:val="00E6433F"/>
    <w:rsid w:val="00E64A7D"/>
    <w:rsid w:val="00E7230A"/>
    <w:rsid w:val="00E72A28"/>
    <w:rsid w:val="00E7372C"/>
    <w:rsid w:val="00E74836"/>
    <w:rsid w:val="00E772BC"/>
    <w:rsid w:val="00E82181"/>
    <w:rsid w:val="00E838E0"/>
    <w:rsid w:val="00E84423"/>
    <w:rsid w:val="00E85A1A"/>
    <w:rsid w:val="00E85D37"/>
    <w:rsid w:val="00E87FF6"/>
    <w:rsid w:val="00E91EC5"/>
    <w:rsid w:val="00E929D0"/>
    <w:rsid w:val="00E93F27"/>
    <w:rsid w:val="00E96B4D"/>
    <w:rsid w:val="00EA14DC"/>
    <w:rsid w:val="00EA2437"/>
    <w:rsid w:val="00EA5BBB"/>
    <w:rsid w:val="00EA7997"/>
    <w:rsid w:val="00EB152A"/>
    <w:rsid w:val="00EB15DE"/>
    <w:rsid w:val="00EB1679"/>
    <w:rsid w:val="00EB176B"/>
    <w:rsid w:val="00EB6C4A"/>
    <w:rsid w:val="00EB6F26"/>
    <w:rsid w:val="00EB7D5E"/>
    <w:rsid w:val="00EC1332"/>
    <w:rsid w:val="00EC1ACD"/>
    <w:rsid w:val="00EC647B"/>
    <w:rsid w:val="00EC66DE"/>
    <w:rsid w:val="00EC6F6A"/>
    <w:rsid w:val="00ED12FE"/>
    <w:rsid w:val="00ED2671"/>
    <w:rsid w:val="00ED3988"/>
    <w:rsid w:val="00ED4D37"/>
    <w:rsid w:val="00ED4DC8"/>
    <w:rsid w:val="00ED58E9"/>
    <w:rsid w:val="00ED5BF3"/>
    <w:rsid w:val="00ED676D"/>
    <w:rsid w:val="00EE0429"/>
    <w:rsid w:val="00EE2BF0"/>
    <w:rsid w:val="00EE2C8B"/>
    <w:rsid w:val="00EE348A"/>
    <w:rsid w:val="00EE4A38"/>
    <w:rsid w:val="00EE67A9"/>
    <w:rsid w:val="00EF048F"/>
    <w:rsid w:val="00EF1583"/>
    <w:rsid w:val="00EF3B40"/>
    <w:rsid w:val="00EF418F"/>
    <w:rsid w:val="00EF426C"/>
    <w:rsid w:val="00EF5458"/>
    <w:rsid w:val="00F00897"/>
    <w:rsid w:val="00F009AD"/>
    <w:rsid w:val="00F00D47"/>
    <w:rsid w:val="00F03B4A"/>
    <w:rsid w:val="00F03DC2"/>
    <w:rsid w:val="00F04845"/>
    <w:rsid w:val="00F10504"/>
    <w:rsid w:val="00F165D0"/>
    <w:rsid w:val="00F16A76"/>
    <w:rsid w:val="00F17ADB"/>
    <w:rsid w:val="00F22127"/>
    <w:rsid w:val="00F222DC"/>
    <w:rsid w:val="00F23324"/>
    <w:rsid w:val="00F24661"/>
    <w:rsid w:val="00F25424"/>
    <w:rsid w:val="00F2714C"/>
    <w:rsid w:val="00F2740A"/>
    <w:rsid w:val="00F27A93"/>
    <w:rsid w:val="00F30CA8"/>
    <w:rsid w:val="00F34373"/>
    <w:rsid w:val="00F3512B"/>
    <w:rsid w:val="00F35C69"/>
    <w:rsid w:val="00F4179A"/>
    <w:rsid w:val="00F4193C"/>
    <w:rsid w:val="00F41D22"/>
    <w:rsid w:val="00F432D7"/>
    <w:rsid w:val="00F50797"/>
    <w:rsid w:val="00F525A5"/>
    <w:rsid w:val="00F52B4A"/>
    <w:rsid w:val="00F52CA3"/>
    <w:rsid w:val="00F5459E"/>
    <w:rsid w:val="00F55E90"/>
    <w:rsid w:val="00F56CAD"/>
    <w:rsid w:val="00F57069"/>
    <w:rsid w:val="00F60BA7"/>
    <w:rsid w:val="00F62819"/>
    <w:rsid w:val="00F643D8"/>
    <w:rsid w:val="00F65329"/>
    <w:rsid w:val="00F65D29"/>
    <w:rsid w:val="00F67CCB"/>
    <w:rsid w:val="00F70222"/>
    <w:rsid w:val="00F704BA"/>
    <w:rsid w:val="00F71A6A"/>
    <w:rsid w:val="00F72766"/>
    <w:rsid w:val="00F73531"/>
    <w:rsid w:val="00F737C9"/>
    <w:rsid w:val="00F73EF5"/>
    <w:rsid w:val="00F7633F"/>
    <w:rsid w:val="00F7639A"/>
    <w:rsid w:val="00F768D0"/>
    <w:rsid w:val="00F81C83"/>
    <w:rsid w:val="00F82288"/>
    <w:rsid w:val="00F82AD8"/>
    <w:rsid w:val="00F8303D"/>
    <w:rsid w:val="00F8500E"/>
    <w:rsid w:val="00F878B5"/>
    <w:rsid w:val="00F91DA3"/>
    <w:rsid w:val="00F931DE"/>
    <w:rsid w:val="00F94DA2"/>
    <w:rsid w:val="00F966E5"/>
    <w:rsid w:val="00F97AD1"/>
    <w:rsid w:val="00FA1398"/>
    <w:rsid w:val="00FA2B73"/>
    <w:rsid w:val="00FA2D0A"/>
    <w:rsid w:val="00FA491C"/>
    <w:rsid w:val="00FA5043"/>
    <w:rsid w:val="00FA6420"/>
    <w:rsid w:val="00FA6616"/>
    <w:rsid w:val="00FA6D0F"/>
    <w:rsid w:val="00FA75E7"/>
    <w:rsid w:val="00FB3205"/>
    <w:rsid w:val="00FB32C3"/>
    <w:rsid w:val="00FB4954"/>
    <w:rsid w:val="00FB6563"/>
    <w:rsid w:val="00FB7464"/>
    <w:rsid w:val="00FC1A92"/>
    <w:rsid w:val="00FC5726"/>
    <w:rsid w:val="00FC6B29"/>
    <w:rsid w:val="00FD05C8"/>
    <w:rsid w:val="00FE1006"/>
    <w:rsid w:val="00FE1114"/>
    <w:rsid w:val="00FE4355"/>
    <w:rsid w:val="00FE4722"/>
    <w:rsid w:val="00FF37A5"/>
    <w:rsid w:val="00FF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C2FD5"/>
  <w15:chartTrackingRefBased/>
  <w15:docId w15:val="{27376061-2C1F-4C16-8D79-B3F1D44B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1440D"/>
    <w:pPr>
      <w:widowControl w:val="0"/>
      <w:spacing w:line="500" w:lineRule="exact"/>
      <w:ind w:firstLineChars="200" w:firstLine="200"/>
      <w:jc w:val="both"/>
    </w:pPr>
    <w:rPr>
      <w:rFonts w:ascii="Consolas" w:eastAsia="宋体" w:hAnsi="Consolas"/>
      <w:color w:val="000000" w:themeColor="text1"/>
      <w:sz w:val="24"/>
    </w:rPr>
  </w:style>
  <w:style w:type="paragraph" w:styleId="1">
    <w:name w:val="heading 1"/>
    <w:basedOn w:val="a1"/>
    <w:next w:val="2"/>
    <w:link w:val="11"/>
    <w:autoRedefine/>
    <w:uiPriority w:val="9"/>
    <w:qFormat/>
    <w:rsid w:val="0004041E"/>
    <w:pPr>
      <w:keepNext/>
      <w:keepLines/>
      <w:numPr>
        <w:numId w:val="6"/>
      </w:numPr>
      <w:spacing w:beforeLines="50" w:before="217" w:afterLines="50" w:after="217"/>
      <w:ind w:left="0" w:firstLineChars="0" w:firstLine="0"/>
      <w:outlineLvl w:val="0"/>
    </w:pPr>
    <w:rPr>
      <w:rFonts w:ascii="宋体"/>
      <w:b/>
      <w:bCs/>
      <w:kern w:val="44"/>
      <w:sz w:val="32"/>
      <w:szCs w:val="44"/>
    </w:rPr>
  </w:style>
  <w:style w:type="paragraph" w:styleId="2">
    <w:name w:val="heading 2"/>
    <w:basedOn w:val="1"/>
    <w:next w:val="a1"/>
    <w:link w:val="20"/>
    <w:autoRedefine/>
    <w:uiPriority w:val="9"/>
    <w:unhideWhenUsed/>
    <w:qFormat/>
    <w:rsid w:val="004B405C"/>
    <w:pPr>
      <w:numPr>
        <w:ilvl w:val="1"/>
      </w:numPr>
      <w:outlineLvl w:val="1"/>
    </w:pPr>
    <w:rPr>
      <w:rFonts w:hAnsiTheme="majorHAnsi" w:cstheme="majorBidi"/>
      <w:bCs w:val="0"/>
      <w:sz w:val="30"/>
      <w:szCs w:val="32"/>
    </w:rPr>
  </w:style>
  <w:style w:type="paragraph" w:styleId="3">
    <w:name w:val="heading 3"/>
    <w:basedOn w:val="2"/>
    <w:next w:val="a1"/>
    <w:link w:val="30"/>
    <w:autoRedefine/>
    <w:uiPriority w:val="9"/>
    <w:unhideWhenUsed/>
    <w:qFormat/>
    <w:rsid w:val="00737F9F"/>
    <w:pPr>
      <w:numPr>
        <w:ilvl w:val="2"/>
      </w:numPr>
      <w:jc w:val="left"/>
      <w:outlineLvl w:val="2"/>
    </w:pPr>
    <w:rPr>
      <w:bCs/>
      <w:sz w:val="28"/>
    </w:rPr>
  </w:style>
  <w:style w:type="paragraph" w:styleId="4">
    <w:name w:val="heading 4"/>
    <w:basedOn w:val="a1"/>
    <w:next w:val="a1"/>
    <w:link w:val="40"/>
    <w:autoRedefine/>
    <w:uiPriority w:val="9"/>
    <w:unhideWhenUsed/>
    <w:qFormat/>
    <w:rsid w:val="006A0E5E"/>
    <w:pPr>
      <w:keepNext/>
      <w:keepLines/>
      <w:numPr>
        <w:ilvl w:val="3"/>
        <w:numId w:val="6"/>
      </w:numPr>
      <w:spacing w:beforeLines="50" w:before="217" w:afterLines="50" w:after="217"/>
      <w:ind w:left="0" w:firstLineChars="0" w:firstLine="0"/>
      <w:jc w:val="left"/>
      <w:outlineLvl w:val="3"/>
    </w:pPr>
    <w:rPr>
      <w:rFonts w:ascii="宋体" w:hAnsiTheme="majorHAnsi" w:cstheme="majorBidi"/>
      <w:b/>
      <w:bCs/>
      <w:sz w:val="30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272D9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01">
    <w:name w:val="01标题"/>
    <w:next w:val="02"/>
    <w:autoRedefine/>
    <w:rsid w:val="00D03D18"/>
    <w:pPr>
      <w:numPr>
        <w:numId w:val="1"/>
      </w:numPr>
      <w:spacing w:beforeLines="50" w:before="163" w:afterLines="50" w:after="163" w:line="500" w:lineRule="exact"/>
      <w:outlineLvl w:val="1"/>
    </w:pPr>
    <w:rPr>
      <w:rFonts w:ascii="Consolas" w:eastAsia="宋体" w:hAnsi="Consolas"/>
      <w:b/>
      <w:bCs/>
      <w:color w:val="000000" w:themeColor="text1"/>
      <w:kern w:val="44"/>
      <w:sz w:val="32"/>
      <w:szCs w:val="44"/>
    </w:rPr>
  </w:style>
  <w:style w:type="character" w:customStyle="1" w:styleId="11">
    <w:name w:val="标题 1 字符"/>
    <w:basedOn w:val="a2"/>
    <w:link w:val="1"/>
    <w:uiPriority w:val="9"/>
    <w:rsid w:val="0004041E"/>
    <w:rPr>
      <w:rFonts w:ascii="宋体" w:eastAsia="宋体" w:hAnsi="Consolas"/>
      <w:b/>
      <w:bCs/>
      <w:color w:val="000000" w:themeColor="text1"/>
      <w:kern w:val="44"/>
      <w:sz w:val="32"/>
      <w:szCs w:val="44"/>
    </w:rPr>
  </w:style>
  <w:style w:type="character" w:customStyle="1" w:styleId="20">
    <w:name w:val="标题 2 字符"/>
    <w:basedOn w:val="a2"/>
    <w:link w:val="2"/>
    <w:uiPriority w:val="9"/>
    <w:rsid w:val="004B405C"/>
    <w:rPr>
      <w:rFonts w:ascii="宋体" w:eastAsia="宋体" w:hAnsiTheme="majorHAnsi" w:cstheme="majorBidi"/>
      <w:b/>
      <w:color w:val="000000" w:themeColor="text1"/>
      <w:kern w:val="44"/>
      <w:sz w:val="30"/>
      <w:szCs w:val="32"/>
    </w:rPr>
  </w:style>
  <w:style w:type="paragraph" w:customStyle="1" w:styleId="00">
    <w:name w:val="00标题"/>
    <w:next w:val="01"/>
    <w:autoRedefine/>
    <w:rsid w:val="00D03D18"/>
    <w:pPr>
      <w:spacing w:before="50" w:after="50"/>
      <w:jc w:val="center"/>
      <w:outlineLvl w:val="0"/>
    </w:pPr>
    <w:rPr>
      <w:rFonts w:ascii="Consolas" w:eastAsia="宋体" w:hAnsi="Consolas"/>
      <w:b/>
      <w:bCs/>
      <w:color w:val="000000" w:themeColor="text1"/>
      <w:kern w:val="44"/>
      <w:sz w:val="44"/>
      <w:szCs w:val="44"/>
    </w:rPr>
  </w:style>
  <w:style w:type="paragraph" w:customStyle="1" w:styleId="02">
    <w:name w:val="02标题"/>
    <w:next w:val="03"/>
    <w:autoRedefine/>
    <w:rsid w:val="00D03D18"/>
    <w:pPr>
      <w:numPr>
        <w:ilvl w:val="1"/>
        <w:numId w:val="1"/>
      </w:numPr>
      <w:outlineLvl w:val="2"/>
    </w:pPr>
    <w:rPr>
      <w:rFonts w:ascii="Consolas" w:eastAsia="楷体" w:hAnsi="Consolas"/>
      <w:b/>
      <w:bCs/>
      <w:color w:val="000000" w:themeColor="text1"/>
      <w:kern w:val="44"/>
      <w:sz w:val="30"/>
      <w:szCs w:val="44"/>
    </w:rPr>
  </w:style>
  <w:style w:type="paragraph" w:customStyle="1" w:styleId="03">
    <w:name w:val="03标题"/>
    <w:next w:val="04"/>
    <w:autoRedefine/>
    <w:rsid w:val="00662492"/>
    <w:pPr>
      <w:numPr>
        <w:numId w:val="2"/>
      </w:numPr>
      <w:spacing w:beforeLines="100" w:before="435"/>
      <w:outlineLvl w:val="3"/>
    </w:pPr>
    <w:rPr>
      <w:rFonts w:ascii="宋体" w:eastAsia="宋体" w:hAnsi="宋体"/>
      <w:b/>
      <w:color w:val="000000" w:themeColor="text1"/>
      <w:sz w:val="32"/>
    </w:rPr>
  </w:style>
  <w:style w:type="paragraph" w:customStyle="1" w:styleId="a5">
    <w:name w:val="备注"/>
    <w:basedOn w:val="a1"/>
    <w:next w:val="a1"/>
    <w:autoRedefine/>
    <w:rsid w:val="00A33DDE"/>
    <w:pPr>
      <w:ind w:firstLine="480"/>
    </w:pPr>
    <w:rPr>
      <w:color w:val="FF0000"/>
    </w:rPr>
  </w:style>
  <w:style w:type="paragraph" w:styleId="a6">
    <w:name w:val="header"/>
    <w:basedOn w:val="a1"/>
    <w:link w:val="a7"/>
    <w:uiPriority w:val="99"/>
    <w:unhideWhenUsed/>
    <w:rsid w:val="00A33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2"/>
    <w:link w:val="a6"/>
    <w:uiPriority w:val="99"/>
    <w:rsid w:val="00A33DDE"/>
    <w:rPr>
      <w:rFonts w:ascii="Consolas" w:eastAsia="宋体" w:hAnsi="Consolas"/>
      <w:color w:val="000000" w:themeColor="text1"/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A33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A33DDE"/>
    <w:rPr>
      <w:rFonts w:ascii="Consolas" w:eastAsia="宋体" w:hAnsi="Consolas"/>
      <w:color w:val="000000" w:themeColor="text1"/>
      <w:sz w:val="18"/>
      <w:szCs w:val="18"/>
    </w:rPr>
  </w:style>
  <w:style w:type="character" w:styleId="aa">
    <w:name w:val="Hyperlink"/>
    <w:basedOn w:val="a2"/>
    <w:uiPriority w:val="99"/>
    <w:unhideWhenUsed/>
    <w:rsid w:val="00A33DDE"/>
    <w:rPr>
      <w:color w:val="0563C1" w:themeColor="hyperlink"/>
      <w:u w:val="single"/>
    </w:rPr>
  </w:style>
  <w:style w:type="paragraph" w:styleId="a">
    <w:name w:val="List Paragraph"/>
    <w:basedOn w:val="a1"/>
    <w:autoRedefine/>
    <w:uiPriority w:val="34"/>
    <w:qFormat/>
    <w:rsid w:val="00C863BF"/>
    <w:pPr>
      <w:numPr>
        <w:numId w:val="7"/>
      </w:numPr>
      <w:wordWrap w:val="0"/>
      <w:spacing w:line="240" w:lineRule="auto"/>
      <w:ind w:firstLineChars="0" w:firstLine="0"/>
      <w:jc w:val="left"/>
    </w:pPr>
  </w:style>
  <w:style w:type="paragraph" w:customStyle="1" w:styleId="04">
    <w:name w:val="04标题"/>
    <w:basedOn w:val="03"/>
    <w:next w:val="a1"/>
    <w:autoRedefine/>
    <w:rsid w:val="00662492"/>
    <w:pPr>
      <w:numPr>
        <w:numId w:val="3"/>
      </w:numPr>
      <w:spacing w:line="500" w:lineRule="exact"/>
    </w:pPr>
    <w:rPr>
      <w:sz w:val="30"/>
    </w:rPr>
  </w:style>
  <w:style w:type="table" w:styleId="ab">
    <w:name w:val="Table Grid"/>
    <w:basedOn w:val="a3"/>
    <w:uiPriority w:val="39"/>
    <w:qFormat/>
    <w:rsid w:val="00331A3C"/>
    <w:rPr>
      <w:rFonts w:ascii="Times New Roman" w:hAnsi="Times New Roman" w:cs="Times New Roman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2"/>
    <w:link w:val="3"/>
    <w:uiPriority w:val="9"/>
    <w:rsid w:val="00737F9F"/>
    <w:rPr>
      <w:rFonts w:ascii="宋体" w:eastAsia="宋体" w:hAnsiTheme="majorHAnsi" w:cstheme="majorBidi"/>
      <w:b/>
      <w:bCs/>
      <w:color w:val="000000" w:themeColor="text1"/>
      <w:kern w:val="44"/>
      <w:sz w:val="28"/>
      <w:szCs w:val="32"/>
    </w:rPr>
  </w:style>
  <w:style w:type="character" w:customStyle="1" w:styleId="40">
    <w:name w:val="标题 4 字符"/>
    <w:basedOn w:val="a2"/>
    <w:link w:val="4"/>
    <w:uiPriority w:val="9"/>
    <w:rsid w:val="006A0E5E"/>
    <w:rPr>
      <w:rFonts w:ascii="宋体" w:eastAsia="宋体" w:hAnsiTheme="majorHAnsi" w:cstheme="majorBidi"/>
      <w:b/>
      <w:bCs/>
      <w:color w:val="000000" w:themeColor="text1"/>
      <w:sz w:val="30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D679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31">
    <w:name w:val="toc 3"/>
    <w:basedOn w:val="a1"/>
    <w:next w:val="a1"/>
    <w:autoRedefine/>
    <w:uiPriority w:val="39"/>
    <w:unhideWhenUsed/>
    <w:rsid w:val="00D679B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2B3FEC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12">
    <w:name w:val="toc 1"/>
    <w:basedOn w:val="a1"/>
    <w:next w:val="a1"/>
    <w:autoRedefine/>
    <w:uiPriority w:val="39"/>
    <w:unhideWhenUsed/>
    <w:qFormat/>
    <w:rsid w:val="00646609"/>
    <w:pPr>
      <w:spacing w:before="120" w:after="120"/>
      <w:jc w:val="left"/>
    </w:pPr>
    <w:rPr>
      <w:b/>
      <w:bC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57785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numbering" w:customStyle="1" w:styleId="10">
    <w:name w:val="样式1"/>
    <w:uiPriority w:val="99"/>
    <w:rsid w:val="00264052"/>
    <w:pPr>
      <w:numPr>
        <w:numId w:val="4"/>
      </w:numPr>
    </w:pPr>
  </w:style>
  <w:style w:type="paragraph" w:customStyle="1" w:styleId="ac">
    <w:name w:val="标准正文"/>
    <w:basedOn w:val="a1"/>
    <w:link w:val="Char"/>
    <w:qFormat/>
    <w:rsid w:val="009C675B"/>
    <w:pPr>
      <w:spacing w:before="156" w:after="156" w:line="360" w:lineRule="auto"/>
      <w:ind w:firstLine="480"/>
    </w:pPr>
    <w:rPr>
      <w:rFonts w:ascii="Times New Roman" w:hAnsi="Times New Roman" w:cs="宋体"/>
      <w:color w:val="auto"/>
      <w:szCs w:val="20"/>
    </w:rPr>
  </w:style>
  <w:style w:type="character" w:styleId="ad">
    <w:name w:val="FollowedHyperlink"/>
    <w:basedOn w:val="a2"/>
    <w:uiPriority w:val="99"/>
    <w:semiHidden/>
    <w:unhideWhenUsed/>
    <w:rsid w:val="00106903"/>
    <w:rPr>
      <w:color w:val="954F72" w:themeColor="followedHyperlink"/>
      <w:u w:val="single"/>
    </w:rPr>
  </w:style>
  <w:style w:type="paragraph" w:styleId="51">
    <w:name w:val="toc 5"/>
    <w:basedOn w:val="a1"/>
    <w:next w:val="a1"/>
    <w:autoRedefine/>
    <w:uiPriority w:val="39"/>
    <w:unhideWhenUsed/>
    <w:rsid w:val="00B65241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B65241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B65241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B65241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B65241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Char">
    <w:name w:val="标准正文 Char"/>
    <w:link w:val="ac"/>
    <w:qFormat/>
    <w:locked/>
    <w:rsid w:val="00A21A2B"/>
    <w:rPr>
      <w:rFonts w:ascii="Times New Roman" w:eastAsia="宋体" w:hAnsi="Times New Roman" w:cs="宋体"/>
      <w:sz w:val="24"/>
      <w:szCs w:val="20"/>
    </w:rPr>
  </w:style>
  <w:style w:type="paragraph" w:styleId="ae">
    <w:name w:val="Balloon Text"/>
    <w:basedOn w:val="a1"/>
    <w:link w:val="af"/>
    <w:uiPriority w:val="99"/>
    <w:semiHidden/>
    <w:unhideWhenUsed/>
    <w:rsid w:val="00F7633F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2"/>
    <w:link w:val="ae"/>
    <w:uiPriority w:val="99"/>
    <w:semiHidden/>
    <w:rsid w:val="00F7633F"/>
    <w:rPr>
      <w:rFonts w:ascii="Consolas" w:eastAsia="宋体" w:hAnsi="Consolas"/>
      <w:color w:val="000000" w:themeColor="text1"/>
      <w:sz w:val="18"/>
      <w:szCs w:val="18"/>
    </w:rPr>
  </w:style>
  <w:style w:type="paragraph" w:styleId="af0">
    <w:name w:val="Normal (Web)"/>
    <w:basedOn w:val="a1"/>
    <w:uiPriority w:val="99"/>
    <w:semiHidden/>
    <w:unhideWhenUsed/>
    <w:rsid w:val="00243E83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auto"/>
      <w:kern w:val="0"/>
      <w:szCs w:val="24"/>
    </w:rPr>
  </w:style>
  <w:style w:type="paragraph" w:styleId="af1">
    <w:name w:val="annotation text"/>
    <w:basedOn w:val="a1"/>
    <w:link w:val="af2"/>
    <w:qFormat/>
    <w:rsid w:val="00122A59"/>
    <w:pPr>
      <w:spacing w:line="240" w:lineRule="auto"/>
      <w:ind w:firstLineChars="0" w:firstLine="0"/>
      <w:jc w:val="left"/>
    </w:pPr>
    <w:rPr>
      <w:rFonts w:ascii="Times New Roman" w:hAnsi="Times New Roman" w:cs="Times New Roman"/>
      <w:color w:val="auto"/>
      <w:sz w:val="21"/>
      <w:szCs w:val="24"/>
    </w:rPr>
  </w:style>
  <w:style w:type="character" w:customStyle="1" w:styleId="af2">
    <w:name w:val="批注文字 字符"/>
    <w:basedOn w:val="a2"/>
    <w:link w:val="af1"/>
    <w:rsid w:val="00122A59"/>
    <w:rPr>
      <w:rFonts w:ascii="Times New Roman" w:eastAsia="宋体" w:hAnsi="Times New Roman" w:cs="Times New Roman"/>
      <w:szCs w:val="24"/>
    </w:rPr>
  </w:style>
  <w:style w:type="character" w:styleId="af3">
    <w:name w:val="annotation reference"/>
    <w:basedOn w:val="a2"/>
    <w:qFormat/>
    <w:rsid w:val="00122A59"/>
    <w:rPr>
      <w:sz w:val="21"/>
      <w:szCs w:val="21"/>
    </w:rPr>
  </w:style>
  <w:style w:type="paragraph" w:customStyle="1" w:styleId="af4">
    <w:name w:val="段"/>
    <w:link w:val="Char0"/>
    <w:qFormat/>
    <w:rsid w:val="00BA31BF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Char0">
    <w:name w:val="段 Char"/>
    <w:link w:val="af4"/>
    <w:qFormat/>
    <w:locked/>
    <w:rsid w:val="00BA31BF"/>
    <w:rPr>
      <w:rFonts w:ascii="宋体" w:eastAsia="宋体" w:hAnsi="Times New Roman" w:cs="Times New Roman"/>
      <w:kern w:val="0"/>
      <w:szCs w:val="20"/>
    </w:rPr>
  </w:style>
  <w:style w:type="paragraph" w:styleId="22">
    <w:name w:val="List 2"/>
    <w:basedOn w:val="a1"/>
    <w:qFormat/>
    <w:rsid w:val="00BA31BF"/>
    <w:pPr>
      <w:spacing w:line="240" w:lineRule="auto"/>
      <w:ind w:leftChars="200" w:left="100" w:hangingChars="200" w:hanging="200"/>
    </w:pPr>
    <w:rPr>
      <w:rFonts w:ascii="Times New Roman" w:hAnsi="Times New Roman" w:cs="Times New Roman"/>
      <w:color w:val="auto"/>
      <w:sz w:val="21"/>
      <w:szCs w:val="24"/>
    </w:rPr>
  </w:style>
  <w:style w:type="paragraph" w:styleId="a0">
    <w:name w:val="footnote text"/>
    <w:basedOn w:val="a1"/>
    <w:link w:val="13"/>
    <w:uiPriority w:val="99"/>
    <w:qFormat/>
    <w:rsid w:val="00BA31BF"/>
    <w:pPr>
      <w:numPr>
        <w:numId w:val="9"/>
      </w:numPr>
      <w:snapToGrid w:val="0"/>
      <w:spacing w:line="240" w:lineRule="auto"/>
      <w:ind w:firstLineChars="0" w:firstLine="0"/>
      <w:jc w:val="left"/>
    </w:pPr>
    <w:rPr>
      <w:rFonts w:ascii="宋体" w:eastAsiaTheme="minorEastAsia" w:hAnsiTheme="minorHAnsi"/>
      <w:color w:val="auto"/>
      <w:sz w:val="18"/>
      <w:szCs w:val="18"/>
      <w:lang w:val="zh-CN" w:bidi="he-IL"/>
    </w:rPr>
  </w:style>
  <w:style w:type="character" w:customStyle="1" w:styleId="af5">
    <w:name w:val="脚注文本 字符"/>
    <w:basedOn w:val="a2"/>
    <w:uiPriority w:val="99"/>
    <w:semiHidden/>
    <w:rsid w:val="00BA31BF"/>
    <w:rPr>
      <w:rFonts w:ascii="Consolas" w:eastAsia="宋体" w:hAnsi="Consolas"/>
      <w:color w:val="000000" w:themeColor="text1"/>
      <w:sz w:val="18"/>
      <w:szCs w:val="18"/>
    </w:rPr>
  </w:style>
  <w:style w:type="character" w:customStyle="1" w:styleId="13">
    <w:name w:val="脚注文本 字符1"/>
    <w:link w:val="a0"/>
    <w:uiPriority w:val="99"/>
    <w:qFormat/>
    <w:rsid w:val="00BA31BF"/>
    <w:rPr>
      <w:rFonts w:ascii="宋体"/>
      <w:sz w:val="18"/>
      <w:szCs w:val="18"/>
      <w:lang w:val="zh-CN" w:bidi="he-IL"/>
    </w:rPr>
  </w:style>
  <w:style w:type="table" w:customStyle="1" w:styleId="14">
    <w:name w:val="网格型1"/>
    <w:basedOn w:val="a3"/>
    <w:next w:val="ab"/>
    <w:uiPriority w:val="39"/>
    <w:rsid w:val="00F62819"/>
    <w:rPr>
      <w:rFonts w:ascii="Times New Roman" w:hAnsi="Times New Roman" w:cs="Times New Roman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1"/>
    <w:uiPriority w:val="99"/>
    <w:semiHidden/>
    <w:rsid w:val="00E50EE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color w:val="auto"/>
      <w:kern w:val="0"/>
      <w:szCs w:val="24"/>
    </w:rPr>
  </w:style>
  <w:style w:type="paragraph" w:styleId="af6">
    <w:name w:val="Date"/>
    <w:basedOn w:val="a1"/>
    <w:next w:val="a1"/>
    <w:link w:val="af7"/>
    <w:uiPriority w:val="99"/>
    <w:semiHidden/>
    <w:unhideWhenUsed/>
    <w:rsid w:val="00E50EEB"/>
    <w:pPr>
      <w:ind w:leftChars="2500" w:left="100"/>
    </w:pPr>
  </w:style>
  <w:style w:type="character" w:customStyle="1" w:styleId="af7">
    <w:name w:val="日期 字符"/>
    <w:basedOn w:val="a2"/>
    <w:link w:val="af6"/>
    <w:uiPriority w:val="99"/>
    <w:semiHidden/>
    <w:rsid w:val="00E50EEB"/>
    <w:rPr>
      <w:rFonts w:ascii="Consolas" w:eastAsia="宋体" w:hAnsi="Consolas"/>
      <w:color w:val="000000" w:themeColor="text1"/>
      <w:sz w:val="24"/>
    </w:rPr>
  </w:style>
  <w:style w:type="character" w:customStyle="1" w:styleId="50">
    <w:name w:val="标题 5 字符"/>
    <w:basedOn w:val="a2"/>
    <w:link w:val="5"/>
    <w:uiPriority w:val="9"/>
    <w:rsid w:val="00272D99"/>
    <w:rPr>
      <w:rFonts w:ascii="Consolas" w:eastAsia="宋体" w:hAnsi="Consolas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ngpengjie\Documents\&#33258;&#23450;&#20041;%20Office%20&#27169;&#26495;\hikvisionDo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A7BAA-8C9A-4146-8FFC-B547C1DCD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hikvisionDoc.dotx</Template>
  <TotalTime>6</TotalTime>
  <Pages>92</Pages>
  <Words>8865</Words>
  <Characters>50534</Characters>
  <Application>Microsoft Office Word</Application>
  <DocSecurity>0</DocSecurity>
  <Lines>421</Lines>
  <Paragraphs>118</Paragraphs>
  <ScaleCrop>false</ScaleCrop>
  <Company/>
  <LinksUpToDate>false</LinksUpToDate>
  <CharactersWithSpaces>59281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冯朋杰</dc:creator>
  <cp:keywords/>
  <dc:description/>
  <cp:lastModifiedBy>王根</cp:lastModifiedBy>
  <cp:revision>6</cp:revision>
  <cp:lastPrinted>2022-06-30T11:29:00Z</cp:lastPrinted>
  <dcterms:created xsi:type="dcterms:W3CDTF">2023-12-29T03:08:00Z</dcterms:created>
  <dcterms:modified xsi:type="dcterms:W3CDTF">2023-12-29T03:15:00Z</dcterms:modified>
</cp:coreProperties>
</file>